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3342" w:rsidRDefault="00982A3D" w:rsidP="0087445B">
      <w:pPr>
        <w:pStyle w:val="NoSpacing"/>
        <w:jc w:val="right"/>
      </w:pPr>
      <w:r>
        <w:t>6300 Corporate Blvd. S</w:t>
      </w:r>
      <w:r w:rsidR="00B61EB7">
        <w:t>ui</w:t>
      </w:r>
      <w:r>
        <w:t>te. 200</w:t>
      </w:r>
    </w:p>
    <w:p w:rsidR="008467CD" w:rsidRPr="00BF3342" w:rsidRDefault="00982A3D" w:rsidP="0087445B">
      <w:pPr>
        <w:pStyle w:val="NoSpacing"/>
        <w:jc w:val="right"/>
      </w:pPr>
      <w:r>
        <w:t>Baton Rouge, LA  70809</w:t>
      </w:r>
    </w:p>
    <w:p w:rsidR="00A55BC6" w:rsidRPr="00BF3342" w:rsidRDefault="00BF3342" w:rsidP="0087445B">
      <w:pPr>
        <w:pStyle w:val="NoSpacing"/>
        <w:jc w:val="right"/>
      </w:pPr>
      <w:r w:rsidRPr="00BF3342">
        <w:t>Phone</w:t>
      </w:r>
      <w:r>
        <w:t xml:space="preserve">:  </w:t>
      </w:r>
      <w:r w:rsidR="002D70A3">
        <w:t>225.612.2122</w:t>
      </w:r>
    </w:p>
    <w:p w:rsidR="00A55BC6" w:rsidRDefault="00A55BC6" w:rsidP="0087445B">
      <w:pPr>
        <w:pStyle w:val="NoSpacing"/>
        <w:jc w:val="right"/>
      </w:pPr>
      <w:r w:rsidRPr="00BF3342">
        <w:t>www.tracesecurity.com</w:t>
      </w:r>
    </w:p>
    <w:p w:rsidR="00EB63A5" w:rsidRDefault="00EB63A5" w:rsidP="00BF3342">
      <w:pPr>
        <w:ind w:left="6480" w:firstLine="720"/>
        <w:rPr>
          <w:rFonts w:cs="Arial"/>
        </w:rPr>
      </w:pPr>
    </w:p>
    <w:p w:rsidR="0087445B" w:rsidRDefault="0087445B" w:rsidP="00BF3342">
      <w:pPr>
        <w:ind w:left="6480" w:firstLine="720"/>
        <w:rPr>
          <w:rFonts w:cs="Arial"/>
        </w:rPr>
      </w:pPr>
    </w:p>
    <w:p w:rsidR="0087445B" w:rsidRPr="00BF3342" w:rsidRDefault="0087445B" w:rsidP="00BF3342">
      <w:pPr>
        <w:ind w:left="6480" w:firstLine="720"/>
        <w:rPr>
          <w:rFonts w:cs="Arial"/>
        </w:rPr>
      </w:pPr>
    </w:p>
    <w:p w:rsidR="00283A83" w:rsidRPr="00EB63A5" w:rsidRDefault="0087445B" w:rsidP="0087445B">
      <w:pPr>
        <w:pStyle w:val="LargeHeader"/>
        <w:rPr>
          <w:rStyle w:val="ReportTitle"/>
          <w:sz w:val="32"/>
          <w:szCs w:val="32"/>
        </w:rPr>
      </w:pPr>
      <w:r w:rsidRPr="0087445B">
        <w:drawing>
          <wp:anchor distT="0" distB="0" distL="114300" distR="114300" simplePos="0" relativeHeight="251657728" behindDoc="1" locked="0" layoutInCell="1" allowOverlap="1">
            <wp:simplePos x="0" y="0"/>
            <wp:positionH relativeFrom="column">
              <wp:posOffset>-9525</wp:posOffset>
            </wp:positionH>
            <wp:positionV relativeFrom="paragraph">
              <wp:posOffset>304800</wp:posOffset>
            </wp:positionV>
            <wp:extent cx="6868160" cy="2489835"/>
            <wp:effectExtent l="0" t="0" r="8890" b="5715"/>
            <wp:wrapNone/>
            <wp:docPr id="8" name="Picture 1" descr="Image for Backend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Backend Repor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68160" cy="2489835"/>
                    </a:xfrm>
                    <a:prstGeom prst="rect">
                      <a:avLst/>
                    </a:prstGeom>
                    <a:noFill/>
                    <a:ln>
                      <a:noFill/>
                    </a:ln>
                  </pic:spPr>
                </pic:pic>
              </a:graphicData>
            </a:graphic>
            <wp14:sizeRelH relativeFrom="page">
              <wp14:pctWidth>0</wp14:pctWidth>
            </wp14:sizeRelH>
            <wp14:sizeRelV relativeFrom="page">
              <wp14:pctHeight>0</wp14:pctHeight>
            </wp14:sizeRelV>
          </wp:anchor>
        </w:drawing>
      </w:r>
      <w:r w:rsidR="00813D5D" w:rsidRPr="00813D5D">
        <w:rPr>
          <w:rFonts w:cs="Arial"/>
          <w:b/>
          <w:color w:val="D62828"/>
          <w:sz w:val="40"/>
          <w:szCs w:val="40"/>
        </w:rPr>
        <w:t xml:space="preserve"> </w:t>
      </w:r>
      <w:r w:rsidR="00813D5D">
        <w:rPr>
          <w:rFonts w:cs="Arial"/>
          <w:b/>
          <w:color w:val="D62828"/>
          <w:sz w:val="40"/>
          <w:szCs w:val="40"/>
        </w:rPr>
        <w:t>INTERNA</w:t>
      </w:r>
      <w:r w:rsidR="00813D5D" w:rsidRPr="004533AD">
        <w:rPr>
          <w:rFonts w:cs="Arial"/>
          <w:b/>
          <w:color w:val="D62828"/>
          <w:sz w:val="40"/>
          <w:szCs w:val="40"/>
        </w:rPr>
        <w:t>L PENETRATION TEST REPORT</w:t>
      </w:r>
      <w:r w:rsidR="00EB63A5" w:rsidRPr="00EB63A5">
        <w:rPr>
          <w:rStyle w:val="ReportTitle"/>
          <w:sz w:val="32"/>
          <w:szCs w:val="32"/>
        </w:rPr>
        <w:t xml:space="preserve"> </w:t>
      </w:r>
    </w:p>
    <w:p w:rsidR="00640F57" w:rsidRDefault="00640F57" w:rsidP="00640F57"/>
    <w:p w:rsidR="00DD685A" w:rsidRPr="00640F57" w:rsidRDefault="00DD685A" w:rsidP="00640F57"/>
    <w:p w:rsidR="00283A83" w:rsidRPr="00640F57" w:rsidRDefault="00283A83" w:rsidP="00640F57"/>
    <w:p w:rsidR="0087445B" w:rsidRPr="00536ECB" w:rsidRDefault="00AB4192" w:rsidP="0087445B">
      <w:pPr>
        <w:ind w:right="450"/>
        <w:jc w:val="right"/>
        <w:rPr>
          <w:color w:val="FFFFFF"/>
          <w:sz w:val="28"/>
          <w:szCs w:val="28"/>
        </w:rPr>
      </w:pPr>
      <w:sdt>
        <w:sdtPr>
          <w:rPr>
            <w:color w:val="FFFFFF" w:themeColor="background1"/>
            <w:sz w:val="28"/>
            <w:szCs w:val="28"/>
          </w:rPr>
          <w:alias w:val="Client Name"/>
          <w:id w:val="300965441"/>
          <w:dataBinding w:prefixMappings="xmlns:ns0='http://schemas.microsoft.com/office/2006/coverPageProps' " w:xpath="/ns0:CoverPageProperties[1]/ns0:Abstract[1]" w:storeItemID="{55AF091B-3C7A-41E3-B477-F2FDAA23CFDA}"/>
          <w:text/>
        </w:sdtPr>
        <w:sdtContent>
          <w:r w:rsidR="000F6AB0">
            <w:rPr>
              <w:color w:val="FFFFFF" w:themeColor="background1"/>
              <w:sz w:val="28"/>
              <w:szCs w:val="28"/>
            </w:rPr>
            <w:t>&lt;Client Name&gt;</w:t>
          </w:r>
        </w:sdtContent>
      </w:sdt>
    </w:p>
    <w:p w:rsidR="0087445B" w:rsidRDefault="000F6AB0" w:rsidP="0087445B">
      <w:pPr>
        <w:ind w:right="450"/>
        <w:jc w:val="right"/>
        <w:rPr>
          <w:rFonts w:cs="Arial"/>
          <w:color w:val="FFFFFF"/>
          <w:sz w:val="28"/>
          <w:szCs w:val="28"/>
        </w:rPr>
      </w:pPr>
      <w:r>
        <w:rPr>
          <w:rFonts w:cs="Arial"/>
          <w:color w:val="FFFFFF"/>
          <w:sz w:val="28"/>
          <w:szCs w:val="28"/>
        </w:rPr>
        <w:t>&lt;Date&gt;</w:t>
      </w:r>
    </w:p>
    <w:p w:rsidR="00283A83" w:rsidRPr="00640F57" w:rsidRDefault="00074966" w:rsidP="00C27979">
      <w:pPr>
        <w:ind w:right="450"/>
        <w:jc w:val="right"/>
      </w:pP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r>
      <w:r w:rsidRPr="00F7654D">
        <w:rPr>
          <w:rFonts w:cs="Arial"/>
          <w:color w:val="FFFFFF"/>
          <w:sz w:val="28"/>
          <w:szCs w:val="28"/>
        </w:rPr>
        <w:tab/>
        <w:t>TraceSecurity</w:t>
      </w:r>
    </w:p>
    <w:p w:rsidR="00283A83" w:rsidRPr="00640F57" w:rsidRDefault="00283A83" w:rsidP="00640F57"/>
    <w:p w:rsidR="00DD685A" w:rsidRPr="00640F57" w:rsidRDefault="00DD685A" w:rsidP="00640F57"/>
    <w:p w:rsidR="00D536B2" w:rsidRPr="00640F57" w:rsidRDefault="00D536B2" w:rsidP="00640F57"/>
    <w:p w:rsidR="00D536B2" w:rsidRPr="00640F57" w:rsidRDefault="00D536B2" w:rsidP="00640F57"/>
    <w:p w:rsidR="00D536B2" w:rsidRPr="00640F57" w:rsidRDefault="00D536B2" w:rsidP="00640F57"/>
    <w:p w:rsidR="00D536B2" w:rsidRPr="00640F57" w:rsidRDefault="00D536B2" w:rsidP="00640F57"/>
    <w:p w:rsidR="00D536B2" w:rsidRPr="00640F57" w:rsidRDefault="00D536B2" w:rsidP="00640F57"/>
    <w:p w:rsidR="00010B5C" w:rsidRPr="00640F57" w:rsidRDefault="00010B5C" w:rsidP="00640F57">
      <w:pPr>
        <w:sectPr w:rsidR="00010B5C" w:rsidRPr="00640F57" w:rsidSect="00102407">
          <w:headerReference w:type="default" r:id="rId10"/>
          <w:footerReference w:type="default" r:id="rId11"/>
          <w:pgSz w:w="12240" w:h="15840"/>
          <w:pgMar w:top="720" w:right="720" w:bottom="720" w:left="720" w:header="720" w:footer="720" w:gutter="0"/>
          <w:cols w:space="720"/>
          <w:docGrid w:linePitch="360"/>
        </w:sectPr>
      </w:pPr>
    </w:p>
    <w:p w:rsidR="00965373" w:rsidRPr="00965373" w:rsidRDefault="003B081E" w:rsidP="0031407C">
      <w:pPr>
        <w:pStyle w:val="Heading1"/>
      </w:pPr>
      <w:bookmarkStart w:id="0" w:name="_Toc499887857"/>
      <w:r>
        <w:lastRenderedPageBreak/>
        <w:t>TABLE OF CONTENTS</w:t>
      </w:r>
      <w:bookmarkEnd w:id="0"/>
    </w:p>
    <w:p w:rsidR="00F60E3A" w:rsidRDefault="00EC357E">
      <w:pPr>
        <w:pStyle w:val="TOC1"/>
        <w:tabs>
          <w:tab w:val="right" w:pos="10790"/>
        </w:tabs>
        <w:rPr>
          <w:rFonts w:asciiTheme="minorHAnsi" w:eastAsiaTheme="minorEastAsia" w:hAnsiTheme="minorHAnsi" w:cstheme="minorBidi"/>
          <w:b w:val="0"/>
          <w:bCs w:val="0"/>
          <w:caps w:val="0"/>
          <w:noProof/>
          <w:color w:val="auto"/>
          <w:sz w:val="22"/>
          <w:szCs w:val="22"/>
        </w:rPr>
      </w:pPr>
      <w:r w:rsidRPr="00686FC8">
        <w:rPr>
          <w:rFonts w:cs="Arial"/>
        </w:rPr>
        <w:fldChar w:fldCharType="begin"/>
      </w:r>
      <w:r w:rsidRPr="00686FC8">
        <w:rPr>
          <w:rFonts w:cs="Arial"/>
        </w:rPr>
        <w:instrText xml:space="preserve"> TOC \o "1-3" \h \z \u </w:instrText>
      </w:r>
      <w:r w:rsidRPr="00686FC8">
        <w:rPr>
          <w:rFonts w:cs="Arial"/>
        </w:rPr>
        <w:fldChar w:fldCharType="separate"/>
      </w:r>
      <w:hyperlink w:anchor="_Toc499887857" w:history="1">
        <w:r w:rsidR="00F60E3A" w:rsidRPr="006F02FC">
          <w:rPr>
            <w:rStyle w:val="Hyperlink"/>
            <w:noProof/>
          </w:rPr>
          <w:t>TABLE OF CONTENTS</w:t>
        </w:r>
        <w:r w:rsidR="00F60E3A">
          <w:rPr>
            <w:noProof/>
            <w:webHidden/>
          </w:rPr>
          <w:tab/>
        </w:r>
        <w:r w:rsidR="00F60E3A">
          <w:rPr>
            <w:noProof/>
            <w:webHidden/>
          </w:rPr>
          <w:fldChar w:fldCharType="begin"/>
        </w:r>
        <w:r w:rsidR="00F60E3A">
          <w:rPr>
            <w:noProof/>
            <w:webHidden/>
          </w:rPr>
          <w:instrText xml:space="preserve"> PAGEREF _Toc499887857 \h </w:instrText>
        </w:r>
        <w:r w:rsidR="00F60E3A">
          <w:rPr>
            <w:noProof/>
            <w:webHidden/>
          </w:rPr>
        </w:r>
        <w:r w:rsidR="00F60E3A">
          <w:rPr>
            <w:noProof/>
            <w:webHidden/>
          </w:rPr>
          <w:fldChar w:fldCharType="separate"/>
        </w:r>
        <w:r w:rsidR="00F60E3A">
          <w:rPr>
            <w:noProof/>
            <w:webHidden/>
          </w:rPr>
          <w:t>2</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58" w:history="1">
        <w:r w:rsidR="00F60E3A" w:rsidRPr="006F02FC">
          <w:rPr>
            <w:rStyle w:val="Hyperlink"/>
            <w:noProof/>
          </w:rPr>
          <w:t>LIST OF FIGURES</w:t>
        </w:r>
        <w:r w:rsidR="00F60E3A">
          <w:rPr>
            <w:noProof/>
            <w:webHidden/>
          </w:rPr>
          <w:tab/>
        </w:r>
        <w:r w:rsidR="00F60E3A">
          <w:rPr>
            <w:noProof/>
            <w:webHidden/>
          </w:rPr>
          <w:fldChar w:fldCharType="begin"/>
        </w:r>
        <w:r w:rsidR="00F60E3A">
          <w:rPr>
            <w:noProof/>
            <w:webHidden/>
          </w:rPr>
          <w:instrText xml:space="preserve"> PAGEREF _Toc499887858 \h </w:instrText>
        </w:r>
        <w:r w:rsidR="00F60E3A">
          <w:rPr>
            <w:noProof/>
            <w:webHidden/>
          </w:rPr>
        </w:r>
        <w:r w:rsidR="00F60E3A">
          <w:rPr>
            <w:noProof/>
            <w:webHidden/>
          </w:rPr>
          <w:fldChar w:fldCharType="separate"/>
        </w:r>
        <w:r w:rsidR="00F60E3A">
          <w:rPr>
            <w:noProof/>
            <w:webHidden/>
          </w:rPr>
          <w:t>3</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59" w:history="1">
        <w:r w:rsidR="00F60E3A" w:rsidRPr="006F02FC">
          <w:rPr>
            <w:rStyle w:val="Hyperlink"/>
            <w:noProof/>
          </w:rPr>
          <w:t>DOCUMENT INFORMATION</w:t>
        </w:r>
        <w:r w:rsidR="00F60E3A">
          <w:rPr>
            <w:noProof/>
            <w:webHidden/>
          </w:rPr>
          <w:tab/>
        </w:r>
        <w:r w:rsidR="00F60E3A">
          <w:rPr>
            <w:noProof/>
            <w:webHidden/>
          </w:rPr>
          <w:fldChar w:fldCharType="begin"/>
        </w:r>
        <w:r w:rsidR="00F60E3A">
          <w:rPr>
            <w:noProof/>
            <w:webHidden/>
          </w:rPr>
          <w:instrText xml:space="preserve"> PAGEREF _Toc499887859 \h </w:instrText>
        </w:r>
        <w:r w:rsidR="00F60E3A">
          <w:rPr>
            <w:noProof/>
            <w:webHidden/>
          </w:rPr>
        </w:r>
        <w:r w:rsidR="00F60E3A">
          <w:rPr>
            <w:noProof/>
            <w:webHidden/>
          </w:rPr>
          <w:fldChar w:fldCharType="separate"/>
        </w:r>
        <w:r w:rsidR="00F60E3A">
          <w:rPr>
            <w:noProof/>
            <w:webHidden/>
          </w:rPr>
          <w:t>6</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60" w:history="1">
        <w:r w:rsidR="00F60E3A" w:rsidRPr="006F02FC">
          <w:rPr>
            <w:rStyle w:val="Hyperlink"/>
            <w:noProof/>
          </w:rPr>
          <w:t>PROJECT DEFINITION</w:t>
        </w:r>
        <w:r w:rsidR="00F60E3A">
          <w:rPr>
            <w:noProof/>
            <w:webHidden/>
          </w:rPr>
          <w:tab/>
        </w:r>
        <w:r w:rsidR="00F60E3A">
          <w:rPr>
            <w:noProof/>
            <w:webHidden/>
          </w:rPr>
          <w:fldChar w:fldCharType="begin"/>
        </w:r>
        <w:r w:rsidR="00F60E3A">
          <w:rPr>
            <w:noProof/>
            <w:webHidden/>
          </w:rPr>
          <w:instrText xml:space="preserve"> PAGEREF _Toc499887860 \h </w:instrText>
        </w:r>
        <w:r w:rsidR="00F60E3A">
          <w:rPr>
            <w:noProof/>
            <w:webHidden/>
          </w:rPr>
        </w:r>
        <w:r w:rsidR="00F60E3A">
          <w:rPr>
            <w:noProof/>
            <w:webHidden/>
          </w:rPr>
          <w:fldChar w:fldCharType="separate"/>
        </w:r>
        <w:r w:rsidR="00F60E3A">
          <w:rPr>
            <w:noProof/>
            <w:webHidden/>
          </w:rPr>
          <w:t>7</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61" w:history="1">
        <w:r w:rsidR="00F60E3A" w:rsidRPr="006F02FC">
          <w:rPr>
            <w:rStyle w:val="Hyperlink"/>
            <w:noProof/>
          </w:rPr>
          <w:t>DEFINITION</w:t>
        </w:r>
        <w:r w:rsidR="00F60E3A">
          <w:rPr>
            <w:noProof/>
            <w:webHidden/>
          </w:rPr>
          <w:tab/>
        </w:r>
        <w:r w:rsidR="00F60E3A">
          <w:rPr>
            <w:noProof/>
            <w:webHidden/>
          </w:rPr>
          <w:fldChar w:fldCharType="begin"/>
        </w:r>
        <w:r w:rsidR="00F60E3A">
          <w:rPr>
            <w:noProof/>
            <w:webHidden/>
          </w:rPr>
          <w:instrText xml:space="preserve"> PAGEREF _Toc499887861 \h </w:instrText>
        </w:r>
        <w:r w:rsidR="00F60E3A">
          <w:rPr>
            <w:noProof/>
            <w:webHidden/>
          </w:rPr>
        </w:r>
        <w:r w:rsidR="00F60E3A">
          <w:rPr>
            <w:noProof/>
            <w:webHidden/>
          </w:rPr>
          <w:fldChar w:fldCharType="separate"/>
        </w:r>
        <w:r w:rsidR="00F60E3A">
          <w:rPr>
            <w:noProof/>
            <w:webHidden/>
          </w:rPr>
          <w:t>7</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62" w:history="1">
        <w:r w:rsidR="00F60E3A" w:rsidRPr="006F02FC">
          <w:rPr>
            <w:rStyle w:val="Hyperlink"/>
            <w:noProof/>
          </w:rPr>
          <w:t>OBJECTIVE</w:t>
        </w:r>
        <w:r w:rsidR="00F60E3A">
          <w:rPr>
            <w:noProof/>
            <w:webHidden/>
          </w:rPr>
          <w:tab/>
        </w:r>
        <w:r w:rsidR="00F60E3A">
          <w:rPr>
            <w:noProof/>
            <w:webHidden/>
          </w:rPr>
          <w:fldChar w:fldCharType="begin"/>
        </w:r>
        <w:r w:rsidR="00F60E3A">
          <w:rPr>
            <w:noProof/>
            <w:webHidden/>
          </w:rPr>
          <w:instrText xml:space="preserve"> PAGEREF _Toc499887862 \h </w:instrText>
        </w:r>
        <w:r w:rsidR="00F60E3A">
          <w:rPr>
            <w:noProof/>
            <w:webHidden/>
          </w:rPr>
        </w:r>
        <w:r w:rsidR="00F60E3A">
          <w:rPr>
            <w:noProof/>
            <w:webHidden/>
          </w:rPr>
          <w:fldChar w:fldCharType="separate"/>
        </w:r>
        <w:r w:rsidR="00F60E3A">
          <w:rPr>
            <w:noProof/>
            <w:webHidden/>
          </w:rPr>
          <w:t>7</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63" w:history="1">
        <w:r w:rsidR="00F60E3A" w:rsidRPr="006F02FC">
          <w:rPr>
            <w:rStyle w:val="Hyperlink"/>
            <w:noProof/>
          </w:rPr>
          <w:t>RULES OF ENGAGEMENT</w:t>
        </w:r>
        <w:r w:rsidR="00F60E3A">
          <w:rPr>
            <w:noProof/>
            <w:webHidden/>
          </w:rPr>
          <w:tab/>
        </w:r>
        <w:r w:rsidR="00F60E3A">
          <w:rPr>
            <w:noProof/>
            <w:webHidden/>
          </w:rPr>
          <w:fldChar w:fldCharType="begin"/>
        </w:r>
        <w:r w:rsidR="00F60E3A">
          <w:rPr>
            <w:noProof/>
            <w:webHidden/>
          </w:rPr>
          <w:instrText xml:space="preserve"> PAGEREF _Toc499887863 \h </w:instrText>
        </w:r>
        <w:r w:rsidR="00F60E3A">
          <w:rPr>
            <w:noProof/>
            <w:webHidden/>
          </w:rPr>
        </w:r>
        <w:r w:rsidR="00F60E3A">
          <w:rPr>
            <w:noProof/>
            <w:webHidden/>
          </w:rPr>
          <w:fldChar w:fldCharType="separate"/>
        </w:r>
        <w:r w:rsidR="00F60E3A">
          <w:rPr>
            <w:noProof/>
            <w:webHidden/>
          </w:rPr>
          <w:t>7</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64" w:history="1">
        <w:r w:rsidR="00F60E3A" w:rsidRPr="006F02FC">
          <w:rPr>
            <w:rStyle w:val="Hyperlink"/>
            <w:noProof/>
          </w:rPr>
          <w:t>TESTING METHODOLOGY</w:t>
        </w:r>
        <w:r w:rsidR="00F60E3A">
          <w:rPr>
            <w:noProof/>
            <w:webHidden/>
          </w:rPr>
          <w:tab/>
        </w:r>
        <w:r w:rsidR="00F60E3A">
          <w:rPr>
            <w:noProof/>
            <w:webHidden/>
          </w:rPr>
          <w:fldChar w:fldCharType="begin"/>
        </w:r>
        <w:r w:rsidR="00F60E3A">
          <w:rPr>
            <w:noProof/>
            <w:webHidden/>
          </w:rPr>
          <w:instrText xml:space="preserve"> PAGEREF _Toc499887864 \h </w:instrText>
        </w:r>
        <w:r w:rsidR="00F60E3A">
          <w:rPr>
            <w:noProof/>
            <w:webHidden/>
          </w:rPr>
        </w:r>
        <w:r w:rsidR="00F60E3A">
          <w:rPr>
            <w:noProof/>
            <w:webHidden/>
          </w:rPr>
          <w:fldChar w:fldCharType="separate"/>
        </w:r>
        <w:r w:rsidR="00F60E3A">
          <w:rPr>
            <w:noProof/>
            <w:webHidden/>
          </w:rPr>
          <w:t>8</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65" w:history="1">
        <w:r w:rsidR="00F60E3A" w:rsidRPr="006F02FC">
          <w:rPr>
            <w:rStyle w:val="Hyperlink"/>
            <w:noProof/>
          </w:rPr>
          <w:t>EXECUTIVE SUMMARY</w:t>
        </w:r>
        <w:r w:rsidR="00F60E3A">
          <w:rPr>
            <w:noProof/>
            <w:webHidden/>
          </w:rPr>
          <w:tab/>
        </w:r>
        <w:r w:rsidR="00F60E3A">
          <w:rPr>
            <w:noProof/>
            <w:webHidden/>
          </w:rPr>
          <w:fldChar w:fldCharType="begin"/>
        </w:r>
        <w:r w:rsidR="00F60E3A">
          <w:rPr>
            <w:noProof/>
            <w:webHidden/>
          </w:rPr>
          <w:instrText xml:space="preserve"> PAGEREF _Toc499887865 \h </w:instrText>
        </w:r>
        <w:r w:rsidR="00F60E3A">
          <w:rPr>
            <w:noProof/>
            <w:webHidden/>
          </w:rPr>
        </w:r>
        <w:r w:rsidR="00F60E3A">
          <w:rPr>
            <w:noProof/>
            <w:webHidden/>
          </w:rPr>
          <w:fldChar w:fldCharType="separate"/>
        </w:r>
        <w:r w:rsidR="00F60E3A">
          <w:rPr>
            <w:noProof/>
            <w:webHidden/>
          </w:rPr>
          <w:t>10</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66" w:history="1">
        <w:r w:rsidR="00F60E3A" w:rsidRPr="006F02FC">
          <w:rPr>
            <w:rStyle w:val="Hyperlink"/>
            <w:noProof/>
          </w:rPr>
          <w:t>EXECUTIVE SUMMARY OF INTERNAL PENETRATION TEST RESULTS</w:t>
        </w:r>
        <w:r w:rsidR="00F60E3A">
          <w:rPr>
            <w:noProof/>
            <w:webHidden/>
          </w:rPr>
          <w:tab/>
        </w:r>
        <w:r w:rsidR="00F60E3A">
          <w:rPr>
            <w:noProof/>
            <w:webHidden/>
          </w:rPr>
          <w:fldChar w:fldCharType="begin"/>
        </w:r>
        <w:r w:rsidR="00F60E3A">
          <w:rPr>
            <w:noProof/>
            <w:webHidden/>
          </w:rPr>
          <w:instrText xml:space="preserve"> PAGEREF _Toc499887866 \h </w:instrText>
        </w:r>
        <w:r w:rsidR="00F60E3A">
          <w:rPr>
            <w:noProof/>
            <w:webHidden/>
          </w:rPr>
        </w:r>
        <w:r w:rsidR="00F60E3A">
          <w:rPr>
            <w:noProof/>
            <w:webHidden/>
          </w:rPr>
          <w:fldChar w:fldCharType="separate"/>
        </w:r>
        <w:r w:rsidR="00F60E3A">
          <w:rPr>
            <w:noProof/>
            <w:webHidden/>
          </w:rPr>
          <w:t>10</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67" w:history="1">
        <w:r w:rsidR="00F60E3A" w:rsidRPr="006F02FC">
          <w:rPr>
            <w:rStyle w:val="Hyperlink"/>
            <w:noProof/>
          </w:rPr>
          <w:t>SECTION 1: NETWORK MAPPING</w:t>
        </w:r>
        <w:r w:rsidR="00F60E3A">
          <w:rPr>
            <w:noProof/>
            <w:webHidden/>
          </w:rPr>
          <w:tab/>
        </w:r>
        <w:r w:rsidR="00F60E3A">
          <w:rPr>
            <w:noProof/>
            <w:webHidden/>
          </w:rPr>
          <w:fldChar w:fldCharType="begin"/>
        </w:r>
        <w:r w:rsidR="00F60E3A">
          <w:rPr>
            <w:noProof/>
            <w:webHidden/>
          </w:rPr>
          <w:instrText xml:space="preserve"> PAGEREF _Toc499887867 \h </w:instrText>
        </w:r>
        <w:r w:rsidR="00F60E3A">
          <w:rPr>
            <w:noProof/>
            <w:webHidden/>
          </w:rPr>
        </w:r>
        <w:r w:rsidR="00F60E3A">
          <w:rPr>
            <w:noProof/>
            <w:webHidden/>
          </w:rPr>
          <w:fldChar w:fldCharType="separate"/>
        </w:r>
        <w:r w:rsidR="00F60E3A">
          <w:rPr>
            <w:noProof/>
            <w:webHidden/>
          </w:rPr>
          <w:t>12</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68" w:history="1">
        <w:r w:rsidR="00F60E3A" w:rsidRPr="006F02FC">
          <w:rPr>
            <w:rStyle w:val="Hyperlink"/>
            <w:noProof/>
          </w:rPr>
          <w:t>SECTION 2: VULNERABILITY IDENTIFICATION</w:t>
        </w:r>
        <w:r w:rsidR="00F60E3A">
          <w:rPr>
            <w:noProof/>
            <w:webHidden/>
          </w:rPr>
          <w:tab/>
        </w:r>
        <w:r w:rsidR="00F60E3A">
          <w:rPr>
            <w:noProof/>
            <w:webHidden/>
          </w:rPr>
          <w:fldChar w:fldCharType="begin"/>
        </w:r>
        <w:r w:rsidR="00F60E3A">
          <w:rPr>
            <w:noProof/>
            <w:webHidden/>
          </w:rPr>
          <w:instrText xml:space="preserve"> PAGEREF _Toc499887868 \h </w:instrText>
        </w:r>
        <w:r w:rsidR="00F60E3A">
          <w:rPr>
            <w:noProof/>
            <w:webHidden/>
          </w:rPr>
        </w:r>
        <w:r w:rsidR="00F60E3A">
          <w:rPr>
            <w:noProof/>
            <w:webHidden/>
          </w:rPr>
          <w:fldChar w:fldCharType="separate"/>
        </w:r>
        <w:r w:rsidR="00F60E3A">
          <w:rPr>
            <w:noProof/>
            <w:webHidden/>
          </w:rPr>
          <w:t>17</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69" w:history="1">
        <w:r w:rsidR="00F60E3A" w:rsidRPr="006F02FC">
          <w:rPr>
            <w:rStyle w:val="Hyperlink"/>
            <w:noProof/>
          </w:rPr>
          <w:t>SECTION 3: PENETRATION TESTING</w:t>
        </w:r>
        <w:r w:rsidR="00F60E3A">
          <w:rPr>
            <w:noProof/>
            <w:webHidden/>
          </w:rPr>
          <w:tab/>
        </w:r>
        <w:r w:rsidR="00F60E3A">
          <w:rPr>
            <w:noProof/>
            <w:webHidden/>
          </w:rPr>
          <w:fldChar w:fldCharType="begin"/>
        </w:r>
        <w:r w:rsidR="00F60E3A">
          <w:rPr>
            <w:noProof/>
            <w:webHidden/>
          </w:rPr>
          <w:instrText xml:space="preserve"> PAGEREF _Toc499887869 \h </w:instrText>
        </w:r>
        <w:r w:rsidR="00F60E3A">
          <w:rPr>
            <w:noProof/>
            <w:webHidden/>
          </w:rPr>
        </w:r>
        <w:r w:rsidR="00F60E3A">
          <w:rPr>
            <w:noProof/>
            <w:webHidden/>
          </w:rPr>
          <w:fldChar w:fldCharType="separate"/>
        </w:r>
        <w:r w:rsidR="00F60E3A">
          <w:rPr>
            <w:noProof/>
            <w:webHidden/>
          </w:rPr>
          <w:t>18</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0" w:history="1">
        <w:r w:rsidR="00F60E3A" w:rsidRPr="006F02FC">
          <w:rPr>
            <w:rStyle w:val="Hyperlink"/>
            <w:noProof/>
          </w:rPr>
          <w:t>NBT-NS and LLMNR Poisoning Attack – High Risk</w:t>
        </w:r>
        <w:r w:rsidR="00F60E3A">
          <w:rPr>
            <w:noProof/>
            <w:webHidden/>
          </w:rPr>
          <w:tab/>
        </w:r>
        <w:r w:rsidR="00F60E3A">
          <w:rPr>
            <w:noProof/>
            <w:webHidden/>
          </w:rPr>
          <w:fldChar w:fldCharType="begin"/>
        </w:r>
        <w:r w:rsidR="00F60E3A">
          <w:rPr>
            <w:noProof/>
            <w:webHidden/>
          </w:rPr>
          <w:instrText xml:space="preserve"> PAGEREF _Toc499887870 \h </w:instrText>
        </w:r>
        <w:r w:rsidR="00F60E3A">
          <w:rPr>
            <w:noProof/>
            <w:webHidden/>
          </w:rPr>
        </w:r>
        <w:r w:rsidR="00F60E3A">
          <w:rPr>
            <w:noProof/>
            <w:webHidden/>
          </w:rPr>
          <w:fldChar w:fldCharType="separate"/>
        </w:r>
        <w:r w:rsidR="00F60E3A">
          <w:rPr>
            <w:noProof/>
            <w:webHidden/>
          </w:rPr>
          <w:t>18</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1" w:history="1">
        <w:r w:rsidR="00F60E3A" w:rsidRPr="006F02FC">
          <w:rPr>
            <w:rStyle w:val="Hyperlink"/>
            <w:noProof/>
          </w:rPr>
          <w:t>Anonymous Access or Missing Credentials – High Risk</w:t>
        </w:r>
        <w:r w:rsidR="00F60E3A">
          <w:rPr>
            <w:noProof/>
            <w:webHidden/>
          </w:rPr>
          <w:tab/>
        </w:r>
        <w:r w:rsidR="00F60E3A">
          <w:rPr>
            <w:noProof/>
            <w:webHidden/>
          </w:rPr>
          <w:fldChar w:fldCharType="begin"/>
        </w:r>
        <w:r w:rsidR="00F60E3A">
          <w:rPr>
            <w:noProof/>
            <w:webHidden/>
          </w:rPr>
          <w:instrText xml:space="preserve"> PAGEREF _Toc499887871 \h </w:instrText>
        </w:r>
        <w:r w:rsidR="00F60E3A">
          <w:rPr>
            <w:noProof/>
            <w:webHidden/>
          </w:rPr>
        </w:r>
        <w:r w:rsidR="00F60E3A">
          <w:rPr>
            <w:noProof/>
            <w:webHidden/>
          </w:rPr>
          <w:fldChar w:fldCharType="separate"/>
        </w:r>
        <w:r w:rsidR="00F60E3A">
          <w:rPr>
            <w:noProof/>
            <w:webHidden/>
          </w:rPr>
          <w:t>20</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2" w:history="1">
        <w:r w:rsidR="00F60E3A" w:rsidRPr="006F02FC">
          <w:rPr>
            <w:rStyle w:val="Hyperlink"/>
            <w:noProof/>
          </w:rPr>
          <w:t>Default CREDENTIALS – High Risk</w:t>
        </w:r>
        <w:r w:rsidR="00F60E3A">
          <w:rPr>
            <w:noProof/>
            <w:webHidden/>
          </w:rPr>
          <w:tab/>
        </w:r>
        <w:r w:rsidR="00F60E3A">
          <w:rPr>
            <w:noProof/>
            <w:webHidden/>
          </w:rPr>
          <w:fldChar w:fldCharType="begin"/>
        </w:r>
        <w:r w:rsidR="00F60E3A">
          <w:rPr>
            <w:noProof/>
            <w:webHidden/>
          </w:rPr>
          <w:instrText xml:space="preserve"> PAGEREF _Toc499887872 \h </w:instrText>
        </w:r>
        <w:r w:rsidR="00F60E3A">
          <w:rPr>
            <w:noProof/>
            <w:webHidden/>
          </w:rPr>
        </w:r>
        <w:r w:rsidR="00F60E3A">
          <w:rPr>
            <w:noProof/>
            <w:webHidden/>
          </w:rPr>
          <w:fldChar w:fldCharType="separate"/>
        </w:r>
        <w:r w:rsidR="00F60E3A">
          <w:rPr>
            <w:noProof/>
            <w:webHidden/>
          </w:rPr>
          <w:t>24</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3" w:history="1">
        <w:r w:rsidR="00F60E3A" w:rsidRPr="006F02FC">
          <w:rPr>
            <w:rStyle w:val="Hyperlink"/>
            <w:noProof/>
          </w:rPr>
          <w:t>Man In The Middle (MITM) Attack Vulnerability via OpenSSL – medium risk</w:t>
        </w:r>
        <w:r w:rsidR="00F60E3A">
          <w:rPr>
            <w:noProof/>
            <w:webHidden/>
          </w:rPr>
          <w:tab/>
        </w:r>
        <w:r w:rsidR="00F60E3A">
          <w:rPr>
            <w:noProof/>
            <w:webHidden/>
          </w:rPr>
          <w:fldChar w:fldCharType="begin"/>
        </w:r>
        <w:r w:rsidR="00F60E3A">
          <w:rPr>
            <w:noProof/>
            <w:webHidden/>
          </w:rPr>
          <w:instrText xml:space="preserve"> PAGEREF _Toc499887873 \h </w:instrText>
        </w:r>
        <w:r w:rsidR="00F60E3A">
          <w:rPr>
            <w:noProof/>
            <w:webHidden/>
          </w:rPr>
        </w:r>
        <w:r w:rsidR="00F60E3A">
          <w:rPr>
            <w:noProof/>
            <w:webHidden/>
          </w:rPr>
          <w:fldChar w:fldCharType="separate"/>
        </w:r>
        <w:r w:rsidR="00F60E3A">
          <w:rPr>
            <w:noProof/>
            <w:webHidden/>
          </w:rPr>
          <w:t>28</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4" w:history="1">
        <w:r w:rsidR="00F60E3A" w:rsidRPr="006F02FC">
          <w:rPr>
            <w:rStyle w:val="Hyperlink"/>
            <w:noProof/>
          </w:rPr>
          <w:t>Remote Session Vulnerability “WannaCry” – medium risk</w:t>
        </w:r>
        <w:r w:rsidR="00F60E3A">
          <w:rPr>
            <w:noProof/>
            <w:webHidden/>
          </w:rPr>
          <w:tab/>
        </w:r>
        <w:r w:rsidR="00F60E3A">
          <w:rPr>
            <w:noProof/>
            <w:webHidden/>
          </w:rPr>
          <w:fldChar w:fldCharType="begin"/>
        </w:r>
        <w:r w:rsidR="00F60E3A">
          <w:rPr>
            <w:noProof/>
            <w:webHidden/>
          </w:rPr>
          <w:instrText xml:space="preserve"> PAGEREF _Toc499887874 \h </w:instrText>
        </w:r>
        <w:r w:rsidR="00F60E3A">
          <w:rPr>
            <w:noProof/>
            <w:webHidden/>
          </w:rPr>
        </w:r>
        <w:r w:rsidR="00F60E3A">
          <w:rPr>
            <w:noProof/>
            <w:webHidden/>
          </w:rPr>
          <w:fldChar w:fldCharType="separate"/>
        </w:r>
        <w:r w:rsidR="00F60E3A">
          <w:rPr>
            <w:noProof/>
            <w:webHidden/>
          </w:rPr>
          <w:t>31</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5" w:history="1">
        <w:r w:rsidR="00F60E3A" w:rsidRPr="006F02FC">
          <w:rPr>
            <w:rStyle w:val="Hyperlink"/>
            <w:noProof/>
          </w:rPr>
          <w:t>Plaintext protocols in use – medium risk</w:t>
        </w:r>
        <w:r w:rsidR="00F60E3A">
          <w:rPr>
            <w:noProof/>
            <w:webHidden/>
          </w:rPr>
          <w:tab/>
        </w:r>
        <w:r w:rsidR="00F60E3A">
          <w:rPr>
            <w:noProof/>
            <w:webHidden/>
          </w:rPr>
          <w:fldChar w:fldCharType="begin"/>
        </w:r>
        <w:r w:rsidR="00F60E3A">
          <w:rPr>
            <w:noProof/>
            <w:webHidden/>
          </w:rPr>
          <w:instrText xml:space="preserve"> PAGEREF _Toc499887875 \h </w:instrText>
        </w:r>
        <w:r w:rsidR="00F60E3A">
          <w:rPr>
            <w:noProof/>
            <w:webHidden/>
          </w:rPr>
        </w:r>
        <w:r w:rsidR="00F60E3A">
          <w:rPr>
            <w:noProof/>
            <w:webHidden/>
          </w:rPr>
          <w:fldChar w:fldCharType="separate"/>
        </w:r>
        <w:r w:rsidR="00F60E3A">
          <w:rPr>
            <w:noProof/>
            <w:webHidden/>
          </w:rPr>
          <w:t>33</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6" w:history="1">
        <w:r w:rsidR="00F60E3A" w:rsidRPr="006F02FC">
          <w:rPr>
            <w:rStyle w:val="Hyperlink"/>
            <w:noProof/>
          </w:rPr>
          <w:t>MS SQL Server DR-Dos Amplification – Medium Risk</w:t>
        </w:r>
        <w:r w:rsidR="00F60E3A">
          <w:rPr>
            <w:noProof/>
            <w:webHidden/>
          </w:rPr>
          <w:tab/>
        </w:r>
        <w:r w:rsidR="00F60E3A">
          <w:rPr>
            <w:noProof/>
            <w:webHidden/>
          </w:rPr>
          <w:fldChar w:fldCharType="begin"/>
        </w:r>
        <w:r w:rsidR="00F60E3A">
          <w:rPr>
            <w:noProof/>
            <w:webHidden/>
          </w:rPr>
          <w:instrText xml:space="preserve"> PAGEREF _Toc499887876 \h </w:instrText>
        </w:r>
        <w:r w:rsidR="00F60E3A">
          <w:rPr>
            <w:noProof/>
            <w:webHidden/>
          </w:rPr>
        </w:r>
        <w:r w:rsidR="00F60E3A">
          <w:rPr>
            <w:noProof/>
            <w:webHidden/>
          </w:rPr>
          <w:fldChar w:fldCharType="separate"/>
        </w:r>
        <w:r w:rsidR="00F60E3A">
          <w:rPr>
            <w:noProof/>
            <w:webHidden/>
          </w:rPr>
          <w:t>35</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7" w:history="1">
        <w:r w:rsidR="00F60E3A" w:rsidRPr="006F02FC">
          <w:rPr>
            <w:rStyle w:val="Hyperlink"/>
            <w:noProof/>
          </w:rPr>
          <w:t>Weak and Insecure Ciphers – Low risk</w:t>
        </w:r>
        <w:r w:rsidR="00F60E3A">
          <w:rPr>
            <w:noProof/>
            <w:webHidden/>
          </w:rPr>
          <w:tab/>
        </w:r>
        <w:r w:rsidR="00F60E3A">
          <w:rPr>
            <w:noProof/>
            <w:webHidden/>
          </w:rPr>
          <w:fldChar w:fldCharType="begin"/>
        </w:r>
        <w:r w:rsidR="00F60E3A">
          <w:rPr>
            <w:noProof/>
            <w:webHidden/>
          </w:rPr>
          <w:instrText xml:space="preserve"> PAGEREF _Toc499887877 \h </w:instrText>
        </w:r>
        <w:r w:rsidR="00F60E3A">
          <w:rPr>
            <w:noProof/>
            <w:webHidden/>
          </w:rPr>
        </w:r>
        <w:r w:rsidR="00F60E3A">
          <w:rPr>
            <w:noProof/>
            <w:webHidden/>
          </w:rPr>
          <w:fldChar w:fldCharType="separate"/>
        </w:r>
        <w:r w:rsidR="00F60E3A">
          <w:rPr>
            <w:noProof/>
            <w:webHidden/>
          </w:rPr>
          <w:t>36</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8" w:history="1">
        <w:r w:rsidR="00F60E3A" w:rsidRPr="006F02FC">
          <w:rPr>
            <w:rStyle w:val="Hyperlink"/>
            <w:noProof/>
          </w:rPr>
          <w:t>CBC Ciphers Detected over ssh – Low Risk</w:t>
        </w:r>
        <w:r w:rsidR="00F60E3A">
          <w:rPr>
            <w:noProof/>
            <w:webHidden/>
          </w:rPr>
          <w:tab/>
        </w:r>
        <w:r w:rsidR="00F60E3A">
          <w:rPr>
            <w:noProof/>
            <w:webHidden/>
          </w:rPr>
          <w:fldChar w:fldCharType="begin"/>
        </w:r>
        <w:r w:rsidR="00F60E3A">
          <w:rPr>
            <w:noProof/>
            <w:webHidden/>
          </w:rPr>
          <w:instrText xml:space="preserve"> PAGEREF _Toc499887878 \h </w:instrText>
        </w:r>
        <w:r w:rsidR="00F60E3A">
          <w:rPr>
            <w:noProof/>
            <w:webHidden/>
          </w:rPr>
        </w:r>
        <w:r w:rsidR="00F60E3A">
          <w:rPr>
            <w:noProof/>
            <w:webHidden/>
          </w:rPr>
          <w:fldChar w:fldCharType="separate"/>
        </w:r>
        <w:r w:rsidR="00F60E3A">
          <w:rPr>
            <w:noProof/>
            <w:webHidden/>
          </w:rPr>
          <w:t>43</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79" w:history="1">
        <w:r w:rsidR="00F60E3A" w:rsidRPr="006F02FC">
          <w:rPr>
            <w:rStyle w:val="Hyperlink"/>
            <w:rFonts w:cs="Arial"/>
            <w:bCs/>
            <w:noProof/>
            <w:spacing w:val="20"/>
          </w:rPr>
          <w:t>Post-Exploitation evidence</w:t>
        </w:r>
        <w:r w:rsidR="00F60E3A">
          <w:rPr>
            <w:noProof/>
            <w:webHidden/>
          </w:rPr>
          <w:tab/>
        </w:r>
        <w:r w:rsidR="00F60E3A">
          <w:rPr>
            <w:noProof/>
            <w:webHidden/>
          </w:rPr>
          <w:fldChar w:fldCharType="begin"/>
        </w:r>
        <w:r w:rsidR="00F60E3A">
          <w:rPr>
            <w:noProof/>
            <w:webHidden/>
          </w:rPr>
          <w:instrText xml:space="preserve"> PAGEREF _Toc499887879 \h </w:instrText>
        </w:r>
        <w:r w:rsidR="00F60E3A">
          <w:rPr>
            <w:noProof/>
            <w:webHidden/>
          </w:rPr>
        </w:r>
        <w:r w:rsidR="00F60E3A">
          <w:rPr>
            <w:noProof/>
            <w:webHidden/>
          </w:rPr>
          <w:fldChar w:fldCharType="separate"/>
        </w:r>
        <w:r w:rsidR="00F60E3A">
          <w:rPr>
            <w:noProof/>
            <w:webHidden/>
          </w:rPr>
          <w:t>45</w:t>
        </w:r>
        <w:r w:rsidR="00F60E3A">
          <w:rPr>
            <w:noProof/>
            <w:webHidden/>
          </w:rPr>
          <w:fldChar w:fldCharType="end"/>
        </w:r>
      </w:hyperlink>
    </w:p>
    <w:p w:rsidR="00F60E3A" w:rsidRDefault="00AB4192">
      <w:pPr>
        <w:pStyle w:val="TOC1"/>
        <w:tabs>
          <w:tab w:val="right" w:pos="10790"/>
        </w:tabs>
        <w:rPr>
          <w:rFonts w:asciiTheme="minorHAnsi" w:eastAsiaTheme="minorEastAsia" w:hAnsiTheme="minorHAnsi" w:cstheme="minorBidi"/>
          <w:b w:val="0"/>
          <w:bCs w:val="0"/>
          <w:caps w:val="0"/>
          <w:noProof/>
          <w:color w:val="auto"/>
          <w:sz w:val="22"/>
          <w:szCs w:val="22"/>
        </w:rPr>
      </w:pPr>
      <w:hyperlink w:anchor="_Toc499887880" w:history="1">
        <w:r w:rsidR="00F60E3A" w:rsidRPr="006F02FC">
          <w:rPr>
            <w:rStyle w:val="Hyperlink"/>
            <w:noProof/>
          </w:rPr>
          <w:t>APPENDIX</w:t>
        </w:r>
        <w:r w:rsidR="00F60E3A">
          <w:rPr>
            <w:noProof/>
            <w:webHidden/>
          </w:rPr>
          <w:tab/>
        </w:r>
        <w:r w:rsidR="00F60E3A">
          <w:rPr>
            <w:noProof/>
            <w:webHidden/>
          </w:rPr>
          <w:fldChar w:fldCharType="begin"/>
        </w:r>
        <w:r w:rsidR="00F60E3A">
          <w:rPr>
            <w:noProof/>
            <w:webHidden/>
          </w:rPr>
          <w:instrText xml:space="preserve"> PAGEREF _Toc499887880 \h </w:instrText>
        </w:r>
        <w:r w:rsidR="00F60E3A">
          <w:rPr>
            <w:noProof/>
            <w:webHidden/>
          </w:rPr>
        </w:r>
        <w:r w:rsidR="00F60E3A">
          <w:rPr>
            <w:noProof/>
            <w:webHidden/>
          </w:rPr>
          <w:fldChar w:fldCharType="separate"/>
        </w:r>
        <w:r w:rsidR="00F60E3A">
          <w:rPr>
            <w:noProof/>
            <w:webHidden/>
          </w:rPr>
          <w:t>50</w:t>
        </w:r>
        <w:r w:rsidR="00F60E3A">
          <w:rPr>
            <w:noProof/>
            <w:webHidden/>
          </w:rPr>
          <w:fldChar w:fldCharType="end"/>
        </w:r>
      </w:hyperlink>
    </w:p>
    <w:p w:rsidR="00F60E3A" w:rsidRDefault="00AB4192">
      <w:pPr>
        <w:pStyle w:val="TOC2"/>
        <w:tabs>
          <w:tab w:val="right" w:pos="10790"/>
        </w:tabs>
        <w:rPr>
          <w:rFonts w:asciiTheme="minorHAnsi" w:eastAsiaTheme="minorEastAsia" w:hAnsiTheme="minorHAnsi" w:cstheme="minorBidi"/>
          <w:i w:val="0"/>
          <w:iCs w:val="0"/>
          <w:caps w:val="0"/>
          <w:noProof/>
          <w:color w:val="auto"/>
          <w:sz w:val="22"/>
          <w:szCs w:val="22"/>
        </w:rPr>
      </w:pPr>
      <w:hyperlink w:anchor="_Toc499887881" w:history="1">
        <w:r w:rsidR="00F60E3A" w:rsidRPr="006F02FC">
          <w:rPr>
            <w:rStyle w:val="Hyperlink"/>
            <w:noProof/>
          </w:rPr>
          <w:t>Additional test results and findings</w:t>
        </w:r>
        <w:r w:rsidR="00F60E3A">
          <w:rPr>
            <w:noProof/>
            <w:webHidden/>
          </w:rPr>
          <w:tab/>
        </w:r>
        <w:r w:rsidR="00F60E3A">
          <w:rPr>
            <w:noProof/>
            <w:webHidden/>
          </w:rPr>
          <w:fldChar w:fldCharType="begin"/>
        </w:r>
        <w:r w:rsidR="00F60E3A">
          <w:rPr>
            <w:noProof/>
            <w:webHidden/>
          </w:rPr>
          <w:instrText xml:space="preserve"> PAGEREF _Toc499887881 \h </w:instrText>
        </w:r>
        <w:r w:rsidR="00F60E3A">
          <w:rPr>
            <w:noProof/>
            <w:webHidden/>
          </w:rPr>
        </w:r>
        <w:r w:rsidR="00F60E3A">
          <w:rPr>
            <w:noProof/>
            <w:webHidden/>
          </w:rPr>
          <w:fldChar w:fldCharType="separate"/>
        </w:r>
        <w:r w:rsidR="00F60E3A">
          <w:rPr>
            <w:noProof/>
            <w:webHidden/>
          </w:rPr>
          <w:t>50</w:t>
        </w:r>
        <w:r w:rsidR="00F60E3A">
          <w:rPr>
            <w:noProof/>
            <w:webHidden/>
          </w:rPr>
          <w:fldChar w:fldCharType="end"/>
        </w:r>
      </w:hyperlink>
    </w:p>
    <w:p w:rsidR="001208DC" w:rsidRDefault="00EC357E" w:rsidP="000C429B">
      <w:pPr>
        <w:rPr>
          <w:i/>
          <w:caps/>
        </w:rPr>
      </w:pPr>
      <w:r w:rsidRPr="00686FC8">
        <w:rPr>
          <w:rFonts w:ascii="Arial Bold" w:hAnsi="Arial Bold" w:cs="Arial"/>
          <w:caps/>
          <w:color w:val="DB0029"/>
          <w:szCs w:val="20"/>
        </w:rPr>
        <w:fldChar w:fldCharType="end"/>
      </w:r>
      <w:bookmarkStart w:id="1" w:name="Document_Location"/>
      <w:bookmarkStart w:id="2" w:name="_Toc147552116"/>
      <w:bookmarkStart w:id="3" w:name="_Toc151724815"/>
      <w:bookmarkStart w:id="4" w:name="_Toc151724887"/>
      <w:bookmarkStart w:id="5" w:name="_Toc151870940"/>
      <w:bookmarkStart w:id="6" w:name="_Toc152398757"/>
      <w:bookmarkStart w:id="7" w:name="_Toc154470465"/>
      <w:bookmarkStart w:id="8" w:name="_Toc157178798"/>
      <w:bookmarkStart w:id="9" w:name="_Toc162864372"/>
      <w:bookmarkStart w:id="10" w:name="_Toc162865146"/>
      <w:bookmarkStart w:id="11" w:name="_Toc165377274"/>
      <w:bookmarkStart w:id="12" w:name="_Toc165377466"/>
      <w:bookmarkStart w:id="13" w:name="_Toc165377580"/>
      <w:bookmarkStart w:id="14" w:name="_Toc165377630"/>
      <w:bookmarkStart w:id="15" w:name="_Toc167792783"/>
      <w:bookmarkStart w:id="16" w:name="_Toc168393123"/>
    </w:p>
    <w:p w:rsidR="00112FA3" w:rsidRPr="001208DC" w:rsidRDefault="001208DC" w:rsidP="001208DC">
      <w:pPr>
        <w:spacing w:after="0"/>
        <w:jc w:val="left"/>
        <w:rPr>
          <w:i/>
          <w:caps/>
        </w:rPr>
      </w:pPr>
      <w:r>
        <w:rPr>
          <w:i/>
          <w:caps/>
        </w:rPr>
        <w:br w:type="page"/>
      </w:r>
    </w:p>
    <w:p w:rsidR="0031407C" w:rsidRDefault="0031407C" w:rsidP="0031407C">
      <w:pPr>
        <w:pStyle w:val="Heading1"/>
      </w:pPr>
      <w:bookmarkStart w:id="17" w:name="_Toc499887858"/>
      <w:r>
        <w:lastRenderedPageBreak/>
        <w:t>LIST OF FIGURES</w:t>
      </w:r>
      <w:bookmarkEnd w:id="17"/>
    </w:p>
    <w:p w:rsidR="00F60E3A" w:rsidRDefault="00686FC8">
      <w:pPr>
        <w:pStyle w:val="TableofFigures"/>
        <w:tabs>
          <w:tab w:val="right" w:leader="dot" w:pos="10790"/>
        </w:tabs>
        <w:rPr>
          <w:rFonts w:asciiTheme="minorHAnsi" w:eastAsiaTheme="minorEastAsia" w:hAnsiTheme="minorHAnsi" w:cstheme="minorBidi"/>
          <w:noProof/>
          <w:color w:val="auto"/>
          <w:sz w:val="22"/>
          <w:szCs w:val="22"/>
        </w:rPr>
      </w:pPr>
      <w:r>
        <w:fldChar w:fldCharType="begin"/>
      </w:r>
      <w:r>
        <w:instrText xml:space="preserve"> TOC \f F \h \z \t "Caption" \c </w:instrText>
      </w:r>
      <w:r>
        <w:fldChar w:fldCharType="separate"/>
      </w:r>
      <w:hyperlink w:anchor="_Toc499887882" w:history="1">
        <w:r w:rsidR="00F60E3A" w:rsidRPr="00C746FE">
          <w:rPr>
            <w:rStyle w:val="Hyperlink"/>
            <w:noProof/>
          </w:rPr>
          <w:t>Figure 1: Table - Target Ranges and Individual IP addresses provided:</w:t>
        </w:r>
        <w:r w:rsidR="00F60E3A">
          <w:rPr>
            <w:noProof/>
            <w:webHidden/>
          </w:rPr>
          <w:tab/>
        </w:r>
        <w:r w:rsidR="00F60E3A">
          <w:rPr>
            <w:noProof/>
            <w:webHidden/>
          </w:rPr>
          <w:fldChar w:fldCharType="begin"/>
        </w:r>
        <w:r w:rsidR="00F60E3A">
          <w:rPr>
            <w:noProof/>
            <w:webHidden/>
          </w:rPr>
          <w:instrText xml:space="preserve"> PAGEREF _Toc499887882 \h </w:instrText>
        </w:r>
        <w:r w:rsidR="00F60E3A">
          <w:rPr>
            <w:noProof/>
            <w:webHidden/>
          </w:rPr>
        </w:r>
        <w:r w:rsidR="00F60E3A">
          <w:rPr>
            <w:noProof/>
            <w:webHidden/>
          </w:rPr>
          <w:fldChar w:fldCharType="separate"/>
        </w:r>
        <w:r w:rsidR="00F60E3A">
          <w:rPr>
            <w:noProof/>
            <w:webHidden/>
          </w:rPr>
          <w:t>12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3" w:history="1">
        <w:r w:rsidR="00F60E3A" w:rsidRPr="00C746FE">
          <w:rPr>
            <w:rStyle w:val="Hyperlink"/>
            <w:noProof/>
          </w:rPr>
          <w:t>Figure 2: Summary of Top Open Ports and Services:</w:t>
        </w:r>
        <w:r w:rsidR="00F60E3A">
          <w:rPr>
            <w:noProof/>
            <w:webHidden/>
          </w:rPr>
          <w:tab/>
        </w:r>
        <w:r w:rsidR="00F60E3A">
          <w:rPr>
            <w:noProof/>
            <w:webHidden/>
          </w:rPr>
          <w:fldChar w:fldCharType="begin"/>
        </w:r>
        <w:r w:rsidR="00F60E3A">
          <w:rPr>
            <w:noProof/>
            <w:webHidden/>
          </w:rPr>
          <w:instrText xml:space="preserve"> PAGEREF _Toc499887883 \h </w:instrText>
        </w:r>
        <w:r w:rsidR="00F60E3A">
          <w:rPr>
            <w:noProof/>
            <w:webHidden/>
          </w:rPr>
        </w:r>
        <w:r w:rsidR="00F60E3A">
          <w:rPr>
            <w:noProof/>
            <w:webHidden/>
          </w:rPr>
          <w:fldChar w:fldCharType="separate"/>
        </w:r>
        <w:r w:rsidR="00F60E3A">
          <w:rPr>
            <w:noProof/>
            <w:webHidden/>
          </w:rPr>
          <w:t>12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4" w:history="1">
        <w:r w:rsidR="00F60E3A" w:rsidRPr="00C746FE">
          <w:rPr>
            <w:rStyle w:val="Hyperlink"/>
            <w:noProof/>
          </w:rPr>
          <w:t>Figure 3: Service Version Scan: SMB TCP Port 445 on Devices Not on a Domain:</w:t>
        </w:r>
        <w:r w:rsidR="00F60E3A">
          <w:rPr>
            <w:noProof/>
            <w:webHidden/>
          </w:rPr>
          <w:tab/>
        </w:r>
        <w:r w:rsidR="00F60E3A">
          <w:rPr>
            <w:noProof/>
            <w:webHidden/>
          </w:rPr>
          <w:fldChar w:fldCharType="begin"/>
        </w:r>
        <w:r w:rsidR="00F60E3A">
          <w:rPr>
            <w:noProof/>
            <w:webHidden/>
          </w:rPr>
          <w:instrText xml:space="preserve"> PAGEREF _Toc499887884 \h </w:instrText>
        </w:r>
        <w:r w:rsidR="00F60E3A">
          <w:rPr>
            <w:noProof/>
            <w:webHidden/>
          </w:rPr>
        </w:r>
        <w:r w:rsidR="00F60E3A">
          <w:rPr>
            <w:noProof/>
            <w:webHidden/>
          </w:rPr>
          <w:fldChar w:fldCharType="separate"/>
        </w:r>
        <w:r w:rsidR="00F60E3A">
          <w:rPr>
            <w:noProof/>
            <w:webHidden/>
          </w:rPr>
          <w:t>13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5" w:history="1">
        <w:r w:rsidR="00F60E3A" w:rsidRPr="00C746FE">
          <w:rPr>
            <w:rStyle w:val="Hyperlink"/>
            <w:noProof/>
          </w:rPr>
          <w:t>Figure 4: Service Version Scan: SMB TCP Port 445 on Windows 2008 R2 Servers:</w:t>
        </w:r>
        <w:r w:rsidR="00F60E3A">
          <w:rPr>
            <w:noProof/>
            <w:webHidden/>
          </w:rPr>
          <w:tab/>
        </w:r>
        <w:r w:rsidR="00F60E3A">
          <w:rPr>
            <w:noProof/>
            <w:webHidden/>
          </w:rPr>
          <w:fldChar w:fldCharType="begin"/>
        </w:r>
        <w:r w:rsidR="00F60E3A">
          <w:rPr>
            <w:noProof/>
            <w:webHidden/>
          </w:rPr>
          <w:instrText xml:space="preserve"> PAGEREF _Toc499887885 \h </w:instrText>
        </w:r>
        <w:r w:rsidR="00F60E3A">
          <w:rPr>
            <w:noProof/>
            <w:webHidden/>
          </w:rPr>
        </w:r>
        <w:r w:rsidR="00F60E3A">
          <w:rPr>
            <w:noProof/>
            <w:webHidden/>
          </w:rPr>
          <w:fldChar w:fldCharType="separate"/>
        </w:r>
        <w:r w:rsidR="00F60E3A">
          <w:rPr>
            <w:noProof/>
            <w:webHidden/>
          </w:rPr>
          <w:t>13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6" w:history="1">
        <w:r w:rsidR="00F60E3A" w:rsidRPr="00C746FE">
          <w:rPr>
            <w:rStyle w:val="Hyperlink"/>
            <w:noProof/>
          </w:rPr>
          <w:t>Figure 5: IP SMB Version Scan on Devices with TCP Port 389 Open as Possible Domain Controllers:</w:t>
        </w:r>
        <w:r w:rsidR="00F60E3A">
          <w:rPr>
            <w:noProof/>
            <w:webHidden/>
          </w:rPr>
          <w:tab/>
        </w:r>
        <w:r w:rsidR="00F60E3A">
          <w:rPr>
            <w:noProof/>
            <w:webHidden/>
          </w:rPr>
          <w:fldChar w:fldCharType="begin"/>
        </w:r>
        <w:r w:rsidR="00F60E3A">
          <w:rPr>
            <w:noProof/>
            <w:webHidden/>
          </w:rPr>
          <w:instrText xml:space="preserve"> PAGEREF _Toc499887886 \h </w:instrText>
        </w:r>
        <w:r w:rsidR="00F60E3A">
          <w:rPr>
            <w:noProof/>
            <w:webHidden/>
          </w:rPr>
        </w:r>
        <w:r w:rsidR="00F60E3A">
          <w:rPr>
            <w:noProof/>
            <w:webHidden/>
          </w:rPr>
          <w:fldChar w:fldCharType="separate"/>
        </w:r>
        <w:r w:rsidR="00F60E3A">
          <w:rPr>
            <w:noProof/>
            <w:webHidden/>
          </w:rPr>
          <w:t>13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7" w:history="1">
        <w:r w:rsidR="00F60E3A" w:rsidRPr="00C746FE">
          <w:rPr>
            <w:rStyle w:val="Hyperlink"/>
            <w:noProof/>
          </w:rPr>
          <w:t>Figure 6: Service Version Scan: SMB TCP Port 445 on Windows 2012 Servers:</w:t>
        </w:r>
        <w:r w:rsidR="00F60E3A">
          <w:rPr>
            <w:noProof/>
            <w:webHidden/>
          </w:rPr>
          <w:tab/>
        </w:r>
        <w:r w:rsidR="00F60E3A">
          <w:rPr>
            <w:noProof/>
            <w:webHidden/>
          </w:rPr>
          <w:fldChar w:fldCharType="begin"/>
        </w:r>
        <w:r w:rsidR="00F60E3A">
          <w:rPr>
            <w:noProof/>
            <w:webHidden/>
          </w:rPr>
          <w:instrText xml:space="preserve"> PAGEREF _Toc499887887 \h </w:instrText>
        </w:r>
        <w:r w:rsidR="00F60E3A">
          <w:rPr>
            <w:noProof/>
            <w:webHidden/>
          </w:rPr>
        </w:r>
        <w:r w:rsidR="00F60E3A">
          <w:rPr>
            <w:noProof/>
            <w:webHidden/>
          </w:rPr>
          <w:fldChar w:fldCharType="separate"/>
        </w:r>
        <w:r w:rsidR="00F60E3A">
          <w:rPr>
            <w:noProof/>
            <w:webHidden/>
          </w:rPr>
          <w:t>14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8" w:history="1">
        <w:r w:rsidR="00F60E3A" w:rsidRPr="00C746FE">
          <w:rPr>
            <w:rStyle w:val="Hyperlink"/>
            <w:noProof/>
          </w:rPr>
          <w:t>Figure 7: Service Version Scan Example of FTP TCP Port 21:</w:t>
        </w:r>
        <w:r w:rsidR="00F60E3A">
          <w:rPr>
            <w:noProof/>
            <w:webHidden/>
          </w:rPr>
          <w:tab/>
        </w:r>
        <w:r w:rsidR="00F60E3A">
          <w:rPr>
            <w:noProof/>
            <w:webHidden/>
          </w:rPr>
          <w:fldChar w:fldCharType="begin"/>
        </w:r>
        <w:r w:rsidR="00F60E3A">
          <w:rPr>
            <w:noProof/>
            <w:webHidden/>
          </w:rPr>
          <w:instrText xml:space="preserve"> PAGEREF _Toc499887888 \h </w:instrText>
        </w:r>
        <w:r w:rsidR="00F60E3A">
          <w:rPr>
            <w:noProof/>
            <w:webHidden/>
          </w:rPr>
        </w:r>
        <w:r w:rsidR="00F60E3A">
          <w:rPr>
            <w:noProof/>
            <w:webHidden/>
          </w:rPr>
          <w:fldChar w:fldCharType="separate"/>
        </w:r>
        <w:r w:rsidR="00F60E3A">
          <w:rPr>
            <w:noProof/>
            <w:webHidden/>
          </w:rPr>
          <w:t>14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89" w:history="1">
        <w:r w:rsidR="00F60E3A" w:rsidRPr="00C746FE">
          <w:rPr>
            <w:rStyle w:val="Hyperlink"/>
            <w:noProof/>
          </w:rPr>
          <w:t>Figure 8: Service Version Scan: SSH TCP Port 22:</w:t>
        </w:r>
        <w:r w:rsidR="00F60E3A">
          <w:rPr>
            <w:noProof/>
            <w:webHidden/>
          </w:rPr>
          <w:tab/>
        </w:r>
        <w:r w:rsidR="00F60E3A">
          <w:rPr>
            <w:noProof/>
            <w:webHidden/>
          </w:rPr>
          <w:fldChar w:fldCharType="begin"/>
        </w:r>
        <w:r w:rsidR="00F60E3A">
          <w:rPr>
            <w:noProof/>
            <w:webHidden/>
          </w:rPr>
          <w:instrText xml:space="preserve"> PAGEREF _Toc499887889 \h </w:instrText>
        </w:r>
        <w:r w:rsidR="00F60E3A">
          <w:rPr>
            <w:noProof/>
            <w:webHidden/>
          </w:rPr>
        </w:r>
        <w:r w:rsidR="00F60E3A">
          <w:rPr>
            <w:noProof/>
            <w:webHidden/>
          </w:rPr>
          <w:fldChar w:fldCharType="separate"/>
        </w:r>
        <w:r w:rsidR="00F60E3A">
          <w:rPr>
            <w:noProof/>
            <w:webHidden/>
          </w:rPr>
          <w:t>15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0" w:history="1">
        <w:r w:rsidR="00F60E3A" w:rsidRPr="00C746FE">
          <w:rPr>
            <w:rStyle w:val="Hyperlink"/>
            <w:noProof/>
          </w:rPr>
          <w:t>Figure 9: Service Version Scan: Telnet TCP Port 23:</w:t>
        </w:r>
        <w:r w:rsidR="00F60E3A">
          <w:rPr>
            <w:noProof/>
            <w:webHidden/>
          </w:rPr>
          <w:tab/>
        </w:r>
        <w:r w:rsidR="00F60E3A">
          <w:rPr>
            <w:noProof/>
            <w:webHidden/>
          </w:rPr>
          <w:fldChar w:fldCharType="begin"/>
        </w:r>
        <w:r w:rsidR="00F60E3A">
          <w:rPr>
            <w:noProof/>
            <w:webHidden/>
          </w:rPr>
          <w:instrText xml:space="preserve"> PAGEREF _Toc499887890 \h </w:instrText>
        </w:r>
        <w:r w:rsidR="00F60E3A">
          <w:rPr>
            <w:noProof/>
            <w:webHidden/>
          </w:rPr>
        </w:r>
        <w:r w:rsidR="00F60E3A">
          <w:rPr>
            <w:noProof/>
            <w:webHidden/>
          </w:rPr>
          <w:fldChar w:fldCharType="separate"/>
        </w:r>
        <w:r w:rsidR="00F60E3A">
          <w:rPr>
            <w:noProof/>
            <w:webHidden/>
          </w:rPr>
          <w:t>15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1" w:history="1">
        <w:r w:rsidR="00F60E3A" w:rsidRPr="00C746FE">
          <w:rPr>
            <w:rStyle w:val="Hyperlink"/>
            <w:noProof/>
          </w:rPr>
          <w:t>Figure 10: Example NetScan Results on Targeted Subnets:</w:t>
        </w:r>
        <w:r w:rsidR="00F60E3A">
          <w:rPr>
            <w:noProof/>
            <w:webHidden/>
          </w:rPr>
          <w:tab/>
        </w:r>
        <w:r w:rsidR="00F60E3A">
          <w:rPr>
            <w:noProof/>
            <w:webHidden/>
          </w:rPr>
          <w:fldChar w:fldCharType="begin"/>
        </w:r>
        <w:r w:rsidR="00F60E3A">
          <w:rPr>
            <w:noProof/>
            <w:webHidden/>
          </w:rPr>
          <w:instrText xml:space="preserve"> PAGEREF _Toc499887891 \h </w:instrText>
        </w:r>
        <w:r w:rsidR="00F60E3A">
          <w:rPr>
            <w:noProof/>
            <w:webHidden/>
          </w:rPr>
        </w:r>
        <w:r w:rsidR="00F60E3A">
          <w:rPr>
            <w:noProof/>
            <w:webHidden/>
          </w:rPr>
          <w:fldChar w:fldCharType="separate"/>
        </w:r>
        <w:r w:rsidR="00F60E3A">
          <w:rPr>
            <w:noProof/>
            <w:webHidden/>
          </w:rPr>
          <w:t>16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2" w:history="1">
        <w:r w:rsidR="00F60E3A" w:rsidRPr="00C746FE">
          <w:rPr>
            <w:rStyle w:val="Hyperlink"/>
            <w:noProof/>
          </w:rPr>
          <w:t>Figure 11: High and Medium Vulnerabilities from TraceCSO Scanner Results:</w:t>
        </w:r>
        <w:r w:rsidR="00F60E3A">
          <w:rPr>
            <w:noProof/>
            <w:webHidden/>
          </w:rPr>
          <w:tab/>
        </w:r>
        <w:r w:rsidR="00F60E3A">
          <w:rPr>
            <w:noProof/>
            <w:webHidden/>
          </w:rPr>
          <w:fldChar w:fldCharType="begin"/>
        </w:r>
        <w:r w:rsidR="00F60E3A">
          <w:rPr>
            <w:noProof/>
            <w:webHidden/>
          </w:rPr>
          <w:instrText xml:space="preserve"> PAGEREF _Toc499887892 \h </w:instrText>
        </w:r>
        <w:r w:rsidR="00F60E3A">
          <w:rPr>
            <w:noProof/>
            <w:webHidden/>
          </w:rPr>
        </w:r>
        <w:r w:rsidR="00F60E3A">
          <w:rPr>
            <w:noProof/>
            <w:webHidden/>
          </w:rPr>
          <w:fldChar w:fldCharType="separate"/>
        </w:r>
        <w:r w:rsidR="00F60E3A">
          <w:rPr>
            <w:noProof/>
            <w:webHidden/>
          </w:rPr>
          <w:t>17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3" w:history="1">
        <w:r w:rsidR="00F60E3A" w:rsidRPr="00C746FE">
          <w:rPr>
            <w:rStyle w:val="Hyperlink"/>
            <w:noProof/>
          </w:rPr>
          <w:t>Figure 12: Poisoning Attack Example Performed on the 172.16.0.0/24 Subnet with Captured Hash</w:t>
        </w:r>
        <w:r w:rsidR="00F60E3A">
          <w:rPr>
            <w:noProof/>
            <w:webHidden/>
          </w:rPr>
          <w:tab/>
        </w:r>
        <w:r w:rsidR="00F60E3A">
          <w:rPr>
            <w:noProof/>
            <w:webHidden/>
          </w:rPr>
          <w:fldChar w:fldCharType="begin"/>
        </w:r>
        <w:r w:rsidR="00F60E3A">
          <w:rPr>
            <w:noProof/>
            <w:webHidden/>
          </w:rPr>
          <w:instrText xml:space="preserve"> PAGEREF _Toc499887893 \h </w:instrText>
        </w:r>
        <w:r w:rsidR="00F60E3A">
          <w:rPr>
            <w:noProof/>
            <w:webHidden/>
          </w:rPr>
        </w:r>
        <w:r w:rsidR="00F60E3A">
          <w:rPr>
            <w:noProof/>
            <w:webHidden/>
          </w:rPr>
          <w:fldChar w:fldCharType="separate"/>
        </w:r>
        <w:r w:rsidR="00F60E3A">
          <w:rPr>
            <w:noProof/>
            <w:webHidden/>
          </w:rPr>
          <w:t>19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4" w:history="1">
        <w:r w:rsidR="00F60E3A" w:rsidRPr="00C746FE">
          <w:rPr>
            <w:rStyle w:val="Hyperlink"/>
            <w:noProof/>
          </w:rPr>
          <w:t>Figure 13: Hash Cracking Attempts on Captured Credentials:</w:t>
        </w:r>
        <w:r w:rsidR="00F60E3A">
          <w:rPr>
            <w:noProof/>
            <w:webHidden/>
          </w:rPr>
          <w:tab/>
        </w:r>
        <w:r w:rsidR="00F60E3A">
          <w:rPr>
            <w:noProof/>
            <w:webHidden/>
          </w:rPr>
          <w:fldChar w:fldCharType="begin"/>
        </w:r>
        <w:r w:rsidR="00F60E3A">
          <w:rPr>
            <w:noProof/>
            <w:webHidden/>
          </w:rPr>
          <w:instrText xml:space="preserve"> PAGEREF _Toc499887894 \h </w:instrText>
        </w:r>
        <w:r w:rsidR="00F60E3A">
          <w:rPr>
            <w:noProof/>
            <w:webHidden/>
          </w:rPr>
        </w:r>
        <w:r w:rsidR="00F60E3A">
          <w:rPr>
            <w:noProof/>
            <w:webHidden/>
          </w:rPr>
          <w:fldChar w:fldCharType="separate"/>
        </w:r>
        <w:r w:rsidR="00F60E3A">
          <w:rPr>
            <w:noProof/>
            <w:webHidden/>
          </w:rPr>
          <w:t>19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5" w:history="1">
        <w:r w:rsidR="00F60E3A" w:rsidRPr="00C746FE">
          <w:rPr>
            <w:rStyle w:val="Hyperlink"/>
            <w:noProof/>
          </w:rPr>
          <w:t>Figure 15: Table - Anonymous LDAP Enu</w:t>
        </w:r>
        <w:r w:rsidR="00F60E3A" w:rsidRPr="00C746FE">
          <w:rPr>
            <w:rStyle w:val="Hyperlink"/>
            <w:noProof/>
          </w:rPr>
          <w:t>m</w:t>
        </w:r>
        <w:r w:rsidR="00F60E3A" w:rsidRPr="00C746FE">
          <w:rPr>
            <w:rStyle w:val="Hyperlink"/>
            <w:noProof/>
          </w:rPr>
          <w:t>eration on Multiple Hosts:</w:t>
        </w:r>
        <w:r w:rsidR="00F60E3A">
          <w:rPr>
            <w:noProof/>
            <w:webHidden/>
          </w:rPr>
          <w:tab/>
        </w:r>
        <w:r w:rsidR="00F60E3A">
          <w:rPr>
            <w:noProof/>
            <w:webHidden/>
          </w:rPr>
          <w:fldChar w:fldCharType="begin"/>
        </w:r>
        <w:r w:rsidR="00F60E3A">
          <w:rPr>
            <w:noProof/>
            <w:webHidden/>
          </w:rPr>
          <w:instrText xml:space="preserve"> PAGEREF _Toc499887895 \h </w:instrText>
        </w:r>
        <w:r w:rsidR="00F60E3A">
          <w:rPr>
            <w:noProof/>
            <w:webHidden/>
          </w:rPr>
        </w:r>
        <w:r w:rsidR="00F60E3A">
          <w:rPr>
            <w:noProof/>
            <w:webHidden/>
          </w:rPr>
          <w:fldChar w:fldCharType="separate"/>
        </w:r>
        <w:r w:rsidR="00F60E3A">
          <w:rPr>
            <w:noProof/>
            <w:webHidden/>
          </w:rPr>
          <w:t>20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6" w:history="1">
        <w:r w:rsidR="00F60E3A" w:rsidRPr="00C746FE">
          <w:rPr>
            <w:rStyle w:val="Hyperlink"/>
            <w:noProof/>
          </w:rPr>
          <w:t>Figure 16: Anonymous LDAP Enumeration Example on 172.16.2.18:</w:t>
        </w:r>
        <w:r w:rsidR="00F60E3A">
          <w:rPr>
            <w:noProof/>
            <w:webHidden/>
          </w:rPr>
          <w:tab/>
        </w:r>
        <w:r w:rsidR="00F60E3A">
          <w:rPr>
            <w:noProof/>
            <w:webHidden/>
          </w:rPr>
          <w:fldChar w:fldCharType="begin"/>
        </w:r>
        <w:r w:rsidR="00F60E3A">
          <w:rPr>
            <w:noProof/>
            <w:webHidden/>
          </w:rPr>
          <w:instrText xml:space="preserve"> PAGEREF _Toc499887896 \h </w:instrText>
        </w:r>
        <w:r w:rsidR="00F60E3A">
          <w:rPr>
            <w:noProof/>
            <w:webHidden/>
          </w:rPr>
        </w:r>
        <w:r w:rsidR="00F60E3A">
          <w:rPr>
            <w:noProof/>
            <w:webHidden/>
          </w:rPr>
          <w:fldChar w:fldCharType="separate"/>
        </w:r>
        <w:r w:rsidR="00F60E3A">
          <w:rPr>
            <w:noProof/>
            <w:webHidden/>
          </w:rPr>
          <w:t>20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7" w:history="1">
        <w:r w:rsidR="00F60E3A" w:rsidRPr="00C746FE">
          <w:rPr>
            <w:rStyle w:val="Hyperlink"/>
            <w:noProof/>
          </w:rPr>
          <w:t>Figure 17: Anonymous LDAP Enumeration on 172.16.3.18 Showing Renamed Administrator Account:</w:t>
        </w:r>
        <w:r w:rsidR="00F60E3A">
          <w:rPr>
            <w:noProof/>
            <w:webHidden/>
          </w:rPr>
          <w:tab/>
        </w:r>
        <w:r w:rsidR="00F60E3A">
          <w:rPr>
            <w:noProof/>
            <w:webHidden/>
          </w:rPr>
          <w:fldChar w:fldCharType="begin"/>
        </w:r>
        <w:r w:rsidR="00F60E3A">
          <w:rPr>
            <w:noProof/>
            <w:webHidden/>
          </w:rPr>
          <w:instrText xml:space="preserve"> PAGEREF _Toc499887897 \h </w:instrText>
        </w:r>
        <w:r w:rsidR="00F60E3A">
          <w:rPr>
            <w:noProof/>
            <w:webHidden/>
          </w:rPr>
        </w:r>
        <w:r w:rsidR="00F60E3A">
          <w:rPr>
            <w:noProof/>
            <w:webHidden/>
          </w:rPr>
          <w:fldChar w:fldCharType="separate"/>
        </w:r>
        <w:r w:rsidR="00F60E3A">
          <w:rPr>
            <w:noProof/>
            <w:webHidden/>
          </w:rPr>
          <w:t>21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8" w:history="1">
        <w:r w:rsidR="00F60E3A" w:rsidRPr="00C746FE">
          <w:rPr>
            <w:rStyle w:val="Hyperlink"/>
            <w:noProof/>
          </w:rPr>
          <w:t>Figure 18: System Properly Configured to Prevent Anonymous LDAP Lookups at 172.16.2.76:</w:t>
        </w:r>
        <w:r w:rsidR="00F60E3A">
          <w:rPr>
            <w:noProof/>
            <w:webHidden/>
          </w:rPr>
          <w:tab/>
        </w:r>
        <w:r w:rsidR="00F60E3A">
          <w:rPr>
            <w:noProof/>
            <w:webHidden/>
          </w:rPr>
          <w:fldChar w:fldCharType="begin"/>
        </w:r>
        <w:r w:rsidR="00F60E3A">
          <w:rPr>
            <w:noProof/>
            <w:webHidden/>
          </w:rPr>
          <w:instrText xml:space="preserve"> PAGEREF _Toc499887898 \h </w:instrText>
        </w:r>
        <w:r w:rsidR="00F60E3A">
          <w:rPr>
            <w:noProof/>
            <w:webHidden/>
          </w:rPr>
        </w:r>
        <w:r w:rsidR="00F60E3A">
          <w:rPr>
            <w:noProof/>
            <w:webHidden/>
          </w:rPr>
          <w:fldChar w:fldCharType="separate"/>
        </w:r>
        <w:r w:rsidR="00F60E3A">
          <w:rPr>
            <w:noProof/>
            <w:webHidden/>
          </w:rPr>
          <w:t>21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899" w:history="1">
        <w:r w:rsidR="00F60E3A" w:rsidRPr="00C746FE">
          <w:rPr>
            <w:rStyle w:val="Hyperlink"/>
            <w:noProof/>
          </w:rPr>
          <w:t>Figure 19: Anonymous Administrator Access to HP Printer Located at https://172.16.2.50:</w:t>
        </w:r>
        <w:r w:rsidR="00F60E3A">
          <w:rPr>
            <w:noProof/>
            <w:webHidden/>
          </w:rPr>
          <w:tab/>
        </w:r>
        <w:r w:rsidR="00F60E3A">
          <w:rPr>
            <w:noProof/>
            <w:webHidden/>
          </w:rPr>
          <w:fldChar w:fldCharType="begin"/>
        </w:r>
        <w:r w:rsidR="00F60E3A">
          <w:rPr>
            <w:noProof/>
            <w:webHidden/>
          </w:rPr>
          <w:instrText xml:space="preserve"> PAGEREF _Toc499887899 \h </w:instrText>
        </w:r>
        <w:r w:rsidR="00F60E3A">
          <w:rPr>
            <w:noProof/>
            <w:webHidden/>
          </w:rPr>
        </w:r>
        <w:r w:rsidR="00F60E3A">
          <w:rPr>
            <w:noProof/>
            <w:webHidden/>
          </w:rPr>
          <w:fldChar w:fldCharType="separate"/>
        </w:r>
        <w:r w:rsidR="00F60E3A">
          <w:rPr>
            <w:noProof/>
            <w:webHidden/>
          </w:rPr>
          <w:t>21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0" w:history="1">
        <w:r w:rsidR="00F60E3A" w:rsidRPr="00C746FE">
          <w:rPr>
            <w:rStyle w:val="Hyperlink"/>
            <w:noProof/>
          </w:rPr>
          <w:t>Figure 20: Table - Anonymous Read Access to FTP Services on Multiple Devices:</w:t>
        </w:r>
        <w:r w:rsidR="00F60E3A">
          <w:rPr>
            <w:noProof/>
            <w:webHidden/>
          </w:rPr>
          <w:tab/>
        </w:r>
        <w:r w:rsidR="00F60E3A">
          <w:rPr>
            <w:noProof/>
            <w:webHidden/>
          </w:rPr>
          <w:fldChar w:fldCharType="begin"/>
        </w:r>
        <w:r w:rsidR="00F60E3A">
          <w:rPr>
            <w:noProof/>
            <w:webHidden/>
          </w:rPr>
          <w:instrText xml:space="preserve"> PAGEREF _Toc499887900 \h </w:instrText>
        </w:r>
        <w:r w:rsidR="00F60E3A">
          <w:rPr>
            <w:noProof/>
            <w:webHidden/>
          </w:rPr>
        </w:r>
        <w:r w:rsidR="00F60E3A">
          <w:rPr>
            <w:noProof/>
            <w:webHidden/>
          </w:rPr>
          <w:fldChar w:fldCharType="separate"/>
        </w:r>
        <w:r w:rsidR="00F60E3A">
          <w:rPr>
            <w:noProof/>
            <w:webHidden/>
          </w:rPr>
          <w:t>22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1" w:history="1">
        <w:r w:rsidR="00F60E3A" w:rsidRPr="00C746FE">
          <w:rPr>
            <w:rStyle w:val="Hyperlink"/>
            <w:noProof/>
          </w:rPr>
          <w:t>Figure 21: Anonymous Read Access Example to FTP Services on 192.168.10.5:</w:t>
        </w:r>
        <w:r w:rsidR="00F60E3A">
          <w:rPr>
            <w:noProof/>
            <w:webHidden/>
          </w:rPr>
          <w:tab/>
        </w:r>
        <w:r w:rsidR="00F60E3A">
          <w:rPr>
            <w:noProof/>
            <w:webHidden/>
          </w:rPr>
          <w:fldChar w:fldCharType="begin"/>
        </w:r>
        <w:r w:rsidR="00F60E3A">
          <w:rPr>
            <w:noProof/>
            <w:webHidden/>
          </w:rPr>
          <w:instrText xml:space="preserve"> PAGEREF _Toc499887901 \h </w:instrText>
        </w:r>
        <w:r w:rsidR="00F60E3A">
          <w:rPr>
            <w:noProof/>
            <w:webHidden/>
          </w:rPr>
        </w:r>
        <w:r w:rsidR="00F60E3A">
          <w:rPr>
            <w:noProof/>
            <w:webHidden/>
          </w:rPr>
          <w:fldChar w:fldCharType="separate"/>
        </w:r>
        <w:r w:rsidR="00F60E3A">
          <w:rPr>
            <w:noProof/>
            <w:webHidden/>
          </w:rPr>
          <w:t>22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2" w:history="1">
        <w:r w:rsidR="00F60E3A" w:rsidRPr="00C746FE">
          <w:rPr>
            <w:rStyle w:val="Hyperlink"/>
            <w:noProof/>
          </w:rPr>
          <w:t>Figure 22: Anonymous Access over Telnet TCP Port 23 from Version Scan on Multiple Devices:</w:t>
        </w:r>
        <w:r w:rsidR="00F60E3A">
          <w:rPr>
            <w:noProof/>
            <w:webHidden/>
          </w:rPr>
          <w:tab/>
        </w:r>
        <w:r w:rsidR="00F60E3A">
          <w:rPr>
            <w:noProof/>
            <w:webHidden/>
          </w:rPr>
          <w:fldChar w:fldCharType="begin"/>
        </w:r>
        <w:r w:rsidR="00F60E3A">
          <w:rPr>
            <w:noProof/>
            <w:webHidden/>
          </w:rPr>
          <w:instrText xml:space="preserve"> PAGEREF _Toc499887902 \h </w:instrText>
        </w:r>
        <w:r w:rsidR="00F60E3A">
          <w:rPr>
            <w:noProof/>
            <w:webHidden/>
          </w:rPr>
        </w:r>
        <w:r w:rsidR="00F60E3A">
          <w:rPr>
            <w:noProof/>
            <w:webHidden/>
          </w:rPr>
          <w:fldChar w:fldCharType="separate"/>
        </w:r>
        <w:r w:rsidR="00F60E3A">
          <w:rPr>
            <w:noProof/>
            <w:webHidden/>
          </w:rPr>
          <w:t>23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3" w:history="1">
        <w:r w:rsidR="00F60E3A" w:rsidRPr="00C746FE">
          <w:rPr>
            <w:rStyle w:val="Hyperlink"/>
            <w:noProof/>
          </w:rPr>
          <w:t>Figure 23: “Password is not set” message on Multiple Devices over Telnet:</w:t>
        </w:r>
        <w:r w:rsidR="00F60E3A">
          <w:rPr>
            <w:noProof/>
            <w:webHidden/>
          </w:rPr>
          <w:tab/>
        </w:r>
        <w:r w:rsidR="00F60E3A">
          <w:rPr>
            <w:noProof/>
            <w:webHidden/>
          </w:rPr>
          <w:fldChar w:fldCharType="begin"/>
        </w:r>
        <w:r w:rsidR="00F60E3A">
          <w:rPr>
            <w:noProof/>
            <w:webHidden/>
          </w:rPr>
          <w:instrText xml:space="preserve"> PAGEREF _Toc499887903 \h </w:instrText>
        </w:r>
        <w:r w:rsidR="00F60E3A">
          <w:rPr>
            <w:noProof/>
            <w:webHidden/>
          </w:rPr>
        </w:r>
        <w:r w:rsidR="00F60E3A">
          <w:rPr>
            <w:noProof/>
            <w:webHidden/>
          </w:rPr>
          <w:fldChar w:fldCharType="separate"/>
        </w:r>
        <w:r w:rsidR="00F60E3A">
          <w:rPr>
            <w:noProof/>
            <w:webHidden/>
          </w:rPr>
          <w:t>23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4" w:history="1">
        <w:r w:rsidR="00F60E3A" w:rsidRPr="00C746FE">
          <w:rPr>
            <w:rStyle w:val="Hyperlink"/>
            <w:noProof/>
          </w:rPr>
          <w:t>Figure 24: Anonymous Access Connection Example to Telnet TCP Port 23 on 172.16.2.50:</w:t>
        </w:r>
        <w:r w:rsidR="00F60E3A">
          <w:rPr>
            <w:noProof/>
            <w:webHidden/>
          </w:rPr>
          <w:tab/>
        </w:r>
        <w:r w:rsidR="00F60E3A">
          <w:rPr>
            <w:noProof/>
            <w:webHidden/>
          </w:rPr>
          <w:fldChar w:fldCharType="begin"/>
        </w:r>
        <w:r w:rsidR="00F60E3A">
          <w:rPr>
            <w:noProof/>
            <w:webHidden/>
          </w:rPr>
          <w:instrText xml:space="preserve"> PAGEREF _Toc499887904 \h </w:instrText>
        </w:r>
        <w:r w:rsidR="00F60E3A">
          <w:rPr>
            <w:noProof/>
            <w:webHidden/>
          </w:rPr>
        </w:r>
        <w:r w:rsidR="00F60E3A">
          <w:rPr>
            <w:noProof/>
            <w:webHidden/>
          </w:rPr>
          <w:fldChar w:fldCharType="separate"/>
        </w:r>
        <w:r w:rsidR="00F60E3A">
          <w:rPr>
            <w:noProof/>
            <w:webHidden/>
          </w:rPr>
          <w:t>23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5" w:history="1">
        <w:r w:rsidR="00F60E3A" w:rsidRPr="00C746FE">
          <w:rPr>
            <w:rStyle w:val="Hyperlink"/>
            <w:noProof/>
          </w:rPr>
          <w:t>Figure 25: Table - SNMP “read-write” Login with Default Community Strings on Multiple Hosts:</w:t>
        </w:r>
        <w:r w:rsidR="00F60E3A">
          <w:rPr>
            <w:noProof/>
            <w:webHidden/>
          </w:rPr>
          <w:tab/>
        </w:r>
        <w:r w:rsidR="00F60E3A">
          <w:rPr>
            <w:noProof/>
            <w:webHidden/>
          </w:rPr>
          <w:fldChar w:fldCharType="begin"/>
        </w:r>
        <w:r w:rsidR="00F60E3A">
          <w:rPr>
            <w:noProof/>
            <w:webHidden/>
          </w:rPr>
          <w:instrText xml:space="preserve"> PAGEREF _Toc499887905 \h </w:instrText>
        </w:r>
        <w:r w:rsidR="00F60E3A">
          <w:rPr>
            <w:noProof/>
            <w:webHidden/>
          </w:rPr>
        </w:r>
        <w:r w:rsidR="00F60E3A">
          <w:rPr>
            <w:noProof/>
            <w:webHidden/>
          </w:rPr>
          <w:fldChar w:fldCharType="separate"/>
        </w:r>
        <w:r w:rsidR="00F60E3A">
          <w:rPr>
            <w:noProof/>
            <w:webHidden/>
          </w:rPr>
          <w:t>24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6" w:history="1">
        <w:r w:rsidR="00F60E3A" w:rsidRPr="00C746FE">
          <w:rPr>
            <w:rStyle w:val="Hyperlink"/>
            <w:noProof/>
          </w:rPr>
          <w:t>Figure 26: SNMP “read-write” Login Example with Default Community Strings on Multiple Hosts:</w:t>
        </w:r>
        <w:r w:rsidR="00F60E3A">
          <w:rPr>
            <w:noProof/>
            <w:webHidden/>
          </w:rPr>
          <w:tab/>
        </w:r>
        <w:r w:rsidR="00F60E3A">
          <w:rPr>
            <w:noProof/>
            <w:webHidden/>
          </w:rPr>
          <w:fldChar w:fldCharType="begin"/>
        </w:r>
        <w:r w:rsidR="00F60E3A">
          <w:rPr>
            <w:noProof/>
            <w:webHidden/>
          </w:rPr>
          <w:instrText xml:space="preserve"> PAGEREF _Toc499887906 \h </w:instrText>
        </w:r>
        <w:r w:rsidR="00F60E3A">
          <w:rPr>
            <w:noProof/>
            <w:webHidden/>
          </w:rPr>
        </w:r>
        <w:r w:rsidR="00F60E3A">
          <w:rPr>
            <w:noProof/>
            <w:webHidden/>
          </w:rPr>
          <w:fldChar w:fldCharType="separate"/>
        </w:r>
        <w:r w:rsidR="00F60E3A">
          <w:rPr>
            <w:noProof/>
            <w:webHidden/>
          </w:rPr>
          <w:t>25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7" w:history="1">
        <w:r w:rsidR="00F60E3A" w:rsidRPr="00C746FE">
          <w:rPr>
            <w:rStyle w:val="Hyperlink"/>
            <w:noProof/>
          </w:rPr>
          <w:t>Figure 27: Table - Default SNMP Community Strings on HP Printers Reveal Usernames from Print Logs:</w:t>
        </w:r>
        <w:r w:rsidR="00F60E3A">
          <w:rPr>
            <w:noProof/>
            <w:webHidden/>
          </w:rPr>
          <w:tab/>
        </w:r>
        <w:r w:rsidR="00F60E3A">
          <w:rPr>
            <w:noProof/>
            <w:webHidden/>
          </w:rPr>
          <w:fldChar w:fldCharType="begin"/>
        </w:r>
        <w:r w:rsidR="00F60E3A">
          <w:rPr>
            <w:noProof/>
            <w:webHidden/>
          </w:rPr>
          <w:instrText xml:space="preserve"> PAGEREF _Toc499887907 \h </w:instrText>
        </w:r>
        <w:r w:rsidR="00F60E3A">
          <w:rPr>
            <w:noProof/>
            <w:webHidden/>
          </w:rPr>
        </w:r>
        <w:r w:rsidR="00F60E3A">
          <w:rPr>
            <w:noProof/>
            <w:webHidden/>
          </w:rPr>
          <w:fldChar w:fldCharType="separate"/>
        </w:r>
        <w:r w:rsidR="00F60E3A">
          <w:rPr>
            <w:noProof/>
            <w:webHidden/>
          </w:rPr>
          <w:t>25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8" w:history="1">
        <w:r w:rsidR="00F60E3A" w:rsidRPr="00C746FE">
          <w:rPr>
            <w:rStyle w:val="Hyperlink"/>
            <w:noProof/>
          </w:rPr>
          <w:t>Figure 28: SNMP Community Strings Example on HP Printers Reveal Usernames from Print Logs:</w:t>
        </w:r>
        <w:r w:rsidR="00F60E3A">
          <w:rPr>
            <w:noProof/>
            <w:webHidden/>
          </w:rPr>
          <w:tab/>
        </w:r>
        <w:r w:rsidR="00F60E3A">
          <w:rPr>
            <w:noProof/>
            <w:webHidden/>
          </w:rPr>
          <w:fldChar w:fldCharType="begin"/>
        </w:r>
        <w:r w:rsidR="00F60E3A">
          <w:rPr>
            <w:noProof/>
            <w:webHidden/>
          </w:rPr>
          <w:instrText xml:space="preserve"> PAGEREF _Toc499887908 \h </w:instrText>
        </w:r>
        <w:r w:rsidR="00F60E3A">
          <w:rPr>
            <w:noProof/>
            <w:webHidden/>
          </w:rPr>
        </w:r>
        <w:r w:rsidR="00F60E3A">
          <w:rPr>
            <w:noProof/>
            <w:webHidden/>
          </w:rPr>
          <w:fldChar w:fldCharType="separate"/>
        </w:r>
        <w:r w:rsidR="00F60E3A">
          <w:rPr>
            <w:noProof/>
            <w:webHidden/>
          </w:rPr>
          <w:t>26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09" w:history="1">
        <w:r w:rsidR="00F60E3A" w:rsidRPr="00C746FE">
          <w:rPr>
            <w:rStyle w:val="Hyperlink"/>
            <w:noProof/>
          </w:rPr>
          <w:t>Figure 29: Default Admin Credentials Accepted on AudioCodes located at http://172.16.0.212:</w:t>
        </w:r>
        <w:r w:rsidR="00F60E3A">
          <w:rPr>
            <w:noProof/>
            <w:webHidden/>
          </w:rPr>
          <w:tab/>
        </w:r>
        <w:r w:rsidR="00F60E3A">
          <w:rPr>
            <w:noProof/>
            <w:webHidden/>
          </w:rPr>
          <w:fldChar w:fldCharType="begin"/>
        </w:r>
        <w:r w:rsidR="00F60E3A">
          <w:rPr>
            <w:noProof/>
            <w:webHidden/>
          </w:rPr>
          <w:instrText xml:space="preserve"> PAGEREF _Toc499887909 \h </w:instrText>
        </w:r>
        <w:r w:rsidR="00F60E3A">
          <w:rPr>
            <w:noProof/>
            <w:webHidden/>
          </w:rPr>
        </w:r>
        <w:r w:rsidR="00F60E3A">
          <w:rPr>
            <w:noProof/>
            <w:webHidden/>
          </w:rPr>
          <w:fldChar w:fldCharType="separate"/>
        </w:r>
        <w:r w:rsidR="00F60E3A">
          <w:rPr>
            <w:noProof/>
            <w:webHidden/>
          </w:rPr>
          <w:t>26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0" w:history="1">
        <w:r w:rsidR="00F60E3A" w:rsidRPr="00C746FE">
          <w:rPr>
            <w:rStyle w:val="Hyperlink"/>
            <w:noProof/>
          </w:rPr>
          <w:t>Figure 30: Table - Default Credentials Accepted Polycom Device Located on Multiple Devices:</w:t>
        </w:r>
        <w:r w:rsidR="00F60E3A">
          <w:rPr>
            <w:noProof/>
            <w:webHidden/>
          </w:rPr>
          <w:tab/>
        </w:r>
        <w:r w:rsidR="00F60E3A">
          <w:rPr>
            <w:noProof/>
            <w:webHidden/>
          </w:rPr>
          <w:fldChar w:fldCharType="begin"/>
        </w:r>
        <w:r w:rsidR="00F60E3A">
          <w:rPr>
            <w:noProof/>
            <w:webHidden/>
          </w:rPr>
          <w:instrText xml:space="preserve"> PAGEREF _Toc499887910 \h </w:instrText>
        </w:r>
        <w:r w:rsidR="00F60E3A">
          <w:rPr>
            <w:noProof/>
            <w:webHidden/>
          </w:rPr>
        </w:r>
        <w:r w:rsidR="00F60E3A">
          <w:rPr>
            <w:noProof/>
            <w:webHidden/>
          </w:rPr>
          <w:fldChar w:fldCharType="separate"/>
        </w:r>
        <w:r w:rsidR="00F60E3A">
          <w:rPr>
            <w:noProof/>
            <w:webHidden/>
          </w:rPr>
          <w:t>26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1" w:history="1">
        <w:r w:rsidR="00F60E3A" w:rsidRPr="00C746FE">
          <w:rPr>
            <w:rStyle w:val="Hyperlink"/>
            <w:noProof/>
          </w:rPr>
          <w:t>Figure 31: Default Credentials Accepted Polycom Device Located at https://192.168.101.188:</w:t>
        </w:r>
        <w:r w:rsidR="00F60E3A">
          <w:rPr>
            <w:noProof/>
            <w:webHidden/>
          </w:rPr>
          <w:tab/>
        </w:r>
        <w:r w:rsidR="00F60E3A">
          <w:rPr>
            <w:noProof/>
            <w:webHidden/>
          </w:rPr>
          <w:fldChar w:fldCharType="begin"/>
        </w:r>
        <w:r w:rsidR="00F60E3A">
          <w:rPr>
            <w:noProof/>
            <w:webHidden/>
          </w:rPr>
          <w:instrText xml:space="preserve"> PAGEREF _Toc499887911 \h </w:instrText>
        </w:r>
        <w:r w:rsidR="00F60E3A">
          <w:rPr>
            <w:noProof/>
            <w:webHidden/>
          </w:rPr>
        </w:r>
        <w:r w:rsidR="00F60E3A">
          <w:rPr>
            <w:noProof/>
            <w:webHidden/>
          </w:rPr>
          <w:fldChar w:fldCharType="separate"/>
        </w:r>
        <w:r w:rsidR="00F60E3A">
          <w:rPr>
            <w:noProof/>
            <w:webHidden/>
          </w:rPr>
          <w:t>27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2" w:history="1">
        <w:r w:rsidR="00F60E3A" w:rsidRPr="00C746FE">
          <w:rPr>
            <w:rStyle w:val="Hyperlink"/>
            <w:noProof/>
          </w:rPr>
          <w:t>Figure 32: Table - OpenSSL MITM Attack Vulnerability Confirmed on Multiple Devices over TCP Port 443:</w:t>
        </w:r>
        <w:r w:rsidR="00F60E3A">
          <w:rPr>
            <w:noProof/>
            <w:webHidden/>
          </w:rPr>
          <w:tab/>
        </w:r>
        <w:r w:rsidR="00F60E3A">
          <w:rPr>
            <w:noProof/>
            <w:webHidden/>
          </w:rPr>
          <w:fldChar w:fldCharType="begin"/>
        </w:r>
        <w:r w:rsidR="00F60E3A">
          <w:rPr>
            <w:noProof/>
            <w:webHidden/>
          </w:rPr>
          <w:instrText xml:space="preserve"> PAGEREF _Toc499887912 \h </w:instrText>
        </w:r>
        <w:r w:rsidR="00F60E3A">
          <w:rPr>
            <w:noProof/>
            <w:webHidden/>
          </w:rPr>
        </w:r>
        <w:r w:rsidR="00F60E3A">
          <w:rPr>
            <w:noProof/>
            <w:webHidden/>
          </w:rPr>
          <w:fldChar w:fldCharType="separate"/>
        </w:r>
        <w:r w:rsidR="00F60E3A">
          <w:rPr>
            <w:noProof/>
            <w:webHidden/>
          </w:rPr>
          <w:t>28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3" w:history="1">
        <w:r w:rsidR="00F60E3A" w:rsidRPr="00C746FE">
          <w:rPr>
            <w:rStyle w:val="Hyperlink"/>
            <w:noProof/>
          </w:rPr>
          <w:t>Figure 33: OpenSSL MITM Attack Vulnerability Confirmed on Multiple Devices over TCP Port 443:</w:t>
        </w:r>
        <w:r w:rsidR="00F60E3A">
          <w:rPr>
            <w:noProof/>
            <w:webHidden/>
          </w:rPr>
          <w:tab/>
        </w:r>
        <w:r w:rsidR="00F60E3A">
          <w:rPr>
            <w:noProof/>
            <w:webHidden/>
          </w:rPr>
          <w:fldChar w:fldCharType="begin"/>
        </w:r>
        <w:r w:rsidR="00F60E3A">
          <w:rPr>
            <w:noProof/>
            <w:webHidden/>
          </w:rPr>
          <w:instrText xml:space="preserve"> PAGEREF _Toc499887913 \h </w:instrText>
        </w:r>
        <w:r w:rsidR="00F60E3A">
          <w:rPr>
            <w:noProof/>
            <w:webHidden/>
          </w:rPr>
        </w:r>
        <w:r w:rsidR="00F60E3A">
          <w:rPr>
            <w:noProof/>
            <w:webHidden/>
          </w:rPr>
          <w:fldChar w:fldCharType="separate"/>
        </w:r>
        <w:r w:rsidR="00F60E3A">
          <w:rPr>
            <w:noProof/>
            <w:webHidden/>
          </w:rPr>
          <w:t>29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4" w:history="1">
        <w:r w:rsidR="00F60E3A" w:rsidRPr="00C746FE">
          <w:rPr>
            <w:rStyle w:val="Hyperlink"/>
            <w:noProof/>
          </w:rPr>
          <w:t>Figure 34: OpenSSL MITM Attack Vulnerability Confirmed on Multiple Devices over TCP Port 443:</w:t>
        </w:r>
        <w:r w:rsidR="00F60E3A">
          <w:rPr>
            <w:noProof/>
            <w:webHidden/>
          </w:rPr>
          <w:tab/>
        </w:r>
        <w:r w:rsidR="00F60E3A">
          <w:rPr>
            <w:noProof/>
            <w:webHidden/>
          </w:rPr>
          <w:fldChar w:fldCharType="begin"/>
        </w:r>
        <w:r w:rsidR="00F60E3A">
          <w:rPr>
            <w:noProof/>
            <w:webHidden/>
          </w:rPr>
          <w:instrText xml:space="preserve"> PAGEREF _Toc499887914 \h </w:instrText>
        </w:r>
        <w:r w:rsidR="00F60E3A">
          <w:rPr>
            <w:noProof/>
            <w:webHidden/>
          </w:rPr>
        </w:r>
        <w:r w:rsidR="00F60E3A">
          <w:rPr>
            <w:noProof/>
            <w:webHidden/>
          </w:rPr>
          <w:fldChar w:fldCharType="separate"/>
        </w:r>
        <w:r w:rsidR="00F60E3A">
          <w:rPr>
            <w:noProof/>
            <w:webHidden/>
          </w:rPr>
          <w:t>30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5" w:history="1">
        <w:r w:rsidR="00F60E3A" w:rsidRPr="00C746FE">
          <w:rPr>
            <w:rStyle w:val="Hyperlink"/>
            <w:noProof/>
          </w:rPr>
          <w:t>Figure 35: Table - EternalBlue or WannaCRY Vulnerability Found on Multiple Hosts:</w:t>
        </w:r>
        <w:r w:rsidR="00F60E3A">
          <w:rPr>
            <w:noProof/>
            <w:webHidden/>
          </w:rPr>
          <w:tab/>
        </w:r>
        <w:r w:rsidR="00F60E3A">
          <w:rPr>
            <w:noProof/>
            <w:webHidden/>
          </w:rPr>
          <w:fldChar w:fldCharType="begin"/>
        </w:r>
        <w:r w:rsidR="00F60E3A">
          <w:rPr>
            <w:noProof/>
            <w:webHidden/>
          </w:rPr>
          <w:instrText xml:space="preserve"> PAGEREF _Toc499887915 \h </w:instrText>
        </w:r>
        <w:r w:rsidR="00F60E3A">
          <w:rPr>
            <w:noProof/>
            <w:webHidden/>
          </w:rPr>
        </w:r>
        <w:r w:rsidR="00F60E3A">
          <w:rPr>
            <w:noProof/>
            <w:webHidden/>
          </w:rPr>
          <w:fldChar w:fldCharType="separate"/>
        </w:r>
        <w:r w:rsidR="00F60E3A">
          <w:rPr>
            <w:noProof/>
            <w:webHidden/>
          </w:rPr>
          <w:t>31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6" w:history="1">
        <w:r w:rsidR="00F60E3A" w:rsidRPr="00C746FE">
          <w:rPr>
            <w:rStyle w:val="Hyperlink"/>
            <w:noProof/>
          </w:rPr>
          <w:t>Figure 36: EternalBlue or WannaCRY Vulnerability Found on 172.16.6.191:</w:t>
        </w:r>
        <w:r w:rsidR="00F60E3A">
          <w:rPr>
            <w:noProof/>
            <w:webHidden/>
          </w:rPr>
          <w:tab/>
        </w:r>
        <w:r w:rsidR="00F60E3A">
          <w:rPr>
            <w:noProof/>
            <w:webHidden/>
          </w:rPr>
          <w:fldChar w:fldCharType="begin"/>
        </w:r>
        <w:r w:rsidR="00F60E3A">
          <w:rPr>
            <w:noProof/>
            <w:webHidden/>
          </w:rPr>
          <w:instrText xml:space="preserve"> PAGEREF _Toc499887916 \h </w:instrText>
        </w:r>
        <w:r w:rsidR="00F60E3A">
          <w:rPr>
            <w:noProof/>
            <w:webHidden/>
          </w:rPr>
        </w:r>
        <w:r w:rsidR="00F60E3A">
          <w:rPr>
            <w:noProof/>
            <w:webHidden/>
          </w:rPr>
          <w:fldChar w:fldCharType="separate"/>
        </w:r>
        <w:r w:rsidR="00F60E3A">
          <w:rPr>
            <w:noProof/>
            <w:webHidden/>
          </w:rPr>
          <w:t>31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7" w:history="1">
        <w:r w:rsidR="00F60E3A" w:rsidRPr="00C746FE">
          <w:rPr>
            <w:rStyle w:val="Hyperlink"/>
            <w:noProof/>
          </w:rPr>
          <w:t>Figure 37: Failed Attempt to Start a Remote Session through MS17_010 Exploit on 172.16.0.31</w:t>
        </w:r>
        <w:r w:rsidR="00F60E3A">
          <w:rPr>
            <w:noProof/>
            <w:webHidden/>
          </w:rPr>
          <w:tab/>
        </w:r>
        <w:r w:rsidR="00F60E3A">
          <w:rPr>
            <w:noProof/>
            <w:webHidden/>
          </w:rPr>
          <w:fldChar w:fldCharType="begin"/>
        </w:r>
        <w:r w:rsidR="00F60E3A">
          <w:rPr>
            <w:noProof/>
            <w:webHidden/>
          </w:rPr>
          <w:instrText xml:space="preserve"> PAGEREF _Toc499887917 \h </w:instrText>
        </w:r>
        <w:r w:rsidR="00F60E3A">
          <w:rPr>
            <w:noProof/>
            <w:webHidden/>
          </w:rPr>
        </w:r>
        <w:r w:rsidR="00F60E3A">
          <w:rPr>
            <w:noProof/>
            <w:webHidden/>
          </w:rPr>
          <w:fldChar w:fldCharType="separate"/>
        </w:r>
        <w:r w:rsidR="00F60E3A">
          <w:rPr>
            <w:noProof/>
            <w:webHidden/>
          </w:rPr>
          <w:t>31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8" w:history="1">
        <w:r w:rsidR="00F60E3A" w:rsidRPr="00C746FE">
          <w:rPr>
            <w:rStyle w:val="Hyperlink"/>
            <w:noProof/>
          </w:rPr>
          <w:t>Figure 38: Failed Attempt to Start a Remote Session through MS17_010 Exploit on 172.16.6.191</w:t>
        </w:r>
        <w:r w:rsidR="00F60E3A">
          <w:rPr>
            <w:noProof/>
            <w:webHidden/>
          </w:rPr>
          <w:tab/>
        </w:r>
        <w:r w:rsidR="00F60E3A">
          <w:rPr>
            <w:noProof/>
            <w:webHidden/>
          </w:rPr>
          <w:fldChar w:fldCharType="begin"/>
        </w:r>
        <w:r w:rsidR="00F60E3A">
          <w:rPr>
            <w:noProof/>
            <w:webHidden/>
          </w:rPr>
          <w:instrText xml:space="preserve"> PAGEREF _Toc499887918 \h </w:instrText>
        </w:r>
        <w:r w:rsidR="00F60E3A">
          <w:rPr>
            <w:noProof/>
            <w:webHidden/>
          </w:rPr>
        </w:r>
        <w:r w:rsidR="00F60E3A">
          <w:rPr>
            <w:noProof/>
            <w:webHidden/>
          </w:rPr>
          <w:fldChar w:fldCharType="separate"/>
        </w:r>
        <w:r w:rsidR="00F60E3A">
          <w:rPr>
            <w:noProof/>
            <w:webHidden/>
          </w:rPr>
          <w:t>32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19" w:history="1">
        <w:r w:rsidR="00F60E3A" w:rsidRPr="00C746FE">
          <w:rPr>
            <w:rStyle w:val="Hyperlink"/>
            <w:noProof/>
          </w:rPr>
          <w:t>Figure 39: Plaintext Protocol Found on http://172.16.5.30 that Accepts Login Credentials:</w:t>
        </w:r>
        <w:r w:rsidR="00F60E3A">
          <w:rPr>
            <w:noProof/>
            <w:webHidden/>
          </w:rPr>
          <w:tab/>
        </w:r>
        <w:r w:rsidR="00F60E3A">
          <w:rPr>
            <w:noProof/>
            <w:webHidden/>
          </w:rPr>
          <w:fldChar w:fldCharType="begin"/>
        </w:r>
        <w:r w:rsidR="00F60E3A">
          <w:rPr>
            <w:noProof/>
            <w:webHidden/>
          </w:rPr>
          <w:instrText xml:space="preserve"> PAGEREF _Toc499887919 \h </w:instrText>
        </w:r>
        <w:r w:rsidR="00F60E3A">
          <w:rPr>
            <w:noProof/>
            <w:webHidden/>
          </w:rPr>
        </w:r>
        <w:r w:rsidR="00F60E3A">
          <w:rPr>
            <w:noProof/>
            <w:webHidden/>
          </w:rPr>
          <w:fldChar w:fldCharType="separate"/>
        </w:r>
        <w:r w:rsidR="00F60E3A">
          <w:rPr>
            <w:noProof/>
            <w:webHidden/>
          </w:rPr>
          <w:t>33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0" w:history="1">
        <w:r w:rsidR="00F60E3A" w:rsidRPr="00C746FE">
          <w:rPr>
            <w:rStyle w:val="Hyperlink"/>
            <w:noProof/>
          </w:rPr>
          <w:t>Figure 40: Plaintext Protocol Found on http://172.16.8.71 that Accepts Login Credentials:</w:t>
        </w:r>
        <w:r w:rsidR="00F60E3A">
          <w:rPr>
            <w:noProof/>
            <w:webHidden/>
          </w:rPr>
          <w:tab/>
        </w:r>
        <w:r w:rsidR="00F60E3A">
          <w:rPr>
            <w:noProof/>
            <w:webHidden/>
          </w:rPr>
          <w:fldChar w:fldCharType="begin"/>
        </w:r>
        <w:r w:rsidR="00F60E3A">
          <w:rPr>
            <w:noProof/>
            <w:webHidden/>
          </w:rPr>
          <w:instrText xml:space="preserve"> PAGEREF _Toc499887920 \h </w:instrText>
        </w:r>
        <w:r w:rsidR="00F60E3A">
          <w:rPr>
            <w:noProof/>
            <w:webHidden/>
          </w:rPr>
        </w:r>
        <w:r w:rsidR="00F60E3A">
          <w:rPr>
            <w:noProof/>
            <w:webHidden/>
          </w:rPr>
          <w:fldChar w:fldCharType="separate"/>
        </w:r>
        <w:r w:rsidR="00F60E3A">
          <w:rPr>
            <w:noProof/>
            <w:webHidden/>
          </w:rPr>
          <w:t>33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1" w:history="1">
        <w:r w:rsidR="00F60E3A" w:rsidRPr="00C746FE">
          <w:rPr>
            <w:rStyle w:val="Hyperlink"/>
            <w:noProof/>
          </w:rPr>
          <w:t>Figure 41: Table - Telnet Version Scan on Multiple Devices with TCP Port 23 Open:</w:t>
        </w:r>
        <w:r w:rsidR="00F60E3A">
          <w:rPr>
            <w:noProof/>
            <w:webHidden/>
          </w:rPr>
          <w:tab/>
        </w:r>
        <w:r w:rsidR="00F60E3A">
          <w:rPr>
            <w:noProof/>
            <w:webHidden/>
          </w:rPr>
          <w:fldChar w:fldCharType="begin"/>
        </w:r>
        <w:r w:rsidR="00F60E3A">
          <w:rPr>
            <w:noProof/>
            <w:webHidden/>
          </w:rPr>
          <w:instrText xml:space="preserve"> PAGEREF _Toc499887921 \h </w:instrText>
        </w:r>
        <w:r w:rsidR="00F60E3A">
          <w:rPr>
            <w:noProof/>
            <w:webHidden/>
          </w:rPr>
        </w:r>
        <w:r w:rsidR="00F60E3A">
          <w:rPr>
            <w:noProof/>
            <w:webHidden/>
          </w:rPr>
          <w:fldChar w:fldCharType="separate"/>
        </w:r>
        <w:r w:rsidR="00F60E3A">
          <w:rPr>
            <w:noProof/>
            <w:webHidden/>
          </w:rPr>
          <w:t>34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2" w:history="1">
        <w:r w:rsidR="00F60E3A" w:rsidRPr="00C746FE">
          <w:rPr>
            <w:rStyle w:val="Hyperlink"/>
            <w:noProof/>
          </w:rPr>
          <w:t>Figure 42: Telnet Version Scan on Multiple Devices with TCP Port 23 Open:</w:t>
        </w:r>
        <w:r w:rsidR="00F60E3A">
          <w:rPr>
            <w:noProof/>
            <w:webHidden/>
          </w:rPr>
          <w:tab/>
        </w:r>
        <w:r w:rsidR="00F60E3A">
          <w:rPr>
            <w:noProof/>
            <w:webHidden/>
          </w:rPr>
          <w:fldChar w:fldCharType="begin"/>
        </w:r>
        <w:r w:rsidR="00F60E3A">
          <w:rPr>
            <w:noProof/>
            <w:webHidden/>
          </w:rPr>
          <w:instrText xml:space="preserve"> PAGEREF _Toc499887922 \h </w:instrText>
        </w:r>
        <w:r w:rsidR="00F60E3A">
          <w:rPr>
            <w:noProof/>
            <w:webHidden/>
          </w:rPr>
        </w:r>
        <w:r w:rsidR="00F60E3A">
          <w:rPr>
            <w:noProof/>
            <w:webHidden/>
          </w:rPr>
          <w:fldChar w:fldCharType="separate"/>
        </w:r>
        <w:r w:rsidR="00F60E3A">
          <w:rPr>
            <w:noProof/>
            <w:webHidden/>
          </w:rPr>
          <w:t>34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3" w:history="1">
        <w:r w:rsidR="00F60E3A" w:rsidRPr="00C746FE">
          <w:rPr>
            <w:rStyle w:val="Hyperlink"/>
            <w:noProof/>
          </w:rPr>
          <w:t>Figure 28: DRDoS Amplification probable on XXXX:</w:t>
        </w:r>
        <w:r w:rsidR="00F60E3A">
          <w:rPr>
            <w:noProof/>
            <w:webHidden/>
          </w:rPr>
          <w:tab/>
        </w:r>
        <w:r w:rsidR="00F60E3A">
          <w:rPr>
            <w:noProof/>
            <w:webHidden/>
          </w:rPr>
          <w:fldChar w:fldCharType="begin"/>
        </w:r>
        <w:r w:rsidR="00F60E3A">
          <w:rPr>
            <w:noProof/>
            <w:webHidden/>
          </w:rPr>
          <w:instrText xml:space="preserve"> PAGEREF _Toc499887923 \h </w:instrText>
        </w:r>
        <w:r w:rsidR="00F60E3A">
          <w:rPr>
            <w:noProof/>
            <w:webHidden/>
          </w:rPr>
        </w:r>
        <w:r w:rsidR="00F60E3A">
          <w:rPr>
            <w:noProof/>
            <w:webHidden/>
          </w:rPr>
          <w:fldChar w:fldCharType="separate"/>
        </w:r>
        <w:r w:rsidR="00F60E3A">
          <w:rPr>
            <w:noProof/>
            <w:webHidden/>
          </w:rPr>
          <w:t>35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4" w:history="1">
        <w:r w:rsidR="00F60E3A" w:rsidRPr="00C746FE">
          <w:rPr>
            <w:rStyle w:val="Hyperlink"/>
            <w:noProof/>
          </w:rPr>
          <w:t>Figure 43: Table - Insecure Protocols Detected on Multiple Hosts with SSLv2 Accepted:</w:t>
        </w:r>
        <w:r w:rsidR="00F60E3A">
          <w:rPr>
            <w:noProof/>
            <w:webHidden/>
          </w:rPr>
          <w:tab/>
        </w:r>
        <w:r w:rsidR="00F60E3A">
          <w:rPr>
            <w:noProof/>
            <w:webHidden/>
          </w:rPr>
          <w:fldChar w:fldCharType="begin"/>
        </w:r>
        <w:r w:rsidR="00F60E3A">
          <w:rPr>
            <w:noProof/>
            <w:webHidden/>
          </w:rPr>
          <w:instrText xml:space="preserve"> PAGEREF _Toc499887924 \h </w:instrText>
        </w:r>
        <w:r w:rsidR="00F60E3A">
          <w:rPr>
            <w:noProof/>
            <w:webHidden/>
          </w:rPr>
        </w:r>
        <w:r w:rsidR="00F60E3A">
          <w:rPr>
            <w:noProof/>
            <w:webHidden/>
          </w:rPr>
          <w:fldChar w:fldCharType="separate"/>
        </w:r>
        <w:r w:rsidR="00F60E3A">
          <w:rPr>
            <w:noProof/>
            <w:webHidden/>
          </w:rPr>
          <w:t>36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5" w:history="1">
        <w:r w:rsidR="00F60E3A" w:rsidRPr="00C746FE">
          <w:rPr>
            <w:rStyle w:val="Hyperlink"/>
            <w:noProof/>
          </w:rPr>
          <w:t>Figure 44: Table - Insecure Protocols Detected on Multiple Hosts with SSLv3 Accepted:</w:t>
        </w:r>
        <w:r w:rsidR="00F60E3A">
          <w:rPr>
            <w:noProof/>
            <w:webHidden/>
          </w:rPr>
          <w:tab/>
        </w:r>
        <w:r w:rsidR="00F60E3A">
          <w:rPr>
            <w:noProof/>
            <w:webHidden/>
          </w:rPr>
          <w:fldChar w:fldCharType="begin"/>
        </w:r>
        <w:r w:rsidR="00F60E3A">
          <w:rPr>
            <w:noProof/>
            <w:webHidden/>
          </w:rPr>
          <w:instrText xml:space="preserve"> PAGEREF _Toc499887925 \h </w:instrText>
        </w:r>
        <w:r w:rsidR="00F60E3A">
          <w:rPr>
            <w:noProof/>
            <w:webHidden/>
          </w:rPr>
        </w:r>
        <w:r w:rsidR="00F60E3A">
          <w:rPr>
            <w:noProof/>
            <w:webHidden/>
          </w:rPr>
          <w:fldChar w:fldCharType="separate"/>
        </w:r>
        <w:r w:rsidR="00F60E3A">
          <w:rPr>
            <w:noProof/>
            <w:webHidden/>
          </w:rPr>
          <w:t>37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6" w:history="1">
        <w:r w:rsidR="00F60E3A" w:rsidRPr="00C746FE">
          <w:rPr>
            <w:rStyle w:val="Hyperlink"/>
            <w:noProof/>
          </w:rPr>
          <w:t>Figure 45: Table - Insecure Protocols Detected on Multiple Hosts with TLSv1.0 Accepted:</w:t>
        </w:r>
        <w:r w:rsidR="00F60E3A">
          <w:rPr>
            <w:noProof/>
            <w:webHidden/>
          </w:rPr>
          <w:tab/>
        </w:r>
        <w:r w:rsidR="00F60E3A">
          <w:rPr>
            <w:noProof/>
            <w:webHidden/>
          </w:rPr>
          <w:fldChar w:fldCharType="begin"/>
        </w:r>
        <w:r w:rsidR="00F60E3A">
          <w:rPr>
            <w:noProof/>
            <w:webHidden/>
          </w:rPr>
          <w:instrText xml:space="preserve"> PAGEREF _Toc499887926 \h </w:instrText>
        </w:r>
        <w:r w:rsidR="00F60E3A">
          <w:rPr>
            <w:noProof/>
            <w:webHidden/>
          </w:rPr>
        </w:r>
        <w:r w:rsidR="00F60E3A">
          <w:rPr>
            <w:noProof/>
            <w:webHidden/>
          </w:rPr>
          <w:fldChar w:fldCharType="separate"/>
        </w:r>
        <w:r w:rsidR="00F60E3A">
          <w:rPr>
            <w:noProof/>
            <w:webHidden/>
          </w:rPr>
          <w:t>38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7" w:history="1">
        <w:r w:rsidR="00F60E3A" w:rsidRPr="00C746FE">
          <w:rPr>
            <w:rStyle w:val="Hyperlink"/>
            <w:noProof/>
          </w:rPr>
          <w:t>Figure 46: Table - Insecure Protocols Detected on Multiple Hosts with TLSv1.1 Accepted:</w:t>
        </w:r>
        <w:r w:rsidR="00F60E3A">
          <w:rPr>
            <w:noProof/>
            <w:webHidden/>
          </w:rPr>
          <w:tab/>
        </w:r>
        <w:r w:rsidR="00F60E3A">
          <w:rPr>
            <w:noProof/>
            <w:webHidden/>
          </w:rPr>
          <w:fldChar w:fldCharType="begin"/>
        </w:r>
        <w:r w:rsidR="00F60E3A">
          <w:rPr>
            <w:noProof/>
            <w:webHidden/>
          </w:rPr>
          <w:instrText xml:space="preserve"> PAGEREF _Toc499887927 \h </w:instrText>
        </w:r>
        <w:r w:rsidR="00F60E3A">
          <w:rPr>
            <w:noProof/>
            <w:webHidden/>
          </w:rPr>
        </w:r>
        <w:r w:rsidR="00F60E3A">
          <w:rPr>
            <w:noProof/>
            <w:webHidden/>
          </w:rPr>
          <w:fldChar w:fldCharType="separate"/>
        </w:r>
        <w:r w:rsidR="00F60E3A">
          <w:rPr>
            <w:noProof/>
            <w:webHidden/>
          </w:rPr>
          <w:t>39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8" w:history="1">
        <w:r w:rsidR="00F60E3A" w:rsidRPr="00C746FE">
          <w:rPr>
            <w:rStyle w:val="Hyperlink"/>
            <w:noProof/>
          </w:rPr>
          <w:t>Figure 47: Table - Weak &amp; Insecure Protocols Detected on Multiple Hosts with TLSv1.1 Accepted &lt;128bit:</w:t>
        </w:r>
        <w:r w:rsidR="00F60E3A">
          <w:rPr>
            <w:noProof/>
            <w:webHidden/>
          </w:rPr>
          <w:tab/>
        </w:r>
        <w:r w:rsidR="00F60E3A">
          <w:rPr>
            <w:noProof/>
            <w:webHidden/>
          </w:rPr>
          <w:fldChar w:fldCharType="begin"/>
        </w:r>
        <w:r w:rsidR="00F60E3A">
          <w:rPr>
            <w:noProof/>
            <w:webHidden/>
          </w:rPr>
          <w:instrText xml:space="preserve"> PAGEREF _Toc499887928 \h </w:instrText>
        </w:r>
        <w:r w:rsidR="00F60E3A">
          <w:rPr>
            <w:noProof/>
            <w:webHidden/>
          </w:rPr>
        </w:r>
        <w:r w:rsidR="00F60E3A">
          <w:rPr>
            <w:noProof/>
            <w:webHidden/>
          </w:rPr>
          <w:fldChar w:fldCharType="separate"/>
        </w:r>
        <w:r w:rsidR="00F60E3A">
          <w:rPr>
            <w:noProof/>
            <w:webHidden/>
          </w:rPr>
          <w:t>40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29" w:history="1">
        <w:r w:rsidR="00F60E3A" w:rsidRPr="00C746FE">
          <w:rPr>
            <w:rStyle w:val="Hyperlink"/>
            <w:noProof/>
          </w:rPr>
          <w:t>Figure 48: Table - Weak &amp; Insecure Protocols Detected on Multiple Hosts with TLSv1.1 Accepted ADH/RC4/AECDH:</w:t>
        </w:r>
        <w:r w:rsidR="00F60E3A">
          <w:rPr>
            <w:noProof/>
            <w:webHidden/>
          </w:rPr>
          <w:tab/>
        </w:r>
        <w:r w:rsidR="00F60E3A">
          <w:rPr>
            <w:noProof/>
            <w:webHidden/>
          </w:rPr>
          <w:fldChar w:fldCharType="begin"/>
        </w:r>
        <w:r w:rsidR="00F60E3A">
          <w:rPr>
            <w:noProof/>
            <w:webHidden/>
          </w:rPr>
          <w:instrText xml:space="preserve"> PAGEREF _Toc499887929 \h </w:instrText>
        </w:r>
        <w:r w:rsidR="00F60E3A">
          <w:rPr>
            <w:noProof/>
            <w:webHidden/>
          </w:rPr>
        </w:r>
        <w:r w:rsidR="00F60E3A">
          <w:rPr>
            <w:noProof/>
            <w:webHidden/>
          </w:rPr>
          <w:fldChar w:fldCharType="separate"/>
        </w:r>
        <w:r w:rsidR="00F60E3A">
          <w:rPr>
            <w:noProof/>
            <w:webHidden/>
          </w:rPr>
          <w:t>40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0" w:history="1">
        <w:r w:rsidR="00F60E3A" w:rsidRPr="00C746FE">
          <w:rPr>
            <w:rStyle w:val="Hyperlink"/>
            <w:noProof/>
          </w:rPr>
          <w:t>Figure 49: Table - Weak &amp; Insecure Protocols Detected on Multiple Hosts with TLSv1.2 Accepted &lt;128bit:</w:t>
        </w:r>
        <w:r w:rsidR="00F60E3A">
          <w:rPr>
            <w:noProof/>
            <w:webHidden/>
          </w:rPr>
          <w:tab/>
        </w:r>
        <w:r w:rsidR="00F60E3A">
          <w:rPr>
            <w:noProof/>
            <w:webHidden/>
          </w:rPr>
          <w:fldChar w:fldCharType="begin"/>
        </w:r>
        <w:r w:rsidR="00F60E3A">
          <w:rPr>
            <w:noProof/>
            <w:webHidden/>
          </w:rPr>
          <w:instrText xml:space="preserve"> PAGEREF _Toc499887930 \h </w:instrText>
        </w:r>
        <w:r w:rsidR="00F60E3A">
          <w:rPr>
            <w:noProof/>
            <w:webHidden/>
          </w:rPr>
        </w:r>
        <w:r w:rsidR="00F60E3A">
          <w:rPr>
            <w:noProof/>
            <w:webHidden/>
          </w:rPr>
          <w:fldChar w:fldCharType="separate"/>
        </w:r>
        <w:r w:rsidR="00F60E3A">
          <w:rPr>
            <w:noProof/>
            <w:webHidden/>
          </w:rPr>
          <w:t>41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1" w:history="1">
        <w:r w:rsidR="00F60E3A" w:rsidRPr="00C746FE">
          <w:rPr>
            <w:rStyle w:val="Hyperlink"/>
            <w:noProof/>
          </w:rPr>
          <w:t>Figure 50: Table - Weak &amp; Insecure Protocols Detected on Multiple Hosts with TLSv1.2 Accepted ADH/RC4/AECDH:</w:t>
        </w:r>
        <w:r w:rsidR="00F60E3A">
          <w:rPr>
            <w:noProof/>
            <w:webHidden/>
          </w:rPr>
          <w:tab/>
        </w:r>
        <w:r w:rsidR="00F60E3A">
          <w:rPr>
            <w:noProof/>
            <w:webHidden/>
          </w:rPr>
          <w:fldChar w:fldCharType="begin"/>
        </w:r>
        <w:r w:rsidR="00F60E3A">
          <w:rPr>
            <w:noProof/>
            <w:webHidden/>
          </w:rPr>
          <w:instrText xml:space="preserve"> PAGEREF _Toc499887931 \h </w:instrText>
        </w:r>
        <w:r w:rsidR="00F60E3A">
          <w:rPr>
            <w:noProof/>
            <w:webHidden/>
          </w:rPr>
        </w:r>
        <w:r w:rsidR="00F60E3A">
          <w:rPr>
            <w:noProof/>
            <w:webHidden/>
          </w:rPr>
          <w:fldChar w:fldCharType="separate"/>
        </w:r>
        <w:r w:rsidR="00F60E3A">
          <w:rPr>
            <w:noProof/>
            <w:webHidden/>
          </w:rPr>
          <w:t>41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2" w:history="1">
        <w:r w:rsidR="00F60E3A" w:rsidRPr="00C746FE">
          <w:rPr>
            <w:rStyle w:val="Hyperlink"/>
            <w:noProof/>
          </w:rPr>
          <w:t>Figure 51: Table - Insecure Session Renegotiation Supported on Multiple Hosts:</w:t>
        </w:r>
        <w:r w:rsidR="00F60E3A">
          <w:rPr>
            <w:noProof/>
            <w:webHidden/>
          </w:rPr>
          <w:tab/>
        </w:r>
        <w:r w:rsidR="00F60E3A">
          <w:rPr>
            <w:noProof/>
            <w:webHidden/>
          </w:rPr>
          <w:fldChar w:fldCharType="begin"/>
        </w:r>
        <w:r w:rsidR="00F60E3A">
          <w:rPr>
            <w:noProof/>
            <w:webHidden/>
          </w:rPr>
          <w:instrText xml:space="preserve"> PAGEREF _Toc499887932 \h </w:instrText>
        </w:r>
        <w:r w:rsidR="00F60E3A">
          <w:rPr>
            <w:noProof/>
            <w:webHidden/>
          </w:rPr>
        </w:r>
        <w:r w:rsidR="00F60E3A">
          <w:rPr>
            <w:noProof/>
            <w:webHidden/>
          </w:rPr>
          <w:fldChar w:fldCharType="separate"/>
        </w:r>
        <w:r w:rsidR="00F60E3A">
          <w:rPr>
            <w:noProof/>
            <w:webHidden/>
          </w:rPr>
          <w:t>42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3" w:history="1">
        <w:r w:rsidR="00F60E3A" w:rsidRPr="00C746FE">
          <w:rPr>
            <w:rStyle w:val="Hyperlink"/>
            <w:noProof/>
          </w:rPr>
          <w:t>Figure 52: Table - Nmap Scans Revealing the use of CBC Ciphers on Multiple Hosts:</w:t>
        </w:r>
        <w:r w:rsidR="00F60E3A">
          <w:rPr>
            <w:noProof/>
            <w:webHidden/>
          </w:rPr>
          <w:tab/>
        </w:r>
        <w:r w:rsidR="00F60E3A">
          <w:rPr>
            <w:noProof/>
            <w:webHidden/>
          </w:rPr>
          <w:fldChar w:fldCharType="begin"/>
        </w:r>
        <w:r w:rsidR="00F60E3A">
          <w:rPr>
            <w:noProof/>
            <w:webHidden/>
          </w:rPr>
          <w:instrText xml:space="preserve"> PAGEREF _Toc499887933 \h </w:instrText>
        </w:r>
        <w:r w:rsidR="00F60E3A">
          <w:rPr>
            <w:noProof/>
            <w:webHidden/>
          </w:rPr>
        </w:r>
        <w:r w:rsidR="00F60E3A">
          <w:rPr>
            <w:noProof/>
            <w:webHidden/>
          </w:rPr>
          <w:fldChar w:fldCharType="separate"/>
        </w:r>
        <w:r w:rsidR="00F60E3A">
          <w:rPr>
            <w:noProof/>
            <w:webHidden/>
          </w:rPr>
          <w:t>43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4" w:history="1">
        <w:r w:rsidR="00F60E3A" w:rsidRPr="00C746FE">
          <w:rPr>
            <w:rStyle w:val="Hyperlink"/>
            <w:noProof/>
          </w:rPr>
          <w:t>Figure 53: Nmap Scan Example revealing the use of CBC Ciphers on Multiple Hosts:</w:t>
        </w:r>
        <w:r w:rsidR="00F60E3A">
          <w:rPr>
            <w:noProof/>
            <w:webHidden/>
          </w:rPr>
          <w:tab/>
        </w:r>
        <w:r w:rsidR="00F60E3A">
          <w:rPr>
            <w:noProof/>
            <w:webHidden/>
          </w:rPr>
          <w:fldChar w:fldCharType="begin"/>
        </w:r>
        <w:r w:rsidR="00F60E3A">
          <w:rPr>
            <w:noProof/>
            <w:webHidden/>
          </w:rPr>
          <w:instrText xml:space="preserve"> PAGEREF _Toc499887934 \h </w:instrText>
        </w:r>
        <w:r w:rsidR="00F60E3A">
          <w:rPr>
            <w:noProof/>
            <w:webHidden/>
          </w:rPr>
        </w:r>
        <w:r w:rsidR="00F60E3A">
          <w:rPr>
            <w:noProof/>
            <w:webHidden/>
          </w:rPr>
          <w:fldChar w:fldCharType="separate"/>
        </w:r>
        <w:r w:rsidR="00F60E3A">
          <w:rPr>
            <w:noProof/>
            <w:webHidden/>
          </w:rPr>
          <w:t>44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5" w:history="1">
        <w:r w:rsidR="00F60E3A" w:rsidRPr="00C746FE">
          <w:rPr>
            <w:rStyle w:val="Hyperlink"/>
            <w:noProof/>
          </w:rPr>
          <w:t>Figure 54: Account Numbers Located on 172.16.6.12 by Accessing Shares with Compromised Credentials:</w:t>
        </w:r>
        <w:r w:rsidR="00F60E3A">
          <w:rPr>
            <w:noProof/>
            <w:webHidden/>
          </w:rPr>
          <w:tab/>
        </w:r>
        <w:r w:rsidR="00F60E3A">
          <w:rPr>
            <w:noProof/>
            <w:webHidden/>
          </w:rPr>
          <w:fldChar w:fldCharType="begin"/>
        </w:r>
        <w:r w:rsidR="00F60E3A">
          <w:rPr>
            <w:noProof/>
            <w:webHidden/>
          </w:rPr>
          <w:instrText xml:space="preserve"> PAGEREF _Toc499887935 \h </w:instrText>
        </w:r>
        <w:r w:rsidR="00F60E3A">
          <w:rPr>
            <w:noProof/>
            <w:webHidden/>
          </w:rPr>
        </w:r>
        <w:r w:rsidR="00F60E3A">
          <w:rPr>
            <w:noProof/>
            <w:webHidden/>
          </w:rPr>
          <w:fldChar w:fldCharType="separate"/>
        </w:r>
        <w:r w:rsidR="00F60E3A">
          <w:rPr>
            <w:noProof/>
            <w:webHidden/>
          </w:rPr>
          <w:t>45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6" w:history="1">
        <w:r w:rsidR="00F60E3A" w:rsidRPr="00C746FE">
          <w:rPr>
            <w:rStyle w:val="Hyperlink"/>
            <w:noProof/>
          </w:rPr>
          <w:t>Figure 55: Credit Card Numbers Located on Share Accessed with Compromised Credentials:</w:t>
        </w:r>
        <w:r w:rsidR="00F60E3A">
          <w:rPr>
            <w:noProof/>
            <w:webHidden/>
          </w:rPr>
          <w:tab/>
        </w:r>
        <w:r w:rsidR="00F60E3A">
          <w:rPr>
            <w:noProof/>
            <w:webHidden/>
          </w:rPr>
          <w:fldChar w:fldCharType="begin"/>
        </w:r>
        <w:r w:rsidR="00F60E3A">
          <w:rPr>
            <w:noProof/>
            <w:webHidden/>
          </w:rPr>
          <w:instrText xml:space="preserve"> PAGEREF _Toc499887936 \h </w:instrText>
        </w:r>
        <w:r w:rsidR="00F60E3A">
          <w:rPr>
            <w:noProof/>
            <w:webHidden/>
          </w:rPr>
        </w:r>
        <w:r w:rsidR="00F60E3A">
          <w:rPr>
            <w:noProof/>
            <w:webHidden/>
          </w:rPr>
          <w:fldChar w:fldCharType="separate"/>
        </w:r>
        <w:r w:rsidR="00F60E3A">
          <w:rPr>
            <w:noProof/>
            <w:webHidden/>
          </w:rPr>
          <w:t>45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7" w:history="1">
        <w:r w:rsidR="00F60E3A" w:rsidRPr="00C746FE">
          <w:rPr>
            <w:rStyle w:val="Hyperlink"/>
            <w:noProof/>
          </w:rPr>
          <w:t>Figure 56: Check Image Located on Share Accessed with Compromised Credentials:</w:t>
        </w:r>
        <w:r w:rsidR="00F60E3A">
          <w:rPr>
            <w:noProof/>
            <w:webHidden/>
          </w:rPr>
          <w:tab/>
        </w:r>
        <w:r w:rsidR="00F60E3A">
          <w:rPr>
            <w:noProof/>
            <w:webHidden/>
          </w:rPr>
          <w:fldChar w:fldCharType="begin"/>
        </w:r>
        <w:r w:rsidR="00F60E3A">
          <w:rPr>
            <w:noProof/>
            <w:webHidden/>
          </w:rPr>
          <w:instrText xml:space="preserve"> PAGEREF _Toc499887937 \h </w:instrText>
        </w:r>
        <w:r w:rsidR="00F60E3A">
          <w:rPr>
            <w:noProof/>
            <w:webHidden/>
          </w:rPr>
        </w:r>
        <w:r w:rsidR="00F60E3A">
          <w:rPr>
            <w:noProof/>
            <w:webHidden/>
          </w:rPr>
          <w:fldChar w:fldCharType="separate"/>
        </w:r>
        <w:r w:rsidR="00F60E3A">
          <w:rPr>
            <w:noProof/>
            <w:webHidden/>
          </w:rPr>
          <w:t>46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8" w:history="1">
        <w:r w:rsidR="00F60E3A" w:rsidRPr="00C746FE">
          <w:rPr>
            <w:rStyle w:val="Hyperlink"/>
            <w:noProof/>
          </w:rPr>
          <w:t>Figure 57: Example of Users and Descriptions Extracted</w:t>
        </w:r>
        <w:r w:rsidR="00F60E3A" w:rsidRPr="00C746FE">
          <w:rPr>
            <w:rStyle w:val="Hyperlink"/>
            <w:noProof/>
          </w:rPr>
          <w:t xml:space="preserve"> </w:t>
        </w:r>
        <w:r w:rsidR="00F60E3A" w:rsidRPr="00C746FE">
          <w:rPr>
            <w:rStyle w:val="Hyperlink"/>
            <w:noProof/>
          </w:rPr>
          <w:t>v</w:t>
        </w:r>
        <w:r w:rsidR="00F60E3A" w:rsidRPr="00C746FE">
          <w:rPr>
            <w:rStyle w:val="Hyperlink"/>
            <w:noProof/>
          </w:rPr>
          <w:t>ia Anonymous LDAP Lookup:</w:t>
        </w:r>
        <w:r w:rsidR="00F60E3A">
          <w:rPr>
            <w:noProof/>
            <w:webHidden/>
          </w:rPr>
          <w:tab/>
        </w:r>
        <w:r w:rsidR="00F60E3A">
          <w:rPr>
            <w:noProof/>
            <w:webHidden/>
          </w:rPr>
          <w:fldChar w:fldCharType="begin"/>
        </w:r>
        <w:r w:rsidR="00F60E3A">
          <w:rPr>
            <w:noProof/>
            <w:webHidden/>
          </w:rPr>
          <w:instrText xml:space="preserve"> PAGEREF _Toc499887938 \h </w:instrText>
        </w:r>
        <w:r w:rsidR="00F60E3A">
          <w:rPr>
            <w:noProof/>
            <w:webHidden/>
          </w:rPr>
        </w:r>
        <w:r w:rsidR="00F60E3A">
          <w:rPr>
            <w:noProof/>
            <w:webHidden/>
          </w:rPr>
          <w:fldChar w:fldCharType="separate"/>
        </w:r>
        <w:r w:rsidR="00F60E3A">
          <w:rPr>
            <w:noProof/>
            <w:webHidden/>
          </w:rPr>
          <w:t>46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39" w:history="1">
        <w:r w:rsidR="00F60E3A" w:rsidRPr="00C746FE">
          <w:rPr>
            <w:rStyle w:val="Hyperlink"/>
            <w:noProof/>
          </w:rPr>
          <w:t>Figure 58: Loan Documents Located on Share Accessed with Compromised Credentials:</w:t>
        </w:r>
        <w:r w:rsidR="00F60E3A">
          <w:rPr>
            <w:noProof/>
            <w:webHidden/>
          </w:rPr>
          <w:tab/>
        </w:r>
        <w:r w:rsidR="00F60E3A">
          <w:rPr>
            <w:noProof/>
            <w:webHidden/>
          </w:rPr>
          <w:fldChar w:fldCharType="begin"/>
        </w:r>
        <w:r w:rsidR="00F60E3A">
          <w:rPr>
            <w:noProof/>
            <w:webHidden/>
          </w:rPr>
          <w:instrText xml:space="preserve"> PAGEREF _Toc499887939 \h </w:instrText>
        </w:r>
        <w:r w:rsidR="00F60E3A">
          <w:rPr>
            <w:noProof/>
            <w:webHidden/>
          </w:rPr>
        </w:r>
        <w:r w:rsidR="00F60E3A">
          <w:rPr>
            <w:noProof/>
            <w:webHidden/>
          </w:rPr>
          <w:fldChar w:fldCharType="separate"/>
        </w:r>
        <w:r w:rsidR="00F60E3A">
          <w:rPr>
            <w:noProof/>
            <w:webHidden/>
          </w:rPr>
          <w:t>47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0" w:history="1">
        <w:r w:rsidR="00F60E3A" w:rsidRPr="00C746FE">
          <w:rPr>
            <w:rStyle w:val="Hyperlink"/>
            <w:noProof/>
          </w:rPr>
          <w:t>Figure 59: Folders Located on http://172.16.0.248 using Directory Tools that Lead to Member Information:</w:t>
        </w:r>
        <w:r w:rsidR="00F60E3A">
          <w:rPr>
            <w:noProof/>
            <w:webHidden/>
          </w:rPr>
          <w:tab/>
        </w:r>
        <w:r w:rsidR="00F60E3A">
          <w:rPr>
            <w:noProof/>
            <w:webHidden/>
          </w:rPr>
          <w:fldChar w:fldCharType="begin"/>
        </w:r>
        <w:r w:rsidR="00F60E3A">
          <w:rPr>
            <w:noProof/>
            <w:webHidden/>
          </w:rPr>
          <w:instrText xml:space="preserve"> PAGEREF _Toc499887940 \h </w:instrText>
        </w:r>
        <w:r w:rsidR="00F60E3A">
          <w:rPr>
            <w:noProof/>
            <w:webHidden/>
          </w:rPr>
        </w:r>
        <w:r w:rsidR="00F60E3A">
          <w:rPr>
            <w:noProof/>
            <w:webHidden/>
          </w:rPr>
          <w:fldChar w:fldCharType="separate"/>
        </w:r>
        <w:r w:rsidR="00F60E3A">
          <w:rPr>
            <w:noProof/>
            <w:webHidden/>
          </w:rPr>
          <w:t>47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1" w:history="1">
        <w:r w:rsidR="00F60E3A" w:rsidRPr="00C746FE">
          <w:rPr>
            <w:rStyle w:val="Hyperlink"/>
            <w:noProof/>
          </w:rPr>
          <w:t>Figure 60: Member Information Located with Directory Search Tools on 172.16.0.248 Anonymously:</w:t>
        </w:r>
        <w:r w:rsidR="00F60E3A">
          <w:rPr>
            <w:noProof/>
            <w:webHidden/>
          </w:rPr>
          <w:tab/>
        </w:r>
        <w:r w:rsidR="00F60E3A">
          <w:rPr>
            <w:noProof/>
            <w:webHidden/>
          </w:rPr>
          <w:fldChar w:fldCharType="begin"/>
        </w:r>
        <w:r w:rsidR="00F60E3A">
          <w:rPr>
            <w:noProof/>
            <w:webHidden/>
          </w:rPr>
          <w:instrText xml:space="preserve"> PAGEREF _Toc499887941 \h </w:instrText>
        </w:r>
        <w:r w:rsidR="00F60E3A">
          <w:rPr>
            <w:noProof/>
            <w:webHidden/>
          </w:rPr>
        </w:r>
        <w:r w:rsidR="00F60E3A">
          <w:rPr>
            <w:noProof/>
            <w:webHidden/>
          </w:rPr>
          <w:fldChar w:fldCharType="separate"/>
        </w:r>
        <w:r w:rsidR="00F60E3A">
          <w:rPr>
            <w:noProof/>
            <w:webHidden/>
          </w:rPr>
          <w:t>47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2" w:history="1">
        <w:r w:rsidR="00F60E3A" w:rsidRPr="00C746FE">
          <w:rPr>
            <w:rStyle w:val="Hyperlink"/>
            <w:noProof/>
          </w:rPr>
          <w:t>Figure 61: Receipts Located on Share Accessed with Compromised Credentials:</w:t>
        </w:r>
        <w:r w:rsidR="00F60E3A">
          <w:rPr>
            <w:noProof/>
            <w:webHidden/>
          </w:rPr>
          <w:tab/>
        </w:r>
        <w:r w:rsidR="00F60E3A">
          <w:rPr>
            <w:noProof/>
            <w:webHidden/>
          </w:rPr>
          <w:fldChar w:fldCharType="begin"/>
        </w:r>
        <w:r w:rsidR="00F60E3A">
          <w:rPr>
            <w:noProof/>
            <w:webHidden/>
          </w:rPr>
          <w:instrText xml:space="preserve"> PAGEREF _Toc499887942 \h </w:instrText>
        </w:r>
        <w:r w:rsidR="00F60E3A">
          <w:rPr>
            <w:noProof/>
            <w:webHidden/>
          </w:rPr>
        </w:r>
        <w:r w:rsidR="00F60E3A">
          <w:rPr>
            <w:noProof/>
            <w:webHidden/>
          </w:rPr>
          <w:fldChar w:fldCharType="separate"/>
        </w:r>
        <w:r w:rsidR="00F60E3A">
          <w:rPr>
            <w:noProof/>
            <w:webHidden/>
          </w:rPr>
          <w:t>48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3" w:history="1">
        <w:r w:rsidR="00F60E3A" w:rsidRPr="00C746FE">
          <w:rPr>
            <w:rStyle w:val="Hyperlink"/>
            <w:noProof/>
          </w:rPr>
          <w:t>Figure 62: Report CSV Export Option Found with Directory Search Tools with Anonymous Access:</w:t>
        </w:r>
        <w:r w:rsidR="00F60E3A">
          <w:rPr>
            <w:noProof/>
            <w:webHidden/>
          </w:rPr>
          <w:tab/>
        </w:r>
        <w:r w:rsidR="00F60E3A">
          <w:rPr>
            <w:noProof/>
            <w:webHidden/>
          </w:rPr>
          <w:fldChar w:fldCharType="begin"/>
        </w:r>
        <w:r w:rsidR="00F60E3A">
          <w:rPr>
            <w:noProof/>
            <w:webHidden/>
          </w:rPr>
          <w:instrText xml:space="preserve"> PAGEREF _Toc499887943 \h </w:instrText>
        </w:r>
        <w:r w:rsidR="00F60E3A">
          <w:rPr>
            <w:noProof/>
            <w:webHidden/>
          </w:rPr>
        </w:r>
        <w:r w:rsidR="00F60E3A">
          <w:rPr>
            <w:noProof/>
            <w:webHidden/>
          </w:rPr>
          <w:fldChar w:fldCharType="separate"/>
        </w:r>
        <w:r w:rsidR="00F60E3A">
          <w:rPr>
            <w:noProof/>
            <w:webHidden/>
          </w:rPr>
          <w:t>48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4" w:history="1">
        <w:r w:rsidR="00F60E3A" w:rsidRPr="00C746FE">
          <w:rPr>
            <w:rStyle w:val="Hyperlink"/>
            <w:noProof/>
          </w:rPr>
          <w:t>Figure 63: Report Exported Anonymously from Server Located at 172.16.0.248:</w:t>
        </w:r>
        <w:r w:rsidR="00F60E3A">
          <w:rPr>
            <w:noProof/>
            <w:webHidden/>
          </w:rPr>
          <w:tab/>
        </w:r>
        <w:r w:rsidR="00F60E3A">
          <w:rPr>
            <w:noProof/>
            <w:webHidden/>
          </w:rPr>
          <w:fldChar w:fldCharType="begin"/>
        </w:r>
        <w:r w:rsidR="00F60E3A">
          <w:rPr>
            <w:noProof/>
            <w:webHidden/>
          </w:rPr>
          <w:instrText xml:space="preserve"> PAGEREF _Toc499887944 \h </w:instrText>
        </w:r>
        <w:r w:rsidR="00F60E3A">
          <w:rPr>
            <w:noProof/>
            <w:webHidden/>
          </w:rPr>
        </w:r>
        <w:r w:rsidR="00F60E3A">
          <w:rPr>
            <w:noProof/>
            <w:webHidden/>
          </w:rPr>
          <w:fldChar w:fldCharType="separate"/>
        </w:r>
        <w:r w:rsidR="00F60E3A">
          <w:rPr>
            <w:noProof/>
            <w:webHidden/>
          </w:rPr>
          <w:t>49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5" w:history="1">
        <w:r w:rsidR="00F60E3A" w:rsidRPr="00C746FE">
          <w:rPr>
            <w:rStyle w:val="Hyperlink"/>
            <w:noProof/>
          </w:rPr>
          <w:t>Figure 65: Default Login Attempted on http://172.16.0.212:</w:t>
        </w:r>
        <w:r w:rsidR="00F60E3A">
          <w:rPr>
            <w:noProof/>
            <w:webHidden/>
          </w:rPr>
          <w:tab/>
        </w:r>
        <w:r w:rsidR="00F60E3A">
          <w:rPr>
            <w:noProof/>
            <w:webHidden/>
          </w:rPr>
          <w:fldChar w:fldCharType="begin"/>
        </w:r>
        <w:r w:rsidR="00F60E3A">
          <w:rPr>
            <w:noProof/>
            <w:webHidden/>
          </w:rPr>
          <w:instrText xml:space="preserve"> PAGEREF _Toc499887945 \h </w:instrText>
        </w:r>
        <w:r w:rsidR="00F60E3A">
          <w:rPr>
            <w:noProof/>
            <w:webHidden/>
          </w:rPr>
        </w:r>
        <w:r w:rsidR="00F60E3A">
          <w:rPr>
            <w:noProof/>
            <w:webHidden/>
          </w:rPr>
          <w:fldChar w:fldCharType="separate"/>
        </w:r>
        <w:r w:rsidR="00F60E3A">
          <w:rPr>
            <w:noProof/>
            <w:webHidden/>
          </w:rPr>
          <w:t>50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6" w:history="1">
        <w:r w:rsidR="00F60E3A" w:rsidRPr="00C746FE">
          <w:rPr>
            <w:rStyle w:val="Hyperlink"/>
            <w:noProof/>
          </w:rPr>
          <w:t>Figure 66: Default Login Attempted on https://172.16.0.213:</w:t>
        </w:r>
        <w:r w:rsidR="00F60E3A">
          <w:rPr>
            <w:noProof/>
            <w:webHidden/>
          </w:rPr>
          <w:tab/>
        </w:r>
        <w:r w:rsidR="00F60E3A">
          <w:rPr>
            <w:noProof/>
            <w:webHidden/>
          </w:rPr>
          <w:fldChar w:fldCharType="begin"/>
        </w:r>
        <w:r w:rsidR="00F60E3A">
          <w:rPr>
            <w:noProof/>
            <w:webHidden/>
          </w:rPr>
          <w:instrText xml:space="preserve"> PAGEREF _Toc499887946 \h </w:instrText>
        </w:r>
        <w:r w:rsidR="00F60E3A">
          <w:rPr>
            <w:noProof/>
            <w:webHidden/>
          </w:rPr>
        </w:r>
        <w:r w:rsidR="00F60E3A">
          <w:rPr>
            <w:noProof/>
            <w:webHidden/>
          </w:rPr>
          <w:fldChar w:fldCharType="separate"/>
        </w:r>
        <w:r w:rsidR="00F60E3A">
          <w:rPr>
            <w:noProof/>
            <w:webHidden/>
          </w:rPr>
          <w:t>51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7" w:history="1">
        <w:r w:rsidR="00F60E3A" w:rsidRPr="00C746FE">
          <w:rPr>
            <w:rStyle w:val="Hyperlink"/>
            <w:noProof/>
          </w:rPr>
          <w:t>Figure 67: Password Attack on Enumerated Accounts (anonymously) on 172.16.2.18:</w:t>
        </w:r>
        <w:r w:rsidR="00F60E3A">
          <w:rPr>
            <w:noProof/>
            <w:webHidden/>
          </w:rPr>
          <w:tab/>
        </w:r>
        <w:r w:rsidR="00F60E3A">
          <w:rPr>
            <w:noProof/>
            <w:webHidden/>
          </w:rPr>
          <w:fldChar w:fldCharType="begin"/>
        </w:r>
        <w:r w:rsidR="00F60E3A">
          <w:rPr>
            <w:noProof/>
            <w:webHidden/>
          </w:rPr>
          <w:instrText xml:space="preserve"> PAGEREF _Toc499887947 \h </w:instrText>
        </w:r>
        <w:r w:rsidR="00F60E3A">
          <w:rPr>
            <w:noProof/>
            <w:webHidden/>
          </w:rPr>
        </w:r>
        <w:r w:rsidR="00F60E3A">
          <w:rPr>
            <w:noProof/>
            <w:webHidden/>
          </w:rPr>
          <w:fldChar w:fldCharType="separate"/>
        </w:r>
        <w:r w:rsidR="00F60E3A">
          <w:rPr>
            <w:noProof/>
            <w:webHidden/>
          </w:rPr>
          <w:t>51</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8" w:history="1">
        <w:r w:rsidR="00F60E3A" w:rsidRPr="00C746FE">
          <w:rPr>
            <w:rStyle w:val="Hyperlink"/>
            <w:noProof/>
          </w:rPr>
          <w:t>Figure 68: Default Login Attempt on https://172.16.5.75:</w:t>
        </w:r>
        <w:r w:rsidR="00F60E3A">
          <w:rPr>
            <w:noProof/>
            <w:webHidden/>
          </w:rPr>
          <w:tab/>
        </w:r>
        <w:r w:rsidR="00F60E3A">
          <w:rPr>
            <w:noProof/>
            <w:webHidden/>
          </w:rPr>
          <w:fldChar w:fldCharType="begin"/>
        </w:r>
        <w:r w:rsidR="00F60E3A">
          <w:rPr>
            <w:noProof/>
            <w:webHidden/>
          </w:rPr>
          <w:instrText xml:space="preserve"> PAGEREF _Toc499887948 \h </w:instrText>
        </w:r>
        <w:r w:rsidR="00F60E3A">
          <w:rPr>
            <w:noProof/>
            <w:webHidden/>
          </w:rPr>
        </w:r>
        <w:r w:rsidR="00F60E3A">
          <w:rPr>
            <w:noProof/>
            <w:webHidden/>
          </w:rPr>
          <w:fldChar w:fldCharType="separate"/>
        </w:r>
        <w:r w:rsidR="00F60E3A">
          <w:rPr>
            <w:noProof/>
            <w:webHidden/>
          </w:rPr>
          <w:t>52</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49" w:history="1">
        <w:r w:rsidR="00F60E3A" w:rsidRPr="00C746FE">
          <w:rPr>
            <w:rStyle w:val="Hyperlink"/>
            <w:noProof/>
          </w:rPr>
          <w:t>Figure 69: Default Login Attempt on https://172.16.7.83:</w:t>
        </w:r>
        <w:r w:rsidR="00F60E3A">
          <w:rPr>
            <w:noProof/>
            <w:webHidden/>
          </w:rPr>
          <w:tab/>
        </w:r>
        <w:r w:rsidR="00F60E3A">
          <w:rPr>
            <w:noProof/>
            <w:webHidden/>
          </w:rPr>
          <w:fldChar w:fldCharType="begin"/>
        </w:r>
        <w:r w:rsidR="00F60E3A">
          <w:rPr>
            <w:noProof/>
            <w:webHidden/>
          </w:rPr>
          <w:instrText xml:space="preserve"> PAGEREF _Toc499887949 \h </w:instrText>
        </w:r>
        <w:r w:rsidR="00F60E3A">
          <w:rPr>
            <w:noProof/>
            <w:webHidden/>
          </w:rPr>
        </w:r>
        <w:r w:rsidR="00F60E3A">
          <w:rPr>
            <w:noProof/>
            <w:webHidden/>
          </w:rPr>
          <w:fldChar w:fldCharType="separate"/>
        </w:r>
        <w:r w:rsidR="00F60E3A">
          <w:rPr>
            <w:noProof/>
            <w:webHidden/>
          </w:rPr>
          <w:t>53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0" w:history="1">
        <w:r w:rsidR="00F60E3A" w:rsidRPr="00C746FE">
          <w:rPr>
            <w:rStyle w:val="Hyperlink"/>
            <w:noProof/>
          </w:rPr>
          <w:t>Figure 70: Meterpreter Session Attempt with Compromised Credentials:</w:t>
        </w:r>
        <w:r w:rsidR="00F60E3A">
          <w:rPr>
            <w:noProof/>
            <w:webHidden/>
          </w:rPr>
          <w:tab/>
        </w:r>
        <w:r w:rsidR="00F60E3A">
          <w:rPr>
            <w:noProof/>
            <w:webHidden/>
          </w:rPr>
          <w:fldChar w:fldCharType="begin"/>
        </w:r>
        <w:r w:rsidR="00F60E3A">
          <w:rPr>
            <w:noProof/>
            <w:webHidden/>
          </w:rPr>
          <w:instrText xml:space="preserve"> PAGEREF _Toc499887950 \h </w:instrText>
        </w:r>
        <w:r w:rsidR="00F60E3A">
          <w:rPr>
            <w:noProof/>
            <w:webHidden/>
          </w:rPr>
        </w:r>
        <w:r w:rsidR="00F60E3A">
          <w:rPr>
            <w:noProof/>
            <w:webHidden/>
          </w:rPr>
          <w:fldChar w:fldCharType="separate"/>
        </w:r>
        <w:r w:rsidR="00F60E3A">
          <w:rPr>
            <w:noProof/>
            <w:webHidden/>
          </w:rPr>
          <w:t>53</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1" w:history="1">
        <w:r w:rsidR="00F60E3A" w:rsidRPr="00C746FE">
          <w:rPr>
            <w:rStyle w:val="Hyperlink"/>
            <w:noProof/>
          </w:rPr>
          <w:t>Figure 71: Default Login Attempt at https://172.16.3.15:</w:t>
        </w:r>
        <w:r w:rsidR="00F60E3A">
          <w:rPr>
            <w:noProof/>
            <w:webHidden/>
          </w:rPr>
          <w:tab/>
        </w:r>
        <w:r w:rsidR="00F60E3A">
          <w:rPr>
            <w:noProof/>
            <w:webHidden/>
          </w:rPr>
          <w:fldChar w:fldCharType="begin"/>
        </w:r>
        <w:r w:rsidR="00F60E3A">
          <w:rPr>
            <w:noProof/>
            <w:webHidden/>
          </w:rPr>
          <w:instrText xml:space="preserve"> PAGEREF _Toc499887951 \h </w:instrText>
        </w:r>
        <w:r w:rsidR="00F60E3A">
          <w:rPr>
            <w:noProof/>
            <w:webHidden/>
          </w:rPr>
        </w:r>
        <w:r w:rsidR="00F60E3A">
          <w:rPr>
            <w:noProof/>
            <w:webHidden/>
          </w:rPr>
          <w:fldChar w:fldCharType="separate"/>
        </w:r>
        <w:r w:rsidR="00F60E3A">
          <w:rPr>
            <w:noProof/>
            <w:webHidden/>
          </w:rPr>
          <w:t>54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2" w:history="1">
        <w:r w:rsidR="00F60E3A" w:rsidRPr="00C746FE">
          <w:rPr>
            <w:rStyle w:val="Hyperlink"/>
            <w:noProof/>
          </w:rPr>
          <w:t>Figure 72: Default Login Attempt at https://172.16.5.22:</w:t>
        </w:r>
        <w:r w:rsidR="00F60E3A">
          <w:rPr>
            <w:noProof/>
            <w:webHidden/>
          </w:rPr>
          <w:tab/>
        </w:r>
        <w:r w:rsidR="00F60E3A">
          <w:rPr>
            <w:noProof/>
            <w:webHidden/>
          </w:rPr>
          <w:fldChar w:fldCharType="begin"/>
        </w:r>
        <w:r w:rsidR="00F60E3A">
          <w:rPr>
            <w:noProof/>
            <w:webHidden/>
          </w:rPr>
          <w:instrText xml:space="preserve"> PAGEREF _Toc499887952 \h </w:instrText>
        </w:r>
        <w:r w:rsidR="00F60E3A">
          <w:rPr>
            <w:noProof/>
            <w:webHidden/>
          </w:rPr>
        </w:r>
        <w:r w:rsidR="00F60E3A">
          <w:rPr>
            <w:noProof/>
            <w:webHidden/>
          </w:rPr>
          <w:fldChar w:fldCharType="separate"/>
        </w:r>
        <w:r w:rsidR="00F60E3A">
          <w:rPr>
            <w:noProof/>
            <w:webHidden/>
          </w:rPr>
          <w:t>54</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3" w:history="1">
        <w:r w:rsidR="00F60E3A" w:rsidRPr="00C746FE">
          <w:rPr>
            <w:rStyle w:val="Hyperlink"/>
            <w:noProof/>
          </w:rPr>
          <w:t>Figure 73: Default Login Attempt at http://172.16.8.71:</w:t>
        </w:r>
        <w:r w:rsidR="00F60E3A">
          <w:rPr>
            <w:noProof/>
            <w:webHidden/>
          </w:rPr>
          <w:tab/>
        </w:r>
        <w:r w:rsidR="00F60E3A">
          <w:rPr>
            <w:noProof/>
            <w:webHidden/>
          </w:rPr>
          <w:fldChar w:fldCharType="begin"/>
        </w:r>
        <w:r w:rsidR="00F60E3A">
          <w:rPr>
            <w:noProof/>
            <w:webHidden/>
          </w:rPr>
          <w:instrText xml:space="preserve"> PAGEREF _Toc499887953 \h </w:instrText>
        </w:r>
        <w:r w:rsidR="00F60E3A">
          <w:rPr>
            <w:noProof/>
            <w:webHidden/>
          </w:rPr>
        </w:r>
        <w:r w:rsidR="00F60E3A">
          <w:rPr>
            <w:noProof/>
            <w:webHidden/>
          </w:rPr>
          <w:fldChar w:fldCharType="separate"/>
        </w:r>
        <w:r w:rsidR="00F60E3A">
          <w:rPr>
            <w:noProof/>
            <w:webHidden/>
          </w:rPr>
          <w:t>55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4" w:history="1">
        <w:r w:rsidR="00F60E3A" w:rsidRPr="00C746FE">
          <w:rPr>
            <w:rStyle w:val="Hyperlink"/>
            <w:noProof/>
          </w:rPr>
          <w:t>Figure 74: Remote Desktop Login Attempt with Compromised Credentials:</w:t>
        </w:r>
        <w:r w:rsidR="00F60E3A">
          <w:rPr>
            <w:noProof/>
            <w:webHidden/>
          </w:rPr>
          <w:tab/>
        </w:r>
        <w:r w:rsidR="00F60E3A">
          <w:rPr>
            <w:noProof/>
            <w:webHidden/>
          </w:rPr>
          <w:fldChar w:fldCharType="begin"/>
        </w:r>
        <w:r w:rsidR="00F60E3A">
          <w:rPr>
            <w:noProof/>
            <w:webHidden/>
          </w:rPr>
          <w:instrText xml:space="preserve"> PAGEREF _Toc499887954 \h </w:instrText>
        </w:r>
        <w:r w:rsidR="00F60E3A">
          <w:rPr>
            <w:noProof/>
            <w:webHidden/>
          </w:rPr>
        </w:r>
        <w:r w:rsidR="00F60E3A">
          <w:rPr>
            <w:noProof/>
            <w:webHidden/>
          </w:rPr>
          <w:fldChar w:fldCharType="separate"/>
        </w:r>
        <w:r w:rsidR="00F60E3A">
          <w:rPr>
            <w:noProof/>
            <w:webHidden/>
          </w:rPr>
          <w:t>55</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5" w:history="1">
        <w:r w:rsidR="00F60E3A" w:rsidRPr="00C746FE">
          <w:rPr>
            <w:rStyle w:val="Hyperlink"/>
            <w:noProof/>
          </w:rPr>
          <w:t>Figure 75: Remote Desktop Login Attempt with Compromised Credentials on 192.168.201.26:</w:t>
        </w:r>
        <w:r w:rsidR="00F60E3A">
          <w:rPr>
            <w:noProof/>
            <w:webHidden/>
          </w:rPr>
          <w:tab/>
        </w:r>
        <w:r w:rsidR="00F60E3A">
          <w:rPr>
            <w:noProof/>
            <w:webHidden/>
          </w:rPr>
          <w:fldChar w:fldCharType="begin"/>
        </w:r>
        <w:r w:rsidR="00F60E3A">
          <w:rPr>
            <w:noProof/>
            <w:webHidden/>
          </w:rPr>
          <w:instrText xml:space="preserve"> PAGEREF _Toc499887955 \h </w:instrText>
        </w:r>
        <w:r w:rsidR="00F60E3A">
          <w:rPr>
            <w:noProof/>
            <w:webHidden/>
          </w:rPr>
        </w:r>
        <w:r w:rsidR="00F60E3A">
          <w:rPr>
            <w:noProof/>
            <w:webHidden/>
          </w:rPr>
          <w:fldChar w:fldCharType="separate"/>
        </w:r>
        <w:r w:rsidR="00F60E3A">
          <w:rPr>
            <w:noProof/>
            <w:webHidden/>
          </w:rPr>
          <w:t>56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6" w:history="1">
        <w:r w:rsidR="00F60E3A" w:rsidRPr="00C746FE">
          <w:rPr>
            <w:rStyle w:val="Hyperlink"/>
            <w:noProof/>
          </w:rPr>
          <w:t>Figure 76: VNC None-Auth Vulnerability Check on Devices with TCP Port 5900 Open:</w:t>
        </w:r>
        <w:r w:rsidR="00F60E3A">
          <w:rPr>
            <w:noProof/>
            <w:webHidden/>
          </w:rPr>
          <w:tab/>
        </w:r>
        <w:r w:rsidR="00F60E3A">
          <w:rPr>
            <w:noProof/>
            <w:webHidden/>
          </w:rPr>
          <w:fldChar w:fldCharType="begin"/>
        </w:r>
        <w:r w:rsidR="00F60E3A">
          <w:rPr>
            <w:noProof/>
            <w:webHidden/>
          </w:rPr>
          <w:instrText xml:space="preserve"> PAGEREF _Toc499887956 \h </w:instrText>
        </w:r>
        <w:r w:rsidR="00F60E3A">
          <w:rPr>
            <w:noProof/>
            <w:webHidden/>
          </w:rPr>
        </w:r>
        <w:r w:rsidR="00F60E3A">
          <w:rPr>
            <w:noProof/>
            <w:webHidden/>
          </w:rPr>
          <w:fldChar w:fldCharType="separate"/>
        </w:r>
        <w:r w:rsidR="00F60E3A">
          <w:rPr>
            <w:noProof/>
            <w:webHidden/>
          </w:rPr>
          <w:t>56</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7" w:history="1">
        <w:r w:rsidR="00F60E3A" w:rsidRPr="00C746FE">
          <w:rPr>
            <w:rStyle w:val="Hyperlink"/>
            <w:noProof/>
          </w:rPr>
          <w:t>Figure 77: Table - Full List of Live Devices Found in the Subnets Beginning With “10.”:</w:t>
        </w:r>
        <w:r w:rsidR="00F60E3A">
          <w:rPr>
            <w:noProof/>
            <w:webHidden/>
          </w:rPr>
          <w:tab/>
        </w:r>
        <w:r w:rsidR="00F60E3A">
          <w:rPr>
            <w:noProof/>
            <w:webHidden/>
          </w:rPr>
          <w:fldChar w:fldCharType="begin"/>
        </w:r>
        <w:r w:rsidR="00F60E3A">
          <w:rPr>
            <w:noProof/>
            <w:webHidden/>
          </w:rPr>
          <w:instrText xml:space="preserve"> PAGEREF _Toc499887957 \h </w:instrText>
        </w:r>
        <w:r w:rsidR="00F60E3A">
          <w:rPr>
            <w:noProof/>
            <w:webHidden/>
          </w:rPr>
        </w:r>
        <w:r w:rsidR="00F60E3A">
          <w:rPr>
            <w:noProof/>
            <w:webHidden/>
          </w:rPr>
          <w:fldChar w:fldCharType="separate"/>
        </w:r>
        <w:r w:rsidR="00F60E3A">
          <w:rPr>
            <w:noProof/>
            <w:webHidden/>
          </w:rPr>
          <w:t>57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8" w:history="1">
        <w:r w:rsidR="00F60E3A" w:rsidRPr="00C746FE">
          <w:rPr>
            <w:rStyle w:val="Hyperlink"/>
            <w:noProof/>
          </w:rPr>
          <w:t>Figure 78: Table - Full List of Live Devices Found in the 172.16.0.0/24 Subnet:</w:t>
        </w:r>
        <w:r w:rsidR="00F60E3A">
          <w:rPr>
            <w:noProof/>
            <w:webHidden/>
          </w:rPr>
          <w:tab/>
        </w:r>
        <w:r w:rsidR="00F60E3A">
          <w:rPr>
            <w:noProof/>
            <w:webHidden/>
          </w:rPr>
          <w:fldChar w:fldCharType="begin"/>
        </w:r>
        <w:r w:rsidR="00F60E3A">
          <w:rPr>
            <w:noProof/>
            <w:webHidden/>
          </w:rPr>
          <w:instrText xml:space="preserve"> PAGEREF _Toc499887958 \h </w:instrText>
        </w:r>
        <w:r w:rsidR="00F60E3A">
          <w:rPr>
            <w:noProof/>
            <w:webHidden/>
          </w:rPr>
        </w:r>
        <w:r w:rsidR="00F60E3A">
          <w:rPr>
            <w:noProof/>
            <w:webHidden/>
          </w:rPr>
          <w:fldChar w:fldCharType="separate"/>
        </w:r>
        <w:r w:rsidR="00F60E3A">
          <w:rPr>
            <w:noProof/>
            <w:webHidden/>
          </w:rPr>
          <w:t>57</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59" w:history="1">
        <w:r w:rsidR="00F60E3A" w:rsidRPr="00C746FE">
          <w:rPr>
            <w:rStyle w:val="Hyperlink"/>
            <w:noProof/>
          </w:rPr>
          <w:t>Figure 79: Table - Full List of Live Devices Found in the 172.16.1.0/24 Subnet:</w:t>
        </w:r>
        <w:r w:rsidR="00F60E3A">
          <w:rPr>
            <w:noProof/>
            <w:webHidden/>
          </w:rPr>
          <w:tab/>
        </w:r>
        <w:r w:rsidR="00F60E3A">
          <w:rPr>
            <w:noProof/>
            <w:webHidden/>
          </w:rPr>
          <w:fldChar w:fldCharType="begin"/>
        </w:r>
        <w:r w:rsidR="00F60E3A">
          <w:rPr>
            <w:noProof/>
            <w:webHidden/>
          </w:rPr>
          <w:instrText xml:space="preserve"> PAGEREF _Toc499887959 \h </w:instrText>
        </w:r>
        <w:r w:rsidR="00F60E3A">
          <w:rPr>
            <w:noProof/>
            <w:webHidden/>
          </w:rPr>
        </w:r>
        <w:r w:rsidR="00F60E3A">
          <w:rPr>
            <w:noProof/>
            <w:webHidden/>
          </w:rPr>
          <w:fldChar w:fldCharType="separate"/>
        </w:r>
        <w:r w:rsidR="00F60E3A">
          <w:rPr>
            <w:noProof/>
            <w:webHidden/>
          </w:rPr>
          <w:t>58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0" w:history="1">
        <w:r w:rsidR="00F60E3A" w:rsidRPr="00C746FE">
          <w:rPr>
            <w:rStyle w:val="Hyperlink"/>
            <w:noProof/>
          </w:rPr>
          <w:t>Figure 80: Table - Full List of Live Devices Found in the 192.168.101.0/24 &amp; 192.168.205.0/24 Subnets:</w:t>
        </w:r>
        <w:r w:rsidR="00F60E3A">
          <w:rPr>
            <w:noProof/>
            <w:webHidden/>
          </w:rPr>
          <w:tab/>
        </w:r>
        <w:r w:rsidR="00F60E3A">
          <w:rPr>
            <w:noProof/>
            <w:webHidden/>
          </w:rPr>
          <w:fldChar w:fldCharType="begin"/>
        </w:r>
        <w:r w:rsidR="00F60E3A">
          <w:rPr>
            <w:noProof/>
            <w:webHidden/>
          </w:rPr>
          <w:instrText xml:space="preserve"> PAGEREF _Toc499887960 \h </w:instrText>
        </w:r>
        <w:r w:rsidR="00F60E3A">
          <w:rPr>
            <w:noProof/>
            <w:webHidden/>
          </w:rPr>
        </w:r>
        <w:r w:rsidR="00F60E3A">
          <w:rPr>
            <w:noProof/>
            <w:webHidden/>
          </w:rPr>
          <w:fldChar w:fldCharType="separate"/>
        </w:r>
        <w:r w:rsidR="00F60E3A">
          <w:rPr>
            <w:noProof/>
            <w:webHidden/>
          </w:rPr>
          <w:t>58</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1" w:history="1">
        <w:r w:rsidR="00F60E3A" w:rsidRPr="00C746FE">
          <w:rPr>
            <w:rStyle w:val="Hyperlink"/>
            <w:noProof/>
          </w:rPr>
          <w:t>Figure 81: Table - Full List of Live Devices Found in the 172.16.2.0/24 Subnet:</w:t>
        </w:r>
        <w:r w:rsidR="00F60E3A">
          <w:rPr>
            <w:noProof/>
            <w:webHidden/>
          </w:rPr>
          <w:tab/>
        </w:r>
        <w:r w:rsidR="00F60E3A">
          <w:rPr>
            <w:noProof/>
            <w:webHidden/>
          </w:rPr>
          <w:fldChar w:fldCharType="begin"/>
        </w:r>
        <w:r w:rsidR="00F60E3A">
          <w:rPr>
            <w:noProof/>
            <w:webHidden/>
          </w:rPr>
          <w:instrText xml:space="preserve"> PAGEREF _Toc499887961 \h </w:instrText>
        </w:r>
        <w:r w:rsidR="00F60E3A">
          <w:rPr>
            <w:noProof/>
            <w:webHidden/>
          </w:rPr>
        </w:r>
        <w:r w:rsidR="00F60E3A">
          <w:rPr>
            <w:noProof/>
            <w:webHidden/>
          </w:rPr>
          <w:fldChar w:fldCharType="separate"/>
        </w:r>
        <w:r w:rsidR="00F60E3A">
          <w:rPr>
            <w:noProof/>
            <w:webHidden/>
          </w:rPr>
          <w:t>59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2" w:history="1">
        <w:r w:rsidR="00F60E3A" w:rsidRPr="00C746FE">
          <w:rPr>
            <w:rStyle w:val="Hyperlink"/>
            <w:noProof/>
          </w:rPr>
          <w:t>Figure 82: Table - Full List of Live Devices Found in the 172.16.5.0/24 Subnet:</w:t>
        </w:r>
        <w:r w:rsidR="00F60E3A">
          <w:rPr>
            <w:noProof/>
            <w:webHidden/>
          </w:rPr>
          <w:tab/>
        </w:r>
        <w:r w:rsidR="00F60E3A">
          <w:rPr>
            <w:noProof/>
            <w:webHidden/>
          </w:rPr>
          <w:fldChar w:fldCharType="begin"/>
        </w:r>
        <w:r w:rsidR="00F60E3A">
          <w:rPr>
            <w:noProof/>
            <w:webHidden/>
          </w:rPr>
          <w:instrText xml:space="preserve"> PAGEREF _Toc499887962 \h </w:instrText>
        </w:r>
        <w:r w:rsidR="00F60E3A">
          <w:rPr>
            <w:noProof/>
            <w:webHidden/>
          </w:rPr>
        </w:r>
        <w:r w:rsidR="00F60E3A">
          <w:rPr>
            <w:noProof/>
            <w:webHidden/>
          </w:rPr>
          <w:fldChar w:fldCharType="separate"/>
        </w:r>
        <w:r w:rsidR="00F60E3A">
          <w:rPr>
            <w:noProof/>
            <w:webHidden/>
          </w:rPr>
          <w:t>59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3" w:history="1">
        <w:r w:rsidR="00F60E3A" w:rsidRPr="00C746FE">
          <w:rPr>
            <w:rStyle w:val="Hyperlink"/>
            <w:noProof/>
          </w:rPr>
          <w:t>Figure 83: Table - Full List of Live Devices Found in the 172.16.6.0/24 Subnet:</w:t>
        </w:r>
        <w:r w:rsidR="00F60E3A">
          <w:rPr>
            <w:noProof/>
            <w:webHidden/>
          </w:rPr>
          <w:tab/>
        </w:r>
        <w:r w:rsidR="00F60E3A">
          <w:rPr>
            <w:noProof/>
            <w:webHidden/>
          </w:rPr>
          <w:fldChar w:fldCharType="begin"/>
        </w:r>
        <w:r w:rsidR="00F60E3A">
          <w:rPr>
            <w:noProof/>
            <w:webHidden/>
          </w:rPr>
          <w:instrText xml:space="preserve"> PAGEREF _Toc499887963 \h </w:instrText>
        </w:r>
        <w:r w:rsidR="00F60E3A">
          <w:rPr>
            <w:noProof/>
            <w:webHidden/>
          </w:rPr>
        </w:r>
        <w:r w:rsidR="00F60E3A">
          <w:rPr>
            <w:noProof/>
            <w:webHidden/>
          </w:rPr>
          <w:fldChar w:fldCharType="separate"/>
        </w:r>
        <w:r w:rsidR="00F60E3A">
          <w:rPr>
            <w:noProof/>
            <w:webHidden/>
          </w:rPr>
          <w:t>59</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4" w:history="1">
        <w:r w:rsidR="00F60E3A" w:rsidRPr="00C746FE">
          <w:rPr>
            <w:rStyle w:val="Hyperlink"/>
            <w:noProof/>
          </w:rPr>
          <w:t>Figure 84: Table - Full List of Live Devices Found in the 172.16.7.0/24 Subnet:</w:t>
        </w:r>
        <w:r w:rsidR="00F60E3A">
          <w:rPr>
            <w:noProof/>
            <w:webHidden/>
          </w:rPr>
          <w:tab/>
        </w:r>
        <w:r w:rsidR="00F60E3A">
          <w:rPr>
            <w:noProof/>
            <w:webHidden/>
          </w:rPr>
          <w:fldChar w:fldCharType="begin"/>
        </w:r>
        <w:r w:rsidR="00F60E3A">
          <w:rPr>
            <w:noProof/>
            <w:webHidden/>
          </w:rPr>
          <w:instrText xml:space="preserve"> PAGEREF _Toc499887964 \h </w:instrText>
        </w:r>
        <w:r w:rsidR="00F60E3A">
          <w:rPr>
            <w:noProof/>
            <w:webHidden/>
          </w:rPr>
        </w:r>
        <w:r w:rsidR="00F60E3A">
          <w:rPr>
            <w:noProof/>
            <w:webHidden/>
          </w:rPr>
          <w:fldChar w:fldCharType="separate"/>
        </w:r>
        <w:r w:rsidR="00F60E3A">
          <w:rPr>
            <w:noProof/>
            <w:webHidden/>
          </w:rPr>
          <w:t>60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5" w:history="1">
        <w:r w:rsidR="00F60E3A" w:rsidRPr="00C746FE">
          <w:rPr>
            <w:rStyle w:val="Hyperlink"/>
            <w:noProof/>
          </w:rPr>
          <w:t>Figure 85: Table - Full List of Live Devices Found in the 172.16.8.0/24 Subnet:</w:t>
        </w:r>
        <w:r w:rsidR="00F60E3A">
          <w:rPr>
            <w:noProof/>
            <w:webHidden/>
          </w:rPr>
          <w:tab/>
        </w:r>
        <w:r w:rsidR="00F60E3A">
          <w:rPr>
            <w:noProof/>
            <w:webHidden/>
          </w:rPr>
          <w:fldChar w:fldCharType="begin"/>
        </w:r>
        <w:r w:rsidR="00F60E3A">
          <w:rPr>
            <w:noProof/>
            <w:webHidden/>
          </w:rPr>
          <w:instrText xml:space="preserve"> PAGEREF _Toc499887965 \h </w:instrText>
        </w:r>
        <w:r w:rsidR="00F60E3A">
          <w:rPr>
            <w:noProof/>
            <w:webHidden/>
          </w:rPr>
        </w:r>
        <w:r w:rsidR="00F60E3A">
          <w:rPr>
            <w:noProof/>
            <w:webHidden/>
          </w:rPr>
          <w:fldChar w:fldCharType="separate"/>
        </w:r>
        <w:r w:rsidR="00F60E3A">
          <w:rPr>
            <w:noProof/>
            <w:webHidden/>
          </w:rPr>
          <w:t>60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6" w:history="1">
        <w:r w:rsidR="00F60E3A" w:rsidRPr="00C746FE">
          <w:rPr>
            <w:rStyle w:val="Hyperlink"/>
            <w:noProof/>
          </w:rPr>
          <w:t>Figure 86: Table - Full List of Live Devices Found in the 172.16.9.0/24 Subnet:</w:t>
        </w:r>
        <w:r w:rsidR="00F60E3A">
          <w:rPr>
            <w:noProof/>
            <w:webHidden/>
          </w:rPr>
          <w:tab/>
        </w:r>
        <w:r w:rsidR="00F60E3A">
          <w:rPr>
            <w:noProof/>
            <w:webHidden/>
          </w:rPr>
          <w:fldChar w:fldCharType="begin"/>
        </w:r>
        <w:r w:rsidR="00F60E3A">
          <w:rPr>
            <w:noProof/>
            <w:webHidden/>
          </w:rPr>
          <w:instrText xml:space="preserve"> PAGEREF _Toc499887966 \h </w:instrText>
        </w:r>
        <w:r w:rsidR="00F60E3A">
          <w:rPr>
            <w:noProof/>
            <w:webHidden/>
          </w:rPr>
        </w:r>
        <w:r w:rsidR="00F60E3A">
          <w:rPr>
            <w:noProof/>
            <w:webHidden/>
          </w:rPr>
          <w:fldChar w:fldCharType="separate"/>
        </w:r>
        <w:r w:rsidR="00F60E3A">
          <w:rPr>
            <w:noProof/>
            <w:webHidden/>
          </w:rPr>
          <w:t>60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7" w:history="1">
        <w:r w:rsidR="00F60E3A" w:rsidRPr="00C746FE">
          <w:rPr>
            <w:rStyle w:val="Hyperlink"/>
            <w:noProof/>
          </w:rPr>
          <w:t>Figure 87: Table - Full List of Live Devices Found in the 172.16.3.0/24 Subnet:</w:t>
        </w:r>
        <w:r w:rsidR="00F60E3A">
          <w:rPr>
            <w:noProof/>
            <w:webHidden/>
          </w:rPr>
          <w:tab/>
        </w:r>
        <w:r w:rsidR="00F60E3A">
          <w:rPr>
            <w:noProof/>
            <w:webHidden/>
          </w:rPr>
          <w:fldChar w:fldCharType="begin"/>
        </w:r>
        <w:r w:rsidR="00F60E3A">
          <w:rPr>
            <w:noProof/>
            <w:webHidden/>
          </w:rPr>
          <w:instrText xml:space="preserve"> PAGEREF _Toc499887967 \h </w:instrText>
        </w:r>
        <w:r w:rsidR="00F60E3A">
          <w:rPr>
            <w:noProof/>
            <w:webHidden/>
          </w:rPr>
        </w:r>
        <w:r w:rsidR="00F60E3A">
          <w:rPr>
            <w:noProof/>
            <w:webHidden/>
          </w:rPr>
          <w:fldChar w:fldCharType="separate"/>
        </w:r>
        <w:r w:rsidR="00F60E3A">
          <w:rPr>
            <w:noProof/>
            <w:webHidden/>
          </w:rPr>
          <w:t>60</w:t>
        </w:r>
        <w:r w:rsidR="00F60E3A">
          <w:rPr>
            <w:noProof/>
            <w:webHidden/>
          </w:rPr>
          <w:fldChar w:fldCharType="end"/>
        </w:r>
      </w:hyperlink>
    </w:p>
    <w:p w:rsidR="00F60E3A" w:rsidRDefault="00AB4192">
      <w:pPr>
        <w:pStyle w:val="TableofFigures"/>
        <w:tabs>
          <w:tab w:val="right" w:leader="dot" w:pos="10790"/>
        </w:tabs>
        <w:rPr>
          <w:rFonts w:asciiTheme="minorHAnsi" w:eastAsiaTheme="minorEastAsia" w:hAnsiTheme="minorHAnsi" w:cstheme="minorBidi"/>
          <w:noProof/>
          <w:color w:val="auto"/>
          <w:sz w:val="22"/>
          <w:szCs w:val="22"/>
        </w:rPr>
      </w:pPr>
      <w:hyperlink w:anchor="_Toc499887968" w:history="1">
        <w:r w:rsidR="00F60E3A" w:rsidRPr="00C746FE">
          <w:rPr>
            <w:rStyle w:val="Hyperlink"/>
            <w:noProof/>
          </w:rPr>
          <w:t>Figure 88: Table - Full List of Live Devices Found in the 172.16.4.0/24 Subnet:</w:t>
        </w:r>
        <w:r w:rsidR="00F60E3A">
          <w:rPr>
            <w:noProof/>
            <w:webHidden/>
          </w:rPr>
          <w:tab/>
        </w:r>
        <w:r w:rsidR="00F60E3A">
          <w:rPr>
            <w:noProof/>
            <w:webHidden/>
          </w:rPr>
          <w:fldChar w:fldCharType="begin"/>
        </w:r>
        <w:r w:rsidR="00F60E3A">
          <w:rPr>
            <w:noProof/>
            <w:webHidden/>
          </w:rPr>
          <w:instrText xml:space="preserve"> PAGEREF _Toc499887968 \h </w:instrText>
        </w:r>
        <w:r w:rsidR="00F60E3A">
          <w:rPr>
            <w:noProof/>
            <w:webHidden/>
          </w:rPr>
        </w:r>
        <w:r w:rsidR="00F60E3A">
          <w:rPr>
            <w:noProof/>
            <w:webHidden/>
          </w:rPr>
          <w:fldChar w:fldCharType="separate"/>
        </w:r>
        <w:r w:rsidR="00F60E3A">
          <w:rPr>
            <w:noProof/>
            <w:webHidden/>
          </w:rPr>
          <w:t>60</w:t>
        </w:r>
        <w:r w:rsidR="00F60E3A">
          <w:rPr>
            <w:noProof/>
            <w:webHidden/>
          </w:rPr>
          <w:fldChar w:fldCharType="end"/>
        </w:r>
      </w:hyperlink>
    </w:p>
    <w:p w:rsidR="0031407C" w:rsidRPr="0031407C" w:rsidRDefault="00686FC8" w:rsidP="0031407C">
      <w:r>
        <w:fldChar w:fldCharType="end"/>
      </w:r>
    </w:p>
    <w:p w:rsidR="000C429B" w:rsidRPr="00B61EB7" w:rsidRDefault="000C429B" w:rsidP="0031407C">
      <w:pPr>
        <w:pStyle w:val="Heading1"/>
        <w:rPr>
          <w:i/>
        </w:rPr>
      </w:pPr>
      <w:bookmarkStart w:id="18" w:name="_Toc499887859"/>
      <w:r w:rsidRPr="00894DDD">
        <w:lastRenderedPageBreak/>
        <w:t>DOCUMENT INFORMATION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p>
    <w:tbl>
      <w:tblPr>
        <w:tblW w:w="0" w:type="auto"/>
        <w:tblInd w:w="288"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CellMar>
          <w:top w:w="115" w:type="dxa"/>
          <w:left w:w="115" w:type="dxa"/>
          <w:bottom w:w="115" w:type="dxa"/>
          <w:right w:w="115" w:type="dxa"/>
        </w:tblCellMar>
        <w:tblLook w:val="01E0" w:firstRow="1" w:lastRow="1" w:firstColumn="1" w:lastColumn="1" w:noHBand="0" w:noVBand="0"/>
      </w:tblPr>
      <w:tblGrid>
        <w:gridCol w:w="2707"/>
        <w:gridCol w:w="7560"/>
      </w:tblGrid>
      <w:tr w:rsidR="000C429B" w:rsidRPr="00C87F1D" w:rsidTr="00F7654D">
        <w:tc>
          <w:tcPr>
            <w:tcW w:w="2707" w:type="dxa"/>
            <w:shd w:val="clear" w:color="auto" w:fill="DDDDDD"/>
            <w:vAlign w:val="center"/>
          </w:tcPr>
          <w:p w:rsidR="000C429B" w:rsidRPr="00C87F1D" w:rsidRDefault="000C429B" w:rsidP="00F7764C">
            <w:pPr>
              <w:pStyle w:val="FTableText"/>
              <w:rPr>
                <w:b/>
                <w:bCs/>
              </w:rPr>
            </w:pPr>
            <w:r w:rsidRPr="00C87F1D">
              <w:rPr>
                <w:b/>
                <w:bCs/>
              </w:rPr>
              <w:t>Company</w:t>
            </w:r>
          </w:p>
        </w:tc>
        <w:bookmarkStart w:id="19" w:name="OLE_LINK8"/>
        <w:tc>
          <w:tcPr>
            <w:tcW w:w="7560" w:type="dxa"/>
            <w:shd w:val="clear" w:color="auto" w:fill="EAEAEA"/>
            <w:vAlign w:val="center"/>
          </w:tcPr>
          <w:p w:rsidR="000C429B" w:rsidRPr="0087445B" w:rsidRDefault="00AB4192" w:rsidP="00561CAB">
            <w:pPr>
              <w:pStyle w:val="FTableText"/>
              <w:rPr>
                <w:bCs/>
              </w:rPr>
            </w:pPr>
            <w:sdt>
              <w:sdtPr>
                <w:alias w:val="Client Name"/>
                <w:id w:val="847064194"/>
                <w:dataBinding w:prefixMappings="xmlns:ns0='http://schemas.microsoft.com/office/2006/coverPageProps' " w:xpath="/ns0:CoverPageProperties[1]/ns0:Abstract[1]" w:storeItemID="{55AF091B-3C7A-41E3-B477-F2FDAA23CFDA}"/>
                <w:text/>
              </w:sdtPr>
              <w:sdtContent>
                <w:r w:rsidR="000F6AB0">
                  <w:t>&lt;Client Name&gt;</w:t>
                </w:r>
              </w:sdtContent>
            </w:sdt>
            <w:bookmarkEnd w:id="19"/>
          </w:p>
        </w:tc>
      </w:tr>
      <w:tr w:rsidR="00813D5D" w:rsidRPr="00C87F1D" w:rsidTr="00F7654D">
        <w:trPr>
          <w:trHeight w:val="301"/>
        </w:trPr>
        <w:tc>
          <w:tcPr>
            <w:tcW w:w="2707" w:type="dxa"/>
            <w:shd w:val="clear" w:color="auto" w:fill="DDDDDD"/>
            <w:vAlign w:val="center"/>
          </w:tcPr>
          <w:p w:rsidR="00813D5D" w:rsidRPr="00C87F1D" w:rsidRDefault="00813D5D" w:rsidP="00813D5D">
            <w:pPr>
              <w:pStyle w:val="FTableText"/>
              <w:rPr>
                <w:b/>
                <w:bCs/>
              </w:rPr>
            </w:pPr>
            <w:r w:rsidRPr="00C87F1D">
              <w:rPr>
                <w:b/>
                <w:bCs/>
              </w:rPr>
              <w:t>Document Title</w:t>
            </w:r>
          </w:p>
        </w:tc>
        <w:tc>
          <w:tcPr>
            <w:tcW w:w="7560" w:type="dxa"/>
            <w:shd w:val="clear" w:color="auto" w:fill="EAEAEA"/>
            <w:vAlign w:val="center"/>
          </w:tcPr>
          <w:p w:rsidR="00813D5D" w:rsidRPr="00C27979" w:rsidRDefault="00813D5D" w:rsidP="00813D5D">
            <w:pPr>
              <w:pStyle w:val="StyleFTableTextLatinArialBoxSinglesolidlineCustomC"/>
              <w:rPr>
                <w:rFonts w:ascii="Frutiger LT Std 55 Roman" w:hAnsi="Frutiger LT Std 55 Roman"/>
                <w:caps/>
              </w:rPr>
            </w:pPr>
            <w:r w:rsidRPr="00C27979">
              <w:rPr>
                <w:rFonts w:ascii="Frutiger LT Std 55 Roman" w:hAnsi="Frutiger LT Std 55 Roman"/>
                <w:caps/>
              </w:rPr>
              <w:t>Internal Penetration Test Report</w:t>
            </w:r>
          </w:p>
        </w:tc>
      </w:tr>
      <w:tr w:rsidR="00813D5D" w:rsidRPr="00C87F1D" w:rsidTr="00F7654D">
        <w:tc>
          <w:tcPr>
            <w:tcW w:w="2707" w:type="dxa"/>
            <w:shd w:val="clear" w:color="auto" w:fill="DDDDDD"/>
            <w:vAlign w:val="center"/>
          </w:tcPr>
          <w:p w:rsidR="00813D5D" w:rsidRPr="00C87F1D" w:rsidRDefault="00813D5D" w:rsidP="00813D5D">
            <w:pPr>
              <w:pStyle w:val="FTableText"/>
              <w:rPr>
                <w:b/>
                <w:bCs/>
              </w:rPr>
            </w:pPr>
            <w:r w:rsidRPr="00C87F1D">
              <w:rPr>
                <w:b/>
                <w:bCs/>
              </w:rPr>
              <w:t>Date</w:t>
            </w:r>
          </w:p>
        </w:tc>
        <w:tc>
          <w:tcPr>
            <w:tcW w:w="7560" w:type="dxa"/>
            <w:shd w:val="clear" w:color="auto" w:fill="EAEAEA"/>
            <w:vAlign w:val="center"/>
          </w:tcPr>
          <w:p w:rsidR="00813D5D" w:rsidRPr="00B61EB7" w:rsidRDefault="00C27979" w:rsidP="00CB2421">
            <w:pPr>
              <w:pStyle w:val="FTableText"/>
              <w:rPr>
                <w:bCs/>
              </w:rPr>
            </w:pPr>
            <w:r>
              <w:rPr>
                <w:bCs/>
              </w:rPr>
              <w:t>&lt;DAte of Report&gt;</w:t>
            </w:r>
          </w:p>
        </w:tc>
      </w:tr>
      <w:tr w:rsidR="00813D5D" w:rsidRPr="00C87F1D" w:rsidTr="00F7654D">
        <w:tc>
          <w:tcPr>
            <w:tcW w:w="2707" w:type="dxa"/>
            <w:shd w:val="clear" w:color="auto" w:fill="DDDDDD"/>
            <w:vAlign w:val="center"/>
          </w:tcPr>
          <w:p w:rsidR="00813D5D" w:rsidRPr="00C87F1D" w:rsidRDefault="00813D5D" w:rsidP="00813D5D">
            <w:pPr>
              <w:pStyle w:val="FTableText"/>
              <w:rPr>
                <w:b/>
                <w:bCs/>
              </w:rPr>
            </w:pPr>
            <w:r w:rsidRPr="00C87F1D">
              <w:rPr>
                <w:b/>
                <w:bCs/>
              </w:rPr>
              <w:t>Classification</w:t>
            </w:r>
          </w:p>
        </w:tc>
        <w:tc>
          <w:tcPr>
            <w:tcW w:w="7560" w:type="dxa"/>
            <w:shd w:val="clear" w:color="auto" w:fill="EAEAEA"/>
            <w:vAlign w:val="center"/>
          </w:tcPr>
          <w:p w:rsidR="00813D5D" w:rsidRPr="00B61EB7" w:rsidRDefault="00813D5D" w:rsidP="00813D5D">
            <w:pPr>
              <w:pStyle w:val="FTableText"/>
              <w:rPr>
                <w:bCs/>
              </w:rPr>
            </w:pPr>
            <w:r w:rsidRPr="00B61EB7">
              <w:rPr>
                <w:bCs/>
              </w:rPr>
              <w:t xml:space="preserve">Confidential </w:t>
            </w:r>
          </w:p>
        </w:tc>
      </w:tr>
      <w:tr w:rsidR="00813D5D" w:rsidRPr="00C87F1D" w:rsidTr="00F7654D">
        <w:tc>
          <w:tcPr>
            <w:tcW w:w="2707" w:type="dxa"/>
            <w:shd w:val="clear" w:color="auto" w:fill="DDDDDD"/>
            <w:vAlign w:val="center"/>
          </w:tcPr>
          <w:p w:rsidR="00813D5D" w:rsidRPr="00C87F1D" w:rsidRDefault="00813D5D" w:rsidP="00813D5D">
            <w:pPr>
              <w:pStyle w:val="FTableText"/>
              <w:rPr>
                <w:b/>
                <w:bCs/>
              </w:rPr>
            </w:pPr>
            <w:r w:rsidRPr="00C87F1D">
              <w:rPr>
                <w:b/>
                <w:bCs/>
              </w:rPr>
              <w:t>Document Type</w:t>
            </w:r>
          </w:p>
        </w:tc>
        <w:tc>
          <w:tcPr>
            <w:tcW w:w="7560" w:type="dxa"/>
            <w:shd w:val="clear" w:color="auto" w:fill="EAEAEA"/>
            <w:vAlign w:val="center"/>
          </w:tcPr>
          <w:p w:rsidR="00813D5D" w:rsidRPr="00B61EB7" w:rsidRDefault="00813D5D" w:rsidP="00813D5D">
            <w:pPr>
              <w:pStyle w:val="FTableText"/>
              <w:rPr>
                <w:bCs/>
              </w:rPr>
            </w:pPr>
            <w:r w:rsidRPr="00B61EB7">
              <w:rPr>
                <w:bCs/>
              </w:rPr>
              <w:t>Private</w:t>
            </w:r>
          </w:p>
        </w:tc>
      </w:tr>
    </w:tbl>
    <w:p w:rsidR="000C429B" w:rsidRPr="009F34C3" w:rsidRDefault="000C429B" w:rsidP="009F34C3"/>
    <w:tbl>
      <w:tblPr>
        <w:tblW w:w="0" w:type="auto"/>
        <w:tblInd w:w="288"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CellMar>
          <w:top w:w="115" w:type="dxa"/>
          <w:left w:w="115" w:type="dxa"/>
          <w:bottom w:w="115" w:type="dxa"/>
          <w:right w:w="115" w:type="dxa"/>
        </w:tblCellMar>
        <w:tblLook w:val="01E0" w:firstRow="1" w:lastRow="1" w:firstColumn="1" w:lastColumn="1" w:noHBand="0" w:noVBand="0"/>
      </w:tblPr>
      <w:tblGrid>
        <w:gridCol w:w="2707"/>
        <w:gridCol w:w="3240"/>
        <w:gridCol w:w="4320"/>
      </w:tblGrid>
      <w:tr w:rsidR="00EC357E" w:rsidRPr="00C87F1D" w:rsidTr="00254D8B">
        <w:tc>
          <w:tcPr>
            <w:tcW w:w="10267" w:type="dxa"/>
            <w:gridSpan w:val="3"/>
            <w:shd w:val="clear" w:color="auto" w:fill="D9D9D9"/>
            <w:vAlign w:val="center"/>
          </w:tcPr>
          <w:p w:rsidR="00EC357E" w:rsidRPr="00C87F1D" w:rsidRDefault="00EC357E" w:rsidP="00EC357E">
            <w:pPr>
              <w:pStyle w:val="FTableText"/>
              <w:rPr>
                <w:b/>
                <w:bCs/>
              </w:rPr>
            </w:pPr>
            <w:r w:rsidRPr="00C87F1D">
              <w:rPr>
                <w:b/>
                <w:bCs/>
              </w:rPr>
              <w:t xml:space="preserve">Document </w:t>
            </w:r>
            <w:r>
              <w:rPr>
                <w:b/>
                <w:bCs/>
              </w:rPr>
              <w:t>recipients</w:t>
            </w:r>
          </w:p>
        </w:tc>
      </w:tr>
      <w:tr w:rsidR="00EC357E" w:rsidRPr="00C87F1D" w:rsidTr="00254D8B">
        <w:tc>
          <w:tcPr>
            <w:tcW w:w="2707" w:type="dxa"/>
            <w:shd w:val="clear" w:color="auto" w:fill="D9D9D9"/>
            <w:vAlign w:val="center"/>
          </w:tcPr>
          <w:p w:rsidR="00EC357E" w:rsidRPr="00C87F1D" w:rsidRDefault="00EC357E" w:rsidP="00254D8B">
            <w:pPr>
              <w:pStyle w:val="FTableText"/>
              <w:rPr>
                <w:b/>
                <w:bCs/>
              </w:rPr>
            </w:pPr>
            <w:r>
              <w:rPr>
                <w:b/>
                <w:bCs/>
              </w:rPr>
              <w:t>name</w:t>
            </w:r>
          </w:p>
        </w:tc>
        <w:tc>
          <w:tcPr>
            <w:tcW w:w="3240" w:type="dxa"/>
            <w:shd w:val="clear" w:color="auto" w:fill="D9D9D9"/>
            <w:vAlign w:val="center"/>
          </w:tcPr>
          <w:p w:rsidR="00EC357E" w:rsidRPr="00C87F1D" w:rsidRDefault="00EC357E" w:rsidP="00254D8B">
            <w:pPr>
              <w:pStyle w:val="FTableText"/>
              <w:rPr>
                <w:b/>
                <w:bCs/>
              </w:rPr>
            </w:pPr>
            <w:r>
              <w:rPr>
                <w:b/>
                <w:bCs/>
              </w:rPr>
              <w:t>title</w:t>
            </w:r>
          </w:p>
        </w:tc>
        <w:tc>
          <w:tcPr>
            <w:tcW w:w="4320" w:type="dxa"/>
            <w:shd w:val="clear" w:color="auto" w:fill="D9D9D9"/>
            <w:vAlign w:val="center"/>
          </w:tcPr>
          <w:p w:rsidR="00EC357E" w:rsidRPr="00C87F1D" w:rsidRDefault="00EC357E" w:rsidP="00254D8B">
            <w:pPr>
              <w:pStyle w:val="FTableText"/>
              <w:rPr>
                <w:b/>
                <w:bCs/>
              </w:rPr>
            </w:pPr>
            <w:r>
              <w:rPr>
                <w:b/>
                <w:bCs/>
              </w:rPr>
              <w:t>organization</w:t>
            </w:r>
          </w:p>
        </w:tc>
      </w:tr>
      <w:tr w:rsidR="00EC357E" w:rsidRPr="00C87F1D" w:rsidTr="00254D8B">
        <w:trPr>
          <w:trHeight w:val="317"/>
        </w:trPr>
        <w:tc>
          <w:tcPr>
            <w:tcW w:w="2707" w:type="dxa"/>
            <w:shd w:val="clear" w:color="auto" w:fill="EAEAEA"/>
            <w:vAlign w:val="center"/>
          </w:tcPr>
          <w:p w:rsidR="00EC357E" w:rsidRPr="00B61EB7" w:rsidRDefault="00C27979" w:rsidP="00254D8B">
            <w:pPr>
              <w:pStyle w:val="FTableText"/>
              <w:rPr>
                <w:bCs/>
              </w:rPr>
            </w:pPr>
            <w:r>
              <w:rPr>
                <w:bCs/>
              </w:rPr>
              <w:t>&lt;Contact Name&gt;</w:t>
            </w:r>
          </w:p>
        </w:tc>
        <w:tc>
          <w:tcPr>
            <w:tcW w:w="3240" w:type="dxa"/>
            <w:shd w:val="clear" w:color="auto" w:fill="EAEAEA"/>
            <w:vAlign w:val="center"/>
          </w:tcPr>
          <w:p w:rsidR="00EC357E" w:rsidRPr="00B61EB7" w:rsidRDefault="00C27979" w:rsidP="00254D8B">
            <w:pPr>
              <w:pStyle w:val="FTableText"/>
              <w:rPr>
                <w:bCs/>
              </w:rPr>
            </w:pPr>
            <w:r>
              <w:rPr>
                <w:bCs/>
              </w:rPr>
              <w:t>&lt;Title&gt;</w:t>
            </w:r>
          </w:p>
        </w:tc>
        <w:tc>
          <w:tcPr>
            <w:tcW w:w="4320" w:type="dxa"/>
            <w:shd w:val="clear" w:color="auto" w:fill="EAEAEA"/>
            <w:vAlign w:val="center"/>
          </w:tcPr>
          <w:p w:rsidR="00EC357E" w:rsidRPr="00B61EB7" w:rsidRDefault="00AB4192" w:rsidP="00254D8B">
            <w:pPr>
              <w:pStyle w:val="FTableText"/>
              <w:rPr>
                <w:bCs/>
              </w:rPr>
            </w:pPr>
            <w:sdt>
              <w:sdtPr>
                <w:alias w:val="Client Name"/>
                <w:id w:val="990755526"/>
                <w:dataBinding w:prefixMappings="xmlns:ns0='http://schemas.microsoft.com/office/2006/coverPageProps' " w:xpath="/ns0:CoverPageProperties[1]/ns0:Abstract[1]" w:storeItemID="{55AF091B-3C7A-41E3-B477-F2FDAA23CFDA}"/>
                <w:text/>
              </w:sdtPr>
              <w:sdtContent>
                <w:r w:rsidR="000F6AB0">
                  <w:t>&lt;Client Name&gt;</w:t>
                </w:r>
              </w:sdtContent>
            </w:sdt>
          </w:p>
        </w:tc>
      </w:tr>
    </w:tbl>
    <w:p w:rsidR="000C429B" w:rsidRPr="00894DDD" w:rsidRDefault="000C429B" w:rsidP="000C429B">
      <w:pPr>
        <w:pStyle w:val="FTableText"/>
        <w:rPr>
          <w:rFonts w:ascii="Arial" w:hAnsi="Arial" w:cs="Arial"/>
          <w:b/>
        </w:rPr>
      </w:pPr>
    </w:p>
    <w:tbl>
      <w:tblPr>
        <w:tblW w:w="0" w:type="auto"/>
        <w:tblInd w:w="288"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CellMar>
          <w:top w:w="115" w:type="dxa"/>
          <w:left w:w="115" w:type="dxa"/>
          <w:bottom w:w="115" w:type="dxa"/>
          <w:right w:w="115" w:type="dxa"/>
        </w:tblCellMar>
        <w:tblLook w:val="01E0" w:firstRow="1" w:lastRow="1" w:firstColumn="1" w:lastColumn="1" w:noHBand="0" w:noVBand="0"/>
      </w:tblPr>
      <w:tblGrid>
        <w:gridCol w:w="2707"/>
        <w:gridCol w:w="3240"/>
        <w:gridCol w:w="4320"/>
      </w:tblGrid>
      <w:tr w:rsidR="000C429B" w:rsidRPr="00C87F1D" w:rsidTr="00F7654D">
        <w:tc>
          <w:tcPr>
            <w:tcW w:w="10267" w:type="dxa"/>
            <w:gridSpan w:val="3"/>
            <w:shd w:val="clear" w:color="auto" w:fill="D9D9D9"/>
            <w:vAlign w:val="center"/>
          </w:tcPr>
          <w:p w:rsidR="000C429B" w:rsidRPr="00C87F1D" w:rsidRDefault="000C429B" w:rsidP="00B02E83">
            <w:pPr>
              <w:pStyle w:val="FTableText"/>
              <w:rPr>
                <w:b/>
                <w:bCs/>
              </w:rPr>
            </w:pPr>
            <w:r w:rsidRPr="00C87F1D">
              <w:rPr>
                <w:b/>
                <w:bCs/>
              </w:rPr>
              <w:t>Document History</w:t>
            </w:r>
          </w:p>
        </w:tc>
      </w:tr>
      <w:tr w:rsidR="000C429B" w:rsidRPr="00C87F1D" w:rsidTr="00F7654D">
        <w:tc>
          <w:tcPr>
            <w:tcW w:w="2707" w:type="dxa"/>
            <w:shd w:val="clear" w:color="auto" w:fill="D9D9D9"/>
            <w:vAlign w:val="center"/>
          </w:tcPr>
          <w:p w:rsidR="000C429B" w:rsidRPr="00C87F1D" w:rsidRDefault="000C429B" w:rsidP="00B02E83">
            <w:pPr>
              <w:pStyle w:val="FTableText"/>
              <w:rPr>
                <w:b/>
                <w:bCs/>
              </w:rPr>
            </w:pPr>
            <w:r w:rsidRPr="00C87F1D">
              <w:rPr>
                <w:b/>
                <w:bCs/>
              </w:rPr>
              <w:t>Date</w:t>
            </w:r>
          </w:p>
        </w:tc>
        <w:tc>
          <w:tcPr>
            <w:tcW w:w="3240" w:type="dxa"/>
            <w:shd w:val="clear" w:color="auto" w:fill="D9D9D9"/>
            <w:vAlign w:val="center"/>
          </w:tcPr>
          <w:p w:rsidR="000C429B" w:rsidRPr="00C87F1D" w:rsidRDefault="000C429B" w:rsidP="00B02E83">
            <w:pPr>
              <w:pStyle w:val="FTableText"/>
              <w:rPr>
                <w:b/>
                <w:bCs/>
              </w:rPr>
            </w:pPr>
            <w:r w:rsidRPr="00C87F1D">
              <w:rPr>
                <w:b/>
                <w:bCs/>
              </w:rPr>
              <w:t>Author</w:t>
            </w:r>
          </w:p>
        </w:tc>
        <w:tc>
          <w:tcPr>
            <w:tcW w:w="4320" w:type="dxa"/>
            <w:shd w:val="clear" w:color="auto" w:fill="D9D9D9"/>
            <w:vAlign w:val="center"/>
          </w:tcPr>
          <w:p w:rsidR="000C429B" w:rsidRPr="00C87F1D" w:rsidRDefault="000C429B" w:rsidP="00B02E83">
            <w:pPr>
              <w:pStyle w:val="FTableText"/>
              <w:rPr>
                <w:b/>
                <w:bCs/>
              </w:rPr>
            </w:pPr>
            <w:r w:rsidRPr="00C87F1D">
              <w:rPr>
                <w:b/>
                <w:bCs/>
              </w:rPr>
              <w:t>Comments</w:t>
            </w:r>
          </w:p>
        </w:tc>
      </w:tr>
      <w:tr w:rsidR="000C429B" w:rsidRPr="00C87F1D" w:rsidTr="00F7654D">
        <w:trPr>
          <w:trHeight w:val="317"/>
        </w:trPr>
        <w:tc>
          <w:tcPr>
            <w:tcW w:w="2707" w:type="dxa"/>
            <w:shd w:val="clear" w:color="auto" w:fill="EAEAEA"/>
            <w:vAlign w:val="center"/>
          </w:tcPr>
          <w:p w:rsidR="000C429B" w:rsidRPr="00B61EB7" w:rsidRDefault="00C27979" w:rsidP="00CB2421">
            <w:pPr>
              <w:pStyle w:val="FTableText"/>
              <w:rPr>
                <w:bCs/>
              </w:rPr>
            </w:pPr>
            <w:r>
              <w:rPr>
                <w:bCs/>
              </w:rPr>
              <w:t>&lt;Date of Report&gt;</w:t>
            </w:r>
          </w:p>
        </w:tc>
        <w:tc>
          <w:tcPr>
            <w:tcW w:w="3240" w:type="dxa"/>
            <w:shd w:val="clear" w:color="auto" w:fill="EAEAEA"/>
            <w:vAlign w:val="center"/>
          </w:tcPr>
          <w:p w:rsidR="000C429B" w:rsidRPr="00B61EB7" w:rsidRDefault="00D81B9D" w:rsidP="00B02E83">
            <w:pPr>
              <w:pStyle w:val="FTableText"/>
              <w:rPr>
                <w:bCs/>
              </w:rPr>
            </w:pPr>
            <w:r w:rsidRPr="00B61EB7">
              <w:rPr>
                <w:bCs/>
              </w:rPr>
              <w:t>TraceSecurity</w:t>
            </w:r>
          </w:p>
        </w:tc>
        <w:tc>
          <w:tcPr>
            <w:tcW w:w="4320" w:type="dxa"/>
            <w:shd w:val="clear" w:color="auto" w:fill="EAEAEA"/>
            <w:vAlign w:val="center"/>
          </w:tcPr>
          <w:p w:rsidR="000C429B" w:rsidRPr="00B61EB7" w:rsidRDefault="00D81B9D" w:rsidP="00B02E83">
            <w:pPr>
              <w:pStyle w:val="FTableText"/>
              <w:rPr>
                <w:bCs/>
              </w:rPr>
            </w:pPr>
            <w:r w:rsidRPr="00B61EB7">
              <w:rPr>
                <w:bCs/>
              </w:rPr>
              <w:t>Final</w:t>
            </w:r>
            <w:r w:rsidR="000C429B" w:rsidRPr="00B61EB7">
              <w:rPr>
                <w:bCs/>
              </w:rPr>
              <w:t xml:space="preserve"> DOCUMENT</w:t>
            </w:r>
          </w:p>
        </w:tc>
      </w:tr>
    </w:tbl>
    <w:p w:rsidR="000C429B" w:rsidRDefault="000C429B" w:rsidP="009F34C3"/>
    <w:p w:rsidR="0031407C" w:rsidRDefault="0031407C" w:rsidP="009F34C3">
      <w:pPr>
        <w:sectPr w:rsidR="0031407C" w:rsidSect="00102407">
          <w:footerReference w:type="default" r:id="rId12"/>
          <w:pgSz w:w="12240" w:h="15840"/>
          <w:pgMar w:top="720" w:right="720" w:bottom="720" w:left="720" w:header="720" w:footer="720" w:gutter="0"/>
          <w:cols w:space="720"/>
          <w:docGrid w:linePitch="360"/>
        </w:sectPr>
      </w:pPr>
    </w:p>
    <w:p w:rsidR="00813D5D" w:rsidRPr="00894DDD" w:rsidRDefault="00813D5D" w:rsidP="00813D5D">
      <w:pPr>
        <w:pStyle w:val="Heading1"/>
      </w:pPr>
      <w:bookmarkStart w:id="20" w:name="_Toc135379146"/>
      <w:bookmarkStart w:id="21" w:name="_Toc409774821"/>
      <w:bookmarkStart w:id="22" w:name="_Toc413060323"/>
      <w:bookmarkStart w:id="23" w:name="_Toc499887860"/>
      <w:r w:rsidRPr="00894DDD">
        <w:lastRenderedPageBreak/>
        <w:t xml:space="preserve">PROJECT </w:t>
      </w:r>
      <w:r w:rsidRPr="003E5055">
        <w:t>DEFINITION</w:t>
      </w:r>
      <w:bookmarkEnd w:id="20"/>
      <w:bookmarkEnd w:id="21"/>
      <w:bookmarkEnd w:id="22"/>
      <w:bookmarkEnd w:id="23"/>
    </w:p>
    <w:p w:rsidR="00813D5D" w:rsidRPr="00EA08CE" w:rsidRDefault="00813D5D" w:rsidP="009B0245">
      <w:pPr>
        <w:pStyle w:val="Heading2"/>
      </w:pPr>
      <w:bookmarkStart w:id="24" w:name="_Toc135379147"/>
      <w:bookmarkStart w:id="25" w:name="_Toc409774822"/>
      <w:bookmarkStart w:id="26" w:name="_Toc413060324"/>
      <w:bookmarkStart w:id="27" w:name="_Toc499887861"/>
      <w:r w:rsidRPr="003E5055">
        <w:t>DEFINITION</w:t>
      </w:r>
      <w:bookmarkEnd w:id="24"/>
      <w:bookmarkEnd w:id="25"/>
      <w:bookmarkEnd w:id="26"/>
      <w:bookmarkEnd w:id="27"/>
    </w:p>
    <w:p w:rsidR="00813D5D" w:rsidRPr="000C429B" w:rsidRDefault="00813D5D" w:rsidP="00813D5D">
      <w:pPr>
        <w:tabs>
          <w:tab w:val="right" w:pos="7920"/>
        </w:tabs>
        <w:rPr>
          <w:rFonts w:cs="Arial"/>
          <w:szCs w:val="20"/>
        </w:rPr>
      </w:pPr>
      <w:bookmarkStart w:id="28" w:name="_Toc135379148"/>
      <w:r w:rsidRPr="000C429B">
        <w:rPr>
          <w:rFonts w:cs="Arial"/>
          <w:szCs w:val="20"/>
        </w:rPr>
        <w:t xml:space="preserve">An </w:t>
      </w:r>
      <w:r>
        <w:rPr>
          <w:rFonts w:cs="Arial"/>
          <w:szCs w:val="20"/>
        </w:rPr>
        <w:t>Internal</w:t>
      </w:r>
      <w:r w:rsidRPr="000C429B">
        <w:rPr>
          <w:rFonts w:cs="Arial"/>
          <w:szCs w:val="20"/>
        </w:rPr>
        <w:t xml:space="preserve"> Penetration T</w:t>
      </w:r>
      <w:r>
        <w:rPr>
          <w:rFonts w:cs="Arial"/>
          <w:szCs w:val="20"/>
        </w:rPr>
        <w:t>est emulates an attack by attempting</w:t>
      </w:r>
      <w:r w:rsidRPr="000C429B">
        <w:rPr>
          <w:rFonts w:cs="Arial"/>
          <w:szCs w:val="20"/>
        </w:rPr>
        <w:t xml:space="preserve"> to breach </w:t>
      </w:r>
      <w:r>
        <w:rPr>
          <w:rFonts w:cs="Arial"/>
          <w:szCs w:val="20"/>
        </w:rPr>
        <w:t>systems on the internal network</w:t>
      </w:r>
      <w:r w:rsidRPr="000C429B">
        <w:rPr>
          <w:rFonts w:cs="Arial"/>
          <w:szCs w:val="20"/>
        </w:rPr>
        <w:t xml:space="preserve"> from a</w:t>
      </w:r>
      <w:r>
        <w:rPr>
          <w:rFonts w:cs="Arial"/>
          <w:szCs w:val="20"/>
        </w:rPr>
        <w:t>n</w:t>
      </w:r>
      <w:r w:rsidRPr="000C429B">
        <w:rPr>
          <w:rFonts w:cs="Arial"/>
          <w:szCs w:val="20"/>
        </w:rPr>
        <w:t xml:space="preserve"> </w:t>
      </w:r>
      <w:r>
        <w:rPr>
          <w:rFonts w:cs="Arial"/>
          <w:szCs w:val="20"/>
        </w:rPr>
        <w:t>att</w:t>
      </w:r>
      <w:r w:rsidRPr="000C429B">
        <w:rPr>
          <w:rFonts w:cs="Arial"/>
          <w:szCs w:val="20"/>
        </w:rPr>
        <w:t>acker’s perspective.</w:t>
      </w:r>
      <w:r>
        <w:rPr>
          <w:rFonts w:cs="Arial"/>
          <w:szCs w:val="20"/>
        </w:rPr>
        <w:t xml:space="preserve">  For this </w:t>
      </w:r>
      <w:r w:rsidRPr="000C429B">
        <w:rPr>
          <w:rFonts w:cs="Arial"/>
          <w:szCs w:val="20"/>
        </w:rPr>
        <w:t>security testing</w:t>
      </w:r>
      <w:r>
        <w:rPr>
          <w:rFonts w:cs="Arial"/>
          <w:szCs w:val="20"/>
        </w:rPr>
        <w:t xml:space="preserve">, </w:t>
      </w:r>
      <w:r w:rsidRPr="000C429B">
        <w:rPr>
          <w:rFonts w:cs="Arial"/>
          <w:szCs w:val="20"/>
        </w:rPr>
        <w:t>the TraceSecurity</w:t>
      </w:r>
      <w:r>
        <w:rPr>
          <w:rFonts w:cs="Arial"/>
          <w:szCs w:val="20"/>
        </w:rPr>
        <w:t xml:space="preserve"> Information Security Analyst (ISA) </w:t>
      </w:r>
      <w:r w:rsidRPr="000C429B">
        <w:rPr>
          <w:rFonts w:cs="Arial"/>
          <w:szCs w:val="20"/>
        </w:rPr>
        <w:t>attempt</w:t>
      </w:r>
      <w:r>
        <w:rPr>
          <w:rFonts w:cs="Arial"/>
          <w:szCs w:val="20"/>
        </w:rPr>
        <w:t>s</w:t>
      </w:r>
      <w:r w:rsidRPr="000C429B">
        <w:rPr>
          <w:rFonts w:cs="Arial"/>
          <w:szCs w:val="20"/>
        </w:rPr>
        <w:t xml:space="preserve"> to circumvent the security features of a system</w:t>
      </w:r>
      <w:r>
        <w:rPr>
          <w:rFonts w:cs="Arial"/>
          <w:szCs w:val="20"/>
        </w:rPr>
        <w:t xml:space="preserve"> and </w:t>
      </w:r>
      <w:r w:rsidRPr="000C429B">
        <w:rPr>
          <w:rFonts w:cs="Arial"/>
          <w:szCs w:val="20"/>
        </w:rPr>
        <w:t>may be assumed to use all system design and implementation documentation</w:t>
      </w:r>
      <w:r>
        <w:rPr>
          <w:rFonts w:cs="Arial"/>
          <w:szCs w:val="20"/>
        </w:rPr>
        <w:t>, which</w:t>
      </w:r>
      <w:r w:rsidRPr="000C429B">
        <w:rPr>
          <w:rFonts w:cs="Arial"/>
          <w:szCs w:val="20"/>
        </w:rPr>
        <w:t xml:space="preserve"> may include listings of system source code, manuals, and circuit diagrams.  The </w:t>
      </w:r>
      <w:r>
        <w:rPr>
          <w:rFonts w:cs="Arial"/>
          <w:szCs w:val="20"/>
        </w:rPr>
        <w:t>ISA</w:t>
      </w:r>
      <w:r w:rsidRPr="000C429B">
        <w:rPr>
          <w:rFonts w:cs="Arial"/>
          <w:szCs w:val="20"/>
        </w:rPr>
        <w:t xml:space="preserve"> work</w:t>
      </w:r>
      <w:r>
        <w:rPr>
          <w:rFonts w:cs="Arial"/>
          <w:szCs w:val="20"/>
        </w:rPr>
        <w:t>s</w:t>
      </w:r>
      <w:r w:rsidRPr="000C429B">
        <w:rPr>
          <w:rFonts w:cs="Arial"/>
          <w:szCs w:val="20"/>
        </w:rPr>
        <w:t xml:space="preserve"> under the same constraints applied to ordinary users.</w:t>
      </w:r>
    </w:p>
    <w:p w:rsidR="00813D5D" w:rsidRPr="00EA08CE" w:rsidRDefault="00813D5D" w:rsidP="009B0245">
      <w:pPr>
        <w:pStyle w:val="Heading2"/>
      </w:pPr>
      <w:bookmarkStart w:id="29" w:name="_Toc409774823"/>
      <w:bookmarkStart w:id="30" w:name="_Toc413060325"/>
      <w:bookmarkStart w:id="31" w:name="_Toc499887862"/>
      <w:r w:rsidRPr="00894DDD">
        <w:t>OBJECTIVE</w:t>
      </w:r>
      <w:bookmarkEnd w:id="28"/>
      <w:bookmarkEnd w:id="29"/>
      <w:bookmarkEnd w:id="30"/>
      <w:bookmarkEnd w:id="31"/>
    </w:p>
    <w:p w:rsidR="00813D5D" w:rsidRPr="000C429B" w:rsidRDefault="00813D5D" w:rsidP="00813D5D">
      <w:r>
        <w:t>The objective of this engagement is t</w:t>
      </w:r>
      <w:r w:rsidRPr="000C429B">
        <w:t>o provide an analysis of the curre</w:t>
      </w:r>
      <w:r>
        <w:t>nt security program and counter</w:t>
      </w:r>
      <w:r w:rsidRPr="000C429B">
        <w:t xml:space="preserve">measures implemented </w:t>
      </w:r>
      <w:r w:rsidRPr="006F6550">
        <w:t>at</w:t>
      </w:r>
      <w:r w:rsidR="00ED67B1">
        <w:t xml:space="preserve"> </w:t>
      </w:r>
      <w:bookmarkStart w:id="32" w:name="OLE_LINK6"/>
      <w:sdt>
        <w:sdtPr>
          <w:id w:val="1922528446"/>
          <w:placeholder>
            <w:docPart w:val="DefaultPlaceholder_1081868574"/>
          </w:placeholder>
        </w:sdtPr>
        <w:sdtContent>
          <w:r w:rsidR="0083263C">
            <w:tab/>
          </w:r>
          <w:sdt>
            <w:sdtPr>
              <w:alias w:val="Client Name"/>
              <w:tag w:val=""/>
              <w:id w:val="-1560782884"/>
              <w:placeholder>
                <w:docPart w:val="9DA6A87C22CF4AB298F6ED3DAA905983"/>
              </w:placeholder>
              <w:dataBinding w:prefixMappings="xmlns:ns0='http://schemas.microsoft.com/office/2006/coverPageProps' " w:xpath="/ns0:CoverPageProperties[1]/ns0:Abstract[1]" w:storeItemID="{55AF091B-3C7A-41E3-B477-F2FDAA23CFDA}"/>
              <w15:color w:val="808080"/>
              <w:text/>
            </w:sdtPr>
            <w:sdtContent>
              <w:r w:rsidR="000F6AB0">
                <w:t>&lt;Client Name&gt;</w:t>
              </w:r>
            </w:sdtContent>
          </w:sdt>
          <w:bookmarkEnd w:id="32"/>
        </w:sdtContent>
      </w:sdt>
      <w:r w:rsidR="00B50B4A">
        <w:fldChar w:fldCharType="begin"/>
      </w:r>
      <w:r w:rsidR="00B50B4A">
        <w:instrText xml:space="preserve"> FILLIN  "[Client Name}"  \* MERGEFORMAT </w:instrText>
      </w:r>
      <w:r w:rsidR="00B50B4A">
        <w:fldChar w:fldCharType="end"/>
      </w:r>
      <w:r w:rsidRPr="006F6550">
        <w:t xml:space="preserve">.  </w:t>
      </w:r>
      <w:r w:rsidR="00F72B95" w:rsidRPr="000C429B">
        <w:rPr>
          <w:rFonts w:cs="Arial"/>
          <w:szCs w:val="20"/>
        </w:rPr>
        <w:t>This is achieved by predefining a goal (</w:t>
      </w:r>
      <w:r w:rsidR="00F72B95">
        <w:rPr>
          <w:rFonts w:cs="Arial"/>
          <w:szCs w:val="20"/>
        </w:rPr>
        <w:t>i</w:t>
      </w:r>
      <w:r w:rsidR="00F72B95">
        <w:t xml:space="preserve">.e. obtaining administrative access to </w:t>
      </w:r>
      <w:proofErr w:type="gramStart"/>
      <w:r w:rsidR="00F72B95">
        <w:t>systems, or</w:t>
      </w:r>
      <w:proofErr w:type="gramEnd"/>
      <w:r w:rsidR="00F72B95">
        <w:t xml:space="preserve"> obtaining confidential or sensitive information from network resources such as file shares or customer account systems</w:t>
      </w:r>
      <w:r w:rsidR="00F72B95" w:rsidRPr="000C429B">
        <w:rPr>
          <w:rFonts w:cs="Arial"/>
          <w:szCs w:val="20"/>
        </w:rPr>
        <w:t>) and reporting whether that goal was achieved, providing proof of o</w:t>
      </w:r>
      <w:r w:rsidR="00F72B95">
        <w:rPr>
          <w:rFonts w:cs="Arial"/>
          <w:szCs w:val="20"/>
        </w:rPr>
        <w:t xml:space="preserve">btaining the defined goal, and </w:t>
      </w:r>
      <w:r w:rsidR="00F72B95" w:rsidRPr="000C429B">
        <w:rPr>
          <w:rFonts w:cs="Arial"/>
          <w:szCs w:val="20"/>
        </w:rPr>
        <w:t>documenting the exact process</w:t>
      </w:r>
      <w:r w:rsidR="00F72B95">
        <w:rPr>
          <w:rFonts w:cs="Arial"/>
          <w:szCs w:val="20"/>
        </w:rPr>
        <w:t>.</w:t>
      </w:r>
    </w:p>
    <w:p w:rsidR="00813D5D" w:rsidRPr="00EA08CE" w:rsidRDefault="00813D5D" w:rsidP="009B0245">
      <w:pPr>
        <w:pStyle w:val="Heading2"/>
      </w:pPr>
      <w:bookmarkStart w:id="33" w:name="_Toc135379149"/>
      <w:bookmarkStart w:id="34" w:name="_Toc409774824"/>
      <w:bookmarkStart w:id="35" w:name="_Toc413060326"/>
      <w:bookmarkStart w:id="36" w:name="_Toc499887863"/>
      <w:r w:rsidRPr="00894DDD">
        <w:t>RULES OF ENGAGEMENT</w:t>
      </w:r>
      <w:bookmarkEnd w:id="33"/>
      <w:bookmarkEnd w:id="34"/>
      <w:bookmarkEnd w:id="35"/>
      <w:bookmarkEnd w:id="36"/>
    </w:p>
    <w:p w:rsidR="00813D5D" w:rsidRPr="000C429B" w:rsidRDefault="00813D5D" w:rsidP="00813D5D">
      <w:pPr>
        <w:tabs>
          <w:tab w:val="right" w:pos="7920"/>
        </w:tabs>
        <w:rPr>
          <w:rFonts w:cs="Arial"/>
          <w:szCs w:val="20"/>
        </w:rPr>
      </w:pPr>
      <w:r w:rsidRPr="000C429B">
        <w:rPr>
          <w:rFonts w:cs="Arial"/>
          <w:szCs w:val="20"/>
        </w:rPr>
        <w:t xml:space="preserve">Prior to beginning the </w:t>
      </w:r>
      <w:r>
        <w:rPr>
          <w:rFonts w:cs="Arial"/>
          <w:szCs w:val="20"/>
        </w:rPr>
        <w:t>In</w:t>
      </w:r>
      <w:r w:rsidRPr="000C429B">
        <w:rPr>
          <w:rFonts w:cs="Arial"/>
          <w:szCs w:val="20"/>
        </w:rPr>
        <w:t>ternal Penetration Test, several rules of engagement must be predefined so that TraceSecurity does not engage in</w:t>
      </w:r>
      <w:r>
        <w:rPr>
          <w:rFonts w:cs="Arial"/>
          <w:szCs w:val="20"/>
        </w:rPr>
        <w:t xml:space="preserve"> any</w:t>
      </w:r>
      <w:r w:rsidRPr="000C429B">
        <w:rPr>
          <w:rFonts w:cs="Arial"/>
          <w:szCs w:val="20"/>
        </w:rPr>
        <w:t xml:space="preserve"> “out</w:t>
      </w:r>
      <w:r>
        <w:rPr>
          <w:rFonts w:cs="Arial"/>
          <w:szCs w:val="20"/>
        </w:rPr>
        <w:t>-</w:t>
      </w:r>
      <w:r w:rsidRPr="000C429B">
        <w:rPr>
          <w:rFonts w:cs="Arial"/>
          <w:szCs w:val="20"/>
        </w:rPr>
        <w:t>of</w:t>
      </w:r>
      <w:r>
        <w:rPr>
          <w:rFonts w:cs="Arial"/>
          <w:szCs w:val="20"/>
        </w:rPr>
        <w:t>-</w:t>
      </w:r>
      <w:r w:rsidRPr="000C429B">
        <w:rPr>
          <w:rFonts w:cs="Arial"/>
          <w:szCs w:val="20"/>
        </w:rPr>
        <w:t xml:space="preserve">bounds” behavior or tactics.  Please note that a typical </w:t>
      </w:r>
      <w:r>
        <w:rPr>
          <w:rFonts w:cs="Arial"/>
          <w:szCs w:val="20"/>
        </w:rPr>
        <w:t>att</w:t>
      </w:r>
      <w:r w:rsidRPr="000C429B">
        <w:rPr>
          <w:rFonts w:cs="Arial"/>
          <w:szCs w:val="20"/>
        </w:rPr>
        <w:t>acker will not adhere to this list.  Most will implement any and all methods of obtaining informatio</w:t>
      </w:r>
      <w:r>
        <w:rPr>
          <w:rFonts w:cs="Arial"/>
          <w:szCs w:val="20"/>
        </w:rPr>
        <w:t>n in order to achieve their goal.</w:t>
      </w:r>
    </w:p>
    <w:p w:rsidR="00813D5D" w:rsidRPr="000C429B" w:rsidRDefault="00813D5D" w:rsidP="00813D5D">
      <w:pPr>
        <w:tabs>
          <w:tab w:val="right" w:pos="7920"/>
        </w:tabs>
        <w:rPr>
          <w:rFonts w:cs="Arial"/>
          <w:b/>
          <w:szCs w:val="20"/>
        </w:rPr>
      </w:pPr>
      <w:r w:rsidRPr="000C429B">
        <w:rPr>
          <w:rFonts w:cs="Arial"/>
          <w:b/>
          <w:szCs w:val="20"/>
        </w:rPr>
        <w:t>Possible Rules of Engagement</w:t>
      </w:r>
    </w:p>
    <w:tbl>
      <w:tblPr>
        <w:tblW w:w="0" w:type="auto"/>
        <w:tblInd w:w="1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15" w:type="dxa"/>
          <w:left w:w="115" w:type="dxa"/>
          <w:bottom w:w="115" w:type="dxa"/>
          <w:right w:w="115" w:type="dxa"/>
        </w:tblCellMar>
        <w:tblLook w:val="01E0" w:firstRow="1" w:lastRow="1" w:firstColumn="1" w:lastColumn="1" w:noHBand="0" w:noVBand="0"/>
      </w:tblPr>
      <w:tblGrid>
        <w:gridCol w:w="4410"/>
        <w:gridCol w:w="4230"/>
      </w:tblGrid>
      <w:tr w:rsidR="00813D5D" w:rsidRPr="008B18CF" w:rsidTr="00254D8B">
        <w:tc>
          <w:tcPr>
            <w:tcW w:w="4410" w:type="dxa"/>
            <w:shd w:val="clear" w:color="auto" w:fill="D9D9D9"/>
          </w:tcPr>
          <w:p w:rsidR="00813D5D" w:rsidRPr="008B18CF" w:rsidRDefault="00813D5D" w:rsidP="00254D8B">
            <w:pPr>
              <w:pStyle w:val="FTableText"/>
              <w:rPr>
                <w:rFonts w:ascii="Arial" w:hAnsi="Arial"/>
                <w:b/>
              </w:rPr>
            </w:pPr>
            <w:r w:rsidRPr="008B18CF">
              <w:rPr>
                <w:rFonts w:ascii="Arial" w:hAnsi="Arial"/>
                <w:b/>
              </w:rPr>
              <w:t>Attack Methodology</w:t>
            </w:r>
          </w:p>
        </w:tc>
        <w:tc>
          <w:tcPr>
            <w:tcW w:w="4230" w:type="dxa"/>
            <w:shd w:val="clear" w:color="auto" w:fill="D9D9D9"/>
          </w:tcPr>
          <w:p w:rsidR="00813D5D" w:rsidRPr="008B18CF" w:rsidRDefault="00813D5D" w:rsidP="00254D8B">
            <w:pPr>
              <w:pStyle w:val="FTableText"/>
              <w:rPr>
                <w:rFonts w:ascii="Arial" w:hAnsi="Arial"/>
                <w:b/>
              </w:rPr>
            </w:pPr>
            <w:r w:rsidRPr="008B18CF">
              <w:rPr>
                <w:rFonts w:ascii="Arial" w:hAnsi="Arial"/>
                <w:b/>
              </w:rPr>
              <w:t>Permitted</w:t>
            </w:r>
          </w:p>
        </w:tc>
      </w:tr>
      <w:tr w:rsidR="00813D5D" w:rsidRPr="008B18CF" w:rsidTr="00254D8B">
        <w:tc>
          <w:tcPr>
            <w:tcW w:w="4410" w:type="dxa"/>
            <w:shd w:val="clear" w:color="auto" w:fill="E6E6E6"/>
          </w:tcPr>
          <w:p w:rsidR="00813D5D" w:rsidRPr="008B18CF" w:rsidRDefault="00813D5D" w:rsidP="00254D8B">
            <w:pPr>
              <w:pStyle w:val="FTableText"/>
              <w:rPr>
                <w:rFonts w:ascii="Arial" w:hAnsi="Arial"/>
              </w:rPr>
            </w:pPr>
            <w:r w:rsidRPr="008B18CF">
              <w:rPr>
                <w:rFonts w:ascii="Arial" w:hAnsi="Arial"/>
              </w:rPr>
              <w:t>Network Mapping : Internal</w:t>
            </w:r>
          </w:p>
        </w:tc>
        <w:tc>
          <w:tcPr>
            <w:tcW w:w="4230" w:type="dxa"/>
            <w:shd w:val="clear" w:color="auto" w:fill="E6E6E6"/>
          </w:tcPr>
          <w:p w:rsidR="00813D5D" w:rsidRPr="008B18CF" w:rsidRDefault="00813D5D" w:rsidP="00254D8B">
            <w:pPr>
              <w:pStyle w:val="FTableText"/>
              <w:rPr>
                <w:rFonts w:ascii="Arial" w:hAnsi="Arial"/>
              </w:rPr>
            </w:pPr>
            <w:r w:rsidRPr="008B18CF">
              <w:rPr>
                <w:rFonts w:ascii="Arial" w:hAnsi="Arial"/>
              </w:rPr>
              <w:t>Received Sign-Off</w:t>
            </w:r>
          </w:p>
        </w:tc>
      </w:tr>
      <w:tr w:rsidR="00813D5D" w:rsidRPr="008B18CF" w:rsidTr="00254D8B">
        <w:tc>
          <w:tcPr>
            <w:tcW w:w="4410" w:type="dxa"/>
            <w:shd w:val="clear" w:color="auto" w:fill="E6E6E6"/>
          </w:tcPr>
          <w:p w:rsidR="00813D5D" w:rsidRPr="008B18CF" w:rsidRDefault="00813D5D" w:rsidP="00254D8B">
            <w:pPr>
              <w:pStyle w:val="FTableText"/>
              <w:rPr>
                <w:rFonts w:ascii="Arial" w:hAnsi="Arial"/>
              </w:rPr>
            </w:pPr>
            <w:r w:rsidRPr="008B18CF">
              <w:rPr>
                <w:rFonts w:ascii="Arial" w:hAnsi="Arial"/>
              </w:rPr>
              <w:t>Compromise Communication</w:t>
            </w:r>
          </w:p>
        </w:tc>
        <w:tc>
          <w:tcPr>
            <w:tcW w:w="4230" w:type="dxa"/>
            <w:shd w:val="clear" w:color="auto" w:fill="E6E6E6"/>
          </w:tcPr>
          <w:p w:rsidR="00813D5D" w:rsidRPr="008B18CF" w:rsidRDefault="00813D5D" w:rsidP="00254D8B">
            <w:pPr>
              <w:pStyle w:val="FTableText"/>
              <w:rPr>
                <w:rFonts w:ascii="Arial" w:hAnsi="Arial"/>
              </w:rPr>
            </w:pPr>
            <w:r w:rsidRPr="008B18CF">
              <w:rPr>
                <w:rFonts w:ascii="Arial" w:hAnsi="Arial"/>
              </w:rPr>
              <w:t>Received Sign-Off</w:t>
            </w:r>
          </w:p>
        </w:tc>
      </w:tr>
    </w:tbl>
    <w:p w:rsidR="00813D5D" w:rsidRPr="000C429B" w:rsidRDefault="00813D5D" w:rsidP="0078117D">
      <w:pPr>
        <w:tabs>
          <w:tab w:val="right" w:pos="7920"/>
        </w:tabs>
        <w:spacing w:before="240"/>
        <w:rPr>
          <w:rFonts w:cs="Arial"/>
          <w:b/>
          <w:szCs w:val="20"/>
        </w:rPr>
      </w:pPr>
      <w:r w:rsidRPr="000C429B">
        <w:rPr>
          <w:rFonts w:cs="Arial"/>
          <w:b/>
          <w:szCs w:val="20"/>
        </w:rPr>
        <w:t>Tools Used during Engagement</w:t>
      </w:r>
    </w:p>
    <w:p w:rsidR="00813D5D" w:rsidRPr="000C429B" w:rsidRDefault="00813D5D" w:rsidP="00813D5D">
      <w:pPr>
        <w:tabs>
          <w:tab w:val="right" w:pos="7920"/>
        </w:tabs>
        <w:rPr>
          <w:rFonts w:cs="Arial"/>
          <w:szCs w:val="20"/>
        </w:rPr>
      </w:pPr>
      <w:r w:rsidRPr="000C429B">
        <w:rPr>
          <w:rFonts w:cs="Arial"/>
          <w:szCs w:val="20"/>
        </w:rPr>
        <w:t xml:space="preserve">Many tools that will be utilized in the engagement are available </w:t>
      </w:r>
      <w:r>
        <w:rPr>
          <w:rFonts w:cs="Arial"/>
          <w:szCs w:val="20"/>
        </w:rPr>
        <w:t>through</w:t>
      </w:r>
      <w:r w:rsidRPr="000C429B">
        <w:rPr>
          <w:rFonts w:cs="Arial"/>
          <w:szCs w:val="20"/>
        </w:rPr>
        <w:t xml:space="preserve"> the Internet.  These tools may include mundane programs</w:t>
      </w:r>
      <w:r>
        <w:rPr>
          <w:rFonts w:cs="Arial"/>
          <w:szCs w:val="20"/>
        </w:rPr>
        <w:t>,</w:t>
      </w:r>
      <w:r w:rsidRPr="000C429B">
        <w:rPr>
          <w:rFonts w:cs="Arial"/>
          <w:szCs w:val="20"/>
        </w:rPr>
        <w:t xml:space="preserve"> such as PING, NSLOOKUP, SAMSPADE, </w:t>
      </w:r>
      <w:r>
        <w:rPr>
          <w:rFonts w:cs="Arial"/>
          <w:szCs w:val="20"/>
        </w:rPr>
        <w:t>w</w:t>
      </w:r>
      <w:r w:rsidRPr="000C429B">
        <w:rPr>
          <w:rFonts w:cs="Arial"/>
          <w:szCs w:val="20"/>
        </w:rPr>
        <w:t xml:space="preserve">eb </w:t>
      </w:r>
      <w:r>
        <w:rPr>
          <w:rFonts w:cs="Arial"/>
          <w:szCs w:val="20"/>
        </w:rPr>
        <w:t>b</w:t>
      </w:r>
      <w:r w:rsidRPr="000C429B">
        <w:rPr>
          <w:rFonts w:cs="Arial"/>
          <w:szCs w:val="20"/>
        </w:rPr>
        <w:t>rowsers</w:t>
      </w:r>
      <w:r>
        <w:rPr>
          <w:rFonts w:cs="Arial"/>
          <w:szCs w:val="20"/>
        </w:rPr>
        <w:t>,</w:t>
      </w:r>
      <w:r w:rsidRPr="000C429B">
        <w:rPr>
          <w:rFonts w:cs="Arial"/>
          <w:szCs w:val="20"/>
        </w:rPr>
        <w:t xml:space="preserve"> and more complex utilities such as:</w:t>
      </w: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top w:w="115" w:type="dxa"/>
          <w:left w:w="115" w:type="dxa"/>
          <w:bottom w:w="115" w:type="dxa"/>
          <w:right w:w="115" w:type="dxa"/>
        </w:tblCellMar>
        <w:tblLook w:val="01E0" w:firstRow="1" w:lastRow="1" w:firstColumn="1" w:lastColumn="1" w:noHBand="0" w:noVBand="0"/>
      </w:tblPr>
      <w:tblGrid>
        <w:gridCol w:w="4410"/>
        <w:gridCol w:w="4230"/>
      </w:tblGrid>
      <w:tr w:rsidR="00813D5D" w:rsidRPr="008B18CF" w:rsidTr="00254D8B">
        <w:tc>
          <w:tcPr>
            <w:tcW w:w="4410" w:type="dxa"/>
            <w:shd w:val="clear" w:color="auto" w:fill="E6E6E6"/>
          </w:tcPr>
          <w:p w:rsidR="00813D5D" w:rsidRPr="008B18CF" w:rsidRDefault="00813D5D" w:rsidP="00813D5D">
            <w:pPr>
              <w:pStyle w:val="FTableText"/>
              <w:keepLines/>
              <w:rPr>
                <w:rFonts w:ascii="Arial" w:hAnsi="Arial"/>
              </w:rPr>
            </w:pPr>
            <w:r w:rsidRPr="008B18CF">
              <w:rPr>
                <w:rFonts w:ascii="Arial" w:hAnsi="Arial"/>
              </w:rPr>
              <w:t>Port Scanners : Nmap, Propecia, netcat</w:t>
            </w:r>
          </w:p>
        </w:tc>
        <w:tc>
          <w:tcPr>
            <w:tcW w:w="4230" w:type="dxa"/>
            <w:shd w:val="clear" w:color="auto" w:fill="E6E6E6"/>
          </w:tcPr>
          <w:p w:rsidR="00813D5D" w:rsidRPr="008B18CF" w:rsidRDefault="00813D5D" w:rsidP="00813D5D">
            <w:pPr>
              <w:pStyle w:val="FTableText"/>
              <w:keepLines/>
              <w:rPr>
                <w:rFonts w:ascii="Arial" w:hAnsi="Arial"/>
              </w:rPr>
            </w:pPr>
            <w:r w:rsidRPr="008B18CF">
              <w:rPr>
                <w:rFonts w:ascii="Arial" w:hAnsi="Arial"/>
              </w:rPr>
              <w:t>Anti-Ids : Nmap, hping</w:t>
            </w:r>
          </w:p>
        </w:tc>
      </w:tr>
      <w:tr w:rsidR="00813D5D" w:rsidRPr="008B18CF" w:rsidTr="00254D8B">
        <w:tc>
          <w:tcPr>
            <w:tcW w:w="4410" w:type="dxa"/>
            <w:shd w:val="clear" w:color="auto" w:fill="E6E6E6"/>
          </w:tcPr>
          <w:p w:rsidR="00813D5D" w:rsidRPr="008B18CF" w:rsidRDefault="00813D5D" w:rsidP="00813D5D">
            <w:pPr>
              <w:pStyle w:val="FTableText"/>
              <w:keepLines/>
              <w:rPr>
                <w:rFonts w:ascii="Arial" w:hAnsi="Arial"/>
              </w:rPr>
            </w:pPr>
            <w:r w:rsidRPr="008B18CF">
              <w:rPr>
                <w:rFonts w:ascii="Arial" w:hAnsi="Arial"/>
              </w:rPr>
              <w:t>Penetration framework: metapsploit</w:t>
            </w:r>
          </w:p>
        </w:tc>
        <w:tc>
          <w:tcPr>
            <w:tcW w:w="4230" w:type="dxa"/>
            <w:shd w:val="clear" w:color="auto" w:fill="E6E6E6"/>
          </w:tcPr>
          <w:p w:rsidR="00813D5D" w:rsidRPr="008B18CF" w:rsidRDefault="00813D5D" w:rsidP="00813D5D">
            <w:pPr>
              <w:pStyle w:val="FTableText"/>
              <w:keepLines/>
              <w:rPr>
                <w:rFonts w:ascii="Arial" w:hAnsi="Arial"/>
              </w:rPr>
            </w:pPr>
            <w:r w:rsidRPr="008B18CF">
              <w:rPr>
                <w:rFonts w:ascii="Arial" w:hAnsi="Arial"/>
              </w:rPr>
              <w:t>Security Scanners : In-House, openvas</w:t>
            </w:r>
          </w:p>
        </w:tc>
      </w:tr>
      <w:tr w:rsidR="00813D5D" w:rsidRPr="008B18CF" w:rsidTr="00254D8B">
        <w:tc>
          <w:tcPr>
            <w:tcW w:w="4410" w:type="dxa"/>
            <w:shd w:val="clear" w:color="auto" w:fill="E6E6E6"/>
          </w:tcPr>
          <w:p w:rsidR="00813D5D" w:rsidRPr="008B18CF" w:rsidRDefault="00813D5D" w:rsidP="00813D5D">
            <w:pPr>
              <w:pStyle w:val="FTableText"/>
              <w:keepLines/>
              <w:rPr>
                <w:rFonts w:ascii="Arial" w:hAnsi="Arial"/>
              </w:rPr>
            </w:pPr>
            <w:r w:rsidRPr="008B18CF">
              <w:rPr>
                <w:rFonts w:ascii="Arial" w:hAnsi="Arial"/>
              </w:rPr>
              <w:t xml:space="preserve">Sniffers : ettercap, Wireshark, Cain </w:t>
            </w:r>
          </w:p>
        </w:tc>
        <w:tc>
          <w:tcPr>
            <w:tcW w:w="4230" w:type="dxa"/>
            <w:shd w:val="clear" w:color="auto" w:fill="E6E6E6"/>
          </w:tcPr>
          <w:p w:rsidR="00813D5D" w:rsidRPr="008B18CF" w:rsidRDefault="00813D5D" w:rsidP="00813D5D">
            <w:pPr>
              <w:pStyle w:val="FTableText"/>
              <w:keepLines/>
              <w:rPr>
                <w:rFonts w:ascii="Arial" w:hAnsi="Arial"/>
              </w:rPr>
            </w:pPr>
            <w:r w:rsidRPr="008B18CF">
              <w:rPr>
                <w:rFonts w:ascii="Arial" w:hAnsi="Arial"/>
              </w:rPr>
              <w:t xml:space="preserve">Information Gathering Utilities : p0f, </w:t>
            </w:r>
          </w:p>
        </w:tc>
      </w:tr>
      <w:tr w:rsidR="00813D5D" w:rsidRPr="008B18CF" w:rsidTr="00254D8B">
        <w:tc>
          <w:tcPr>
            <w:tcW w:w="4410" w:type="dxa"/>
            <w:shd w:val="clear" w:color="auto" w:fill="E6E6E6"/>
          </w:tcPr>
          <w:p w:rsidR="00813D5D" w:rsidRPr="008B18CF" w:rsidRDefault="00813D5D" w:rsidP="00813D5D">
            <w:pPr>
              <w:pStyle w:val="FTableText"/>
              <w:keepLines/>
              <w:rPr>
                <w:rFonts w:ascii="Arial" w:hAnsi="Arial"/>
              </w:rPr>
            </w:pPr>
            <w:r w:rsidRPr="008B18CF">
              <w:rPr>
                <w:rFonts w:ascii="Arial" w:hAnsi="Arial"/>
              </w:rPr>
              <w:t>Password Crackers : Ophcrack</w:t>
            </w:r>
          </w:p>
        </w:tc>
        <w:tc>
          <w:tcPr>
            <w:tcW w:w="4230" w:type="dxa"/>
            <w:shd w:val="clear" w:color="auto" w:fill="E6E6E6"/>
          </w:tcPr>
          <w:p w:rsidR="00813D5D" w:rsidRPr="008B18CF" w:rsidRDefault="00813D5D" w:rsidP="00813D5D">
            <w:pPr>
              <w:pStyle w:val="FTableText"/>
              <w:keepLines/>
              <w:rPr>
                <w:rFonts w:ascii="Arial" w:hAnsi="Arial"/>
              </w:rPr>
            </w:pPr>
            <w:r w:rsidRPr="008B18CF">
              <w:rPr>
                <w:rFonts w:ascii="Arial" w:hAnsi="Arial"/>
              </w:rPr>
              <w:t>Banner Grabbing Utilities : Netcat</w:t>
            </w:r>
          </w:p>
        </w:tc>
      </w:tr>
      <w:tr w:rsidR="00813D5D" w:rsidRPr="008B18CF" w:rsidTr="00254D8B">
        <w:tc>
          <w:tcPr>
            <w:tcW w:w="4410" w:type="dxa"/>
            <w:shd w:val="clear" w:color="auto" w:fill="E6E6E6"/>
          </w:tcPr>
          <w:p w:rsidR="00813D5D" w:rsidRPr="008B18CF" w:rsidRDefault="00813D5D" w:rsidP="00813D5D">
            <w:pPr>
              <w:pStyle w:val="FTableText"/>
              <w:keepLines/>
              <w:rPr>
                <w:rFonts w:ascii="Arial" w:hAnsi="Arial"/>
              </w:rPr>
            </w:pPr>
            <w:r w:rsidRPr="008B18CF">
              <w:rPr>
                <w:rFonts w:ascii="Arial" w:hAnsi="Arial"/>
              </w:rPr>
              <w:t>web Scanners :, Wikto,NIkto, grendalscan</w:t>
            </w:r>
          </w:p>
        </w:tc>
        <w:tc>
          <w:tcPr>
            <w:tcW w:w="4230" w:type="dxa"/>
            <w:shd w:val="clear" w:color="auto" w:fill="E6E6E6"/>
          </w:tcPr>
          <w:p w:rsidR="00813D5D" w:rsidRPr="008B18CF" w:rsidRDefault="00813D5D" w:rsidP="00813D5D">
            <w:pPr>
              <w:pStyle w:val="FTableText"/>
              <w:keepLines/>
              <w:rPr>
                <w:rFonts w:ascii="Arial" w:hAnsi="Arial"/>
              </w:rPr>
            </w:pPr>
            <w:r w:rsidRPr="008B18CF">
              <w:rPr>
                <w:rFonts w:ascii="Arial" w:hAnsi="Arial"/>
              </w:rPr>
              <w:t>Various Utilities : netifera, autoscan</w:t>
            </w:r>
          </w:p>
        </w:tc>
      </w:tr>
    </w:tbl>
    <w:p w:rsidR="00813D5D" w:rsidRDefault="00813D5D" w:rsidP="00813D5D">
      <w:pPr>
        <w:spacing w:after="0"/>
        <w:jc w:val="left"/>
        <w:rPr>
          <w:rFonts w:cs="Arial"/>
          <w:bCs/>
          <w:iCs/>
          <w:caps/>
          <w:spacing w:val="20"/>
          <w:sz w:val="18"/>
          <w:szCs w:val="18"/>
        </w:rPr>
      </w:pPr>
      <w:bookmarkStart w:id="37" w:name="OLE_LINK1"/>
      <w:bookmarkStart w:id="38" w:name="OLE_LINK2"/>
      <w:bookmarkStart w:id="39" w:name="_Toc135379150"/>
      <w:bookmarkStart w:id="40" w:name="OLE_LINK3"/>
      <w:r>
        <w:br w:type="page"/>
      </w:r>
    </w:p>
    <w:p w:rsidR="00813D5D" w:rsidRPr="00EA08CE" w:rsidRDefault="00813D5D" w:rsidP="009B0245">
      <w:pPr>
        <w:pStyle w:val="Heading2"/>
      </w:pPr>
      <w:bookmarkStart w:id="41" w:name="_Toc409774825"/>
      <w:bookmarkStart w:id="42" w:name="_Toc413060327"/>
      <w:bookmarkStart w:id="43" w:name="_Toc499887864"/>
      <w:r w:rsidRPr="00894DDD">
        <w:lastRenderedPageBreak/>
        <w:t>TESTING METHODOLOGY</w:t>
      </w:r>
      <w:bookmarkEnd w:id="37"/>
      <w:bookmarkEnd w:id="38"/>
      <w:bookmarkEnd w:id="39"/>
      <w:bookmarkEnd w:id="40"/>
      <w:bookmarkEnd w:id="41"/>
      <w:bookmarkEnd w:id="42"/>
      <w:bookmarkEnd w:id="43"/>
    </w:p>
    <w:p w:rsidR="00813D5D" w:rsidRPr="000C429B" w:rsidRDefault="00813D5D" w:rsidP="00813D5D">
      <w:pPr>
        <w:numPr>
          <w:ilvl w:val="0"/>
          <w:numId w:val="1"/>
        </w:numPr>
        <w:tabs>
          <w:tab w:val="num" w:pos="720"/>
          <w:tab w:val="right" w:pos="7920"/>
        </w:tabs>
        <w:rPr>
          <w:rFonts w:cs="Arial"/>
          <w:szCs w:val="20"/>
        </w:rPr>
      </w:pPr>
      <w:r w:rsidRPr="000C429B">
        <w:rPr>
          <w:rFonts w:cs="Arial"/>
          <w:b/>
          <w:szCs w:val="20"/>
        </w:rPr>
        <w:t>Information Gathering:</w:t>
      </w:r>
      <w:r w:rsidRPr="000C429B">
        <w:rPr>
          <w:rFonts w:cs="Arial"/>
          <w:szCs w:val="20"/>
        </w:rPr>
        <w:t xml:space="preserve"> </w:t>
      </w:r>
      <w:r w:rsidRPr="00F27B0D">
        <w:rPr>
          <w:rFonts w:cs="Arial"/>
          <w:szCs w:val="20"/>
        </w:rPr>
        <w:t>TraceSecurity</w:t>
      </w:r>
      <w:r>
        <w:rPr>
          <w:rFonts w:cs="Arial"/>
          <w:szCs w:val="20"/>
        </w:rPr>
        <w:t xml:space="preserve"> g</w:t>
      </w:r>
      <w:r w:rsidRPr="000C429B">
        <w:rPr>
          <w:rFonts w:cs="Arial"/>
          <w:szCs w:val="20"/>
        </w:rPr>
        <w:t>ather</w:t>
      </w:r>
      <w:r>
        <w:rPr>
          <w:rFonts w:cs="Arial"/>
          <w:szCs w:val="20"/>
        </w:rPr>
        <w:t>s</w:t>
      </w:r>
      <w:r w:rsidRPr="000C429B">
        <w:rPr>
          <w:rFonts w:cs="Arial"/>
          <w:szCs w:val="20"/>
        </w:rPr>
        <w:t xml:space="preserve"> site-specific information to identify servers,</w:t>
      </w:r>
      <w:r>
        <w:rPr>
          <w:rFonts w:cs="Arial"/>
          <w:szCs w:val="20"/>
        </w:rPr>
        <w:t xml:space="preserve"> workstations,</w:t>
      </w:r>
      <w:r w:rsidRPr="000C429B">
        <w:rPr>
          <w:rFonts w:cs="Arial"/>
          <w:szCs w:val="20"/>
        </w:rPr>
        <w:t xml:space="preserve"> routers, firewalls, and everything that provides specific information on the target </w:t>
      </w:r>
      <w:r>
        <w:rPr>
          <w:rFonts w:cs="Arial"/>
          <w:szCs w:val="20"/>
        </w:rPr>
        <w:t>system</w:t>
      </w:r>
      <w:r w:rsidRPr="000C429B">
        <w:rPr>
          <w:rFonts w:cs="Arial"/>
          <w:szCs w:val="20"/>
        </w:rPr>
        <w:t>.  This information will help build a picture, or “footprint” of the target’s network.  In addition, this information also provides insight into the environment to better prepare for social engineering or other methods of compromise.</w:t>
      </w:r>
    </w:p>
    <w:p w:rsidR="00813D5D" w:rsidRPr="000C429B" w:rsidRDefault="00813D5D" w:rsidP="00813D5D">
      <w:pPr>
        <w:numPr>
          <w:ilvl w:val="0"/>
          <w:numId w:val="1"/>
        </w:numPr>
        <w:tabs>
          <w:tab w:val="num" w:pos="720"/>
          <w:tab w:val="right" w:pos="7920"/>
        </w:tabs>
        <w:rPr>
          <w:rFonts w:cs="Arial"/>
          <w:szCs w:val="20"/>
        </w:rPr>
      </w:pPr>
      <w:r w:rsidRPr="000C429B">
        <w:rPr>
          <w:rFonts w:cs="Arial"/>
          <w:b/>
          <w:szCs w:val="20"/>
        </w:rPr>
        <w:t>Enumeration:</w:t>
      </w:r>
      <w:r w:rsidRPr="000C429B">
        <w:rPr>
          <w:rFonts w:cs="Arial"/>
          <w:szCs w:val="20"/>
        </w:rPr>
        <w:t xml:space="preserve"> During this step, the penetration team attempts to gain more information about the targets</w:t>
      </w:r>
      <w:r>
        <w:rPr>
          <w:rFonts w:cs="Arial"/>
          <w:szCs w:val="20"/>
        </w:rPr>
        <w:t>,</w:t>
      </w:r>
      <w:r w:rsidRPr="000C429B">
        <w:rPr>
          <w:rFonts w:cs="Arial"/>
          <w:szCs w:val="20"/>
        </w:rPr>
        <w:t xml:space="preserve"> using</w:t>
      </w:r>
      <w:r>
        <w:rPr>
          <w:rFonts w:cs="Arial"/>
          <w:szCs w:val="20"/>
        </w:rPr>
        <w:t xml:space="preserve"> methods that are</w:t>
      </w:r>
      <w:r w:rsidRPr="000C429B">
        <w:rPr>
          <w:rFonts w:cs="Arial"/>
          <w:szCs w:val="20"/>
        </w:rPr>
        <w:t xml:space="preserve"> more intrusive.  Additional information is recorded by trying to connect to network resources.</w:t>
      </w:r>
    </w:p>
    <w:p w:rsidR="00813D5D" w:rsidRPr="000C429B" w:rsidRDefault="00813D5D" w:rsidP="00813D5D">
      <w:pPr>
        <w:numPr>
          <w:ilvl w:val="0"/>
          <w:numId w:val="1"/>
        </w:numPr>
        <w:tabs>
          <w:tab w:val="num" w:pos="720"/>
          <w:tab w:val="right" w:pos="7920"/>
        </w:tabs>
        <w:rPr>
          <w:rFonts w:cs="Arial"/>
          <w:szCs w:val="20"/>
        </w:rPr>
      </w:pPr>
      <w:r w:rsidRPr="000C429B">
        <w:rPr>
          <w:rFonts w:cs="Arial"/>
          <w:b/>
          <w:szCs w:val="20"/>
        </w:rPr>
        <w:t>Vulnerability Analysis:</w:t>
      </w:r>
      <w:r w:rsidRPr="000C429B">
        <w:rPr>
          <w:rFonts w:cs="Arial"/>
          <w:szCs w:val="20"/>
        </w:rPr>
        <w:t xml:space="preserve"> During this phase, </w:t>
      </w:r>
      <w:r>
        <w:rPr>
          <w:rFonts w:cs="Arial"/>
          <w:szCs w:val="20"/>
        </w:rPr>
        <w:t xml:space="preserve">the ISA </w:t>
      </w:r>
      <w:r w:rsidRPr="000C429B">
        <w:rPr>
          <w:rFonts w:cs="Arial"/>
          <w:szCs w:val="20"/>
        </w:rPr>
        <w:t>attempt</w:t>
      </w:r>
      <w:r>
        <w:rPr>
          <w:rFonts w:cs="Arial"/>
          <w:szCs w:val="20"/>
        </w:rPr>
        <w:t>s</w:t>
      </w:r>
      <w:r w:rsidRPr="000C429B">
        <w:rPr>
          <w:rFonts w:cs="Arial"/>
          <w:szCs w:val="20"/>
        </w:rPr>
        <w:t xml:space="preserve"> to associate operating systems and applications with identified computers on the network.  Depending </w:t>
      </w:r>
      <w:r>
        <w:rPr>
          <w:rFonts w:cs="Arial"/>
          <w:szCs w:val="20"/>
        </w:rPr>
        <w:t>on</w:t>
      </w:r>
      <w:r w:rsidRPr="000C429B">
        <w:rPr>
          <w:rFonts w:cs="Arial"/>
          <w:szCs w:val="20"/>
        </w:rPr>
        <w:t xml:space="preserve"> network architecture, this may be acc</w:t>
      </w:r>
      <w:r>
        <w:rPr>
          <w:rFonts w:cs="Arial"/>
          <w:szCs w:val="20"/>
        </w:rPr>
        <w:t>omplished using automated tools,</w:t>
      </w:r>
      <w:r w:rsidRPr="000C429B">
        <w:rPr>
          <w:rFonts w:cs="Arial"/>
          <w:szCs w:val="20"/>
        </w:rPr>
        <w:t xml:space="preserve"> such as </w:t>
      </w:r>
      <w:r>
        <w:rPr>
          <w:rFonts w:cs="Arial"/>
          <w:szCs w:val="20"/>
        </w:rPr>
        <w:t>N</w:t>
      </w:r>
      <w:r w:rsidRPr="000C429B">
        <w:rPr>
          <w:rFonts w:cs="Arial"/>
          <w:szCs w:val="20"/>
        </w:rPr>
        <w:t>map</w:t>
      </w:r>
      <w:r>
        <w:rPr>
          <w:rFonts w:cs="Arial"/>
          <w:szCs w:val="20"/>
        </w:rPr>
        <w:t>,</w:t>
      </w:r>
      <w:r w:rsidRPr="000C429B">
        <w:rPr>
          <w:rFonts w:cs="Arial"/>
          <w:szCs w:val="20"/>
        </w:rPr>
        <w:t xml:space="preserve"> </w:t>
      </w:r>
      <w:proofErr w:type="spellStart"/>
      <w:r>
        <w:rPr>
          <w:rFonts w:cs="Arial"/>
          <w:szCs w:val="20"/>
        </w:rPr>
        <w:t>Autoscan</w:t>
      </w:r>
      <w:proofErr w:type="spellEnd"/>
      <w:r w:rsidRPr="000C429B">
        <w:rPr>
          <w:rFonts w:cs="Arial"/>
          <w:szCs w:val="20"/>
        </w:rPr>
        <w:t>,</w:t>
      </w:r>
      <w:r>
        <w:rPr>
          <w:rFonts w:cs="Arial"/>
          <w:szCs w:val="20"/>
        </w:rPr>
        <w:t xml:space="preserve"> and </w:t>
      </w:r>
      <w:proofErr w:type="spellStart"/>
      <w:r>
        <w:rPr>
          <w:rFonts w:cs="Arial"/>
          <w:szCs w:val="20"/>
        </w:rPr>
        <w:t>Lanmap</w:t>
      </w:r>
      <w:proofErr w:type="spellEnd"/>
      <w:r>
        <w:rPr>
          <w:rFonts w:cs="Arial"/>
          <w:szCs w:val="20"/>
        </w:rPr>
        <w:t>,</w:t>
      </w:r>
      <w:r w:rsidRPr="000C429B">
        <w:rPr>
          <w:rFonts w:cs="Arial"/>
          <w:szCs w:val="20"/>
        </w:rPr>
        <w:t xml:space="preserve"> or us</w:t>
      </w:r>
      <w:r>
        <w:rPr>
          <w:rFonts w:cs="Arial"/>
          <w:szCs w:val="20"/>
        </w:rPr>
        <w:t>ing manual techniques, such as Telnet, FTP</w:t>
      </w:r>
      <w:r w:rsidRPr="000C429B">
        <w:rPr>
          <w:rFonts w:cs="Arial"/>
          <w:szCs w:val="20"/>
        </w:rPr>
        <w:t xml:space="preserve">, or </w:t>
      </w:r>
      <w:r>
        <w:rPr>
          <w:rFonts w:cs="Arial"/>
          <w:szCs w:val="20"/>
        </w:rPr>
        <w:t>other</w:t>
      </w:r>
      <w:r w:rsidRPr="000C429B">
        <w:rPr>
          <w:rFonts w:cs="Arial"/>
          <w:szCs w:val="20"/>
        </w:rPr>
        <w:t xml:space="preserve"> login banners.  Using this information, TraceSecurity create</w:t>
      </w:r>
      <w:r>
        <w:rPr>
          <w:rFonts w:cs="Arial"/>
          <w:szCs w:val="20"/>
        </w:rPr>
        <w:t>s</w:t>
      </w:r>
      <w:r w:rsidRPr="000C429B">
        <w:rPr>
          <w:rFonts w:cs="Arial"/>
          <w:szCs w:val="20"/>
        </w:rPr>
        <w:t xml:space="preserve"> a list of probable vulnerabilities associated with each potential target system.  </w:t>
      </w:r>
      <w:r>
        <w:rPr>
          <w:rFonts w:cs="Arial"/>
          <w:szCs w:val="20"/>
        </w:rPr>
        <w:t>In addition</w:t>
      </w:r>
      <w:r w:rsidRPr="000C429B">
        <w:rPr>
          <w:rFonts w:cs="Arial"/>
          <w:szCs w:val="20"/>
        </w:rPr>
        <w:t xml:space="preserve">, automated scripts </w:t>
      </w:r>
      <w:r>
        <w:rPr>
          <w:rFonts w:cs="Arial"/>
          <w:szCs w:val="20"/>
        </w:rPr>
        <w:t>are</w:t>
      </w:r>
      <w:r w:rsidRPr="000C429B">
        <w:rPr>
          <w:rFonts w:cs="Arial"/>
          <w:szCs w:val="20"/>
        </w:rPr>
        <w:t xml:space="preserve"> developed or compiled to attempt exploitation of vulnerabilities.</w:t>
      </w:r>
    </w:p>
    <w:p w:rsidR="00813D5D" w:rsidRPr="000C429B" w:rsidRDefault="00813D5D" w:rsidP="00813D5D">
      <w:pPr>
        <w:numPr>
          <w:ilvl w:val="0"/>
          <w:numId w:val="1"/>
        </w:numPr>
        <w:tabs>
          <w:tab w:val="num" w:pos="720"/>
          <w:tab w:val="right" w:pos="7920"/>
        </w:tabs>
        <w:rPr>
          <w:rFonts w:cs="Arial"/>
          <w:szCs w:val="20"/>
        </w:rPr>
      </w:pPr>
      <w:r w:rsidRPr="000C429B">
        <w:rPr>
          <w:rFonts w:cs="Arial"/>
          <w:b/>
          <w:szCs w:val="20"/>
        </w:rPr>
        <w:t>Definition of Secondary Targets:</w:t>
      </w:r>
      <w:r w:rsidRPr="000C429B">
        <w:rPr>
          <w:rFonts w:cs="Arial"/>
          <w:szCs w:val="20"/>
        </w:rPr>
        <w:t xml:space="preserve"> Based on information generated by the vulnerability analysis</w:t>
      </w:r>
      <w:r>
        <w:rPr>
          <w:rFonts w:cs="Arial"/>
          <w:szCs w:val="20"/>
        </w:rPr>
        <w:t>,</w:t>
      </w:r>
      <w:r w:rsidRPr="000C429B">
        <w:rPr>
          <w:rFonts w:cs="Arial"/>
          <w:szCs w:val="20"/>
        </w:rPr>
        <w:t xml:space="preserve"> the TraceSecurity penetration testing team determine</w:t>
      </w:r>
      <w:r>
        <w:rPr>
          <w:rFonts w:cs="Arial"/>
          <w:szCs w:val="20"/>
        </w:rPr>
        <w:t>s</w:t>
      </w:r>
      <w:r w:rsidRPr="000C429B">
        <w:rPr>
          <w:rFonts w:cs="Arial"/>
          <w:szCs w:val="20"/>
        </w:rPr>
        <w:t xml:space="preserve"> the specific objectives that offer a greater possibility of obtaining the final goal or initiative.  This is to ensure that secondary targets that were compromised will be reported</w:t>
      </w:r>
      <w:r>
        <w:rPr>
          <w:rFonts w:cs="Arial"/>
          <w:szCs w:val="20"/>
        </w:rPr>
        <w:t>,</w:t>
      </w:r>
      <w:r w:rsidRPr="000C429B">
        <w:rPr>
          <w:rFonts w:cs="Arial"/>
          <w:szCs w:val="20"/>
        </w:rPr>
        <w:t xml:space="preserve"> even if the primary target i</w:t>
      </w:r>
      <w:r>
        <w:rPr>
          <w:rFonts w:cs="Arial"/>
          <w:szCs w:val="20"/>
        </w:rPr>
        <w:t>s</w:t>
      </w:r>
      <w:r w:rsidRPr="000C429B">
        <w:rPr>
          <w:rFonts w:cs="Arial"/>
          <w:szCs w:val="20"/>
        </w:rPr>
        <w:t xml:space="preserve"> not achieved. </w:t>
      </w:r>
    </w:p>
    <w:p w:rsidR="00813D5D" w:rsidRPr="000C429B" w:rsidRDefault="00813D5D" w:rsidP="00813D5D">
      <w:pPr>
        <w:numPr>
          <w:ilvl w:val="0"/>
          <w:numId w:val="1"/>
        </w:numPr>
        <w:tabs>
          <w:tab w:val="num" w:pos="720"/>
          <w:tab w:val="right" w:pos="7920"/>
        </w:tabs>
        <w:rPr>
          <w:rFonts w:cs="Arial"/>
          <w:szCs w:val="20"/>
        </w:rPr>
      </w:pPr>
      <w:r w:rsidRPr="000C429B">
        <w:rPr>
          <w:rFonts w:cs="Arial"/>
          <w:b/>
          <w:szCs w:val="20"/>
        </w:rPr>
        <w:t xml:space="preserve">Exploitation and Penetration Attacks: </w:t>
      </w:r>
      <w:r w:rsidRPr="000C429B">
        <w:rPr>
          <w:rFonts w:cs="Arial"/>
          <w:szCs w:val="20"/>
        </w:rPr>
        <w:t xml:space="preserve">During this phase, system and user information </w:t>
      </w:r>
      <w:r>
        <w:rPr>
          <w:rFonts w:cs="Arial"/>
          <w:szCs w:val="20"/>
        </w:rPr>
        <w:t>is</w:t>
      </w:r>
      <w:r w:rsidRPr="000C429B">
        <w:rPr>
          <w:rFonts w:cs="Arial"/>
          <w:szCs w:val="20"/>
        </w:rPr>
        <w:t xml:space="preserve"> used to attack the authentication processes of the target systems.  Example attack scenarios in this phase include, but are not limited to</w:t>
      </w:r>
      <w:r>
        <w:rPr>
          <w:rFonts w:cs="Arial"/>
          <w:szCs w:val="20"/>
        </w:rPr>
        <w:t>,</w:t>
      </w:r>
      <w:r w:rsidRPr="000C429B">
        <w:rPr>
          <w:rFonts w:cs="Arial"/>
          <w:szCs w:val="20"/>
        </w:rPr>
        <w:t xml:space="preserve"> buffer overflows, application or system configuration problems, modems, routing issues, DNS attacks, address spoofing, share access</w:t>
      </w:r>
      <w:r>
        <w:rPr>
          <w:rFonts w:cs="Arial"/>
          <w:szCs w:val="20"/>
        </w:rPr>
        <w:t>,</w:t>
      </w:r>
      <w:r w:rsidRPr="000C429B">
        <w:rPr>
          <w:rFonts w:cs="Arial"/>
          <w:szCs w:val="20"/>
        </w:rPr>
        <w:t xml:space="preserve"> and exploitation of inherent system</w:t>
      </w:r>
      <w:r>
        <w:rPr>
          <w:rFonts w:cs="Arial"/>
          <w:szCs w:val="20"/>
        </w:rPr>
        <w:t>-</w:t>
      </w:r>
      <w:r w:rsidR="00F72B95">
        <w:rPr>
          <w:rFonts w:cs="Arial"/>
          <w:szCs w:val="20"/>
        </w:rPr>
        <w:t xml:space="preserve">trust relationships. </w:t>
      </w:r>
      <w:r w:rsidRPr="000C429B">
        <w:rPr>
          <w:rFonts w:cs="Arial"/>
          <w:szCs w:val="20"/>
        </w:rPr>
        <w:t xml:space="preserve">Potential vulnerabilities </w:t>
      </w:r>
      <w:r>
        <w:rPr>
          <w:rFonts w:cs="Arial"/>
          <w:szCs w:val="20"/>
        </w:rPr>
        <w:t>are</w:t>
      </w:r>
      <w:r w:rsidRPr="000C429B">
        <w:rPr>
          <w:rFonts w:cs="Arial"/>
          <w:szCs w:val="20"/>
        </w:rPr>
        <w:t xml:space="preserve"> systematically tested in the order of penetration and detection probability as determined by the</w:t>
      </w:r>
      <w:r>
        <w:rPr>
          <w:rFonts w:cs="Arial"/>
          <w:szCs w:val="20"/>
        </w:rPr>
        <w:t xml:space="preserve"> members of the</w:t>
      </w:r>
      <w:r w:rsidRPr="000C429B">
        <w:rPr>
          <w:rFonts w:cs="Arial"/>
          <w:szCs w:val="20"/>
        </w:rPr>
        <w:t xml:space="preserve"> TraceSecurity penetration testing team.  The strength of captured password files </w:t>
      </w:r>
      <w:r>
        <w:rPr>
          <w:rFonts w:cs="Arial"/>
          <w:szCs w:val="20"/>
        </w:rPr>
        <w:t>is</w:t>
      </w:r>
      <w:r w:rsidRPr="000C429B">
        <w:rPr>
          <w:rFonts w:cs="Arial"/>
          <w:szCs w:val="20"/>
        </w:rPr>
        <w:t xml:space="preserve"> tested using password-cracking tools.  Individual user account passwords may also be tested using dictionary-based, automated login scripts.  </w:t>
      </w:r>
      <w:proofErr w:type="gramStart"/>
      <w:r w:rsidRPr="000C429B">
        <w:rPr>
          <w:rFonts w:cs="Arial"/>
          <w:szCs w:val="20"/>
        </w:rPr>
        <w:t>In the event that</w:t>
      </w:r>
      <w:proofErr w:type="gramEnd"/>
      <w:r w:rsidRPr="000C429B">
        <w:rPr>
          <w:rFonts w:cs="Arial"/>
          <w:szCs w:val="20"/>
        </w:rPr>
        <w:t xml:space="preserve"> an account is compromised, </w:t>
      </w:r>
      <w:r>
        <w:rPr>
          <w:rFonts w:cs="Arial"/>
          <w:szCs w:val="20"/>
        </w:rPr>
        <w:t xml:space="preserve">the </w:t>
      </w:r>
      <w:r w:rsidRPr="000C429B">
        <w:rPr>
          <w:rFonts w:cs="Arial"/>
          <w:szCs w:val="20"/>
        </w:rPr>
        <w:t>TraceSecurity</w:t>
      </w:r>
      <w:r>
        <w:rPr>
          <w:rFonts w:cs="Arial"/>
          <w:szCs w:val="20"/>
        </w:rPr>
        <w:t xml:space="preserve"> ISA</w:t>
      </w:r>
      <w:r w:rsidRPr="000C429B">
        <w:rPr>
          <w:rFonts w:cs="Arial"/>
          <w:szCs w:val="20"/>
        </w:rPr>
        <w:t xml:space="preserve"> will attempt to elev</w:t>
      </w:r>
      <w:r>
        <w:rPr>
          <w:rFonts w:cs="Arial"/>
          <w:szCs w:val="20"/>
        </w:rPr>
        <w:t>ate privileges to that of super</w:t>
      </w:r>
      <w:r w:rsidRPr="000C429B">
        <w:rPr>
          <w:rFonts w:cs="Arial"/>
          <w:szCs w:val="20"/>
        </w:rPr>
        <w:t>user, root, or administrator level.</w:t>
      </w:r>
    </w:p>
    <w:p w:rsidR="00813D5D" w:rsidRPr="000C429B" w:rsidRDefault="00813D5D" w:rsidP="00813D5D">
      <w:pPr>
        <w:ind w:left="720"/>
        <w:rPr>
          <w:rFonts w:cs="Arial"/>
          <w:szCs w:val="20"/>
        </w:rPr>
      </w:pPr>
      <w:r w:rsidRPr="000C429B">
        <w:rPr>
          <w:rFonts w:cs="Arial"/>
          <w:szCs w:val="20"/>
        </w:rPr>
        <w:t>Since the goal of TraceSecurity Penetration testing is to determin</w:t>
      </w:r>
      <w:r>
        <w:rPr>
          <w:rFonts w:cs="Arial"/>
          <w:szCs w:val="20"/>
        </w:rPr>
        <w:t>e the extent of vulnerabilities</w:t>
      </w:r>
      <w:r w:rsidRPr="000C429B">
        <w:rPr>
          <w:rFonts w:cs="Arial"/>
          <w:szCs w:val="20"/>
        </w:rPr>
        <w:t xml:space="preserve"> and not simply penetrate a single site system, information discovered on one system may be used to gain access to additional systems that may be "trusted" by the compromised system.  Additionally, host-level vulnerabilities may be exploited to elevate privileges within the compromised system to install "sniffers" or other utilities.  </w:t>
      </w:r>
      <w:r>
        <w:rPr>
          <w:rFonts w:cs="Arial"/>
          <w:szCs w:val="20"/>
        </w:rPr>
        <w:t>The ISA</w:t>
      </w:r>
      <w:r w:rsidRPr="000C429B">
        <w:rPr>
          <w:rFonts w:cs="Arial"/>
          <w:szCs w:val="20"/>
        </w:rPr>
        <w:t xml:space="preserve"> will insert a small text file at the </w:t>
      </w:r>
      <w:proofErr w:type="gramStart"/>
      <w:r w:rsidRPr="000C429B">
        <w:rPr>
          <w:rFonts w:cs="Arial"/>
          <w:szCs w:val="20"/>
        </w:rPr>
        <w:t>highest level</w:t>
      </w:r>
      <w:proofErr w:type="gramEnd"/>
      <w:r w:rsidRPr="000C429B">
        <w:rPr>
          <w:rFonts w:cs="Arial"/>
          <w:szCs w:val="20"/>
        </w:rPr>
        <w:t xml:space="preserve"> directory of each compromised system.  </w:t>
      </w:r>
      <w:r>
        <w:rPr>
          <w:rFonts w:cs="Arial"/>
          <w:szCs w:val="20"/>
        </w:rPr>
        <w:t>If</w:t>
      </w:r>
      <w:r w:rsidRPr="000C429B">
        <w:rPr>
          <w:rFonts w:cs="Arial"/>
          <w:szCs w:val="20"/>
        </w:rPr>
        <w:t xml:space="preserve"> </w:t>
      </w:r>
      <w:r>
        <w:rPr>
          <w:rFonts w:cs="Arial"/>
          <w:szCs w:val="20"/>
        </w:rPr>
        <w:t>the ISA</w:t>
      </w:r>
      <w:r w:rsidRPr="000C429B">
        <w:rPr>
          <w:rFonts w:cs="Arial"/>
          <w:szCs w:val="20"/>
        </w:rPr>
        <w:t xml:space="preserve"> is unable to gain sufficient privilege to write to the system, a file will be copied from the system.  In either case, additional files may be copied during testing if further review is required to determine</w:t>
      </w:r>
      <w:r>
        <w:rPr>
          <w:rFonts w:cs="Arial"/>
          <w:szCs w:val="20"/>
        </w:rPr>
        <w:t xml:space="preserve"> the</w:t>
      </w:r>
      <w:r w:rsidRPr="000C429B">
        <w:rPr>
          <w:rFonts w:cs="Arial"/>
          <w:szCs w:val="20"/>
        </w:rPr>
        <w:t xml:space="preserve"> sensitivity of information contained on the system.  TraceSecurity will maintain detailed records of all attempts to exploit vulnerabilities and activities conducted during the attack phase.</w:t>
      </w:r>
    </w:p>
    <w:p w:rsidR="00813D5D" w:rsidRPr="000C429B" w:rsidRDefault="00813D5D" w:rsidP="00813D5D">
      <w:pPr>
        <w:numPr>
          <w:ilvl w:val="0"/>
          <w:numId w:val="2"/>
        </w:numPr>
        <w:tabs>
          <w:tab w:val="right" w:pos="7920"/>
        </w:tabs>
        <w:rPr>
          <w:rFonts w:cs="Arial"/>
          <w:szCs w:val="20"/>
        </w:rPr>
      </w:pPr>
      <w:r w:rsidRPr="000C429B">
        <w:rPr>
          <w:rFonts w:cs="Arial"/>
          <w:b/>
          <w:szCs w:val="20"/>
        </w:rPr>
        <w:t>Results Analysis:</w:t>
      </w:r>
      <w:r w:rsidRPr="000C429B">
        <w:rPr>
          <w:rFonts w:cs="Arial"/>
          <w:szCs w:val="20"/>
        </w:rPr>
        <w:t xml:space="preserve"> After initial testing is performed and preliminary data is generated</w:t>
      </w:r>
      <w:r>
        <w:rPr>
          <w:rFonts w:cs="Arial"/>
          <w:szCs w:val="20"/>
        </w:rPr>
        <w:t>,</w:t>
      </w:r>
      <w:r w:rsidRPr="000C429B">
        <w:rPr>
          <w:rFonts w:cs="Arial"/>
          <w:szCs w:val="20"/>
        </w:rPr>
        <w:t xml:space="preserve"> all information will be reviewed to determine if further analysis</w:t>
      </w:r>
      <w:r>
        <w:rPr>
          <w:rFonts w:cs="Arial"/>
          <w:szCs w:val="20"/>
        </w:rPr>
        <w:t xml:space="preserve"> is necessary,</w:t>
      </w:r>
      <w:r w:rsidRPr="000C429B">
        <w:rPr>
          <w:rFonts w:cs="Arial"/>
          <w:szCs w:val="20"/>
        </w:rPr>
        <w:t xml:space="preserve"> or if the exploit should be tested further to discover additional information.</w:t>
      </w:r>
    </w:p>
    <w:p w:rsidR="00813D5D" w:rsidRPr="000C429B" w:rsidRDefault="00813D5D" w:rsidP="00813D5D">
      <w:pPr>
        <w:numPr>
          <w:ilvl w:val="0"/>
          <w:numId w:val="2"/>
        </w:numPr>
        <w:tabs>
          <w:tab w:val="right" w:pos="7920"/>
        </w:tabs>
        <w:rPr>
          <w:rFonts w:cs="Arial"/>
          <w:szCs w:val="20"/>
        </w:rPr>
      </w:pPr>
      <w:r w:rsidRPr="000C429B">
        <w:rPr>
          <w:rFonts w:cs="Arial"/>
          <w:b/>
          <w:szCs w:val="20"/>
        </w:rPr>
        <w:t>Final Analysis and Documentation:</w:t>
      </w:r>
      <w:r w:rsidRPr="000C429B">
        <w:rPr>
          <w:rFonts w:cs="Arial"/>
          <w:szCs w:val="20"/>
        </w:rPr>
        <w:t xml:space="preserve"> TraceSecurity will provide a comprehensive report outlining all discover</w:t>
      </w:r>
      <w:r>
        <w:rPr>
          <w:rFonts w:cs="Arial"/>
          <w:szCs w:val="20"/>
        </w:rPr>
        <w:t>ies</w:t>
      </w:r>
      <w:r w:rsidRPr="000C429B">
        <w:rPr>
          <w:rFonts w:cs="Arial"/>
          <w:szCs w:val="20"/>
        </w:rPr>
        <w:t xml:space="preserve"> and methods</w:t>
      </w:r>
      <w:r>
        <w:rPr>
          <w:rFonts w:cs="Arial"/>
          <w:szCs w:val="20"/>
        </w:rPr>
        <w:t xml:space="preserve"> used to obtain</w:t>
      </w:r>
      <w:r w:rsidRPr="000C429B">
        <w:rPr>
          <w:rFonts w:cs="Arial"/>
          <w:szCs w:val="20"/>
        </w:rPr>
        <w:t xml:space="preserve"> the information.  An off</w:t>
      </w:r>
      <w:r>
        <w:rPr>
          <w:rFonts w:cs="Arial"/>
          <w:szCs w:val="20"/>
        </w:rPr>
        <w:t>-</w:t>
      </w:r>
      <w:r w:rsidRPr="000C429B">
        <w:rPr>
          <w:rFonts w:cs="Arial"/>
          <w:szCs w:val="20"/>
        </w:rPr>
        <w:t xml:space="preserve">site conference call will be scheduled and performed to ensure that all information is clearly </w:t>
      </w:r>
      <w:proofErr w:type="gramStart"/>
      <w:r w:rsidRPr="000C429B">
        <w:rPr>
          <w:rFonts w:cs="Arial"/>
          <w:szCs w:val="20"/>
        </w:rPr>
        <w:t>understood</w:t>
      </w:r>
      <w:proofErr w:type="gramEnd"/>
      <w:r w:rsidRPr="000C429B">
        <w:rPr>
          <w:rFonts w:cs="Arial"/>
          <w:szCs w:val="20"/>
        </w:rPr>
        <w:t xml:space="preserve"> and a course of action/remediation is implemented.  In addition, these results will also be documented in a management</w:t>
      </w:r>
      <w:r>
        <w:rPr>
          <w:rFonts w:cs="Arial"/>
          <w:szCs w:val="20"/>
        </w:rPr>
        <w:t>-</w:t>
      </w:r>
      <w:r w:rsidRPr="000C429B">
        <w:rPr>
          <w:rFonts w:cs="Arial"/>
          <w:szCs w:val="20"/>
        </w:rPr>
        <w:t>level report that will cover the unannounced penetration testing.  Specific details on vulnerabilities will also be provided to site technical personnel.</w:t>
      </w:r>
    </w:p>
    <w:p w:rsidR="00813D5D" w:rsidRPr="000C429B" w:rsidRDefault="00813D5D" w:rsidP="00813D5D">
      <w:pPr>
        <w:numPr>
          <w:ilvl w:val="0"/>
          <w:numId w:val="3"/>
        </w:numPr>
        <w:tabs>
          <w:tab w:val="right" w:pos="7920"/>
        </w:tabs>
        <w:rPr>
          <w:rFonts w:cs="Arial"/>
          <w:szCs w:val="20"/>
        </w:rPr>
      </w:pPr>
      <w:r w:rsidRPr="000C429B">
        <w:rPr>
          <w:rFonts w:cs="Arial"/>
          <w:b/>
          <w:szCs w:val="20"/>
        </w:rPr>
        <w:t>Special Considerations:</w:t>
      </w:r>
      <w:r w:rsidRPr="000C429B">
        <w:rPr>
          <w:rFonts w:cs="Arial"/>
          <w:szCs w:val="20"/>
        </w:rPr>
        <w:t xml:space="preserve"> TraceSecurity coordinate</w:t>
      </w:r>
      <w:r>
        <w:rPr>
          <w:rFonts w:cs="Arial"/>
          <w:szCs w:val="20"/>
        </w:rPr>
        <w:t>s</w:t>
      </w:r>
      <w:r w:rsidRPr="000C429B">
        <w:rPr>
          <w:rFonts w:cs="Arial"/>
          <w:szCs w:val="20"/>
        </w:rPr>
        <w:t xml:space="preserve"> testing activities with a "trusted agent" in each organization listed on the performance test agreement as appropriate.  Each organization should identify an individual to be designated as a trusted agent.  More than one trusted agen</w:t>
      </w:r>
      <w:r>
        <w:rPr>
          <w:rFonts w:cs="Arial"/>
          <w:szCs w:val="20"/>
        </w:rPr>
        <w:t>t may be identified at the site. H</w:t>
      </w:r>
      <w:r w:rsidRPr="000C429B">
        <w:rPr>
          <w:rFonts w:cs="Arial"/>
          <w:szCs w:val="20"/>
        </w:rPr>
        <w:t xml:space="preserve">owever, the number should be kept to an absolute minimum.  All personnel informed of the testing </w:t>
      </w:r>
      <w:r>
        <w:rPr>
          <w:rFonts w:cs="Arial"/>
          <w:szCs w:val="20"/>
        </w:rPr>
        <w:t>must</w:t>
      </w:r>
      <w:r w:rsidRPr="000C429B">
        <w:rPr>
          <w:rFonts w:cs="Arial"/>
          <w:szCs w:val="20"/>
        </w:rPr>
        <w:t xml:space="preserve"> maintain strict confidentiality to ensure the validity of test results. </w:t>
      </w:r>
    </w:p>
    <w:p w:rsidR="00813D5D" w:rsidRPr="000C429B" w:rsidRDefault="00813D5D" w:rsidP="00813D5D">
      <w:pPr>
        <w:tabs>
          <w:tab w:val="right" w:pos="7920"/>
        </w:tabs>
        <w:ind w:left="720"/>
        <w:rPr>
          <w:rFonts w:cs="Arial"/>
          <w:szCs w:val="20"/>
        </w:rPr>
      </w:pPr>
      <w:r w:rsidRPr="000C429B">
        <w:rPr>
          <w:rFonts w:cs="Arial"/>
          <w:szCs w:val="20"/>
        </w:rPr>
        <w:lastRenderedPageBreak/>
        <w:tab/>
        <w:t>The Operations Office will coordinate with trusted agents at the site to identify critical systems that should be excluded from testing activities (</w:t>
      </w:r>
      <w:r>
        <w:rPr>
          <w:rFonts w:cs="Arial"/>
          <w:szCs w:val="20"/>
        </w:rPr>
        <w:t>e.g.</w:t>
      </w:r>
      <w:r w:rsidRPr="000C429B">
        <w:rPr>
          <w:rFonts w:cs="Arial"/>
          <w:szCs w:val="20"/>
        </w:rPr>
        <w:t xml:space="preserve"> safety systems, major applications undergoing upgrades</w:t>
      </w:r>
      <w:r>
        <w:rPr>
          <w:rFonts w:cs="Arial"/>
          <w:szCs w:val="20"/>
        </w:rPr>
        <w:t>,</w:t>
      </w:r>
      <w:r w:rsidRPr="000C429B">
        <w:rPr>
          <w:rFonts w:cs="Arial"/>
          <w:szCs w:val="20"/>
        </w:rPr>
        <w:t xml:space="preserve"> or other special evolutions).  Specific network addresses and reasons for exclusion should be provided as an attachment to the signed performance test.</w:t>
      </w:r>
    </w:p>
    <w:p w:rsidR="00813D5D" w:rsidRPr="000C429B" w:rsidRDefault="00813D5D" w:rsidP="00813D5D">
      <w:pPr>
        <w:ind w:left="720"/>
        <w:rPr>
          <w:rFonts w:cs="Arial"/>
          <w:szCs w:val="20"/>
        </w:rPr>
      </w:pPr>
      <w:r w:rsidRPr="000C429B">
        <w:rPr>
          <w:rFonts w:cs="Arial"/>
          <w:szCs w:val="20"/>
        </w:rPr>
        <w:t xml:space="preserve">The Operations Office </w:t>
      </w:r>
      <w:r>
        <w:rPr>
          <w:rFonts w:cs="Arial"/>
          <w:szCs w:val="20"/>
        </w:rPr>
        <w:t>must</w:t>
      </w:r>
      <w:r w:rsidRPr="000C429B">
        <w:rPr>
          <w:rFonts w:cs="Arial"/>
          <w:szCs w:val="20"/>
        </w:rPr>
        <w:t xml:space="preserve"> identify any systems or network nodes that are connected to the site network, but not under the direct control and responsibility of the site or </w:t>
      </w:r>
      <w:r>
        <w:rPr>
          <w:rFonts w:cs="Arial"/>
          <w:szCs w:val="20"/>
        </w:rPr>
        <w:t>O</w:t>
      </w:r>
      <w:r w:rsidRPr="000C429B">
        <w:rPr>
          <w:rFonts w:cs="Arial"/>
          <w:szCs w:val="20"/>
        </w:rPr>
        <w:t xml:space="preserve">perations Office. </w:t>
      </w:r>
      <w:r>
        <w:rPr>
          <w:rFonts w:cs="Arial"/>
          <w:szCs w:val="20"/>
        </w:rPr>
        <w:t xml:space="preserve"> </w:t>
      </w:r>
      <w:r w:rsidRPr="000C429B">
        <w:rPr>
          <w:rFonts w:cs="Arial"/>
          <w:szCs w:val="20"/>
        </w:rPr>
        <w:t>These systems will be excluded from testing unless TraceSecurity obtains permission from the system owner.</w:t>
      </w:r>
    </w:p>
    <w:p w:rsidR="00813D5D" w:rsidRPr="00B85F30" w:rsidRDefault="00813D5D" w:rsidP="00813D5D">
      <w:pPr>
        <w:ind w:left="720"/>
        <w:rPr>
          <w:rFonts w:cs="Arial"/>
          <w:szCs w:val="20"/>
        </w:rPr>
      </w:pPr>
      <w:r w:rsidRPr="000C429B">
        <w:rPr>
          <w:rFonts w:cs="Arial"/>
          <w:szCs w:val="20"/>
        </w:rPr>
        <w:t xml:space="preserve">TraceSecurity will </w:t>
      </w:r>
      <w:r w:rsidRPr="006F6550">
        <w:rPr>
          <w:rFonts w:cs="Arial"/>
          <w:szCs w:val="20"/>
        </w:rPr>
        <w:t>provide</w:t>
      </w:r>
      <w:r w:rsidRPr="006F6550">
        <w:t xml:space="preserve"> </w:t>
      </w:r>
      <w:bookmarkStart w:id="44" w:name="OLE_LINK7"/>
      <w:sdt>
        <w:sdtPr>
          <w:alias w:val="Client Name"/>
          <w:id w:val="-1159229465"/>
          <w:dataBinding w:prefixMappings="xmlns:ns0='http://schemas.microsoft.com/office/2006/coverPageProps' " w:xpath="/ns0:CoverPageProperties[1]/ns0:Abstract[1]" w:storeItemID="{55AF091B-3C7A-41E3-B477-F2FDAA23CFDA}"/>
          <w:text/>
        </w:sdtPr>
        <w:sdtContent>
          <w:r w:rsidR="000F6AB0">
            <w:t>&lt;Client Name&gt;</w:t>
          </w:r>
        </w:sdtContent>
      </w:sdt>
      <w:bookmarkEnd w:id="44"/>
      <w:r w:rsidR="00096A9F">
        <w:rPr>
          <w:bCs/>
        </w:rPr>
        <w:t xml:space="preserve"> </w:t>
      </w:r>
      <w:r w:rsidRPr="006F6550">
        <w:rPr>
          <w:rFonts w:cs="Arial"/>
          <w:szCs w:val="20"/>
        </w:rPr>
        <w:t>with</w:t>
      </w:r>
      <w:r w:rsidRPr="00B85F30">
        <w:rPr>
          <w:rFonts w:cs="Arial"/>
          <w:szCs w:val="20"/>
        </w:rPr>
        <w:t xml:space="preserve"> information regarding the systems used for scanning and testing activities to ensure that </w:t>
      </w:r>
      <w:r>
        <w:rPr>
          <w:rFonts w:cs="Arial"/>
          <w:szCs w:val="20"/>
        </w:rPr>
        <w:t>these</w:t>
      </w:r>
      <w:r w:rsidRPr="00B85F30">
        <w:rPr>
          <w:rFonts w:cs="Arial"/>
          <w:szCs w:val="20"/>
        </w:rPr>
        <w:t xml:space="preserve"> are not confused with real attacks.</w:t>
      </w:r>
    </w:p>
    <w:p w:rsidR="00813D5D" w:rsidRPr="00B85F30" w:rsidRDefault="00813D5D" w:rsidP="00813D5D">
      <w:pPr>
        <w:ind w:left="720"/>
        <w:rPr>
          <w:rFonts w:cs="Arial"/>
          <w:szCs w:val="20"/>
        </w:rPr>
      </w:pPr>
      <w:r w:rsidRPr="00B85F30">
        <w:rPr>
          <w:rFonts w:cs="Arial"/>
          <w:szCs w:val="20"/>
        </w:rPr>
        <w:t xml:space="preserve">While TraceSecurity does not attempt to exploit "denial-of-service" vulnerabilities (unless specifically requested by competent authority) and will make every attempt to prevent damage to any information system and its data, some penetration attempt scenarios have the possibility of causing service interruption.  In the unlikely event that such an incident occurs, TraceSecurity will work with the trusted agents at the site to determine the nature of the problem and restore the system to its desired state of operation. </w:t>
      </w:r>
    </w:p>
    <w:p w:rsidR="00813D5D" w:rsidRPr="000C429B" w:rsidRDefault="00813D5D" w:rsidP="00813D5D">
      <w:pPr>
        <w:ind w:left="720"/>
        <w:rPr>
          <w:rFonts w:cs="Arial"/>
          <w:szCs w:val="20"/>
        </w:rPr>
      </w:pPr>
      <w:r w:rsidRPr="00B85F30">
        <w:rPr>
          <w:rFonts w:cs="Arial"/>
          <w:szCs w:val="20"/>
        </w:rPr>
        <w:t>All information obtained by TraceSecurity will be protected (to the</w:t>
      </w:r>
      <w:r>
        <w:rPr>
          <w:rFonts w:cs="Arial"/>
          <w:szCs w:val="20"/>
        </w:rPr>
        <w:t xml:space="preserve"> greatest</w:t>
      </w:r>
      <w:r w:rsidRPr="00B85F30">
        <w:rPr>
          <w:rFonts w:cs="Arial"/>
          <w:szCs w:val="20"/>
        </w:rPr>
        <w:t xml:space="preserve"> extent possible) from unauthorized access.  </w:t>
      </w:r>
      <w:proofErr w:type="gramStart"/>
      <w:r w:rsidRPr="00B85F30">
        <w:rPr>
          <w:rFonts w:cs="Arial"/>
          <w:szCs w:val="20"/>
        </w:rPr>
        <w:t>In the event that</w:t>
      </w:r>
      <w:proofErr w:type="gramEnd"/>
      <w:r w:rsidRPr="00B85F30">
        <w:rPr>
          <w:rFonts w:cs="Arial"/>
          <w:szCs w:val="20"/>
        </w:rPr>
        <w:t xml:space="preserve"> any site personnel (excluding trusted agents) identify TraceSecurity testing activities, site information security personnel should document the detection of activity and take initial actions that would be taken in the case of a real intrusion, including informing the Incident Response Team.  If notified by the site of incidents that correspond with penetration testing, the site’s trusted agents must inform the appropriate site information security personnel that the activity identified is part of an authorized test.  </w:t>
      </w:r>
      <w:sdt>
        <w:sdtPr>
          <w:alias w:val="Client Name"/>
          <w:id w:val="-1984765737"/>
          <w:dataBinding w:prefixMappings="xmlns:ns0='http://schemas.microsoft.com/office/2006/coverPageProps' " w:xpath="/ns0:CoverPageProperties[1]/ns0:Abstract[1]" w:storeItemID="{55AF091B-3C7A-41E3-B477-F2FDAA23CFDA}"/>
          <w:text/>
        </w:sdtPr>
        <w:sdtContent>
          <w:r w:rsidR="000F6AB0">
            <w:t>&lt;Client Name&gt;</w:t>
          </w:r>
        </w:sdtContent>
      </w:sdt>
      <w:r>
        <w:rPr>
          <w:rFonts w:cs="Arial"/>
          <w:szCs w:val="20"/>
        </w:rPr>
        <w:t>’s</w:t>
      </w:r>
      <w:r w:rsidRPr="00B85F30">
        <w:rPr>
          <w:rFonts w:cs="Arial"/>
          <w:szCs w:val="20"/>
        </w:rPr>
        <w:t xml:space="preserve"> IT Team will also be informed of the detection.  In these cases, logs or other evidence of</w:t>
      </w:r>
      <w:r w:rsidRPr="000C429B">
        <w:rPr>
          <w:rFonts w:cs="Arial"/>
          <w:szCs w:val="20"/>
        </w:rPr>
        <w:t xml:space="preserve"> intrusion detection activities should be provided to TraceSecurity for analysis.  TraceSecurity testing will then </w:t>
      </w:r>
      <w:r>
        <w:rPr>
          <w:rFonts w:cs="Arial"/>
          <w:szCs w:val="20"/>
        </w:rPr>
        <w:t>continue as an announced in</w:t>
      </w:r>
      <w:r w:rsidRPr="000C429B">
        <w:rPr>
          <w:rFonts w:cs="Arial"/>
          <w:szCs w:val="20"/>
        </w:rPr>
        <w:t>ternal network security penetration test without blocking, filtering, or restricting access.</w:t>
      </w:r>
    </w:p>
    <w:p w:rsidR="00813D5D" w:rsidRPr="000C429B" w:rsidRDefault="00813D5D" w:rsidP="00813D5D">
      <w:pPr>
        <w:ind w:left="720"/>
        <w:rPr>
          <w:rFonts w:cs="Arial"/>
          <w:szCs w:val="20"/>
        </w:rPr>
      </w:pPr>
      <w:r w:rsidRPr="00202C4F">
        <w:rPr>
          <w:rFonts w:cs="Arial"/>
          <w:szCs w:val="20"/>
        </w:rPr>
        <w:t>It is the site’s responsibility to</w:t>
      </w:r>
      <w:r w:rsidRPr="000C429B">
        <w:rPr>
          <w:rFonts w:cs="Arial"/>
          <w:szCs w:val="20"/>
        </w:rPr>
        <w:t xml:space="preserve"> restore network computer systems to a secure configuration after TraceSecurity testing.  TraceSecurity will </w:t>
      </w:r>
      <w:r>
        <w:rPr>
          <w:rFonts w:cs="Arial"/>
          <w:szCs w:val="20"/>
        </w:rPr>
        <w:t xml:space="preserve">assist </w:t>
      </w:r>
      <w:r w:rsidRPr="000C429B">
        <w:rPr>
          <w:rFonts w:cs="Arial"/>
          <w:szCs w:val="20"/>
        </w:rPr>
        <w:t xml:space="preserve">system administrators </w:t>
      </w:r>
      <w:r>
        <w:rPr>
          <w:rFonts w:cs="Arial"/>
          <w:szCs w:val="20"/>
        </w:rPr>
        <w:t>as requested</w:t>
      </w:r>
      <w:r w:rsidRPr="000C429B">
        <w:rPr>
          <w:rFonts w:cs="Arial"/>
          <w:szCs w:val="20"/>
        </w:rPr>
        <w:t xml:space="preserve"> during this period of "cleaning up" n</w:t>
      </w:r>
      <w:r>
        <w:rPr>
          <w:rFonts w:cs="Arial"/>
          <w:szCs w:val="20"/>
        </w:rPr>
        <w:t>etwork computer systems.  Clean</w:t>
      </w:r>
      <w:r w:rsidRPr="000C429B">
        <w:rPr>
          <w:rFonts w:cs="Arial"/>
          <w:szCs w:val="20"/>
        </w:rPr>
        <w:t>up may consist of removing added programs and files, identifying systems whose password files were compromised, and restoring systems to a secure configuration so that no systems are left in a compromised state.</w:t>
      </w:r>
    </w:p>
    <w:p w:rsidR="00813D5D" w:rsidRPr="00075DC9" w:rsidRDefault="00813D5D" w:rsidP="00813D5D">
      <w:pPr>
        <w:pStyle w:val="Heading1"/>
      </w:pPr>
      <w:bookmarkStart w:id="45" w:name="_Toc135379151"/>
      <w:bookmarkStart w:id="46" w:name="_Toc410308637"/>
      <w:bookmarkStart w:id="47" w:name="_Toc413060328"/>
      <w:bookmarkStart w:id="48" w:name="_Toc499887865"/>
      <w:r w:rsidRPr="00474BDC">
        <w:lastRenderedPageBreak/>
        <w:t>EXECUTIVE</w:t>
      </w:r>
      <w:r w:rsidRPr="00075DC9">
        <w:t xml:space="preserve"> SUMMARY</w:t>
      </w:r>
      <w:bookmarkEnd w:id="45"/>
      <w:bookmarkEnd w:id="46"/>
      <w:bookmarkEnd w:id="47"/>
      <w:bookmarkEnd w:id="48"/>
    </w:p>
    <w:p w:rsidR="00813D5D" w:rsidRPr="00075DC9" w:rsidRDefault="00813D5D" w:rsidP="009B0245">
      <w:pPr>
        <w:pStyle w:val="Heading2"/>
      </w:pPr>
      <w:bookmarkStart w:id="49" w:name="_Toc410308638"/>
      <w:bookmarkStart w:id="50" w:name="_Toc413060329"/>
      <w:bookmarkStart w:id="51" w:name="_Toc499887866"/>
      <w:r w:rsidRPr="00075DC9">
        <w:t>EXECUTIVE SUMMARY OF INTERNAL PENETRATION TEST RESULTS</w:t>
      </w:r>
      <w:bookmarkEnd w:id="49"/>
      <w:bookmarkEnd w:id="50"/>
      <w:bookmarkEnd w:id="51"/>
    </w:p>
    <w:bookmarkStart w:id="52" w:name="OLE_LINK10"/>
    <w:p w:rsidR="00813D5D" w:rsidRDefault="00AB4192" w:rsidP="00813D5D">
      <w:pPr>
        <w:rPr>
          <w:rFonts w:cs="Arial"/>
          <w:szCs w:val="20"/>
        </w:rPr>
      </w:pPr>
      <w:sdt>
        <w:sdtPr>
          <w:rPr>
            <w:color w:val="auto"/>
          </w:rPr>
          <w:alias w:val="Client Name"/>
          <w:id w:val="-930582792"/>
          <w:dataBinding w:prefixMappings="xmlns:ns0='http://schemas.microsoft.com/office/2006/coverPageProps' " w:xpath="/ns0:CoverPageProperties[1]/ns0:Abstract[1]" w:storeItemID="{55AF091B-3C7A-41E3-B477-F2FDAA23CFDA}"/>
          <w:text/>
        </w:sdtPr>
        <w:sdtContent>
          <w:r w:rsidR="000F6AB0">
            <w:rPr>
              <w:color w:val="auto"/>
            </w:rPr>
            <w:t>&lt;Client Name&gt;</w:t>
          </w:r>
        </w:sdtContent>
      </w:sdt>
      <w:bookmarkEnd w:id="52"/>
      <w:r w:rsidR="009504E0">
        <w:rPr>
          <w:rFonts w:cs="Arial"/>
          <w:color w:val="000000"/>
          <w:szCs w:val="20"/>
        </w:rPr>
        <w:t>,</w:t>
      </w:r>
      <w:r w:rsidR="009504E0" w:rsidRPr="002B616E">
        <w:t xml:space="preserve"> has</w:t>
      </w:r>
      <w:r w:rsidR="00813D5D" w:rsidRPr="002B616E">
        <w:rPr>
          <w:rFonts w:cs="Arial"/>
          <w:szCs w:val="20"/>
        </w:rPr>
        <w:t xml:space="preserve"> just completed a Penetration </w:t>
      </w:r>
      <w:r w:rsidR="00813D5D">
        <w:rPr>
          <w:rFonts w:cs="Arial"/>
          <w:szCs w:val="20"/>
        </w:rPr>
        <w:t xml:space="preserve">Test of the internal network. </w:t>
      </w:r>
    </w:p>
    <w:p w:rsidR="00813D5D" w:rsidRPr="002B616E" w:rsidRDefault="00813D5D" w:rsidP="00813D5D">
      <w:pPr>
        <w:tabs>
          <w:tab w:val="right" w:pos="7920"/>
        </w:tabs>
        <w:rPr>
          <w:rFonts w:cs="Arial"/>
          <w:szCs w:val="20"/>
        </w:rPr>
      </w:pPr>
      <w:bookmarkStart w:id="53" w:name="_Hlk523470796"/>
      <w:r w:rsidRPr="002B616E">
        <w:rPr>
          <w:rFonts w:cs="Arial"/>
          <w:szCs w:val="20"/>
        </w:rPr>
        <w:t xml:space="preserve">This engagement utilized real-world tests of how internal adversaries may conduct attempts to gain unauthorized access </w:t>
      </w:r>
      <w:r w:rsidRPr="002B616E">
        <w:t>to</w:t>
      </w:r>
      <w:r w:rsidR="00D7635D">
        <w:t xml:space="preserve"> </w:t>
      </w:r>
      <w:sdt>
        <w:sdtPr>
          <w:rPr>
            <w:color w:val="auto"/>
          </w:rPr>
          <w:alias w:val="Client Name"/>
          <w:id w:val="964152732"/>
          <w:dataBinding w:prefixMappings="xmlns:ns0='http://schemas.microsoft.com/office/2006/coverPageProps' " w:xpath="/ns0:CoverPageProperties[1]/ns0:Abstract[1]" w:storeItemID="{55AF091B-3C7A-41E3-B477-F2FDAA23CFDA}"/>
          <w:text/>
        </w:sdtPr>
        <w:sdtContent>
          <w:r w:rsidR="000F6AB0">
            <w:rPr>
              <w:color w:val="auto"/>
            </w:rPr>
            <w:t>&lt;Client Name&gt;</w:t>
          </w:r>
        </w:sdtContent>
      </w:sdt>
      <w:r>
        <w:rPr>
          <w:rFonts w:cs="Arial"/>
          <w:szCs w:val="20"/>
        </w:rPr>
        <w:t>’s</w:t>
      </w:r>
      <w:r w:rsidRPr="002B616E">
        <w:t xml:space="preserve"> core</w:t>
      </w:r>
      <w:r w:rsidRPr="002B616E">
        <w:rPr>
          <w:rFonts w:cs="Arial"/>
          <w:szCs w:val="20"/>
        </w:rPr>
        <w:t xml:space="preserve"> information systems, servers, workstations, network eq</w:t>
      </w:r>
      <w:r>
        <w:rPr>
          <w:rFonts w:cs="Arial"/>
          <w:szCs w:val="20"/>
        </w:rPr>
        <w:t xml:space="preserve">uipment, and security devices.  </w:t>
      </w:r>
      <w:r w:rsidRPr="002B616E">
        <w:rPr>
          <w:rFonts w:cs="Arial"/>
          <w:szCs w:val="20"/>
        </w:rPr>
        <w:t xml:space="preserve">This engagement used a combination of widely known and freely available attack methods to complete </w:t>
      </w:r>
      <w:r>
        <w:rPr>
          <w:rFonts w:cs="Arial"/>
          <w:szCs w:val="20"/>
        </w:rPr>
        <w:t xml:space="preserve">this test of the internal network.  </w:t>
      </w:r>
    </w:p>
    <w:bookmarkEnd w:id="53"/>
    <w:p w:rsidR="00102407" w:rsidRDefault="00AB4192" w:rsidP="00813D5D">
      <w:pPr>
        <w:tabs>
          <w:tab w:val="right" w:pos="7920"/>
        </w:tabs>
        <w:rPr>
          <w:rFonts w:cs="Arial"/>
          <w:szCs w:val="20"/>
        </w:rPr>
      </w:pPr>
      <w:sdt>
        <w:sdtPr>
          <w:alias w:val="Client Name"/>
          <w:id w:val="-704562065"/>
          <w:dataBinding w:prefixMappings="xmlns:ns0='http://schemas.microsoft.com/office/2006/coverPageProps' " w:xpath="/ns0:CoverPageProperties[1]/ns0:Abstract[1]" w:storeItemID="{55AF091B-3C7A-41E3-B477-F2FDAA23CFDA}"/>
          <w:text/>
        </w:sdtPr>
        <w:sdtContent>
          <w:r w:rsidR="000F6AB0">
            <w:t>&lt;Client Name&gt;</w:t>
          </w:r>
        </w:sdtContent>
      </w:sdt>
      <w:r w:rsidR="005B3FD5">
        <w:t xml:space="preserve"> </w:t>
      </w:r>
      <w:r w:rsidR="00813D5D" w:rsidRPr="002B616E">
        <w:t>provided</w:t>
      </w:r>
      <w:r w:rsidR="00813D5D" w:rsidRPr="002B616E">
        <w:rPr>
          <w:rFonts w:cs="Arial"/>
          <w:szCs w:val="20"/>
        </w:rPr>
        <w:t xml:space="preserve"> the </w:t>
      </w:r>
      <w:r w:rsidR="00813D5D">
        <w:rPr>
          <w:rFonts w:cs="Arial"/>
          <w:szCs w:val="20"/>
        </w:rPr>
        <w:t>ISA</w:t>
      </w:r>
      <w:r w:rsidR="00813D5D" w:rsidRPr="002B616E">
        <w:rPr>
          <w:rFonts w:cs="Arial"/>
          <w:szCs w:val="20"/>
        </w:rPr>
        <w:t xml:space="preserve"> with internal Internet Protocol (IP) ranges to be tested.  These IP address</w:t>
      </w:r>
      <w:r w:rsidR="00813D5D">
        <w:rPr>
          <w:rFonts w:cs="Arial"/>
          <w:szCs w:val="20"/>
        </w:rPr>
        <w:t>es</w:t>
      </w:r>
      <w:r w:rsidR="00813D5D" w:rsidRPr="002B616E">
        <w:rPr>
          <w:rFonts w:cs="Arial"/>
          <w:szCs w:val="20"/>
        </w:rPr>
        <w:t xml:space="preserve"> are listed </w:t>
      </w:r>
      <w:r w:rsidR="00F72B95" w:rsidRPr="00F72B95">
        <w:rPr>
          <w:rFonts w:cs="Arial"/>
          <w:szCs w:val="20"/>
        </w:rPr>
        <w:t>in the Network Mapping section of this report</w:t>
      </w:r>
      <w:r w:rsidR="00813D5D" w:rsidRPr="002B616E">
        <w:rPr>
          <w:rFonts w:cs="Arial"/>
          <w:color w:val="000000"/>
          <w:szCs w:val="20"/>
        </w:rPr>
        <w:t>.</w:t>
      </w:r>
      <w:r w:rsidR="00813D5D" w:rsidRPr="002B616E">
        <w:t xml:space="preserve"> </w:t>
      </w:r>
      <w:r w:rsidR="00813D5D" w:rsidRPr="002B616E">
        <w:rPr>
          <w:rFonts w:cs="Arial"/>
          <w:szCs w:val="20"/>
        </w:rPr>
        <w:t xml:space="preserve">The ISA performed network mapping (enumeration), vulnerability identification, and penetration testing based on </w:t>
      </w:r>
      <w:r w:rsidR="00813D5D">
        <w:rPr>
          <w:rFonts w:cs="Arial"/>
          <w:szCs w:val="20"/>
        </w:rPr>
        <w:t>the identified vulnerabilities.</w:t>
      </w:r>
    </w:p>
    <w:p w:rsidR="000543CC" w:rsidRDefault="00415EE5" w:rsidP="00813D5D">
      <w:pPr>
        <w:tabs>
          <w:tab w:val="right" w:pos="7920"/>
        </w:tabs>
        <w:rPr>
          <w:rFonts w:cs="Arial"/>
          <w:szCs w:val="20"/>
        </w:rPr>
      </w:pPr>
      <w:bookmarkStart w:id="54" w:name="_Hlk523815743"/>
      <w:r>
        <w:rPr>
          <w:rFonts w:cs="Arial"/>
          <w:szCs w:val="20"/>
        </w:rPr>
        <w:t xml:space="preserve">Although the analyst was unable to compromise </w:t>
      </w:r>
      <w:r w:rsidR="00DE0335">
        <w:rPr>
          <w:rFonts w:cs="Arial"/>
          <w:szCs w:val="20"/>
        </w:rPr>
        <w:t xml:space="preserve">any confidential data on </w:t>
      </w:r>
      <w:r>
        <w:rPr>
          <w:rFonts w:cs="Arial"/>
          <w:szCs w:val="20"/>
        </w:rPr>
        <w:t xml:space="preserve">the credit union’s network within the timeframe of this engagement, there were several </w:t>
      </w:r>
      <w:r w:rsidR="000543CC">
        <w:rPr>
          <w:rFonts w:cs="Arial"/>
          <w:szCs w:val="20"/>
        </w:rPr>
        <w:t>known vulnerabilities across the organization’s internal network and systems</w:t>
      </w:r>
      <w:r>
        <w:rPr>
          <w:rFonts w:cs="Arial"/>
          <w:szCs w:val="20"/>
        </w:rPr>
        <w:t xml:space="preserve"> that were validated during this exercise</w:t>
      </w:r>
      <w:r w:rsidR="000543CC">
        <w:rPr>
          <w:rFonts w:cs="Arial"/>
          <w:szCs w:val="20"/>
        </w:rPr>
        <w:t xml:space="preserve">. </w:t>
      </w:r>
      <w:r w:rsidR="00DE0335">
        <w:rPr>
          <w:rFonts w:cs="Arial"/>
          <w:szCs w:val="20"/>
        </w:rPr>
        <w:t xml:space="preserve">The analyst was able to gain access and control interfaces of several devices on the credit union’s network. </w:t>
      </w:r>
      <w:r w:rsidR="000543CC">
        <w:rPr>
          <w:rFonts w:cs="Arial"/>
          <w:szCs w:val="20"/>
        </w:rPr>
        <w:t xml:space="preserve">The testing performed by the analyst identified several serious issues that could negatively impact confidentiality, integrity, and availability of the affected systems. </w:t>
      </w:r>
    </w:p>
    <w:bookmarkEnd w:id="54"/>
    <w:p w:rsidR="00415EE5" w:rsidRDefault="00415EE5" w:rsidP="00C03070">
      <w:pPr>
        <w:autoSpaceDE w:val="0"/>
        <w:autoSpaceDN w:val="0"/>
        <w:adjustRightInd w:val="0"/>
        <w:rPr>
          <w:rFonts w:cs="Arial"/>
          <w:szCs w:val="20"/>
        </w:rPr>
      </w:pPr>
    </w:p>
    <w:p w:rsidR="00C03070" w:rsidRPr="0052481A" w:rsidRDefault="00C03070" w:rsidP="00C03070">
      <w:pPr>
        <w:autoSpaceDE w:val="0"/>
        <w:autoSpaceDN w:val="0"/>
        <w:adjustRightInd w:val="0"/>
        <w:rPr>
          <w:rFonts w:cs="Arial"/>
          <w:szCs w:val="20"/>
        </w:rPr>
      </w:pPr>
      <w:r w:rsidRPr="0052481A">
        <w:rPr>
          <w:rFonts w:cs="Arial"/>
          <w:szCs w:val="20"/>
        </w:rPr>
        <w:t>The p</w:t>
      </w:r>
      <w:r w:rsidR="0088615C">
        <w:rPr>
          <w:rFonts w:cs="Arial"/>
          <w:szCs w:val="20"/>
        </w:rPr>
        <w:t>rimary areas of concern are</w:t>
      </w:r>
      <w:r w:rsidRPr="0052481A">
        <w:rPr>
          <w:rFonts w:cs="Arial"/>
          <w:szCs w:val="20"/>
        </w:rPr>
        <w:t>:</w:t>
      </w:r>
    </w:p>
    <w:p w:rsidR="00767E15" w:rsidRDefault="00767E15" w:rsidP="00FC7829">
      <w:pPr>
        <w:pStyle w:val="HTMLPreformatted"/>
        <w:numPr>
          <w:ilvl w:val="0"/>
          <w:numId w:val="20"/>
        </w:numPr>
        <w:tabs>
          <w:tab w:val="left" w:pos="720"/>
        </w:tabs>
        <w:jc w:val="left"/>
        <w:rPr>
          <w:rFonts w:ascii="Arial" w:hAnsi="Arial" w:cs="Arial"/>
        </w:rPr>
      </w:pPr>
      <w:r>
        <w:rPr>
          <w:rFonts w:ascii="Arial" w:hAnsi="Arial" w:cs="Arial"/>
        </w:rPr>
        <w:t>High Risk</w:t>
      </w:r>
    </w:p>
    <w:p w:rsidR="00933120" w:rsidRDefault="003F5054" w:rsidP="00933120">
      <w:pPr>
        <w:pStyle w:val="HTMLPreformatted"/>
        <w:numPr>
          <w:ilvl w:val="1"/>
          <w:numId w:val="20"/>
        </w:numPr>
        <w:tabs>
          <w:tab w:val="left" w:pos="720"/>
        </w:tabs>
        <w:jc w:val="left"/>
        <w:rPr>
          <w:rFonts w:ascii="Arial" w:hAnsi="Arial" w:cs="Arial"/>
        </w:rPr>
      </w:pPr>
      <w:bookmarkStart w:id="55" w:name="_Hlk523815671"/>
      <w:r w:rsidRPr="00F740CC">
        <w:rPr>
          <w:rFonts w:ascii="Arial" w:hAnsi="Arial" w:cs="Arial"/>
        </w:rPr>
        <w:t>NBT-NS and LLMNR Poisoning Attack</w:t>
      </w:r>
      <w:r w:rsidR="00FC7829">
        <w:rPr>
          <w:rFonts w:ascii="Arial" w:hAnsi="Arial" w:cs="Arial"/>
        </w:rPr>
        <w:br/>
        <w:t>– During the engagement the analyst was able to broadcast a poisoning attack on the local subnet to capture</w:t>
      </w:r>
      <w:r w:rsidR="00AC7FE6">
        <w:rPr>
          <w:rFonts w:ascii="Arial" w:hAnsi="Arial" w:cs="Arial"/>
        </w:rPr>
        <w:t xml:space="preserve"> and crack</w:t>
      </w:r>
      <w:r w:rsidR="00FC7829">
        <w:rPr>
          <w:rFonts w:ascii="Arial" w:hAnsi="Arial" w:cs="Arial"/>
        </w:rPr>
        <w:t xml:space="preserve"> login credentials.</w:t>
      </w:r>
      <w:r w:rsidR="00933120" w:rsidRPr="00933120">
        <w:rPr>
          <w:rFonts w:ascii="Arial" w:hAnsi="Arial" w:cs="Arial"/>
        </w:rPr>
        <w:t xml:space="preserve"> </w:t>
      </w:r>
      <w:r w:rsidR="009E1486">
        <w:rPr>
          <w:rFonts w:ascii="Arial" w:hAnsi="Arial" w:cs="Arial"/>
        </w:rPr>
        <w:t>TraceSecurity recommends adjusting current network topology and protocols to prevent broadcasting system and user hashes to unauthenticated systems on the network.</w:t>
      </w:r>
    </w:p>
    <w:p w:rsidR="0084409B" w:rsidRDefault="0084409B" w:rsidP="00933120">
      <w:pPr>
        <w:pStyle w:val="HTMLPreformatted"/>
        <w:numPr>
          <w:ilvl w:val="1"/>
          <w:numId w:val="20"/>
        </w:numPr>
        <w:tabs>
          <w:tab w:val="left" w:pos="720"/>
        </w:tabs>
        <w:jc w:val="left"/>
        <w:rPr>
          <w:rFonts w:ascii="Arial" w:hAnsi="Arial" w:cs="Arial"/>
        </w:rPr>
      </w:pPr>
      <w:r>
        <w:rPr>
          <w:rFonts w:ascii="Arial" w:hAnsi="Arial" w:cs="Arial"/>
        </w:rPr>
        <w:t>MS14-025 Vulnerability Allows User Privileged Elevation</w:t>
      </w:r>
      <w:r>
        <w:rPr>
          <w:rFonts w:ascii="Arial" w:hAnsi="Arial" w:cs="Arial"/>
        </w:rPr>
        <w:br/>
      </w:r>
      <w:r w:rsidRPr="00933120">
        <w:rPr>
          <w:rFonts w:ascii="Arial" w:hAnsi="Arial" w:cs="Arial"/>
        </w:rPr>
        <w:t>– T</w:t>
      </w:r>
      <w:r>
        <w:rPr>
          <w:rFonts w:ascii="Arial" w:hAnsi="Arial" w:cs="Arial"/>
        </w:rPr>
        <w:t>he analyst conducted an exploit scan against devices identified as possible Domain Controllers to locate domain admin credentials with a compromised end-user password. TraceSecurity recommends ensuring that all systems are patched and updating according the manufactures’</w:t>
      </w:r>
      <w:r w:rsidR="0042527C">
        <w:rPr>
          <w:rFonts w:ascii="Arial" w:hAnsi="Arial" w:cs="Arial"/>
        </w:rPr>
        <w:t xml:space="preserve"> security bulletins to prevent malicious parties from using </w:t>
      </w:r>
      <w:r w:rsidR="00107DCD">
        <w:rPr>
          <w:rFonts w:ascii="Arial" w:hAnsi="Arial" w:cs="Arial"/>
        </w:rPr>
        <w:t>documented</w:t>
      </w:r>
      <w:r w:rsidR="0042527C">
        <w:rPr>
          <w:rFonts w:ascii="Arial" w:hAnsi="Arial" w:cs="Arial"/>
        </w:rPr>
        <w:t xml:space="preserve"> vulnerabilities to attack systems and resources.</w:t>
      </w:r>
    </w:p>
    <w:p w:rsidR="00107DCD" w:rsidRDefault="00107DCD" w:rsidP="00933120">
      <w:pPr>
        <w:pStyle w:val="HTMLPreformatted"/>
        <w:numPr>
          <w:ilvl w:val="1"/>
          <w:numId w:val="20"/>
        </w:numPr>
        <w:tabs>
          <w:tab w:val="left" w:pos="720"/>
        </w:tabs>
        <w:jc w:val="left"/>
        <w:rPr>
          <w:rFonts w:ascii="Arial" w:hAnsi="Arial" w:cs="Arial"/>
        </w:rPr>
      </w:pPr>
      <w:r>
        <w:rPr>
          <w:rFonts w:ascii="Arial" w:hAnsi="Arial" w:cs="Arial"/>
        </w:rPr>
        <w:t>Weak/Dictionary Passwords Identified</w:t>
      </w:r>
      <w:r>
        <w:rPr>
          <w:rFonts w:ascii="Arial" w:hAnsi="Arial" w:cs="Arial"/>
        </w:rPr>
        <w:br/>
        <w:t>– By conducting a simple password guess attack on usernames extracted from LDAP systems, the analyst was able to confirm the use of a common password for an end user to eventually elevate domain access to the organization’s network. TraceSecurity recommends implementing a strong password enforcement policy with regular audits to ensure effectiveness.</w:t>
      </w:r>
    </w:p>
    <w:p w:rsidR="003F5054" w:rsidRDefault="00933120" w:rsidP="00990C55">
      <w:pPr>
        <w:pStyle w:val="HTMLPreformatted"/>
        <w:numPr>
          <w:ilvl w:val="1"/>
          <w:numId w:val="20"/>
        </w:numPr>
        <w:tabs>
          <w:tab w:val="left" w:pos="720"/>
        </w:tabs>
        <w:jc w:val="left"/>
        <w:rPr>
          <w:rFonts w:ascii="Arial" w:hAnsi="Arial" w:cs="Arial"/>
        </w:rPr>
      </w:pPr>
      <w:bookmarkStart w:id="56" w:name="_Hlk531702901"/>
      <w:r w:rsidRPr="00933120">
        <w:rPr>
          <w:rFonts w:ascii="Arial" w:hAnsi="Arial" w:cs="Arial"/>
        </w:rPr>
        <w:t>Anonymous Access or Missing Credentials</w:t>
      </w:r>
      <w:r w:rsidRPr="00933120">
        <w:rPr>
          <w:rFonts w:ascii="Arial" w:hAnsi="Arial" w:cs="Arial"/>
        </w:rPr>
        <w:br/>
        <w:t>– The analyst discovered multiple systems with missing administrative credentials or incomplete security settings.</w:t>
      </w:r>
      <w:r w:rsidR="00517F12">
        <w:rPr>
          <w:rFonts w:ascii="Arial" w:hAnsi="Arial" w:cs="Arial"/>
        </w:rPr>
        <w:t xml:space="preserve"> TraceSecurity recommends implementing a device hardening procedure that will ensure all equipment, devices, applications, protocols, and services </w:t>
      </w:r>
      <w:proofErr w:type="spellStart"/>
      <w:r w:rsidR="00517F12">
        <w:rPr>
          <w:rFonts w:ascii="Arial" w:hAnsi="Arial" w:cs="Arial"/>
        </w:rPr>
        <w:t>ar</w:t>
      </w:r>
      <w:r w:rsidR="00527071">
        <w:rPr>
          <w:rFonts w:ascii="Arial" w:hAnsi="Arial" w:cs="Arial"/>
        </w:rPr>
        <w:t>F</w:t>
      </w:r>
      <w:r w:rsidR="00517F12">
        <w:rPr>
          <w:rFonts w:ascii="Arial" w:hAnsi="Arial" w:cs="Arial"/>
        </w:rPr>
        <w:t>e</w:t>
      </w:r>
      <w:proofErr w:type="spellEnd"/>
      <w:r w:rsidR="00517F12">
        <w:rPr>
          <w:rFonts w:ascii="Arial" w:hAnsi="Arial" w:cs="Arial"/>
        </w:rPr>
        <w:t xml:space="preserve"> configured with strong passwords.</w:t>
      </w:r>
    </w:p>
    <w:bookmarkEnd w:id="56"/>
    <w:p w:rsidR="00767E15" w:rsidRDefault="00933120" w:rsidP="00933120">
      <w:pPr>
        <w:pStyle w:val="HTMLPreformatted"/>
        <w:numPr>
          <w:ilvl w:val="1"/>
          <w:numId w:val="20"/>
        </w:numPr>
        <w:tabs>
          <w:tab w:val="left" w:pos="720"/>
        </w:tabs>
        <w:jc w:val="left"/>
        <w:rPr>
          <w:rFonts w:ascii="Arial" w:hAnsi="Arial" w:cs="Arial"/>
        </w:rPr>
      </w:pPr>
      <w:r w:rsidRPr="00F740CC">
        <w:rPr>
          <w:rFonts w:ascii="Arial" w:hAnsi="Arial" w:cs="Arial"/>
        </w:rPr>
        <w:t>Default Login Credentials</w:t>
      </w:r>
      <w:r>
        <w:rPr>
          <w:rFonts w:ascii="Arial" w:hAnsi="Arial" w:cs="Arial"/>
        </w:rPr>
        <w:t xml:space="preserve"> </w:t>
      </w:r>
      <w:r>
        <w:rPr>
          <w:rFonts w:ascii="Arial" w:hAnsi="Arial" w:cs="Arial"/>
        </w:rPr>
        <w:br/>
        <w:t>–</w:t>
      </w:r>
      <w:r w:rsidR="00F00468">
        <w:rPr>
          <w:rFonts w:ascii="Arial" w:hAnsi="Arial" w:cs="Arial"/>
        </w:rPr>
        <w:t>A</w:t>
      </w:r>
      <w:r>
        <w:rPr>
          <w:rFonts w:ascii="Arial" w:hAnsi="Arial" w:cs="Arial"/>
        </w:rPr>
        <w:t>ccess</w:t>
      </w:r>
      <w:r w:rsidR="00F00468">
        <w:rPr>
          <w:rFonts w:ascii="Arial" w:hAnsi="Arial" w:cs="Arial"/>
        </w:rPr>
        <w:t xml:space="preserve"> to</w:t>
      </w:r>
      <w:r>
        <w:rPr>
          <w:rFonts w:ascii="Arial" w:hAnsi="Arial" w:cs="Arial"/>
        </w:rPr>
        <w:t xml:space="preserve"> systems using documented credentials located on the internet.</w:t>
      </w:r>
      <w:r w:rsidR="00517F12">
        <w:rPr>
          <w:rFonts w:ascii="Arial" w:hAnsi="Arial" w:cs="Arial"/>
        </w:rPr>
        <w:t xml:space="preserve"> TraceSecurity recommends implementing a device hardening procedure that will ensure all equipment, devices, applications, protocols, and services are configured to remove default credentials and set with unique, strong passwords.</w:t>
      </w:r>
      <w:bookmarkEnd w:id="55"/>
    </w:p>
    <w:p w:rsidR="006E6205" w:rsidRDefault="006E6205" w:rsidP="006E6205">
      <w:pPr>
        <w:pStyle w:val="HTMLPreformatted"/>
        <w:tabs>
          <w:tab w:val="left" w:pos="720"/>
        </w:tabs>
        <w:ind w:left="1440"/>
        <w:jc w:val="left"/>
        <w:rPr>
          <w:rFonts w:ascii="Arial" w:hAnsi="Arial" w:cs="Arial"/>
        </w:rPr>
      </w:pPr>
    </w:p>
    <w:p w:rsidR="00767E15" w:rsidRDefault="00767E15" w:rsidP="00FC7829">
      <w:pPr>
        <w:pStyle w:val="HTMLPreformatted"/>
        <w:numPr>
          <w:ilvl w:val="0"/>
          <w:numId w:val="20"/>
        </w:numPr>
        <w:tabs>
          <w:tab w:val="left" w:pos="720"/>
        </w:tabs>
        <w:jc w:val="left"/>
        <w:rPr>
          <w:rFonts w:ascii="Arial" w:hAnsi="Arial" w:cs="Arial"/>
        </w:rPr>
      </w:pPr>
      <w:r>
        <w:rPr>
          <w:rFonts w:ascii="Arial" w:hAnsi="Arial" w:cs="Arial"/>
        </w:rPr>
        <w:t>Medium Risk</w:t>
      </w:r>
    </w:p>
    <w:p w:rsidR="009B3C62" w:rsidRDefault="009B3C62" w:rsidP="009B3C62">
      <w:pPr>
        <w:pStyle w:val="HTMLPreformatted"/>
        <w:numPr>
          <w:ilvl w:val="1"/>
          <w:numId w:val="20"/>
        </w:numPr>
        <w:tabs>
          <w:tab w:val="left" w:pos="720"/>
        </w:tabs>
        <w:jc w:val="left"/>
        <w:rPr>
          <w:rFonts w:ascii="Arial" w:hAnsi="Arial" w:cs="Arial"/>
        </w:rPr>
      </w:pPr>
      <w:r>
        <w:rPr>
          <w:rFonts w:ascii="Arial" w:hAnsi="Arial" w:cs="Arial"/>
        </w:rPr>
        <w:t>Multiple IPMI Authentication Vulnerabilities</w:t>
      </w:r>
      <w:r>
        <w:rPr>
          <w:rFonts w:ascii="Arial" w:hAnsi="Arial" w:cs="Arial"/>
        </w:rPr>
        <w:br/>
        <w:t xml:space="preserve">– Systems found using IPMI Authentication possessed one or more vulnerabilities resulting in administrative bypass and password hash enumeration. TraceSecurity recommends removing all Intelligent Platform Management Interface (IPMI) devices as the protocol provides low-level access to systems that can override operation system controls. Required equipment should be configured to follow </w:t>
      </w:r>
      <w:r>
        <w:rPr>
          <w:rFonts w:ascii="Arial" w:hAnsi="Arial" w:cs="Arial"/>
        </w:rPr>
        <w:lastRenderedPageBreak/>
        <w:t>any documented settings published by the manufacture to reduce the risk of exploitation related to these vulnerabilities.</w:t>
      </w:r>
    </w:p>
    <w:p w:rsidR="008962E0" w:rsidRDefault="00FC7829" w:rsidP="00767E15">
      <w:pPr>
        <w:pStyle w:val="HTMLPreformatted"/>
        <w:numPr>
          <w:ilvl w:val="1"/>
          <w:numId w:val="20"/>
        </w:numPr>
        <w:tabs>
          <w:tab w:val="left" w:pos="720"/>
        </w:tabs>
        <w:jc w:val="left"/>
        <w:rPr>
          <w:rFonts w:ascii="Arial" w:hAnsi="Arial" w:cs="Arial"/>
        </w:rPr>
      </w:pPr>
      <w:bookmarkStart w:id="57" w:name="_Hlk523815833"/>
      <w:r>
        <w:rPr>
          <w:rFonts w:ascii="Arial" w:hAnsi="Arial" w:cs="Arial"/>
        </w:rPr>
        <w:t xml:space="preserve">Multiple </w:t>
      </w:r>
      <w:r w:rsidR="008962E0">
        <w:rPr>
          <w:rFonts w:ascii="Arial" w:hAnsi="Arial" w:cs="Arial"/>
        </w:rPr>
        <w:t>OpenSSL</w:t>
      </w:r>
      <w:r>
        <w:rPr>
          <w:rFonts w:ascii="Arial" w:hAnsi="Arial" w:cs="Arial"/>
        </w:rPr>
        <w:t xml:space="preserve"> Vulnerabilities</w:t>
      </w:r>
      <w:r>
        <w:rPr>
          <w:rFonts w:ascii="Arial" w:hAnsi="Arial" w:cs="Arial"/>
        </w:rPr>
        <w:br/>
        <w:t>– The analyst confirmed software versions of systems exposed to Denial of Service (DoS) and Man-In-The-Middle (MITM) attacks on the local network.</w:t>
      </w:r>
      <w:r w:rsidR="00335B90">
        <w:rPr>
          <w:rFonts w:ascii="Arial" w:hAnsi="Arial" w:cs="Arial"/>
        </w:rPr>
        <w:t xml:space="preserve"> TraceSecurity recommends updating services and protocols to the latest, supported versions by the manufacturer to ensure proper mitigation of known vulnerabilities</w:t>
      </w:r>
      <w:bookmarkEnd w:id="57"/>
      <w:r w:rsidR="00335B90">
        <w:rPr>
          <w:rFonts w:ascii="Arial" w:hAnsi="Arial" w:cs="Arial"/>
        </w:rPr>
        <w:t>.</w:t>
      </w:r>
    </w:p>
    <w:p w:rsidR="00347C25" w:rsidRPr="00C467CD" w:rsidRDefault="00347C25" w:rsidP="00AB4192">
      <w:pPr>
        <w:pStyle w:val="HTMLPreformatted"/>
        <w:numPr>
          <w:ilvl w:val="1"/>
          <w:numId w:val="20"/>
        </w:numPr>
        <w:tabs>
          <w:tab w:val="left" w:pos="720"/>
        </w:tabs>
        <w:jc w:val="left"/>
        <w:rPr>
          <w:rFonts w:cs="Arial"/>
        </w:rPr>
      </w:pPr>
      <w:r w:rsidRPr="00C467CD">
        <w:rPr>
          <w:rFonts w:ascii="Arial" w:hAnsi="Arial" w:cs="Arial"/>
        </w:rPr>
        <w:t>Administrative Bypass Vulnerability</w:t>
      </w:r>
      <w:r w:rsidRPr="00C467CD">
        <w:rPr>
          <w:rFonts w:ascii="Arial" w:hAnsi="Arial" w:cs="Arial"/>
        </w:rPr>
        <w:br/>
        <w:t>– Directories were enumerated behind password protected landing pages that contained non-public information accessible to unauthorized users. TraceSecurity recommends auditing all application authentication settings and system permissions to ensure the authentication requirements are effective throughout the site and application. TraceSecurity also recommends implementing periodic tests to ensure hardening standards have been implemented to prevent authentication bypass and related exploits to the hosted applications.</w:t>
      </w:r>
    </w:p>
    <w:p w:rsidR="00712831" w:rsidRDefault="00712831" w:rsidP="00712831">
      <w:pPr>
        <w:pStyle w:val="HTMLPreformatted"/>
        <w:numPr>
          <w:ilvl w:val="1"/>
          <w:numId w:val="20"/>
        </w:numPr>
        <w:tabs>
          <w:tab w:val="left" w:pos="720"/>
        </w:tabs>
        <w:jc w:val="left"/>
        <w:rPr>
          <w:rFonts w:ascii="Arial" w:hAnsi="Arial" w:cs="Arial"/>
        </w:rPr>
      </w:pPr>
      <w:r>
        <w:rPr>
          <w:rFonts w:ascii="Arial" w:hAnsi="Arial" w:cs="Arial"/>
        </w:rPr>
        <w:t>Remote Session Vulnerability “WannaCry” MS17-011</w:t>
      </w:r>
      <w:r>
        <w:rPr>
          <w:rFonts w:ascii="Arial" w:hAnsi="Arial" w:cs="Arial"/>
        </w:rPr>
        <w:br/>
        <w:t xml:space="preserve">– Although no remote sessions were successfully connected to the devices mentioned within this report, the vulnerabilities were confirmed and tested. TraceSecurity recommends that the organization subscribe to and implement security patches from software vendors to ensure remote session executions are minimized. </w:t>
      </w:r>
    </w:p>
    <w:p w:rsidR="00712831" w:rsidRDefault="00F00468" w:rsidP="00712831">
      <w:pPr>
        <w:pStyle w:val="HTMLPreformatted"/>
        <w:numPr>
          <w:ilvl w:val="1"/>
          <w:numId w:val="20"/>
        </w:numPr>
        <w:tabs>
          <w:tab w:val="left" w:pos="720"/>
        </w:tabs>
        <w:jc w:val="left"/>
        <w:rPr>
          <w:rFonts w:ascii="Arial" w:hAnsi="Arial" w:cs="Arial"/>
        </w:rPr>
      </w:pPr>
      <w:bookmarkStart w:id="58" w:name="_Hlk523815877"/>
      <w:r>
        <w:rPr>
          <w:rFonts w:ascii="Arial" w:hAnsi="Arial" w:cs="Arial"/>
        </w:rPr>
        <w:t>Plain-Text Protocol in Use for Authentication</w:t>
      </w:r>
      <w:r>
        <w:rPr>
          <w:rFonts w:ascii="Arial" w:hAnsi="Arial" w:cs="Arial"/>
        </w:rPr>
        <w:br/>
        <w:t xml:space="preserve">– The analyst successfully logged into to multiple interfaces and protocols with built-in or default credentials with a demonstration a plain-text exploit showing credentials in plain-text with </w:t>
      </w:r>
      <w:proofErr w:type="spellStart"/>
      <w:r>
        <w:rPr>
          <w:rFonts w:ascii="Arial" w:hAnsi="Arial" w:cs="Arial"/>
        </w:rPr>
        <w:t>WireShark</w:t>
      </w:r>
      <w:proofErr w:type="spellEnd"/>
      <w:r>
        <w:rPr>
          <w:rFonts w:ascii="Arial" w:hAnsi="Arial" w:cs="Arial"/>
        </w:rPr>
        <w:t>.</w:t>
      </w:r>
      <w:r w:rsidR="00426A6F">
        <w:rPr>
          <w:rFonts w:ascii="Arial" w:hAnsi="Arial" w:cs="Arial"/>
        </w:rPr>
        <w:t xml:space="preserve"> TraceSecurity recommends disabling all protocols that transmit credentials or other sensitive information in plain-text. Any mission critical services that require plain-text protocols should be incorporated with additional security measures to limit, monitor, log, and alert on access to quickly respond to unauthorized connectivity.</w:t>
      </w:r>
    </w:p>
    <w:p w:rsidR="006E6205" w:rsidRDefault="00712831" w:rsidP="00887877">
      <w:pPr>
        <w:pStyle w:val="HTMLPreformatted"/>
        <w:numPr>
          <w:ilvl w:val="1"/>
          <w:numId w:val="20"/>
        </w:numPr>
        <w:tabs>
          <w:tab w:val="left" w:pos="720"/>
        </w:tabs>
        <w:jc w:val="left"/>
        <w:rPr>
          <w:rFonts w:ascii="Arial" w:hAnsi="Arial" w:cs="Arial"/>
        </w:rPr>
      </w:pPr>
      <w:bookmarkStart w:id="59" w:name="_Hlk523818197"/>
      <w:bookmarkEnd w:id="58"/>
      <w:r w:rsidRPr="00712831">
        <w:rPr>
          <w:rFonts w:ascii="Arial" w:hAnsi="Arial" w:cs="Arial"/>
        </w:rPr>
        <w:t>MS SQL Dr-DoS Amplification</w:t>
      </w:r>
      <w:r w:rsidRPr="00712831">
        <w:rPr>
          <w:rFonts w:ascii="Arial" w:hAnsi="Arial" w:cs="Arial"/>
        </w:rPr>
        <w:br/>
        <w:t xml:space="preserve">– Systems running MS Sql were found to have anonymous information available to provide an attacker with system information, directory locations and software versions to aid attackers </w:t>
      </w:r>
      <w:r>
        <w:rPr>
          <w:rFonts w:ascii="Arial" w:hAnsi="Arial" w:cs="Arial"/>
        </w:rPr>
        <w:t>exploiting a</w:t>
      </w:r>
      <w:r w:rsidRPr="00712831">
        <w:rPr>
          <w:rFonts w:ascii="Arial" w:hAnsi="Arial" w:cs="Arial"/>
        </w:rPr>
        <w:t xml:space="preserve"> Distributed Reflection Denial of Service (</w:t>
      </w:r>
      <w:proofErr w:type="spellStart"/>
      <w:r w:rsidRPr="00712831">
        <w:rPr>
          <w:rFonts w:ascii="Arial" w:hAnsi="Arial" w:cs="Arial"/>
        </w:rPr>
        <w:t>DRDoS</w:t>
      </w:r>
      <w:proofErr w:type="spellEnd"/>
      <w:r w:rsidRPr="00712831">
        <w:rPr>
          <w:rFonts w:ascii="Arial" w:hAnsi="Arial" w:cs="Arial"/>
        </w:rPr>
        <w:t>) conditions against remote hosts.</w:t>
      </w:r>
      <w:r>
        <w:rPr>
          <w:rFonts w:ascii="Arial" w:hAnsi="Arial" w:cs="Arial"/>
        </w:rPr>
        <w:t xml:space="preserve"> </w:t>
      </w:r>
      <w:r w:rsidRPr="00712831">
        <w:rPr>
          <w:rFonts w:ascii="Arial" w:hAnsi="Arial" w:cs="Arial"/>
        </w:rPr>
        <w:t>TraceSecurity recommends restricting access to MS Sql servers to any unauthorized traffic.</w:t>
      </w:r>
    </w:p>
    <w:bookmarkEnd w:id="59"/>
    <w:p w:rsidR="0078001D" w:rsidRDefault="0078001D" w:rsidP="00887877">
      <w:pPr>
        <w:pStyle w:val="HTMLPreformatted"/>
        <w:numPr>
          <w:ilvl w:val="1"/>
          <w:numId w:val="20"/>
        </w:numPr>
        <w:tabs>
          <w:tab w:val="left" w:pos="720"/>
        </w:tabs>
        <w:jc w:val="left"/>
        <w:rPr>
          <w:rFonts w:ascii="Arial" w:hAnsi="Arial" w:cs="Arial"/>
        </w:rPr>
      </w:pPr>
      <w:r>
        <w:rPr>
          <w:rFonts w:ascii="Arial" w:hAnsi="Arial" w:cs="Arial"/>
        </w:rPr>
        <w:t>Anonymous Domain Enumeration (LDAP Null Bind)</w:t>
      </w:r>
      <w:r>
        <w:rPr>
          <w:rFonts w:ascii="Arial" w:hAnsi="Arial" w:cs="Arial"/>
        </w:rPr>
        <w:br/>
      </w:r>
      <w:r w:rsidRPr="00712831">
        <w:rPr>
          <w:rFonts w:ascii="Arial" w:hAnsi="Arial" w:cs="Arial"/>
        </w:rPr>
        <w:t>–</w:t>
      </w:r>
      <w:r>
        <w:rPr>
          <w:rFonts w:ascii="Arial" w:hAnsi="Arial" w:cs="Arial"/>
        </w:rPr>
        <w:t xml:space="preserve"> The analyst conducted a series of anonymous scans to successfully enumerate sensitive information such as usernames, groups, account settings, and permissions from systems supporting LDAP. Most commonly targeted systems are running Microsoft Active Directory. TraceSecurity recommends configuring all LDAP servers and services to require authentication to prevent unauthorized enumeration attempts by malicious parties.</w:t>
      </w:r>
    </w:p>
    <w:p w:rsidR="00712831" w:rsidRPr="00712831" w:rsidRDefault="00712831" w:rsidP="00712831">
      <w:pPr>
        <w:pStyle w:val="HTMLPreformatted"/>
        <w:tabs>
          <w:tab w:val="left" w:pos="720"/>
        </w:tabs>
        <w:ind w:left="1440"/>
        <w:jc w:val="left"/>
        <w:rPr>
          <w:rFonts w:ascii="Arial" w:hAnsi="Arial" w:cs="Arial"/>
        </w:rPr>
      </w:pPr>
    </w:p>
    <w:p w:rsidR="000A131B" w:rsidRDefault="000A131B" w:rsidP="000A131B">
      <w:pPr>
        <w:pStyle w:val="HTMLPreformatted"/>
        <w:numPr>
          <w:ilvl w:val="0"/>
          <w:numId w:val="20"/>
        </w:numPr>
        <w:tabs>
          <w:tab w:val="left" w:pos="720"/>
        </w:tabs>
        <w:jc w:val="left"/>
        <w:rPr>
          <w:rFonts w:ascii="Arial" w:hAnsi="Arial" w:cs="Arial"/>
        </w:rPr>
      </w:pPr>
      <w:r>
        <w:rPr>
          <w:rFonts w:ascii="Arial" w:hAnsi="Arial" w:cs="Arial"/>
        </w:rPr>
        <w:t>Low Risk</w:t>
      </w:r>
    </w:p>
    <w:p w:rsidR="00933120" w:rsidRDefault="00933120" w:rsidP="00933120">
      <w:pPr>
        <w:pStyle w:val="HTMLPreformatted"/>
        <w:numPr>
          <w:ilvl w:val="1"/>
          <w:numId w:val="20"/>
        </w:numPr>
        <w:tabs>
          <w:tab w:val="left" w:pos="720"/>
        </w:tabs>
        <w:jc w:val="left"/>
        <w:rPr>
          <w:rFonts w:ascii="Arial" w:hAnsi="Arial" w:cs="Arial"/>
        </w:rPr>
      </w:pPr>
      <w:r>
        <w:rPr>
          <w:rFonts w:ascii="Arial" w:hAnsi="Arial" w:cs="Arial"/>
        </w:rPr>
        <w:t xml:space="preserve">Weak and Insecure Ciphers </w:t>
      </w:r>
      <w:r>
        <w:rPr>
          <w:rFonts w:ascii="Arial" w:hAnsi="Arial" w:cs="Arial"/>
        </w:rPr>
        <w:br/>
        <w:t>– Scans conducted by the analyst revealed insecure protocols and encryption bit strengths below 128bit.</w:t>
      </w:r>
      <w:r w:rsidR="006E6205">
        <w:rPr>
          <w:rFonts w:ascii="Arial" w:hAnsi="Arial" w:cs="Arial"/>
        </w:rPr>
        <w:t xml:space="preserve"> TraceSecurity recommends updating SSL certificates to use strong ciphers and encryptions of 128bit or higher.</w:t>
      </w:r>
    </w:p>
    <w:p w:rsidR="000A131B" w:rsidRDefault="000A131B" w:rsidP="000A131B">
      <w:pPr>
        <w:pStyle w:val="HTMLPreformatted"/>
        <w:numPr>
          <w:ilvl w:val="1"/>
          <w:numId w:val="20"/>
        </w:numPr>
        <w:tabs>
          <w:tab w:val="left" w:pos="720"/>
        </w:tabs>
        <w:jc w:val="left"/>
        <w:rPr>
          <w:rFonts w:ascii="Arial" w:hAnsi="Arial" w:cs="Arial"/>
        </w:rPr>
      </w:pPr>
      <w:bookmarkStart w:id="60" w:name="_Hlk523815978"/>
      <w:r>
        <w:rPr>
          <w:rFonts w:ascii="Arial" w:hAnsi="Arial" w:cs="Arial"/>
        </w:rPr>
        <w:t>CBC SSH Vulnerability</w:t>
      </w:r>
      <w:r>
        <w:rPr>
          <w:rFonts w:ascii="Arial" w:hAnsi="Arial" w:cs="Arial"/>
        </w:rPr>
        <w:br/>
        <w:t>– The analyst confirmed software versions of systems exposed to Denial of Service (DoS) and Man-In-The-Middle (MITM) attacks on the local network.</w:t>
      </w:r>
      <w:r w:rsidR="006E6205">
        <w:rPr>
          <w:rFonts w:ascii="Arial" w:hAnsi="Arial" w:cs="Arial"/>
        </w:rPr>
        <w:t xml:space="preserve"> TraceSecurity recommends removing all insecure protocols to ensure vulnerabilities are mitigated.</w:t>
      </w:r>
    </w:p>
    <w:bookmarkEnd w:id="60"/>
    <w:p w:rsidR="008779D8" w:rsidRDefault="008779D8" w:rsidP="00FC7829">
      <w:pPr>
        <w:pStyle w:val="HTMLPreformatted"/>
        <w:tabs>
          <w:tab w:val="clear" w:pos="916"/>
          <w:tab w:val="left" w:pos="720"/>
        </w:tabs>
        <w:spacing w:after="120"/>
        <w:ind w:left="720"/>
        <w:jc w:val="left"/>
        <w:rPr>
          <w:rFonts w:ascii="Arial" w:hAnsi="Arial" w:cs="Arial"/>
        </w:rPr>
      </w:pPr>
    </w:p>
    <w:p w:rsidR="00C03070" w:rsidRDefault="00AA6D17" w:rsidP="00C03070">
      <w:r>
        <w:t>T</w:t>
      </w:r>
      <w:r w:rsidR="00934BA3">
        <w:t xml:space="preserve">he following information in this report will provide details on the initial network discovery, vulnerability testing, and penetration testing as described in the scope of work and contracted services between TraceSecurity and </w:t>
      </w:r>
      <w:sdt>
        <w:sdtPr>
          <w:alias w:val="Client Name"/>
          <w:id w:val="-473450664"/>
          <w:dataBinding w:prefixMappings="xmlns:ns0='http://schemas.microsoft.com/office/2006/coverPageProps' " w:xpath="/ns0:CoverPageProperties[1]/ns0:Abstract[1]" w:storeItemID="{55AF091B-3C7A-41E3-B477-F2FDAA23CFDA}"/>
          <w:text/>
        </w:sdtPr>
        <w:sdtContent>
          <w:r w:rsidR="000F6AB0">
            <w:t>&lt;Client Name&gt;</w:t>
          </w:r>
        </w:sdtContent>
      </w:sdt>
      <w:r w:rsidR="00957123">
        <w:t>.</w:t>
      </w:r>
    </w:p>
    <w:p w:rsidR="00C03070" w:rsidRDefault="00C03070" w:rsidP="00C03070">
      <w:pPr>
        <w:pStyle w:val="Heading1"/>
      </w:pPr>
      <w:bookmarkStart w:id="61" w:name="_Toc447093672"/>
      <w:bookmarkStart w:id="62" w:name="_Toc499887867"/>
      <w:r w:rsidRPr="00894DDD">
        <w:lastRenderedPageBreak/>
        <w:t xml:space="preserve">SECTION </w:t>
      </w:r>
      <w:r>
        <w:t>1</w:t>
      </w:r>
      <w:r w:rsidRPr="00894DDD">
        <w:t>: N</w:t>
      </w:r>
      <w:r>
        <w:t>ETWORK MAPPING</w:t>
      </w:r>
      <w:bookmarkEnd w:id="61"/>
      <w:bookmarkEnd w:id="62"/>
    </w:p>
    <w:p w:rsidR="00C03070" w:rsidRPr="0052481A" w:rsidRDefault="00C03070" w:rsidP="00C03070">
      <w:pPr>
        <w:rPr>
          <w:rFonts w:cs="Arial"/>
          <w:szCs w:val="20"/>
        </w:rPr>
      </w:pPr>
      <w:r w:rsidRPr="0052481A">
        <w:rPr>
          <w:rFonts w:cs="Arial"/>
          <w:szCs w:val="20"/>
        </w:rPr>
        <w:t xml:space="preserve">This section identifies the network resources and services. It is focused on technical aspects of the institution’s network. </w:t>
      </w:r>
    </w:p>
    <w:p w:rsidR="00C03070" w:rsidRPr="0052481A" w:rsidRDefault="00C03070" w:rsidP="00C03070">
      <w:pPr>
        <w:rPr>
          <w:rFonts w:cs="Arial"/>
          <w:szCs w:val="20"/>
        </w:rPr>
      </w:pPr>
      <w:r w:rsidRPr="0052481A">
        <w:rPr>
          <w:rFonts w:cs="Arial"/>
          <w:szCs w:val="20"/>
        </w:rPr>
        <w:t>The expected results were the following:</w:t>
      </w:r>
    </w:p>
    <w:p w:rsidR="00C03070" w:rsidRPr="0052481A" w:rsidRDefault="00C03070" w:rsidP="00C03070">
      <w:pPr>
        <w:numPr>
          <w:ilvl w:val="0"/>
          <w:numId w:val="7"/>
        </w:numPr>
        <w:spacing w:before="120" w:after="0"/>
        <w:rPr>
          <w:rFonts w:cs="Arial"/>
          <w:szCs w:val="20"/>
        </w:rPr>
      </w:pPr>
      <w:r w:rsidRPr="0052481A">
        <w:rPr>
          <w:rFonts w:cs="Arial"/>
          <w:szCs w:val="20"/>
        </w:rPr>
        <w:t>Target IP range(s)</w:t>
      </w:r>
    </w:p>
    <w:p w:rsidR="00C03070" w:rsidRPr="0052481A" w:rsidRDefault="00C03070" w:rsidP="00C03070">
      <w:pPr>
        <w:numPr>
          <w:ilvl w:val="0"/>
          <w:numId w:val="7"/>
        </w:numPr>
        <w:spacing w:before="120" w:after="0"/>
        <w:rPr>
          <w:rFonts w:cs="Arial"/>
          <w:szCs w:val="20"/>
        </w:rPr>
      </w:pPr>
      <w:r w:rsidRPr="0052481A">
        <w:rPr>
          <w:rFonts w:cs="Arial"/>
          <w:szCs w:val="20"/>
        </w:rPr>
        <w:t>Host discovery</w:t>
      </w:r>
    </w:p>
    <w:p w:rsidR="00C03070" w:rsidRPr="0052481A" w:rsidRDefault="00C03070" w:rsidP="00C03070">
      <w:pPr>
        <w:numPr>
          <w:ilvl w:val="0"/>
          <w:numId w:val="7"/>
        </w:numPr>
        <w:spacing w:before="120" w:after="0"/>
        <w:rPr>
          <w:rFonts w:cs="Arial"/>
          <w:szCs w:val="20"/>
        </w:rPr>
      </w:pPr>
      <w:r w:rsidRPr="0052481A">
        <w:rPr>
          <w:rFonts w:cs="Arial"/>
          <w:szCs w:val="20"/>
        </w:rPr>
        <w:t>Summary of available ports and services</w:t>
      </w:r>
    </w:p>
    <w:p w:rsidR="00C03070" w:rsidRPr="0052481A" w:rsidRDefault="00C03070" w:rsidP="00C03070">
      <w:pPr>
        <w:numPr>
          <w:ilvl w:val="0"/>
          <w:numId w:val="7"/>
        </w:numPr>
        <w:spacing w:before="120" w:after="0"/>
        <w:rPr>
          <w:rFonts w:cs="Arial"/>
          <w:szCs w:val="20"/>
        </w:rPr>
      </w:pPr>
      <w:r w:rsidRPr="0052481A">
        <w:rPr>
          <w:rFonts w:cs="Arial"/>
          <w:szCs w:val="20"/>
        </w:rPr>
        <w:t>Operating system(s) identification</w:t>
      </w:r>
    </w:p>
    <w:p w:rsidR="00C03070" w:rsidRPr="0052481A" w:rsidRDefault="00C03070" w:rsidP="00BA0366">
      <w:pPr>
        <w:numPr>
          <w:ilvl w:val="0"/>
          <w:numId w:val="7"/>
        </w:numPr>
        <w:spacing w:before="120"/>
        <w:rPr>
          <w:rFonts w:cs="Arial"/>
          <w:szCs w:val="20"/>
        </w:rPr>
      </w:pPr>
      <w:r w:rsidRPr="0052481A">
        <w:rPr>
          <w:rFonts w:cs="Arial"/>
          <w:szCs w:val="20"/>
        </w:rPr>
        <w:t>Web server identification</w:t>
      </w:r>
    </w:p>
    <w:p w:rsidR="009B75E9" w:rsidRDefault="004E7125" w:rsidP="009B75E9">
      <w:pPr>
        <w:spacing w:before="120"/>
        <w:rPr>
          <w:rFonts w:cs="Arial"/>
          <w:color w:val="auto"/>
          <w:szCs w:val="20"/>
        </w:rPr>
      </w:pPr>
      <w:r>
        <w:rPr>
          <w:rFonts w:cs="Arial"/>
          <w:color w:val="auto"/>
          <w:szCs w:val="20"/>
        </w:rPr>
        <w:t>The analyst performed a series of Nmap scans on the specified subnets</w:t>
      </w:r>
      <w:r w:rsidR="005439C6">
        <w:rPr>
          <w:rFonts w:cs="Arial"/>
          <w:color w:val="auto"/>
          <w:szCs w:val="20"/>
        </w:rPr>
        <w:t xml:space="preserve"> and IP address ranges</w:t>
      </w:r>
      <w:r>
        <w:rPr>
          <w:rFonts w:cs="Arial"/>
          <w:color w:val="auto"/>
          <w:szCs w:val="20"/>
        </w:rPr>
        <w:t xml:space="preserve"> in order to identify system types, operating systems, network shares and other critical services that could present a vulnerability to the organization’s network.</w:t>
      </w:r>
      <w:r w:rsidR="009B75E9" w:rsidRPr="009B75E9">
        <w:rPr>
          <w:rFonts w:cs="Arial"/>
          <w:color w:val="auto"/>
          <w:szCs w:val="20"/>
        </w:rPr>
        <w:t xml:space="preserve"> </w:t>
      </w:r>
      <w:r w:rsidR="009B75E9">
        <w:rPr>
          <w:rFonts w:cs="Arial"/>
          <w:color w:val="auto"/>
          <w:szCs w:val="20"/>
        </w:rPr>
        <w:t>The following figures detail the mapping process of live systems and open ports and vulnerabilities discovered by TraceSecurity Scanners.</w:t>
      </w:r>
      <w:r w:rsidR="005439C6">
        <w:rPr>
          <w:rFonts w:cs="Arial"/>
          <w:color w:val="auto"/>
          <w:szCs w:val="20"/>
        </w:rPr>
        <w:t xml:space="preserve"> The results of this </w:t>
      </w:r>
      <w:proofErr w:type="spellStart"/>
      <w:r w:rsidR="005439C6">
        <w:rPr>
          <w:rFonts w:cs="Arial"/>
          <w:color w:val="auto"/>
          <w:szCs w:val="20"/>
        </w:rPr>
        <w:t>pentest</w:t>
      </w:r>
      <w:proofErr w:type="spellEnd"/>
      <w:r w:rsidR="005439C6">
        <w:rPr>
          <w:rFonts w:cs="Arial"/>
          <w:color w:val="auto"/>
          <w:szCs w:val="20"/>
        </w:rPr>
        <w:t xml:space="preserve"> are a partial segment of the client’s internal network and represent an example of like systems and branches throughout the organization. It is advised that the organization take additional steps to ensure the artifacts found by the analyst within this report do not exist in other areas, subnets, branches or like systems maintained by the credit union.</w:t>
      </w:r>
    </w:p>
    <w:p w:rsidR="00BB1FC6" w:rsidRDefault="00BB1FC6" w:rsidP="00BB1FC6">
      <w:pPr>
        <w:pStyle w:val="Caption"/>
        <w:keepNext/>
      </w:pPr>
      <w:bookmarkStart w:id="63" w:name="_Toc499887882"/>
      <w:r>
        <w:t xml:space="preserve">Figure </w:t>
      </w:r>
      <w:r w:rsidR="008267C3">
        <w:rPr>
          <w:noProof/>
        </w:rPr>
        <w:fldChar w:fldCharType="begin"/>
      </w:r>
      <w:r w:rsidR="008267C3">
        <w:rPr>
          <w:noProof/>
        </w:rPr>
        <w:instrText xml:space="preserve"> SEQ Figure \* ARABIC </w:instrText>
      </w:r>
      <w:r w:rsidR="008267C3">
        <w:rPr>
          <w:noProof/>
        </w:rPr>
        <w:fldChar w:fldCharType="separate"/>
      </w:r>
      <w:r>
        <w:rPr>
          <w:noProof/>
        </w:rPr>
        <w:t>1</w:t>
      </w:r>
      <w:r w:rsidR="008267C3">
        <w:rPr>
          <w:noProof/>
        </w:rPr>
        <w:fldChar w:fldCharType="end"/>
      </w:r>
      <w:r>
        <w:t xml:space="preserve">: </w:t>
      </w:r>
      <w:r w:rsidR="00B135E4">
        <w:t xml:space="preserve">Table - </w:t>
      </w:r>
      <w:r>
        <w:t>Target Ranges</w:t>
      </w:r>
      <w:r w:rsidR="005439C6">
        <w:t xml:space="preserve"> and Individual IP addresses provided:</w:t>
      </w:r>
      <w:bookmarkEnd w:id="63"/>
    </w:p>
    <w:p w:rsidR="00287BCA" w:rsidRPr="00287BCA" w:rsidRDefault="00287BCA" w:rsidP="00287BCA">
      <w:r>
        <w:t>A full list of live hosts can be found in the appendix of this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9D77F3" w:rsidRPr="0075566D" w:rsidTr="009D77F3">
        <w:trPr>
          <w:trHeight w:val="440"/>
          <w:jc w:val="center"/>
        </w:trPr>
        <w:tc>
          <w:tcPr>
            <w:tcW w:w="2707" w:type="dxa"/>
            <w:shd w:val="clear" w:color="auto" w:fill="D9D9D9" w:themeFill="background1" w:themeFillShade="D9"/>
            <w:vAlign w:val="center"/>
          </w:tcPr>
          <w:p w:rsidR="00BF5C15" w:rsidRPr="000A3142" w:rsidRDefault="00BF5C15" w:rsidP="00BF5C15">
            <w:pPr>
              <w:spacing w:after="0"/>
              <w:jc w:val="center"/>
              <w:rPr>
                <w:sz w:val="18"/>
                <w:szCs w:val="18"/>
              </w:rPr>
            </w:pPr>
            <w:r w:rsidRPr="000A3142">
              <w:rPr>
                <w:sz w:val="18"/>
                <w:szCs w:val="18"/>
              </w:rPr>
              <w:t>172.16.0.0/24</w:t>
            </w:r>
          </w:p>
          <w:p w:rsidR="00BF5C15" w:rsidRPr="000A3142" w:rsidRDefault="00BF5C15" w:rsidP="00BF5C15">
            <w:pPr>
              <w:spacing w:after="0"/>
              <w:jc w:val="center"/>
              <w:rPr>
                <w:sz w:val="18"/>
                <w:szCs w:val="18"/>
              </w:rPr>
            </w:pPr>
            <w:r w:rsidRPr="000A3142">
              <w:rPr>
                <w:sz w:val="18"/>
                <w:szCs w:val="18"/>
              </w:rPr>
              <w:t>172.16.1.0/24</w:t>
            </w:r>
          </w:p>
          <w:p w:rsidR="00BF5C15" w:rsidRPr="000A3142" w:rsidRDefault="00BF5C15" w:rsidP="00BF5C15">
            <w:pPr>
              <w:spacing w:after="0"/>
              <w:jc w:val="center"/>
              <w:rPr>
                <w:sz w:val="18"/>
                <w:szCs w:val="18"/>
              </w:rPr>
            </w:pPr>
            <w:r w:rsidRPr="000A3142">
              <w:rPr>
                <w:sz w:val="18"/>
                <w:szCs w:val="18"/>
              </w:rPr>
              <w:t>172.16.2.0/24</w:t>
            </w:r>
          </w:p>
          <w:p w:rsidR="00BF5C15" w:rsidRPr="000A3142" w:rsidRDefault="00BF5C15" w:rsidP="00BF5C15">
            <w:pPr>
              <w:spacing w:after="0"/>
              <w:jc w:val="center"/>
              <w:rPr>
                <w:sz w:val="18"/>
                <w:szCs w:val="18"/>
              </w:rPr>
            </w:pPr>
            <w:r w:rsidRPr="000A3142">
              <w:rPr>
                <w:sz w:val="18"/>
                <w:szCs w:val="18"/>
              </w:rPr>
              <w:t>172.16.3.0/24</w:t>
            </w:r>
          </w:p>
          <w:p w:rsidR="009D77F3" w:rsidRPr="000A3142" w:rsidRDefault="00BF5C15" w:rsidP="00BF5C15">
            <w:pPr>
              <w:spacing w:after="0"/>
              <w:jc w:val="center"/>
              <w:rPr>
                <w:sz w:val="18"/>
                <w:szCs w:val="18"/>
              </w:rPr>
            </w:pPr>
            <w:r w:rsidRPr="000A3142">
              <w:rPr>
                <w:sz w:val="18"/>
                <w:szCs w:val="18"/>
              </w:rPr>
              <w:t>172.16.4.0/24</w:t>
            </w:r>
          </w:p>
        </w:tc>
        <w:tc>
          <w:tcPr>
            <w:tcW w:w="2707" w:type="dxa"/>
            <w:shd w:val="clear" w:color="auto" w:fill="D9D9D9" w:themeFill="background1" w:themeFillShade="D9"/>
            <w:vAlign w:val="center"/>
          </w:tcPr>
          <w:p w:rsidR="00BF5C15" w:rsidRPr="000A3142" w:rsidRDefault="00BF5C15" w:rsidP="00BF5C15">
            <w:pPr>
              <w:spacing w:after="0"/>
              <w:jc w:val="center"/>
              <w:rPr>
                <w:sz w:val="18"/>
                <w:szCs w:val="18"/>
              </w:rPr>
            </w:pPr>
            <w:r w:rsidRPr="000A3142">
              <w:rPr>
                <w:sz w:val="18"/>
                <w:szCs w:val="18"/>
              </w:rPr>
              <w:t>172.16.5.0/24</w:t>
            </w:r>
          </w:p>
          <w:p w:rsidR="00BF5C15" w:rsidRPr="000A3142" w:rsidRDefault="00BF5C15" w:rsidP="00BF5C15">
            <w:pPr>
              <w:spacing w:after="0"/>
              <w:jc w:val="center"/>
              <w:rPr>
                <w:sz w:val="18"/>
                <w:szCs w:val="18"/>
              </w:rPr>
            </w:pPr>
            <w:r w:rsidRPr="000A3142">
              <w:rPr>
                <w:sz w:val="18"/>
                <w:szCs w:val="18"/>
              </w:rPr>
              <w:t>172.16.6.0/24</w:t>
            </w:r>
          </w:p>
          <w:p w:rsidR="00BF5C15" w:rsidRPr="000A3142" w:rsidRDefault="00BF5C15" w:rsidP="00BF5C15">
            <w:pPr>
              <w:spacing w:after="0"/>
              <w:jc w:val="center"/>
              <w:rPr>
                <w:sz w:val="18"/>
                <w:szCs w:val="18"/>
              </w:rPr>
            </w:pPr>
            <w:r w:rsidRPr="000A3142">
              <w:rPr>
                <w:sz w:val="18"/>
                <w:szCs w:val="18"/>
              </w:rPr>
              <w:t>172.16.7.0/24</w:t>
            </w:r>
          </w:p>
          <w:p w:rsidR="00BF5C15" w:rsidRPr="000A3142" w:rsidRDefault="00BF5C15" w:rsidP="00BF5C15">
            <w:pPr>
              <w:spacing w:after="0"/>
              <w:jc w:val="center"/>
              <w:rPr>
                <w:sz w:val="18"/>
                <w:szCs w:val="18"/>
              </w:rPr>
            </w:pPr>
            <w:r w:rsidRPr="000A3142">
              <w:rPr>
                <w:sz w:val="18"/>
                <w:szCs w:val="18"/>
              </w:rPr>
              <w:t>172.16.8.0/24</w:t>
            </w:r>
          </w:p>
          <w:p w:rsidR="009D77F3" w:rsidRPr="000A3142" w:rsidRDefault="00BF5C15" w:rsidP="00BF5C15">
            <w:pPr>
              <w:spacing w:after="0"/>
              <w:jc w:val="center"/>
              <w:rPr>
                <w:sz w:val="18"/>
                <w:szCs w:val="18"/>
              </w:rPr>
            </w:pPr>
            <w:r w:rsidRPr="000A3142">
              <w:rPr>
                <w:sz w:val="18"/>
                <w:szCs w:val="18"/>
              </w:rPr>
              <w:t>172.16.9.0/24</w:t>
            </w:r>
          </w:p>
        </w:tc>
        <w:tc>
          <w:tcPr>
            <w:tcW w:w="2707" w:type="dxa"/>
            <w:shd w:val="clear" w:color="auto" w:fill="D9D9D9" w:themeFill="background1" w:themeFillShade="D9"/>
            <w:vAlign w:val="center"/>
          </w:tcPr>
          <w:p w:rsidR="00BF5C15" w:rsidRPr="000A3142" w:rsidRDefault="00BF5C15" w:rsidP="00BF5C15">
            <w:pPr>
              <w:spacing w:after="0"/>
              <w:jc w:val="center"/>
              <w:rPr>
                <w:sz w:val="18"/>
                <w:szCs w:val="18"/>
              </w:rPr>
            </w:pPr>
            <w:r w:rsidRPr="000A3142">
              <w:rPr>
                <w:sz w:val="18"/>
                <w:szCs w:val="18"/>
              </w:rPr>
              <w:t>10.10.10.0/24</w:t>
            </w:r>
          </w:p>
          <w:p w:rsidR="00BF5C15" w:rsidRPr="000A3142" w:rsidRDefault="00BF5C15" w:rsidP="00BF5C15">
            <w:pPr>
              <w:spacing w:after="0"/>
              <w:jc w:val="center"/>
              <w:rPr>
                <w:sz w:val="18"/>
                <w:szCs w:val="18"/>
              </w:rPr>
            </w:pPr>
            <w:r w:rsidRPr="000A3142">
              <w:rPr>
                <w:sz w:val="18"/>
                <w:szCs w:val="18"/>
              </w:rPr>
              <w:t>10.0.0.0/24</w:t>
            </w:r>
          </w:p>
          <w:p w:rsidR="002177D9" w:rsidRPr="000A3142" w:rsidRDefault="002177D9" w:rsidP="002177D9">
            <w:pPr>
              <w:spacing w:after="0"/>
              <w:jc w:val="center"/>
              <w:rPr>
                <w:sz w:val="18"/>
                <w:szCs w:val="18"/>
              </w:rPr>
            </w:pPr>
            <w:r w:rsidRPr="000A3142">
              <w:rPr>
                <w:sz w:val="18"/>
                <w:szCs w:val="18"/>
              </w:rPr>
              <w:t>10.0.9.0/24</w:t>
            </w:r>
          </w:p>
          <w:p w:rsidR="009D77F3" w:rsidRPr="000A3142" w:rsidRDefault="002177D9" w:rsidP="002177D9">
            <w:pPr>
              <w:spacing w:after="0"/>
              <w:jc w:val="center"/>
              <w:rPr>
                <w:sz w:val="18"/>
                <w:szCs w:val="18"/>
              </w:rPr>
            </w:pPr>
            <w:r w:rsidRPr="000A3142">
              <w:rPr>
                <w:sz w:val="18"/>
                <w:szCs w:val="18"/>
              </w:rPr>
              <w:t>10.20.36.0/24</w:t>
            </w:r>
          </w:p>
        </w:tc>
        <w:tc>
          <w:tcPr>
            <w:tcW w:w="2707" w:type="dxa"/>
            <w:shd w:val="clear" w:color="auto" w:fill="D9D9D9" w:themeFill="background1" w:themeFillShade="D9"/>
            <w:vAlign w:val="center"/>
          </w:tcPr>
          <w:p w:rsidR="002177D9" w:rsidRPr="000A3142" w:rsidRDefault="00BF5C15" w:rsidP="002177D9">
            <w:pPr>
              <w:spacing w:after="0"/>
              <w:jc w:val="center"/>
              <w:rPr>
                <w:sz w:val="18"/>
                <w:szCs w:val="18"/>
              </w:rPr>
            </w:pPr>
            <w:r w:rsidRPr="000A3142">
              <w:rPr>
                <w:sz w:val="18"/>
                <w:szCs w:val="18"/>
              </w:rPr>
              <w:t>192.168.201.0/24</w:t>
            </w:r>
          </w:p>
          <w:p w:rsidR="002177D9" w:rsidRPr="000A3142" w:rsidRDefault="002177D9" w:rsidP="002177D9">
            <w:pPr>
              <w:spacing w:after="0"/>
              <w:jc w:val="center"/>
              <w:rPr>
                <w:sz w:val="18"/>
                <w:szCs w:val="18"/>
              </w:rPr>
            </w:pPr>
            <w:r w:rsidRPr="000A3142">
              <w:rPr>
                <w:sz w:val="18"/>
                <w:szCs w:val="18"/>
              </w:rPr>
              <w:t>192.168.101.0/24</w:t>
            </w:r>
          </w:p>
          <w:p w:rsidR="009D77F3" w:rsidRPr="000A3142" w:rsidRDefault="002177D9" w:rsidP="002177D9">
            <w:pPr>
              <w:spacing w:after="0"/>
              <w:jc w:val="center"/>
              <w:rPr>
                <w:sz w:val="18"/>
                <w:szCs w:val="18"/>
              </w:rPr>
            </w:pPr>
            <w:r w:rsidRPr="000A3142">
              <w:rPr>
                <w:sz w:val="18"/>
                <w:szCs w:val="18"/>
              </w:rPr>
              <w:t>192.168.205.0/24</w:t>
            </w:r>
          </w:p>
        </w:tc>
      </w:tr>
    </w:tbl>
    <w:p w:rsidR="005439C6" w:rsidRDefault="005439C6" w:rsidP="005439C6"/>
    <w:p w:rsidR="00302B89" w:rsidRDefault="009E525B" w:rsidP="00123696">
      <w:pPr>
        <w:pStyle w:val="Caption"/>
        <w:keepNext/>
      </w:pPr>
      <w:bookmarkStart w:id="64" w:name="_Toc499887883"/>
      <w:r>
        <w:t xml:space="preserve">Figure </w:t>
      </w:r>
      <w:r w:rsidR="005439C6">
        <w:t>2</w:t>
      </w:r>
      <w:r>
        <w:t>: Summary of</w:t>
      </w:r>
      <w:r w:rsidR="00C359BD">
        <w:t xml:space="preserve"> Top</w:t>
      </w:r>
      <w:r>
        <w:t xml:space="preserve"> Open Ports and Service</w:t>
      </w:r>
      <w:r w:rsidR="0051403C">
        <w:t>s</w:t>
      </w:r>
      <w:r w:rsidR="00F16EC6">
        <w:t>:</w:t>
      </w:r>
      <w:bookmarkEnd w:id="64"/>
    </w:p>
    <w:p w:rsidR="00F05329" w:rsidRPr="005439C6" w:rsidRDefault="00AB4192" w:rsidP="00D76782">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5.5pt">
            <v:imagedata r:id="rId13" o:title="open ports Graph"/>
            <v:shadow on="t" opacity=".5"/>
          </v:shape>
        </w:pict>
      </w:r>
    </w:p>
    <w:p w:rsidR="00A14D25" w:rsidRDefault="00A14D25" w:rsidP="00A14D25">
      <w:pPr>
        <w:pStyle w:val="Caption"/>
        <w:keepNext/>
      </w:pPr>
      <w:bookmarkStart w:id="65" w:name="_Toc499887884"/>
      <w:r>
        <w:lastRenderedPageBreak/>
        <w:t xml:space="preserve">Figure </w:t>
      </w:r>
      <w:r w:rsidR="002B7627">
        <w:t>3</w:t>
      </w:r>
      <w:r>
        <w:t xml:space="preserve">: </w:t>
      </w:r>
      <w:r w:rsidR="003D463C">
        <w:t>Service</w:t>
      </w:r>
      <w:r>
        <w:t xml:space="preserve"> Version Scan</w:t>
      </w:r>
      <w:r w:rsidR="003D463C">
        <w:t>:</w:t>
      </w:r>
      <w:r>
        <w:t xml:space="preserve"> </w:t>
      </w:r>
      <w:r w:rsidR="003D463C">
        <w:t>SMB TCP Port 445</w:t>
      </w:r>
      <w:r w:rsidR="00EA18A0">
        <w:t xml:space="preserve"> on Devices Not on a Domain</w:t>
      </w:r>
      <w:r w:rsidR="00F16EC6">
        <w:t>:</w:t>
      </w:r>
      <w:bookmarkEnd w:id="65"/>
    </w:p>
    <w:p w:rsidR="00EA18A0" w:rsidRDefault="00AB4192" w:rsidP="00EA18A0">
      <w:r>
        <w:pict>
          <v:shape id="_x0000_i1026" type="#_x0000_t75" style="width:6in;height:22.5pt">
            <v:imagedata r:id="rId14" o:title="mapping smb workgroup computers " cropright="2374f"/>
          </v:shape>
        </w:pict>
      </w:r>
    </w:p>
    <w:p w:rsidR="00F05329" w:rsidRPr="00EA18A0" w:rsidRDefault="00F05329" w:rsidP="00EA18A0"/>
    <w:p w:rsidR="00EA18A0" w:rsidRDefault="00EA18A0" w:rsidP="00EA18A0">
      <w:pPr>
        <w:pStyle w:val="Caption"/>
        <w:keepNext/>
      </w:pPr>
      <w:bookmarkStart w:id="66" w:name="_Toc499887885"/>
      <w:r>
        <w:t xml:space="preserve">Figure </w:t>
      </w:r>
      <w:r w:rsidR="00471736">
        <w:t>4</w:t>
      </w:r>
      <w:r>
        <w:t>: Service Version Scan: SMB TCP Port 445 on Windows 2008 R2 Servers:</w:t>
      </w:r>
      <w:bookmarkEnd w:id="66"/>
    </w:p>
    <w:p w:rsidR="00A14D25" w:rsidRDefault="00AB4192" w:rsidP="00A14D25">
      <w:r>
        <w:pict>
          <v:shape id="_x0000_i1027" type="#_x0000_t75" style="width:6in;height:302.25pt">
            <v:imagedata r:id="rId15" o:title="mapping smb 2008 servers"/>
          </v:shape>
        </w:pict>
      </w:r>
    </w:p>
    <w:p w:rsidR="00B135E4" w:rsidRDefault="00B135E4" w:rsidP="00A14D25"/>
    <w:p w:rsidR="00B135E4" w:rsidRDefault="00B135E4" w:rsidP="00B135E4">
      <w:pPr>
        <w:pStyle w:val="Caption"/>
        <w:keepNext/>
      </w:pPr>
      <w:bookmarkStart w:id="67" w:name="_Toc499887886"/>
      <w:r>
        <w:t>Figure 5: IP SMB Version Scan on Devices with TCP Port 389 Open as Possible Domain Controllers:</w:t>
      </w:r>
      <w:bookmarkEnd w:id="67"/>
    </w:p>
    <w:p w:rsidR="00EA18A0" w:rsidRPr="003245DE" w:rsidRDefault="00B135E4" w:rsidP="00B135E4">
      <w:r>
        <w:rPr>
          <w:noProof/>
        </w:rPr>
        <w:drawing>
          <wp:inline distT="0" distB="0" distL="0" distR="0">
            <wp:extent cx="5486400" cy="1003300"/>
            <wp:effectExtent l="0" t="0" r="0" b="6350"/>
            <wp:docPr id="5" name="Picture 5" descr="mapping smb DomainControllers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pping smb DomainControllers serv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6207EE" w:rsidRDefault="006207EE" w:rsidP="006207EE">
      <w:pPr>
        <w:pStyle w:val="Caption"/>
        <w:keepNext/>
      </w:pPr>
      <w:bookmarkStart w:id="68" w:name="_Toc499887887"/>
      <w:r>
        <w:lastRenderedPageBreak/>
        <w:t xml:space="preserve">Figure </w:t>
      </w:r>
      <w:r w:rsidR="00471736">
        <w:t>6</w:t>
      </w:r>
      <w:r>
        <w:t>: Service Version Scan: SMB TCP Port 445</w:t>
      </w:r>
      <w:r w:rsidR="00EA18A0">
        <w:t xml:space="preserve"> on Windows 2012 Servers</w:t>
      </w:r>
      <w:r>
        <w:t>:</w:t>
      </w:r>
      <w:bookmarkEnd w:id="68"/>
    </w:p>
    <w:p w:rsidR="006207EE" w:rsidRDefault="00AB4192" w:rsidP="008B0EAB">
      <w:pPr>
        <w:keepNext/>
        <w:spacing w:before="120"/>
      </w:pPr>
      <w:r>
        <w:pict>
          <v:shape id="_x0000_i1028" type="#_x0000_t75" style="width:6in;height:3in">
            <v:imagedata r:id="rId17" o:title="mapping smb 2012 servers"/>
          </v:shape>
        </w:pict>
      </w:r>
    </w:p>
    <w:p w:rsidR="0027264A" w:rsidRDefault="0027264A" w:rsidP="008B0EAB">
      <w:pPr>
        <w:keepNext/>
        <w:spacing w:before="120"/>
      </w:pPr>
    </w:p>
    <w:p w:rsidR="003D463C" w:rsidRDefault="003D463C" w:rsidP="003D463C">
      <w:pPr>
        <w:pStyle w:val="Caption"/>
        <w:keepNext/>
      </w:pPr>
      <w:bookmarkStart w:id="69" w:name="_Toc499887888"/>
      <w:r>
        <w:t xml:space="preserve">Figure </w:t>
      </w:r>
      <w:r w:rsidR="00471736">
        <w:t>7</w:t>
      </w:r>
      <w:r>
        <w:t>: Service Version Scan</w:t>
      </w:r>
      <w:r w:rsidR="00F05329">
        <w:t xml:space="preserve"> Example of</w:t>
      </w:r>
      <w:r>
        <w:t xml:space="preserve"> FTP TCP Port 21</w:t>
      </w:r>
      <w:r w:rsidR="00F16EC6">
        <w:t>:</w:t>
      </w:r>
      <w:bookmarkEnd w:id="69"/>
    </w:p>
    <w:p w:rsidR="003D463C" w:rsidRDefault="00AB4192" w:rsidP="003D463C">
      <w:r>
        <w:pict>
          <v:shape id="_x0000_i1029" type="#_x0000_t75" style="width:6in;height:265.5pt">
            <v:imagedata r:id="rId18" o:title="mapping ftp version" cropbottom="23413f"/>
          </v:shape>
        </w:pict>
      </w:r>
    </w:p>
    <w:p w:rsidR="003D45FB" w:rsidRPr="003245DE" w:rsidRDefault="003D45FB" w:rsidP="003D463C"/>
    <w:p w:rsidR="003D463C" w:rsidRDefault="003D463C" w:rsidP="003D463C">
      <w:pPr>
        <w:pStyle w:val="Caption"/>
        <w:keepNext/>
      </w:pPr>
      <w:bookmarkStart w:id="70" w:name="_Toc499887889"/>
      <w:r>
        <w:lastRenderedPageBreak/>
        <w:t xml:space="preserve">Figure </w:t>
      </w:r>
      <w:r w:rsidR="00471736">
        <w:t>8</w:t>
      </w:r>
      <w:r>
        <w:t>: Service Version Scan: SSH TCP Port 22</w:t>
      </w:r>
      <w:r w:rsidR="00F16EC6">
        <w:t>:</w:t>
      </w:r>
      <w:bookmarkEnd w:id="70"/>
    </w:p>
    <w:p w:rsidR="003D463C" w:rsidRDefault="00AB4192" w:rsidP="003D463C">
      <w:r>
        <w:pict>
          <v:shape id="_x0000_i1030" type="#_x0000_t75" style="width:6in;height:273pt">
            <v:imagedata r:id="rId19" o:title="mapping SSH Version Scan Sample" cropbottom="9856f"/>
          </v:shape>
        </w:pict>
      </w:r>
    </w:p>
    <w:p w:rsidR="00906A4C" w:rsidRPr="003245DE" w:rsidRDefault="00906A4C" w:rsidP="003D463C"/>
    <w:p w:rsidR="008A7CBE" w:rsidRDefault="008A7CBE" w:rsidP="008A7CBE">
      <w:pPr>
        <w:pStyle w:val="Caption"/>
        <w:keepNext/>
      </w:pPr>
      <w:bookmarkStart w:id="71" w:name="_Toc499887890"/>
      <w:r>
        <w:t xml:space="preserve">Figure </w:t>
      </w:r>
      <w:r w:rsidR="00471736">
        <w:t>9</w:t>
      </w:r>
      <w:r>
        <w:t>: Service Version Scan: Telnet TCP Port 23</w:t>
      </w:r>
      <w:r w:rsidR="00F16EC6">
        <w:t>:</w:t>
      </w:r>
      <w:bookmarkEnd w:id="71"/>
    </w:p>
    <w:p w:rsidR="004600C8" w:rsidRDefault="00AB4192" w:rsidP="008A7CBE">
      <w:r>
        <w:pict>
          <v:shape id="_x0000_i1031" type="#_x0000_t75" style="width:6in;height:223.5pt">
            <v:imagedata r:id="rId20" o:title="mapping telnet version"/>
          </v:shape>
        </w:pict>
      </w:r>
    </w:p>
    <w:p w:rsidR="00E36465" w:rsidRPr="003245DE" w:rsidRDefault="00E36465" w:rsidP="00E36465"/>
    <w:p w:rsidR="00E36465" w:rsidRDefault="00E36465" w:rsidP="00E36465">
      <w:pPr>
        <w:pStyle w:val="Caption"/>
        <w:keepNext/>
      </w:pPr>
      <w:bookmarkStart w:id="72" w:name="_Toc499887891"/>
      <w:r>
        <w:lastRenderedPageBreak/>
        <w:t>Figure 1</w:t>
      </w:r>
      <w:r w:rsidR="00471736">
        <w:t>0</w:t>
      </w:r>
      <w:r>
        <w:t xml:space="preserve">: Example </w:t>
      </w:r>
      <w:proofErr w:type="spellStart"/>
      <w:r>
        <w:t>NetScan</w:t>
      </w:r>
      <w:proofErr w:type="spellEnd"/>
      <w:r>
        <w:t xml:space="preserve"> Results on </w:t>
      </w:r>
      <w:r w:rsidR="007A461B">
        <w:t>Targeted</w:t>
      </w:r>
      <w:r>
        <w:t xml:space="preserve"> Subnet</w:t>
      </w:r>
      <w:r w:rsidR="007A461B">
        <w:t>s</w:t>
      </w:r>
      <w:r>
        <w:t>:</w:t>
      </w:r>
      <w:bookmarkEnd w:id="72"/>
    </w:p>
    <w:p w:rsidR="00CF4715" w:rsidRDefault="00AB4192" w:rsidP="008B0EAB">
      <w:pPr>
        <w:keepNext/>
        <w:spacing w:before="120"/>
      </w:pPr>
      <w:r>
        <w:pict>
          <v:shape id="_x0000_i1032" type="#_x0000_t75" style="width:6in;height:165pt">
            <v:imagedata r:id="rId21" o:title="mapping netscan example"/>
          </v:shape>
        </w:pict>
      </w:r>
    </w:p>
    <w:p w:rsidR="00C03070" w:rsidRDefault="00C03070" w:rsidP="00C03070">
      <w:pPr>
        <w:pStyle w:val="Heading1"/>
      </w:pPr>
      <w:bookmarkStart w:id="73" w:name="_Toc447093673"/>
      <w:bookmarkStart w:id="74" w:name="_Toc499887868"/>
      <w:r w:rsidRPr="00894DDD">
        <w:lastRenderedPageBreak/>
        <w:t xml:space="preserve">SECTION </w:t>
      </w:r>
      <w:r>
        <w:t>2</w:t>
      </w:r>
      <w:r w:rsidRPr="00894DDD">
        <w:t xml:space="preserve">: </w:t>
      </w:r>
      <w:r>
        <w:t>VULNERABILITY IDENTIFICATION</w:t>
      </w:r>
      <w:bookmarkEnd w:id="73"/>
      <w:bookmarkEnd w:id="74"/>
    </w:p>
    <w:p w:rsidR="00C03070" w:rsidRPr="00F57F32" w:rsidRDefault="00C03070" w:rsidP="00C03070">
      <w:pPr>
        <w:autoSpaceDE w:val="0"/>
        <w:autoSpaceDN w:val="0"/>
        <w:adjustRightInd w:val="0"/>
        <w:rPr>
          <w:rFonts w:cs="Arial"/>
          <w:szCs w:val="20"/>
        </w:rPr>
      </w:pPr>
      <w:r w:rsidRPr="00F57F32">
        <w:rPr>
          <w:rFonts w:cs="Arial"/>
          <w:szCs w:val="20"/>
        </w:rPr>
        <w:t xml:space="preserve">This section utilizes the information from the previous section to identify the existence of the vulnerabilities.  During this section, the </w:t>
      </w:r>
      <w:r>
        <w:rPr>
          <w:rFonts w:cs="Arial"/>
          <w:szCs w:val="20"/>
        </w:rPr>
        <w:t>ISA</w:t>
      </w:r>
      <w:r w:rsidRPr="00F57F32">
        <w:rPr>
          <w:rFonts w:cs="Arial"/>
          <w:szCs w:val="20"/>
        </w:rPr>
        <w:t xml:space="preserve"> </w:t>
      </w:r>
      <w:r>
        <w:rPr>
          <w:rFonts w:cs="Arial"/>
          <w:szCs w:val="20"/>
        </w:rPr>
        <w:t>may have utilized</w:t>
      </w:r>
      <w:r w:rsidRPr="00F57F32">
        <w:rPr>
          <w:rFonts w:cs="Arial"/>
          <w:szCs w:val="20"/>
        </w:rPr>
        <w:t xml:space="preserve"> </w:t>
      </w:r>
      <w:proofErr w:type="spellStart"/>
      <w:r w:rsidRPr="00F57F32">
        <w:rPr>
          <w:rFonts w:cs="Arial"/>
          <w:szCs w:val="20"/>
        </w:rPr>
        <w:t>TraceSecurity</w:t>
      </w:r>
      <w:r w:rsidR="00BA0366">
        <w:rPr>
          <w:rFonts w:cs="Arial"/>
          <w:szCs w:val="20"/>
        </w:rPr>
        <w:t>’s</w:t>
      </w:r>
      <w:proofErr w:type="spellEnd"/>
      <w:r w:rsidRPr="00F57F32">
        <w:rPr>
          <w:rFonts w:cs="Arial"/>
          <w:szCs w:val="20"/>
        </w:rPr>
        <w:t xml:space="preserve"> proprietary Cloud Security Officer (CSO) scanners, vulnerability scanners, web application scanners, and other tools</w:t>
      </w:r>
      <w:r>
        <w:rPr>
          <w:rFonts w:cs="Arial"/>
          <w:szCs w:val="20"/>
        </w:rPr>
        <w:t>,</w:t>
      </w:r>
      <w:r w:rsidRPr="00F57F32">
        <w:rPr>
          <w:rFonts w:cs="Arial"/>
          <w:szCs w:val="20"/>
        </w:rPr>
        <w:t xml:space="preserve"> such as Metasploit</w:t>
      </w:r>
      <w:r>
        <w:rPr>
          <w:rFonts w:cs="Arial"/>
          <w:szCs w:val="20"/>
        </w:rPr>
        <w:t>,</w:t>
      </w:r>
      <w:r w:rsidRPr="00F57F32">
        <w:rPr>
          <w:rFonts w:cs="Arial"/>
          <w:szCs w:val="20"/>
        </w:rPr>
        <w:t xml:space="preserve"> to discover vulnerabilities and match them to known exploits.</w:t>
      </w:r>
    </w:p>
    <w:p w:rsidR="00C03070" w:rsidRPr="00F57F32" w:rsidRDefault="00C03070" w:rsidP="00C03070">
      <w:pPr>
        <w:autoSpaceDE w:val="0"/>
        <w:autoSpaceDN w:val="0"/>
        <w:adjustRightInd w:val="0"/>
        <w:rPr>
          <w:rFonts w:cs="Arial"/>
          <w:szCs w:val="20"/>
        </w:rPr>
      </w:pPr>
      <w:r w:rsidRPr="00F57F32">
        <w:rPr>
          <w:rFonts w:cs="Arial"/>
          <w:szCs w:val="20"/>
        </w:rPr>
        <w:t xml:space="preserve">The goal of this stage </w:t>
      </w:r>
      <w:r>
        <w:rPr>
          <w:rFonts w:cs="Arial"/>
          <w:szCs w:val="20"/>
        </w:rPr>
        <w:t>wa</w:t>
      </w:r>
      <w:r w:rsidRPr="00F57F32">
        <w:rPr>
          <w:rFonts w:cs="Arial"/>
          <w:szCs w:val="20"/>
        </w:rPr>
        <w:t xml:space="preserve">s to use information gathered in the previous section of this report to perform a technical assessment of the actual existence of exploitable vulnerabilities. </w:t>
      </w:r>
      <w:r w:rsidRPr="00F57F32">
        <w:rPr>
          <w:rFonts w:cs="Arial"/>
          <w:color w:val="0070C0"/>
          <w:szCs w:val="20"/>
        </w:rPr>
        <w:t>Network analysis identified insecurely configured services and vulnerable software versions.</w:t>
      </w:r>
      <w:r w:rsidRPr="00F57F32">
        <w:rPr>
          <w:rFonts w:cs="Arial"/>
          <w:szCs w:val="20"/>
        </w:rPr>
        <w:t xml:space="preserve">  During the vulnerability identification stage, the </w:t>
      </w:r>
      <w:r>
        <w:rPr>
          <w:rFonts w:cs="Arial"/>
          <w:szCs w:val="20"/>
        </w:rPr>
        <w:t>ISA</w:t>
      </w:r>
      <w:r w:rsidRPr="00F57F32">
        <w:rPr>
          <w:rFonts w:cs="Arial"/>
          <w:szCs w:val="20"/>
        </w:rPr>
        <w:t xml:space="preserve"> identifie</w:t>
      </w:r>
      <w:r>
        <w:rPr>
          <w:rFonts w:cs="Arial"/>
          <w:szCs w:val="20"/>
        </w:rPr>
        <w:t>d</w:t>
      </w:r>
      <w:r w:rsidRPr="00F57F32">
        <w:rPr>
          <w:rFonts w:cs="Arial"/>
          <w:szCs w:val="20"/>
        </w:rPr>
        <w:t xml:space="preserve"> as many positive penetration venues of attack as possible.  Examples of vulnerability validation are shown in the following figures.  Where applicable, a proof of concept is demonstrated in the penetration testing portion of the report.  </w:t>
      </w:r>
      <w:r w:rsidRPr="00AC75A6">
        <w:rPr>
          <w:rFonts w:cs="Arial"/>
          <w:color w:val="0070C0"/>
          <w:szCs w:val="20"/>
        </w:rPr>
        <w:t xml:space="preserve">TraceSecurity recommends </w:t>
      </w:r>
      <w:r>
        <w:rPr>
          <w:rFonts w:cs="Arial"/>
          <w:color w:val="0070C0"/>
          <w:szCs w:val="20"/>
        </w:rPr>
        <w:t>reviewing</w:t>
      </w:r>
      <w:r w:rsidRPr="00AC75A6">
        <w:rPr>
          <w:rFonts w:cs="Arial"/>
          <w:color w:val="0070C0"/>
          <w:szCs w:val="20"/>
        </w:rPr>
        <w:t xml:space="preserve"> all identified vulnerabilities </w:t>
      </w:r>
      <w:r>
        <w:rPr>
          <w:rFonts w:cs="Arial"/>
          <w:color w:val="0070C0"/>
          <w:szCs w:val="20"/>
        </w:rPr>
        <w:t xml:space="preserve">in </w:t>
      </w:r>
      <w:r w:rsidR="00BA0366">
        <w:rPr>
          <w:rFonts w:cs="Arial"/>
          <w:color w:val="0070C0"/>
          <w:szCs w:val="20"/>
        </w:rPr>
        <w:t xml:space="preserve">the </w:t>
      </w:r>
      <w:proofErr w:type="spellStart"/>
      <w:r>
        <w:rPr>
          <w:rFonts w:cs="Arial"/>
          <w:color w:val="0070C0"/>
          <w:szCs w:val="20"/>
        </w:rPr>
        <w:t>TraceCSO</w:t>
      </w:r>
      <w:proofErr w:type="spellEnd"/>
      <w:r>
        <w:rPr>
          <w:rFonts w:cs="Arial"/>
          <w:color w:val="0070C0"/>
          <w:szCs w:val="20"/>
        </w:rPr>
        <w:t xml:space="preserve"> portal and </w:t>
      </w:r>
      <w:r w:rsidR="00BA0366" w:rsidRPr="00AC75A6">
        <w:rPr>
          <w:rFonts w:cs="Arial"/>
          <w:color w:val="0070C0"/>
          <w:szCs w:val="20"/>
        </w:rPr>
        <w:t>promptly</w:t>
      </w:r>
      <w:r w:rsidR="00BA0366">
        <w:rPr>
          <w:rFonts w:cs="Arial"/>
          <w:color w:val="0070C0"/>
          <w:szCs w:val="20"/>
        </w:rPr>
        <w:t xml:space="preserve"> </w:t>
      </w:r>
      <w:r>
        <w:rPr>
          <w:rFonts w:cs="Arial"/>
          <w:color w:val="0070C0"/>
          <w:szCs w:val="20"/>
        </w:rPr>
        <w:t>remediating</w:t>
      </w:r>
      <w:r w:rsidRPr="00AC75A6">
        <w:rPr>
          <w:rFonts w:cs="Arial"/>
          <w:color w:val="0070C0"/>
          <w:szCs w:val="20"/>
        </w:rPr>
        <w:t xml:space="preserve"> unresolved vulnerabilities.</w:t>
      </w:r>
    </w:p>
    <w:p w:rsidR="00C03070" w:rsidRDefault="00C03070" w:rsidP="00C03070">
      <w:pPr>
        <w:rPr>
          <w:rFonts w:cs="Arial"/>
          <w:szCs w:val="20"/>
        </w:rPr>
      </w:pPr>
      <w:r w:rsidRPr="00F57F32">
        <w:rPr>
          <w:rFonts w:cs="Arial"/>
          <w:szCs w:val="20"/>
        </w:rPr>
        <w:t>The research of the vulnerabilities and analysis of the tools’ results indicated the following viable attack vectors</w:t>
      </w:r>
      <w:r w:rsidR="006B77E8">
        <w:rPr>
          <w:rFonts w:cs="Arial"/>
          <w:szCs w:val="20"/>
        </w:rPr>
        <w:t xml:space="preserve"> are present on the credit union</w:t>
      </w:r>
      <w:r w:rsidR="00685D19">
        <w:rPr>
          <w:rFonts w:cs="Arial"/>
          <w:szCs w:val="20"/>
        </w:rPr>
        <w:t>’s internal network. Details of the vulnerabilities can be found in Section 3 below</w:t>
      </w:r>
      <w:r w:rsidRPr="00F57F32">
        <w:rPr>
          <w:rFonts w:cs="Arial"/>
          <w:szCs w:val="20"/>
        </w:rPr>
        <w:t>:</w:t>
      </w:r>
    </w:p>
    <w:p w:rsidR="00E50061" w:rsidRPr="00F740CC" w:rsidRDefault="00E50061" w:rsidP="00E50061">
      <w:pPr>
        <w:pStyle w:val="HTMLPreformatted"/>
        <w:numPr>
          <w:ilvl w:val="0"/>
          <w:numId w:val="20"/>
        </w:numPr>
        <w:tabs>
          <w:tab w:val="left" w:pos="720"/>
        </w:tabs>
        <w:rPr>
          <w:rFonts w:ascii="Arial" w:hAnsi="Arial" w:cs="Arial"/>
        </w:rPr>
      </w:pPr>
      <w:r w:rsidRPr="00F740CC">
        <w:rPr>
          <w:rFonts w:ascii="Arial" w:hAnsi="Arial" w:cs="Arial"/>
        </w:rPr>
        <w:t>NBT-NS and LLMNR Poisoning Attack</w:t>
      </w:r>
    </w:p>
    <w:p w:rsidR="00E50061" w:rsidRDefault="001B3E39" w:rsidP="00E50061">
      <w:pPr>
        <w:pStyle w:val="HTMLPreformatted"/>
        <w:numPr>
          <w:ilvl w:val="0"/>
          <w:numId w:val="20"/>
        </w:numPr>
        <w:tabs>
          <w:tab w:val="left" w:pos="720"/>
        </w:tabs>
        <w:rPr>
          <w:rFonts w:ascii="Arial" w:hAnsi="Arial" w:cs="Arial"/>
        </w:rPr>
      </w:pPr>
      <w:r>
        <w:rPr>
          <w:rFonts w:ascii="Arial" w:hAnsi="Arial" w:cs="Arial"/>
        </w:rPr>
        <w:t>Anonymous Access</w:t>
      </w:r>
      <w:r w:rsidR="00E50061" w:rsidRPr="00F740CC">
        <w:rPr>
          <w:rFonts w:ascii="Arial" w:hAnsi="Arial" w:cs="Arial"/>
        </w:rPr>
        <w:t xml:space="preserve"> or Missing Credentials</w:t>
      </w:r>
    </w:p>
    <w:p w:rsidR="00BA3139" w:rsidRDefault="00BA3139" w:rsidP="00E50061">
      <w:pPr>
        <w:pStyle w:val="HTMLPreformatted"/>
        <w:numPr>
          <w:ilvl w:val="0"/>
          <w:numId w:val="20"/>
        </w:numPr>
        <w:tabs>
          <w:tab w:val="left" w:pos="720"/>
        </w:tabs>
        <w:rPr>
          <w:rFonts w:ascii="Arial" w:hAnsi="Arial" w:cs="Arial"/>
        </w:rPr>
      </w:pPr>
      <w:r>
        <w:rPr>
          <w:rFonts w:ascii="Arial" w:hAnsi="Arial" w:cs="Arial"/>
        </w:rPr>
        <w:t>Default System/Application Credentials</w:t>
      </w:r>
    </w:p>
    <w:p w:rsidR="00E50061" w:rsidRDefault="00E50061" w:rsidP="00E50061">
      <w:pPr>
        <w:pStyle w:val="HTMLPreformatted"/>
        <w:numPr>
          <w:ilvl w:val="0"/>
          <w:numId w:val="20"/>
        </w:numPr>
        <w:tabs>
          <w:tab w:val="left" w:pos="720"/>
        </w:tabs>
        <w:rPr>
          <w:rFonts w:ascii="Arial" w:hAnsi="Arial" w:cs="Arial"/>
        </w:rPr>
      </w:pPr>
      <w:proofErr w:type="gramStart"/>
      <w:r>
        <w:rPr>
          <w:rFonts w:ascii="Arial" w:hAnsi="Arial" w:cs="Arial"/>
        </w:rPr>
        <w:t>Man</w:t>
      </w:r>
      <w:proofErr w:type="gramEnd"/>
      <w:r>
        <w:rPr>
          <w:rFonts w:ascii="Arial" w:hAnsi="Arial" w:cs="Arial"/>
        </w:rPr>
        <w:t xml:space="preserve"> In The Middle (MITM) Attack Vulnerability via OpenSSL</w:t>
      </w:r>
    </w:p>
    <w:p w:rsidR="00E50061" w:rsidRDefault="00E50061" w:rsidP="00E50061">
      <w:pPr>
        <w:pStyle w:val="HTMLPreformatted"/>
        <w:numPr>
          <w:ilvl w:val="0"/>
          <w:numId w:val="20"/>
        </w:numPr>
        <w:tabs>
          <w:tab w:val="left" w:pos="720"/>
        </w:tabs>
        <w:rPr>
          <w:rFonts w:ascii="Arial" w:hAnsi="Arial" w:cs="Arial"/>
        </w:rPr>
      </w:pPr>
      <w:r>
        <w:rPr>
          <w:rFonts w:ascii="Arial" w:hAnsi="Arial" w:cs="Arial"/>
        </w:rPr>
        <w:t>Weak and Insecure Ciphers</w:t>
      </w:r>
    </w:p>
    <w:p w:rsidR="00E50061" w:rsidRDefault="00BA3139" w:rsidP="00E50061">
      <w:pPr>
        <w:pStyle w:val="HTMLPreformatted"/>
        <w:numPr>
          <w:ilvl w:val="0"/>
          <w:numId w:val="20"/>
        </w:numPr>
        <w:tabs>
          <w:tab w:val="left" w:pos="720"/>
        </w:tabs>
        <w:rPr>
          <w:rFonts w:ascii="Arial" w:hAnsi="Arial" w:cs="Arial"/>
        </w:rPr>
      </w:pPr>
      <w:r>
        <w:rPr>
          <w:rFonts w:ascii="Arial" w:hAnsi="Arial" w:cs="Arial"/>
        </w:rPr>
        <w:t>Remote Session Vulnerabilities</w:t>
      </w:r>
    </w:p>
    <w:p w:rsidR="00BA3139" w:rsidRDefault="00BA3139" w:rsidP="00E50061">
      <w:pPr>
        <w:pStyle w:val="HTMLPreformatted"/>
        <w:numPr>
          <w:ilvl w:val="0"/>
          <w:numId w:val="20"/>
        </w:numPr>
        <w:tabs>
          <w:tab w:val="left" w:pos="720"/>
        </w:tabs>
        <w:rPr>
          <w:rFonts w:ascii="Arial" w:hAnsi="Arial" w:cs="Arial"/>
        </w:rPr>
      </w:pPr>
      <w:r>
        <w:rPr>
          <w:rFonts w:ascii="Arial" w:hAnsi="Arial" w:cs="Arial"/>
        </w:rPr>
        <w:t>CBC Ciphers over SSH</w:t>
      </w:r>
    </w:p>
    <w:p w:rsidR="00BA3139" w:rsidRPr="00BA3139" w:rsidRDefault="00BA3139" w:rsidP="00BA3139">
      <w:pPr>
        <w:pStyle w:val="HTMLPreformatted"/>
        <w:numPr>
          <w:ilvl w:val="0"/>
          <w:numId w:val="20"/>
        </w:numPr>
        <w:tabs>
          <w:tab w:val="left" w:pos="720"/>
        </w:tabs>
        <w:rPr>
          <w:rFonts w:ascii="Arial" w:hAnsi="Arial" w:cs="Arial"/>
        </w:rPr>
      </w:pPr>
      <w:r>
        <w:rPr>
          <w:rFonts w:ascii="Arial" w:hAnsi="Arial" w:cs="Arial"/>
        </w:rPr>
        <w:t>Plaintext Authentication Protocols</w:t>
      </w:r>
    </w:p>
    <w:p w:rsidR="00E304A4" w:rsidRPr="00F740CC" w:rsidRDefault="00E304A4" w:rsidP="00E304A4">
      <w:pPr>
        <w:pStyle w:val="HTMLPreformatted"/>
        <w:tabs>
          <w:tab w:val="left" w:pos="720"/>
        </w:tabs>
        <w:rPr>
          <w:rFonts w:ascii="Arial" w:hAnsi="Arial" w:cs="Arial"/>
        </w:rPr>
      </w:pPr>
    </w:p>
    <w:p w:rsidR="00021563" w:rsidRDefault="00021563" w:rsidP="00021563">
      <w:pPr>
        <w:pStyle w:val="Caption"/>
        <w:keepNext/>
      </w:pPr>
      <w:bookmarkStart w:id="75" w:name="_Toc499887892"/>
      <w:r>
        <w:t xml:space="preserve">Figure </w:t>
      </w:r>
      <w:r w:rsidR="005F69BE">
        <w:t>1</w:t>
      </w:r>
      <w:r w:rsidR="00471736">
        <w:t>1</w:t>
      </w:r>
      <w:r>
        <w:t xml:space="preserve">: </w:t>
      </w:r>
      <w:r w:rsidR="000D3374">
        <w:t>High</w:t>
      </w:r>
      <w:r w:rsidR="00E05D7E">
        <w:t xml:space="preserve"> and Medium</w:t>
      </w:r>
      <w:r w:rsidR="000D3374">
        <w:t xml:space="preserve"> </w:t>
      </w:r>
      <w:r w:rsidR="00FF0EE2">
        <w:t xml:space="preserve">Vulnerabilities from </w:t>
      </w:r>
      <w:proofErr w:type="spellStart"/>
      <w:r w:rsidR="00FF0EE2">
        <w:t>TraceCSO</w:t>
      </w:r>
      <w:proofErr w:type="spellEnd"/>
      <w:r w:rsidR="00FF0EE2">
        <w:t xml:space="preserve"> Scanner Results</w:t>
      </w:r>
      <w:r w:rsidR="00F16EC6">
        <w:t>:</w:t>
      </w:r>
      <w:bookmarkEnd w:id="75"/>
    </w:p>
    <w:p w:rsidR="00FF0EE2" w:rsidRDefault="00AB4192" w:rsidP="00E05D7E">
      <w:pPr>
        <w:jc w:val="center"/>
      </w:pPr>
      <w:r>
        <w:pict>
          <v:shape id="_x0000_i1033" type="#_x0000_t75" style="width:540pt;height:238.5pt">
            <v:imagedata r:id="rId22" o:title="csoVuln"/>
          </v:shape>
        </w:pict>
      </w:r>
    </w:p>
    <w:p w:rsidR="00805D2C" w:rsidRDefault="00805D2C" w:rsidP="00805D2C">
      <w:r>
        <w:t xml:space="preserve">The analyst was able to confirm the vulnerabilities located by the </w:t>
      </w:r>
      <w:proofErr w:type="spellStart"/>
      <w:r>
        <w:t>TraceCSO</w:t>
      </w:r>
      <w:proofErr w:type="spellEnd"/>
      <w:r>
        <w:t xml:space="preserve"> scanner throughout the penetration testing phase of the project. The content within this report detail the findings of these vulnerabilities and items found through manual testing.</w:t>
      </w:r>
    </w:p>
    <w:p w:rsidR="006B1852" w:rsidRPr="00FF0EE2" w:rsidRDefault="007847B0" w:rsidP="00FF0EE2">
      <w:r>
        <w:br w:type="page"/>
      </w:r>
    </w:p>
    <w:p w:rsidR="00C03070" w:rsidRDefault="00C03070" w:rsidP="00C03070">
      <w:pPr>
        <w:pStyle w:val="Heading1"/>
      </w:pPr>
      <w:bookmarkStart w:id="76" w:name="_Toc447093674"/>
      <w:bookmarkStart w:id="77" w:name="_Toc499887869"/>
      <w:r w:rsidRPr="00894DDD">
        <w:lastRenderedPageBreak/>
        <w:t xml:space="preserve">SECTION </w:t>
      </w:r>
      <w:r w:rsidR="00CF470D">
        <w:t>3</w:t>
      </w:r>
      <w:r w:rsidRPr="00894DDD">
        <w:t>: P</w:t>
      </w:r>
      <w:r>
        <w:t>ENETRATION TESTING</w:t>
      </w:r>
      <w:bookmarkEnd w:id="76"/>
      <w:bookmarkEnd w:id="77"/>
    </w:p>
    <w:p w:rsidR="00C03070" w:rsidRPr="00AC75A6" w:rsidRDefault="0075566D" w:rsidP="00C03070">
      <w:pPr>
        <w:rPr>
          <w:rFonts w:cs="Arial"/>
          <w:szCs w:val="20"/>
        </w:rPr>
      </w:pPr>
      <w:r>
        <w:rPr>
          <w:rFonts w:cs="Arial"/>
          <w:szCs w:val="20"/>
        </w:rPr>
        <w:t xml:space="preserve">This section </w:t>
      </w:r>
      <w:r w:rsidR="00C03070" w:rsidRPr="00AC75A6">
        <w:rPr>
          <w:rFonts w:cs="Arial"/>
          <w:szCs w:val="20"/>
        </w:rPr>
        <w:t xml:space="preserve">describes </w:t>
      </w:r>
      <w:r>
        <w:rPr>
          <w:rFonts w:cs="Arial"/>
          <w:szCs w:val="20"/>
        </w:rPr>
        <w:t xml:space="preserve">the ISA’s </w:t>
      </w:r>
      <w:r w:rsidR="00C03070" w:rsidRPr="00AC75A6">
        <w:rPr>
          <w:rFonts w:cs="Arial"/>
          <w:szCs w:val="20"/>
        </w:rPr>
        <w:t xml:space="preserve">actual attempts to gain unauthorized access by utilizing the discovered ports and services in the previous section of the report. During this stage, the </w:t>
      </w:r>
      <w:r>
        <w:rPr>
          <w:rFonts w:cs="Arial"/>
          <w:szCs w:val="20"/>
        </w:rPr>
        <w:t>ISA</w:t>
      </w:r>
      <w:r w:rsidR="00C03070" w:rsidRPr="00AC75A6">
        <w:rPr>
          <w:rFonts w:cs="Arial"/>
          <w:szCs w:val="20"/>
        </w:rPr>
        <w:t xml:space="preserve"> attempted to gain access to sensitive information, exploit configuration problems, buffer overflow vulnerable systems, attempt brute-force and dictionary</w:t>
      </w:r>
      <w:r>
        <w:rPr>
          <w:rFonts w:cs="Arial"/>
          <w:szCs w:val="20"/>
        </w:rPr>
        <w:t>-based</w:t>
      </w:r>
      <w:r w:rsidR="00C03070" w:rsidRPr="00AC75A6">
        <w:rPr>
          <w:rFonts w:cs="Arial"/>
          <w:szCs w:val="20"/>
        </w:rPr>
        <w:t xml:space="preserve"> attacks, </w:t>
      </w:r>
      <w:r w:rsidR="00C03070">
        <w:rPr>
          <w:rFonts w:cs="Arial"/>
          <w:szCs w:val="20"/>
        </w:rPr>
        <w:t>etc</w:t>
      </w:r>
      <w:r w:rsidR="00C03070" w:rsidRPr="00AC75A6">
        <w:rPr>
          <w:rFonts w:cs="Arial"/>
          <w:szCs w:val="20"/>
        </w:rPr>
        <w:t xml:space="preserve">. If basic user privileges are gained, the </w:t>
      </w:r>
      <w:r>
        <w:rPr>
          <w:rFonts w:cs="Arial"/>
          <w:szCs w:val="20"/>
        </w:rPr>
        <w:t>ISA</w:t>
      </w:r>
      <w:r w:rsidR="00C03070" w:rsidRPr="00AC75A6">
        <w:rPr>
          <w:rFonts w:cs="Arial"/>
          <w:szCs w:val="20"/>
        </w:rPr>
        <w:t xml:space="preserve"> </w:t>
      </w:r>
      <w:r>
        <w:rPr>
          <w:rFonts w:cs="Arial"/>
          <w:szCs w:val="20"/>
        </w:rPr>
        <w:t>will</w:t>
      </w:r>
      <w:r w:rsidR="00C03070" w:rsidRPr="00AC75A6">
        <w:rPr>
          <w:rFonts w:cs="Arial"/>
          <w:szCs w:val="20"/>
        </w:rPr>
        <w:t xml:space="preserve"> </w:t>
      </w:r>
      <w:r w:rsidR="00C03070">
        <w:rPr>
          <w:rFonts w:cs="Arial"/>
          <w:szCs w:val="20"/>
        </w:rPr>
        <w:t>attempt</w:t>
      </w:r>
      <w:r w:rsidR="00C03070" w:rsidRPr="00AC75A6">
        <w:rPr>
          <w:rFonts w:cs="Arial"/>
          <w:szCs w:val="20"/>
        </w:rPr>
        <w:t xml:space="preserve"> to escalate privileges. </w:t>
      </w:r>
    </w:p>
    <w:p w:rsidR="00C03070" w:rsidRPr="00AC75A6" w:rsidRDefault="00C03070" w:rsidP="00C03070">
      <w:pPr>
        <w:tabs>
          <w:tab w:val="left" w:pos="2790"/>
        </w:tabs>
        <w:rPr>
          <w:rFonts w:cs="Arial"/>
          <w:szCs w:val="20"/>
        </w:rPr>
      </w:pPr>
      <w:r w:rsidRPr="00AC75A6">
        <w:rPr>
          <w:rFonts w:cs="Arial"/>
          <w:szCs w:val="20"/>
        </w:rPr>
        <w:t>The goal of this stage was to com</w:t>
      </w:r>
      <w:r w:rsidR="0075566D">
        <w:rPr>
          <w:rFonts w:cs="Arial"/>
          <w:szCs w:val="20"/>
        </w:rPr>
        <w:t>promise vulnerable systems and</w:t>
      </w:r>
      <w:r w:rsidRPr="00AC75A6">
        <w:rPr>
          <w:rFonts w:cs="Arial"/>
          <w:szCs w:val="20"/>
        </w:rPr>
        <w:t xml:space="preserve"> gain access to sensitive information. Sensitive information includes, but is not limited to, account numbers, names, addresses, social securit</w:t>
      </w:r>
      <w:r w:rsidR="0075566D">
        <w:rPr>
          <w:rFonts w:cs="Arial"/>
          <w:szCs w:val="20"/>
        </w:rPr>
        <w:t>y numbers, passwords, and usernames</w:t>
      </w:r>
      <w:r w:rsidRPr="00AC75A6">
        <w:rPr>
          <w:rFonts w:cs="Arial"/>
          <w:szCs w:val="20"/>
        </w:rPr>
        <w:t>.</w:t>
      </w:r>
    </w:p>
    <w:p w:rsidR="0075566D" w:rsidRPr="00AC75A6" w:rsidRDefault="0075566D" w:rsidP="0075566D">
      <w:pPr>
        <w:rPr>
          <w:rFonts w:cs="Arial"/>
          <w:szCs w:val="20"/>
        </w:rPr>
      </w:pPr>
      <w:r>
        <w:rPr>
          <w:rFonts w:cs="Arial"/>
          <w:szCs w:val="20"/>
        </w:rPr>
        <w:t>It is important to n</w:t>
      </w:r>
      <w:r w:rsidRPr="00AC75A6">
        <w:rPr>
          <w:rFonts w:cs="Arial"/>
          <w:szCs w:val="20"/>
        </w:rPr>
        <w:t xml:space="preserve">ote that, for the purposes of this report, “external” attackers </w:t>
      </w:r>
      <w:r>
        <w:rPr>
          <w:rFonts w:cs="Arial"/>
          <w:szCs w:val="20"/>
        </w:rPr>
        <w:t>are considered</w:t>
      </w:r>
      <w:r w:rsidRPr="00AC75A6">
        <w:rPr>
          <w:rFonts w:cs="Arial"/>
          <w:szCs w:val="20"/>
        </w:rPr>
        <w:t xml:space="preserve"> unauthenti</w:t>
      </w:r>
      <w:r>
        <w:rPr>
          <w:rFonts w:cs="Arial"/>
          <w:szCs w:val="20"/>
        </w:rPr>
        <w:t>c</w:t>
      </w:r>
      <w:r w:rsidR="00BA0366">
        <w:rPr>
          <w:rFonts w:cs="Arial"/>
          <w:szCs w:val="20"/>
        </w:rPr>
        <w:t>ated and unknown third parties, while “</w:t>
      </w:r>
      <w:r w:rsidRPr="00AC75A6">
        <w:rPr>
          <w:rFonts w:cs="Arial"/>
          <w:szCs w:val="20"/>
        </w:rPr>
        <w:t>malicious insiders</w:t>
      </w:r>
      <w:r>
        <w:rPr>
          <w:rFonts w:cs="Arial"/>
          <w:szCs w:val="20"/>
        </w:rPr>
        <w:t>,</w:t>
      </w:r>
      <w:r w:rsidR="00BA0366">
        <w:rPr>
          <w:rFonts w:cs="Arial"/>
          <w:szCs w:val="20"/>
        </w:rPr>
        <w:t>” are considered</w:t>
      </w:r>
      <w:r w:rsidRPr="00AC75A6">
        <w:rPr>
          <w:rFonts w:cs="Arial"/>
          <w:szCs w:val="20"/>
        </w:rPr>
        <w:t xml:space="preserve"> rogue employees or trusted vendors. Examples might include a remote attacker who gained access through a hypothetical vulnerability in the external network, remote social engineerin</w:t>
      </w:r>
      <w:r>
        <w:rPr>
          <w:rFonts w:cs="Arial"/>
          <w:szCs w:val="20"/>
        </w:rPr>
        <w:t>g, or malware, as well as an on</w:t>
      </w:r>
      <w:r w:rsidRPr="00AC75A6">
        <w:rPr>
          <w:rFonts w:cs="Arial"/>
          <w:szCs w:val="20"/>
        </w:rPr>
        <w:t>site attacker who gain</w:t>
      </w:r>
      <w:r>
        <w:rPr>
          <w:rFonts w:cs="Arial"/>
          <w:szCs w:val="20"/>
        </w:rPr>
        <w:t>ed</w:t>
      </w:r>
      <w:r w:rsidRPr="00AC75A6">
        <w:rPr>
          <w:rFonts w:cs="Arial"/>
          <w:szCs w:val="20"/>
        </w:rPr>
        <w:t xml:space="preserve"> access through wireless compromise, in-person social engineering, or physical intrusion.</w:t>
      </w:r>
    </w:p>
    <w:p w:rsidR="0075566D" w:rsidRDefault="0075566D" w:rsidP="0075566D">
      <w:pPr>
        <w:rPr>
          <w:rFonts w:cs="Arial"/>
          <w:szCs w:val="20"/>
        </w:rPr>
      </w:pPr>
      <w:bookmarkStart w:id="78" w:name="_Toc447093675"/>
      <w:r w:rsidRPr="00AC75A6">
        <w:rPr>
          <w:rFonts w:cs="Arial"/>
          <w:szCs w:val="20"/>
        </w:rPr>
        <w:t>Text figures in this report make use of placeholders</w:t>
      </w:r>
      <w:r>
        <w:rPr>
          <w:rFonts w:cs="Arial"/>
          <w:szCs w:val="20"/>
        </w:rPr>
        <w:t>,</w:t>
      </w:r>
      <w:r w:rsidR="00BA0366">
        <w:rPr>
          <w:rFonts w:cs="Arial"/>
          <w:szCs w:val="20"/>
        </w:rPr>
        <w:t xml:space="preserve"> such as “[...],” “[REDACTED],”</w:t>
      </w:r>
      <w:r w:rsidRPr="00AC75A6">
        <w:rPr>
          <w:rFonts w:cs="Arial"/>
          <w:szCs w:val="20"/>
        </w:rPr>
        <w:t xml:space="preserve"> and “[REDACTED PASSWORD]” to sanitize sensitive information and </w:t>
      </w:r>
      <w:r>
        <w:rPr>
          <w:rFonts w:cs="Arial"/>
          <w:szCs w:val="20"/>
        </w:rPr>
        <w:t>shorten</w:t>
      </w:r>
      <w:r w:rsidRPr="00AC75A6">
        <w:rPr>
          <w:rFonts w:cs="Arial"/>
          <w:szCs w:val="20"/>
        </w:rPr>
        <w:t xml:space="preserve"> or snip output for display purposes. Potentially sensitive or confidential information in images or screenshots may be highlighted and made unreadable.</w:t>
      </w:r>
    </w:p>
    <w:p w:rsidR="008C1DFA" w:rsidRDefault="008C1DFA" w:rsidP="0075566D">
      <w:pPr>
        <w:rPr>
          <w:rFonts w:cs="Arial"/>
          <w:szCs w:val="20"/>
        </w:rPr>
      </w:pPr>
    </w:p>
    <w:p w:rsidR="008C1DFA" w:rsidRPr="00DF1B6C" w:rsidRDefault="008C1DFA" w:rsidP="009B0245">
      <w:pPr>
        <w:pStyle w:val="Heading2"/>
      </w:pPr>
      <w:bookmarkStart w:id="79" w:name="_Toc483229559"/>
      <w:bookmarkStart w:id="80" w:name="_Toc499887870"/>
      <w:r w:rsidRPr="00E73303">
        <w:t xml:space="preserve">NBT-NS and </w:t>
      </w:r>
      <w:r>
        <w:t>LL</w:t>
      </w:r>
      <w:r w:rsidRPr="00E73303">
        <w:t>M</w:t>
      </w:r>
      <w:r>
        <w:t>N</w:t>
      </w:r>
      <w:r w:rsidRPr="00E73303">
        <w:t>R Poisoning Attack</w:t>
      </w:r>
      <w:r>
        <w:t xml:space="preserve"> – </w:t>
      </w:r>
      <w:sdt>
        <w:sdtPr>
          <w:alias w:val="Risk Level"/>
          <w:tag w:val="Risk Level"/>
          <w:id w:val="135764906"/>
          <w:placeholder>
            <w:docPart w:val="A29EA0D4666C4CEF9368D2A3BFF8D5FA"/>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t>High Risk</w:t>
          </w:r>
        </w:sdtContent>
      </w:sdt>
      <w:bookmarkEnd w:id="79"/>
      <w:bookmarkEnd w:id="80"/>
      <w:r>
        <w:t xml:space="preserve"> </w:t>
      </w:r>
    </w:p>
    <w:p w:rsidR="008C1DFA" w:rsidRDefault="008C1DFA" w:rsidP="008C1DFA">
      <w:bookmarkStart w:id="81" w:name="_Hlk523826185"/>
      <w:r>
        <w:t xml:space="preserve">The analyst used a network attack technique </w:t>
      </w:r>
      <w:bookmarkStart w:id="82" w:name="_Hlk523818582"/>
      <w:r>
        <w:t>to trick local systems on the network into believing the analyst’s testing computer was a legitimate system providing a service requested by other systems and users on the internal network.</w:t>
      </w:r>
      <w:bookmarkEnd w:id="82"/>
      <w:r>
        <w:t xml:space="preserve"> As a result, these systems provided usernames and password hashes to the analyst to capture for offline cracking. </w:t>
      </w:r>
    </w:p>
    <w:p w:rsidR="008C1DFA" w:rsidRDefault="008C1DFA" w:rsidP="008C1DFA">
      <w:bookmarkStart w:id="83" w:name="_Hlk523471409"/>
      <w:r>
        <w:t>This technique is known as an NBT-NS (NetBIOS Name Service) and LLMNR (Link-Local Multicast Name Resolution) Poisoning Attack. NBT-NS and LLMNR are components of Microsoft systems allowing systems on the same subnet to help each other resolve hostnames with IP addresses when DNS, or a DNS entry is not available. In this situation, a malicious system could falsely identify itself as a requested system. Once the response is accepted by the victim’s system, authentication credentials are sent to the attacker’s system that contain the username and password hash or clear text password.</w:t>
      </w:r>
    </w:p>
    <w:bookmarkEnd w:id="81"/>
    <w:bookmarkEnd w:id="83"/>
    <w:p w:rsidR="008C1DFA" w:rsidRDefault="008C1DFA" w:rsidP="008C1DFA">
      <w:r>
        <w:t xml:space="preserve">The analyst was able to acquire 1 username and </w:t>
      </w:r>
      <w:r w:rsidR="00E4795E">
        <w:t xml:space="preserve">password hash </w:t>
      </w:r>
      <w:r>
        <w:t xml:space="preserve">on the subnet where the </w:t>
      </w:r>
      <w:proofErr w:type="spellStart"/>
      <w:r>
        <w:t>TraceCSO</w:t>
      </w:r>
      <w:proofErr w:type="spellEnd"/>
      <w:r>
        <w:t xml:space="preserve"> scanner resides. Without installing a </w:t>
      </w:r>
      <w:proofErr w:type="spellStart"/>
      <w:r>
        <w:t>TraceCSO</w:t>
      </w:r>
      <w:proofErr w:type="spellEnd"/>
      <w:r>
        <w:t xml:space="preserve"> Scanner on each of the client’s subnets, the results of this examination are only related to the subnet of </w:t>
      </w:r>
      <w:r w:rsidR="00E4795E">
        <w:t>192.168.1</w:t>
      </w:r>
      <w:r w:rsidR="006B1852">
        <w:t>00</w:t>
      </w:r>
      <w:r>
        <w:t>.0</w:t>
      </w:r>
      <w:r w:rsidR="00E4795E">
        <w:t>/24</w:t>
      </w:r>
      <w:r>
        <w:t xml:space="preserve">. </w:t>
      </w:r>
      <w:r w:rsidR="00E4795E">
        <w:t xml:space="preserve">Although the analyst was unsuccessful in cracking the hash within the contracted </w:t>
      </w:r>
      <w:proofErr w:type="gramStart"/>
      <w:r w:rsidR="00E4795E">
        <w:t>period of time</w:t>
      </w:r>
      <w:proofErr w:type="gramEnd"/>
      <w:r w:rsidR="00E4795E">
        <w:t>, an attacker would be able to continue cracking the captured hash offline until successful.</w:t>
      </w:r>
    </w:p>
    <w:p w:rsidR="008C1DFA" w:rsidRDefault="008C1DFA" w:rsidP="008C1DFA">
      <w:r>
        <w:t>The results of this portion of the engagement are limited in scope by the isolated entry into the client’s network as a result of a “remote” Internal Penetration Test. An attacker could continue to gather information and decipher hashes from the remaining subnets and attempt to crack those hashes offline until successful, and in turn, use the credentials to further attack the credit union’s network.</w:t>
      </w:r>
    </w:p>
    <w:p w:rsidR="008C1DFA" w:rsidRDefault="008C1DFA" w:rsidP="008C1DFA">
      <w:bookmarkStart w:id="84" w:name="_Hlk523471458"/>
      <w:bookmarkStart w:id="85" w:name="_Hlk523826382"/>
      <w:r>
        <w:t xml:space="preserve">TraceSecurity recommends disabling NBT-NS and LLMNR services. If these services are required for business functionality, Trace Security recommends employing automated detection rules that can identify and prevent poisoning attacks. </w:t>
      </w:r>
    </w:p>
    <w:p w:rsidR="00814FCD" w:rsidRDefault="00814FCD" w:rsidP="00814FCD">
      <w:bookmarkStart w:id="86" w:name="_Hlk523471493"/>
      <w:bookmarkEnd w:id="84"/>
      <w:r>
        <w:t xml:space="preserve">These requests can be </w:t>
      </w:r>
      <w:r w:rsidR="00FD5E60">
        <w:t>captured,</w:t>
      </w:r>
      <w:r>
        <w:t xml:space="preserve"> and a spoofed response can be sent back to the victim from the attacking machine. These spoofed responses will tell the victim’s machine to authenticate to the attacker’s machine. Through this process, the attacker </w:t>
      </w:r>
      <w:proofErr w:type="gramStart"/>
      <w:r>
        <w:t>is able to</w:t>
      </w:r>
      <w:proofErr w:type="gramEnd"/>
      <w:r>
        <w:t xml:space="preserve"> capture a password hash. If possible, TraceSecurity recommends eliminating the use of LLMNR to resolve host names if initial DNS queries fail.  </w:t>
      </w:r>
    </w:p>
    <w:p w:rsidR="00814FCD" w:rsidRDefault="00814FCD" w:rsidP="00814FCD">
      <w:r>
        <w:t xml:space="preserve">The steps to mitigate against the risks due to this vulnerability include enabling the network adapter setting “Disabled NetBIOS over TCP/IP,” unchecking the setting “Automatically detect settings” of the Local Area Network (LAN) settings in Internet </w:t>
      </w:r>
      <w:proofErr w:type="gramStart"/>
      <w:r>
        <w:t>Options, and</w:t>
      </w:r>
      <w:proofErr w:type="gramEnd"/>
      <w:r>
        <w:t xml:space="preserve"> enabling the Group Policy setting labeled “Turn off Multicast Name Resolution.” Additionally, strengthening the organization’s established password policies will also help reduce the likelihood of successfully cracking these hashes. Password requirements should contain the following characteristics, at a minimum:</w:t>
      </w:r>
    </w:p>
    <w:p w:rsidR="00814FCD" w:rsidRDefault="00814FCD" w:rsidP="00814FCD">
      <w:r>
        <w:t>- At least 15 characters in length</w:t>
      </w:r>
    </w:p>
    <w:p w:rsidR="00D2700F" w:rsidRDefault="00D2700F" w:rsidP="00D2700F">
      <w:pPr>
        <w:pStyle w:val="ListParagraph"/>
        <w:numPr>
          <w:ilvl w:val="0"/>
          <w:numId w:val="22"/>
        </w:numPr>
        <w:spacing w:after="0"/>
      </w:pPr>
      <w:bookmarkStart w:id="87" w:name="_Toc493232993"/>
      <w:bookmarkStart w:id="88" w:name="_Toc493855402"/>
      <w:bookmarkStart w:id="89" w:name="_Toc500327870"/>
      <w:r>
        <w:lastRenderedPageBreak/>
        <w:t>Be at least 8-10 characters long; ideally longer (especially for administrative accounts)</w:t>
      </w:r>
    </w:p>
    <w:p w:rsidR="00D2700F" w:rsidRDefault="00D2700F" w:rsidP="00D2700F">
      <w:pPr>
        <w:pStyle w:val="ListParagraph"/>
        <w:numPr>
          <w:ilvl w:val="0"/>
          <w:numId w:val="22"/>
        </w:numPr>
        <w:spacing w:after="0"/>
      </w:pPr>
      <w:r>
        <w:t>Use uppercase and lowercase characters</w:t>
      </w:r>
    </w:p>
    <w:p w:rsidR="00D2700F" w:rsidRDefault="00D2700F" w:rsidP="00D2700F">
      <w:pPr>
        <w:pStyle w:val="ListParagraph"/>
        <w:numPr>
          <w:ilvl w:val="0"/>
          <w:numId w:val="22"/>
        </w:numPr>
        <w:spacing w:after="0"/>
      </w:pPr>
      <w:r>
        <w:t>Use alpha and numeric characters, including special characters (e.g. !?$£#@%)</w:t>
      </w:r>
    </w:p>
    <w:p w:rsidR="00D2700F" w:rsidRDefault="00D2700F" w:rsidP="00D2700F">
      <w:pPr>
        <w:pStyle w:val="ListParagraph"/>
        <w:numPr>
          <w:ilvl w:val="0"/>
          <w:numId w:val="22"/>
        </w:numPr>
        <w:spacing w:after="0"/>
      </w:pPr>
      <w:r>
        <w:t>Should not be easily guessable like company names, pets name, etc.</w:t>
      </w:r>
    </w:p>
    <w:p w:rsidR="00D2700F" w:rsidRDefault="00D2700F" w:rsidP="00D2700F">
      <w:pPr>
        <w:pStyle w:val="ListParagraph"/>
        <w:numPr>
          <w:ilvl w:val="0"/>
          <w:numId w:val="22"/>
        </w:numPr>
        <w:spacing w:after="0"/>
      </w:pPr>
      <w:r>
        <w:t>Not be a word from a common dictionary (e.g. orange, computer, television)</w:t>
      </w:r>
    </w:p>
    <w:p w:rsidR="00D2700F" w:rsidRDefault="00D2700F" w:rsidP="00D2700F">
      <w:pPr>
        <w:pStyle w:val="ListParagraph"/>
        <w:numPr>
          <w:ilvl w:val="0"/>
          <w:numId w:val="22"/>
        </w:numPr>
        <w:spacing w:after="0"/>
      </w:pPr>
      <w:r>
        <w:t>Not have any part of the username in it</w:t>
      </w:r>
    </w:p>
    <w:p w:rsidR="00D2700F" w:rsidRDefault="00D2700F" w:rsidP="00D2700F">
      <w:pPr>
        <w:pStyle w:val="ListParagraph"/>
        <w:numPr>
          <w:ilvl w:val="0"/>
          <w:numId w:val="22"/>
        </w:numPr>
        <w:spacing w:after="0"/>
      </w:pPr>
      <w:r>
        <w:t>Change the password every 60-90 days</w:t>
      </w:r>
      <w:bookmarkEnd w:id="85"/>
    </w:p>
    <w:p w:rsidR="00D2700F" w:rsidRDefault="00D2700F" w:rsidP="00D2700F">
      <w:pPr>
        <w:spacing w:after="0"/>
      </w:pPr>
    </w:p>
    <w:p w:rsidR="00814FCD" w:rsidRPr="00A07BE5" w:rsidRDefault="00814FCD" w:rsidP="00814FCD">
      <w:pPr>
        <w:pStyle w:val="Caption"/>
      </w:pPr>
      <w:bookmarkStart w:id="90" w:name="_Hlk523826588"/>
      <w:r w:rsidRPr="00A07BE5">
        <w:t xml:space="preserve">Figure </w:t>
      </w:r>
      <w:r>
        <w:t>20: Disabling LLMNR Using Policy Editor</w:t>
      </w:r>
      <w:bookmarkEnd w:id="87"/>
      <w:bookmarkEnd w:id="88"/>
      <w:bookmarkEnd w:id="89"/>
    </w:p>
    <w:p w:rsidR="00814FCD" w:rsidRDefault="00814FCD" w:rsidP="00814FCD">
      <w:r w:rsidRPr="00FC684E">
        <w:rPr>
          <w:noProof/>
        </w:rPr>
        <w:drawing>
          <wp:inline distT="0" distB="0" distL="0" distR="0" wp14:anchorId="5558C7C5" wp14:editId="49F4AA2E">
            <wp:extent cx="4191000" cy="2609850"/>
            <wp:effectExtent l="19050" t="0" r="0" b="0"/>
            <wp:docPr id="9" name="Picture 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 cstate="print"/>
                    <a:stretch>
                      <a:fillRect/>
                    </a:stretch>
                  </pic:blipFill>
                  <pic:spPr>
                    <a:xfrm>
                      <a:off x="0" y="0"/>
                      <a:ext cx="4194035" cy="2611740"/>
                    </a:xfrm>
                    <a:prstGeom prst="rect">
                      <a:avLst/>
                    </a:prstGeom>
                  </pic:spPr>
                </pic:pic>
              </a:graphicData>
            </a:graphic>
          </wp:inline>
        </w:drawing>
      </w:r>
    </w:p>
    <w:p w:rsidR="00C0752A" w:rsidRDefault="00C0752A" w:rsidP="00814FCD"/>
    <w:p w:rsidR="00C0752A" w:rsidRPr="00C57B56" w:rsidRDefault="00C0752A" w:rsidP="00C0752A">
      <w:pPr>
        <w:pStyle w:val="Caption"/>
        <w:rPr>
          <w:rFonts w:ascii="Arial Bold" w:hAnsi="Arial Bold"/>
        </w:rPr>
      </w:pPr>
      <w:bookmarkStart w:id="91" w:name="_Toc493232994"/>
      <w:bookmarkStart w:id="92" w:name="_Toc493855403"/>
      <w:bookmarkStart w:id="93" w:name="_Toc500327871"/>
      <w:r>
        <w:t>Figure 21</w:t>
      </w:r>
      <w:r w:rsidRPr="00A07BE5">
        <w:t xml:space="preserve">: </w:t>
      </w:r>
      <w:r>
        <w:t>Disable NetBIOS</w:t>
      </w:r>
      <w:bookmarkEnd w:id="91"/>
      <w:bookmarkEnd w:id="92"/>
      <w:bookmarkEnd w:id="93"/>
    </w:p>
    <w:p w:rsidR="00C0752A" w:rsidRDefault="00C0752A" w:rsidP="00C0752A">
      <w:r w:rsidRPr="00FC684E">
        <w:rPr>
          <w:noProof/>
        </w:rPr>
        <w:drawing>
          <wp:inline distT="0" distB="0" distL="0" distR="0" wp14:anchorId="46C9BBE8" wp14:editId="443A95BD">
            <wp:extent cx="2314286" cy="2771429"/>
            <wp:effectExtent l="19050" t="0" r="0" b="0"/>
            <wp:docPr id="7" name="Picture 2"/>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cstate="print"/>
                    <a:stretch>
                      <a:fillRect/>
                    </a:stretch>
                  </pic:blipFill>
                  <pic:spPr>
                    <a:xfrm>
                      <a:off x="0" y="0"/>
                      <a:ext cx="2314286" cy="2771429"/>
                    </a:xfrm>
                    <a:prstGeom prst="rect">
                      <a:avLst/>
                    </a:prstGeom>
                  </pic:spPr>
                </pic:pic>
              </a:graphicData>
            </a:graphic>
          </wp:inline>
        </w:drawing>
      </w:r>
    </w:p>
    <w:p w:rsidR="00C0752A" w:rsidRDefault="00C0752A" w:rsidP="00C0752A"/>
    <w:p w:rsidR="00C0752A" w:rsidRPr="00A07BE5" w:rsidRDefault="00C0752A" w:rsidP="00C0752A">
      <w:pPr>
        <w:pStyle w:val="Caption"/>
      </w:pPr>
      <w:bookmarkStart w:id="94" w:name="_Toc493232995"/>
      <w:bookmarkStart w:id="95" w:name="_Toc493855404"/>
      <w:bookmarkStart w:id="96" w:name="_Toc500327872"/>
      <w:r>
        <w:lastRenderedPageBreak/>
        <w:t>Figure 22</w:t>
      </w:r>
      <w:r w:rsidRPr="00A07BE5">
        <w:t xml:space="preserve">: </w:t>
      </w:r>
      <w:r>
        <w:t>Uncheck “Automatically detect settings”</w:t>
      </w:r>
      <w:bookmarkEnd w:id="94"/>
      <w:bookmarkEnd w:id="95"/>
      <w:bookmarkEnd w:id="96"/>
    </w:p>
    <w:p w:rsidR="00C0752A" w:rsidRPr="009B78D9" w:rsidRDefault="00C0752A" w:rsidP="00C0752A">
      <w:r w:rsidRPr="00FC684E">
        <w:rPr>
          <w:noProof/>
        </w:rPr>
        <w:drawing>
          <wp:inline distT="0" distB="0" distL="0" distR="0" wp14:anchorId="168F4110" wp14:editId="10BFCEA5">
            <wp:extent cx="2448847" cy="3097161"/>
            <wp:effectExtent l="19050" t="19050" r="8890" b="8255"/>
            <wp:docPr id="10" name="Picture 3"/>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 cstate="print"/>
                    <a:stretch>
                      <a:fillRect/>
                    </a:stretch>
                  </pic:blipFill>
                  <pic:spPr>
                    <a:xfrm>
                      <a:off x="0" y="0"/>
                      <a:ext cx="2449795" cy="3098361"/>
                    </a:xfrm>
                    <a:prstGeom prst="rect">
                      <a:avLst/>
                    </a:prstGeom>
                    <a:ln>
                      <a:solidFill>
                        <a:schemeClr val="tx1"/>
                      </a:solidFill>
                    </a:ln>
                  </pic:spPr>
                </pic:pic>
              </a:graphicData>
            </a:graphic>
          </wp:inline>
        </w:drawing>
      </w:r>
    </w:p>
    <w:bookmarkEnd w:id="86"/>
    <w:bookmarkEnd w:id="90"/>
    <w:p w:rsidR="000E07B3" w:rsidRDefault="000E07B3" w:rsidP="008C1DFA"/>
    <w:p w:rsidR="008C1DFA" w:rsidRDefault="008C1DFA" w:rsidP="008C1DFA">
      <w:r>
        <w:t>The following figures demonstrate the poisoning and cracking process along with articles extracted from file servers accessed with the compromised user account or account created.</w:t>
      </w:r>
    </w:p>
    <w:p w:rsidR="00E62B57" w:rsidRDefault="00E62B57">
      <w:pPr>
        <w:spacing w:after="0"/>
        <w:jc w:val="left"/>
      </w:pPr>
      <w:r>
        <w:br w:type="page"/>
      </w:r>
    </w:p>
    <w:p w:rsidR="004512C5" w:rsidRDefault="004512C5">
      <w:pPr>
        <w:spacing w:after="0"/>
        <w:jc w:val="left"/>
      </w:pPr>
    </w:p>
    <w:p w:rsidR="008C1DFA" w:rsidRDefault="008C1DFA" w:rsidP="008C1DFA">
      <w:pPr>
        <w:pStyle w:val="Caption"/>
        <w:keepNext/>
      </w:pPr>
      <w:bookmarkStart w:id="97" w:name="_Toc483229501"/>
      <w:bookmarkStart w:id="98" w:name="_Toc499887893"/>
      <w:r>
        <w:t xml:space="preserve">Figure </w:t>
      </w:r>
      <w:r w:rsidR="00471736">
        <w:t>12</w:t>
      </w:r>
      <w:r>
        <w:t>: Poisoning Attack Example Performed on the 1</w:t>
      </w:r>
      <w:r w:rsidR="0015731D">
        <w:t>7</w:t>
      </w:r>
      <w:r>
        <w:t>2.16.</w:t>
      </w:r>
      <w:r w:rsidR="006B1852">
        <w:t>0</w:t>
      </w:r>
      <w:r>
        <w:t>.0/24 Subnet</w:t>
      </w:r>
      <w:bookmarkEnd w:id="97"/>
      <w:r>
        <w:t xml:space="preserve"> with Captured Hash</w:t>
      </w:r>
      <w:bookmarkEnd w:id="98"/>
    </w:p>
    <w:p w:rsidR="00E4795E" w:rsidRPr="00E4795E" w:rsidRDefault="00E4795E" w:rsidP="00E4795E">
      <w:r>
        <w:t xml:space="preserve">The figure below demonstrates </w:t>
      </w:r>
      <w:r w:rsidR="0015731D">
        <w:t xml:space="preserve">1 of 6 </w:t>
      </w:r>
      <w:r>
        <w:t>hash</w:t>
      </w:r>
      <w:r w:rsidR="0015731D">
        <w:t>es</w:t>
      </w:r>
      <w:r>
        <w:t xml:space="preserve"> captured by the analyst</w:t>
      </w:r>
      <w:r w:rsidR="001A35B7">
        <w:t xml:space="preserve"> during the engagement.</w:t>
      </w:r>
    </w:p>
    <w:p w:rsidR="008C1DFA" w:rsidRDefault="00AB4192" w:rsidP="008C1DFA">
      <w:r>
        <w:pict>
          <v:shape id="_x0000_i1034" type="#_x0000_t75" style="width:6in;height:79.5pt">
            <v:imagedata r:id="rId26" o:title="LTLMv2 Hash Captured 1 of 6 day 1"/>
          </v:shape>
        </w:pict>
      </w:r>
    </w:p>
    <w:p w:rsidR="008C1DFA" w:rsidRDefault="008C1DFA" w:rsidP="008C1DFA">
      <w:pPr>
        <w:spacing w:after="0"/>
        <w:jc w:val="left"/>
      </w:pPr>
    </w:p>
    <w:p w:rsidR="008C1DFA" w:rsidRDefault="008C1DFA" w:rsidP="008C1DFA">
      <w:pPr>
        <w:pStyle w:val="Caption"/>
        <w:keepNext/>
      </w:pPr>
      <w:bookmarkStart w:id="99" w:name="_Toc483229502"/>
      <w:bookmarkStart w:id="100" w:name="_Toc499887894"/>
      <w:r>
        <w:t xml:space="preserve">Figure </w:t>
      </w:r>
      <w:r w:rsidR="00471736">
        <w:t>13</w:t>
      </w:r>
      <w:r>
        <w:t xml:space="preserve">: Hash Cracking </w:t>
      </w:r>
      <w:r w:rsidR="009537DC">
        <w:t>Attempt</w:t>
      </w:r>
      <w:r w:rsidR="0015731D">
        <w:t>s</w:t>
      </w:r>
      <w:r w:rsidR="009537DC">
        <w:t xml:space="preserve"> </w:t>
      </w:r>
      <w:r w:rsidR="0015731D">
        <w:t>on</w:t>
      </w:r>
      <w:r w:rsidR="009537DC">
        <w:t xml:space="preserve"> Captured Credentials</w:t>
      </w:r>
      <w:r>
        <w:t>:</w:t>
      </w:r>
      <w:bookmarkEnd w:id="99"/>
      <w:bookmarkEnd w:id="100"/>
    </w:p>
    <w:p w:rsidR="001A35B7" w:rsidRPr="001A35B7" w:rsidRDefault="001A35B7" w:rsidP="001A35B7">
      <w:r>
        <w:t xml:space="preserve">The figure below demonstrates a dictionary password attack against the captured hash with over 58 billion tries </w:t>
      </w:r>
      <w:r w:rsidR="0015731D">
        <w:t xml:space="preserve">per account </w:t>
      </w:r>
      <w:r>
        <w:t xml:space="preserve">with </w:t>
      </w:r>
      <w:r w:rsidR="0015731D">
        <w:t>2</w:t>
      </w:r>
      <w:r>
        <w:t xml:space="preserve"> matching password</w:t>
      </w:r>
      <w:r w:rsidR="0015731D">
        <w:t>s found. The passwords obtained by the analyst were from different hashes from the same account, resulting in a duplicate password</w:t>
      </w:r>
      <w:r>
        <w:t>.</w:t>
      </w:r>
    </w:p>
    <w:p w:rsidR="008C1DFA" w:rsidRDefault="00AB4192" w:rsidP="008C1DFA">
      <w:r>
        <w:pict>
          <v:shape id="_x0000_i1035" type="#_x0000_t75" style="width:6in;height:223.5pt">
            <v:imagedata r:id="rId27" o:title="LTLMv2 Hash Cracked 2 of 6 day1"/>
          </v:shape>
        </w:pict>
      </w:r>
    </w:p>
    <w:p w:rsidR="00080913" w:rsidRDefault="00080913" w:rsidP="008C1DFA"/>
    <w:p w:rsidR="00080913" w:rsidRPr="00E81CE1" w:rsidRDefault="00080913" w:rsidP="00080913">
      <w:pPr>
        <w:keepNext/>
        <w:rPr>
          <w:b/>
          <w:bCs/>
          <w:i/>
          <w:color w:val="FF0000"/>
          <w:szCs w:val="20"/>
        </w:rPr>
      </w:pPr>
      <w:r w:rsidRPr="00E81CE1">
        <w:rPr>
          <w:b/>
          <w:bCs/>
          <w:i/>
          <w:color w:val="FF0000"/>
          <w:szCs w:val="20"/>
        </w:rPr>
        <w:t xml:space="preserve">Figure </w:t>
      </w:r>
      <w:r w:rsidR="00471736">
        <w:rPr>
          <w:b/>
          <w:bCs/>
          <w:i/>
          <w:color w:val="FF0000"/>
          <w:szCs w:val="20"/>
        </w:rPr>
        <w:t>14</w:t>
      </w:r>
      <w:r w:rsidRPr="00E81CE1">
        <w:rPr>
          <w:b/>
          <w:bCs/>
          <w:i/>
          <w:color w:val="FF0000"/>
          <w:szCs w:val="20"/>
        </w:rPr>
        <w:t xml:space="preserve">: </w:t>
      </w:r>
      <w:r>
        <w:rPr>
          <w:b/>
          <w:bCs/>
          <w:i/>
          <w:color w:val="FF0000"/>
          <w:szCs w:val="20"/>
        </w:rPr>
        <w:t>Confirmation of Compromised Credentials with SMB Login</w:t>
      </w:r>
      <w:r w:rsidRPr="00E81CE1">
        <w:rPr>
          <w:b/>
          <w:bCs/>
          <w:i/>
          <w:color w:val="FF0000"/>
          <w:szCs w:val="20"/>
        </w:rPr>
        <w:t>:</w:t>
      </w:r>
    </w:p>
    <w:p w:rsidR="00080913" w:rsidRDefault="00080913" w:rsidP="00080913">
      <w:r>
        <w:rPr>
          <w:noProof/>
        </w:rPr>
        <w:drawing>
          <wp:inline distT="0" distB="0" distL="0" distR="0">
            <wp:extent cx="5486400" cy="1127760"/>
            <wp:effectExtent l="0" t="0" r="0" b="0"/>
            <wp:docPr id="1" name="Picture 1" descr="C:\Users\swyles\AppData\Local\Microsoft\Windows\INetCache\Content.Word\zPostExp Login to smb 172.16.6.158 with cracked 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swyles\AppData\Local\Microsoft\Windows\INetCache\Content.Word\zPostExp Login to smb 172.16.6.158 with cracked hash.png"/>
                    <pic:cNvPicPr>
                      <a:picLocks noChangeAspect="1" noChangeArrowheads="1"/>
                    </pic:cNvPicPr>
                  </pic:nvPicPr>
                  <pic:blipFill>
                    <a:blip r:embed="rId28">
                      <a:extLst>
                        <a:ext uri="{28A0092B-C50C-407E-A947-70E740481C1C}">
                          <a14:useLocalDpi xmlns:a14="http://schemas.microsoft.com/office/drawing/2010/main" val="0"/>
                        </a:ext>
                      </a:extLst>
                    </a:blip>
                    <a:srcRect r="19948"/>
                    <a:stretch>
                      <a:fillRect/>
                    </a:stretch>
                  </pic:blipFill>
                  <pic:spPr bwMode="auto">
                    <a:xfrm>
                      <a:off x="0" y="0"/>
                      <a:ext cx="5486400" cy="1127760"/>
                    </a:xfrm>
                    <a:prstGeom prst="rect">
                      <a:avLst/>
                    </a:prstGeom>
                    <a:noFill/>
                    <a:ln>
                      <a:noFill/>
                    </a:ln>
                  </pic:spPr>
                </pic:pic>
              </a:graphicData>
            </a:graphic>
          </wp:inline>
        </w:drawing>
      </w:r>
    </w:p>
    <w:p w:rsidR="008C1DFA" w:rsidRDefault="008C1DFA" w:rsidP="008C1DFA">
      <w:r>
        <w:br w:type="page"/>
      </w:r>
    </w:p>
    <w:p w:rsidR="004512C5" w:rsidRPr="00DF1B6C" w:rsidRDefault="004512C5" w:rsidP="004512C5">
      <w:pPr>
        <w:pStyle w:val="Heading2"/>
      </w:pPr>
      <w:r>
        <w:lastRenderedPageBreak/>
        <w:t xml:space="preserve">Privilege Elevation Vulnerability MS14-025 – </w:t>
      </w:r>
      <w:sdt>
        <w:sdtPr>
          <w:alias w:val="Risk Level"/>
          <w:tag w:val="Risk Level"/>
          <w:id w:val="102620295"/>
          <w:placeholder>
            <w:docPart w:val="BC40E491A6A7433DBA0346998A9B8E4C"/>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t>High Risk</w:t>
          </w:r>
        </w:sdtContent>
      </w:sdt>
      <w:r>
        <w:t xml:space="preserve"> </w:t>
      </w:r>
    </w:p>
    <w:p w:rsidR="0065238E" w:rsidRDefault="00887877" w:rsidP="00887877">
      <w:pPr>
        <w:spacing w:after="0"/>
        <w:jc w:val="left"/>
      </w:pPr>
      <w:r>
        <w:t>Group Policy Preferences are distributed with an XML file containing the settings is written to the SYSVOL share of domain controllers, and computers periodically query the SYSVOL share (authenticating to it using their computer account) for updates to the group policy.  Several of the Group Policy Preferences store credentials and passwords with a static key encryption written to the XML file along with the rest of the settings. Details of the key are documented in MSDN: http://msdn.microsoft.com/en-us/library/cc422924.aspx.  An attacker with access to the SYSVOL share (which is open to any authenticated user) can obtain the AES encryption key used to encrypt/decrypt passwords set with GPP; allowing the attacker to obtain the credentials.</w:t>
      </w:r>
    </w:p>
    <w:p w:rsidR="0065238E" w:rsidRDefault="0065238E" w:rsidP="00887877">
      <w:pPr>
        <w:spacing w:after="0"/>
        <w:jc w:val="left"/>
      </w:pPr>
    </w:p>
    <w:p w:rsidR="00887877" w:rsidRDefault="00887877">
      <w:pPr>
        <w:spacing w:after="0"/>
        <w:jc w:val="left"/>
      </w:pPr>
      <w:r>
        <w:t>The analyst used confirmed credentials of non-domain accounts to exploit devices identified as Domain Controls with TCP Port 389 open. By running modules within the Metasploit Framework the analyst was able to quickly extract one or more possible credential sets to further elevate privileged access to take control of the organization’s Domain Controls and access sensitive network storage locations.</w:t>
      </w:r>
    </w:p>
    <w:p w:rsidR="00887877" w:rsidRDefault="00887877">
      <w:pPr>
        <w:spacing w:after="0"/>
        <w:jc w:val="left"/>
      </w:pPr>
    </w:p>
    <w:p w:rsidR="00887877" w:rsidRDefault="00887877">
      <w:pPr>
        <w:spacing w:after="0"/>
        <w:jc w:val="left"/>
      </w:pPr>
      <w:r>
        <w:t xml:space="preserve">TraceSecurity recommends </w:t>
      </w:r>
      <w:r w:rsidR="0065238E">
        <w:t>applying updates related to Microsoft Bulletin MS14-025 on all published affected operating systems listed within the bulletin. Additional resources can be found in the Microsoft knowledge base article number 2962486.</w:t>
      </w:r>
    </w:p>
    <w:p w:rsidR="0065238E" w:rsidRDefault="0065238E">
      <w:pPr>
        <w:spacing w:after="0"/>
        <w:jc w:val="left"/>
      </w:pPr>
    </w:p>
    <w:p w:rsidR="0065238E" w:rsidRDefault="0065238E" w:rsidP="0065238E">
      <w:pPr>
        <w:pStyle w:val="Caption"/>
        <w:keepNext/>
      </w:pPr>
      <w:r>
        <w:t>Figure 15: Table – Systems Vulnerable to MS14-025 Vulnerability:</w:t>
      </w:r>
    </w:p>
    <w:tbl>
      <w:tblPr>
        <w:tblW w:w="8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tblGrid>
      <w:tr w:rsidR="0065238E" w:rsidRPr="0075566D" w:rsidTr="00A44A56">
        <w:trPr>
          <w:trHeight w:val="440"/>
          <w:jc w:val="center"/>
        </w:trPr>
        <w:tc>
          <w:tcPr>
            <w:tcW w:w="2707" w:type="dxa"/>
            <w:shd w:val="clear" w:color="auto" w:fill="D9D9D9" w:themeFill="background1" w:themeFillShade="D9"/>
            <w:vAlign w:val="center"/>
          </w:tcPr>
          <w:p w:rsidR="0065238E" w:rsidRPr="000A3142" w:rsidRDefault="0065238E" w:rsidP="00A44A56">
            <w:pPr>
              <w:spacing w:after="0"/>
              <w:jc w:val="center"/>
              <w:rPr>
                <w:sz w:val="18"/>
                <w:szCs w:val="18"/>
              </w:rPr>
            </w:pPr>
          </w:p>
        </w:tc>
        <w:tc>
          <w:tcPr>
            <w:tcW w:w="2707" w:type="dxa"/>
            <w:shd w:val="clear" w:color="auto" w:fill="D9D9D9" w:themeFill="background1" w:themeFillShade="D9"/>
            <w:vAlign w:val="center"/>
          </w:tcPr>
          <w:p w:rsidR="0065238E" w:rsidRPr="000A3142" w:rsidRDefault="0065238E" w:rsidP="00A44A56">
            <w:pPr>
              <w:spacing w:after="0"/>
              <w:jc w:val="center"/>
              <w:rPr>
                <w:sz w:val="18"/>
                <w:szCs w:val="18"/>
              </w:rPr>
            </w:pPr>
          </w:p>
        </w:tc>
        <w:tc>
          <w:tcPr>
            <w:tcW w:w="2707" w:type="dxa"/>
            <w:shd w:val="clear" w:color="auto" w:fill="D9D9D9" w:themeFill="background1" w:themeFillShade="D9"/>
            <w:vAlign w:val="center"/>
          </w:tcPr>
          <w:p w:rsidR="0065238E" w:rsidRPr="000A3142" w:rsidRDefault="0065238E" w:rsidP="00A44A56">
            <w:pPr>
              <w:spacing w:after="0"/>
              <w:jc w:val="center"/>
              <w:rPr>
                <w:sz w:val="18"/>
                <w:szCs w:val="18"/>
              </w:rPr>
            </w:pPr>
          </w:p>
        </w:tc>
      </w:tr>
    </w:tbl>
    <w:p w:rsidR="0065238E" w:rsidRDefault="0065238E">
      <w:pPr>
        <w:spacing w:after="0"/>
        <w:jc w:val="left"/>
      </w:pPr>
    </w:p>
    <w:p w:rsidR="001F0169" w:rsidRDefault="001F0169" w:rsidP="001F0169">
      <w:pPr>
        <w:pStyle w:val="Caption"/>
        <w:keepNext/>
      </w:pPr>
      <w:r>
        <w:t xml:space="preserve">Figure 15: </w:t>
      </w:r>
      <w:r w:rsidR="00EF229E">
        <w:t xml:space="preserve">Administrative Password Extracted from XML Files located in </w:t>
      </w:r>
      <w:proofErr w:type="spellStart"/>
      <w:r w:rsidR="00EF229E">
        <w:t>Sysvol</w:t>
      </w:r>
      <w:proofErr w:type="spellEnd"/>
      <w:r w:rsidR="00EF229E">
        <w:t xml:space="preserve"> folder on 10.10.10.10</w:t>
      </w:r>
      <w:r>
        <w:t>:</w:t>
      </w:r>
    </w:p>
    <w:p w:rsidR="001F0169" w:rsidRDefault="001F0169">
      <w:pPr>
        <w:spacing w:after="0"/>
        <w:jc w:val="left"/>
      </w:pPr>
    </w:p>
    <w:p w:rsidR="003517BA" w:rsidRDefault="004512C5">
      <w:pPr>
        <w:spacing w:after="0"/>
        <w:jc w:val="left"/>
      </w:pPr>
      <w:r>
        <w:br w:type="page"/>
      </w:r>
    </w:p>
    <w:p w:rsidR="005129AB" w:rsidRPr="00DF1B6C" w:rsidRDefault="000D070F" w:rsidP="005129AB">
      <w:pPr>
        <w:pStyle w:val="Heading2"/>
      </w:pPr>
      <w:r>
        <w:lastRenderedPageBreak/>
        <w:t>Weak/Dictionary Password Vulnerability</w:t>
      </w:r>
      <w:r w:rsidR="005129AB">
        <w:t xml:space="preserve"> – </w:t>
      </w:r>
      <w:sdt>
        <w:sdtPr>
          <w:alias w:val="Risk Level"/>
          <w:tag w:val="Risk Level"/>
          <w:id w:val="-171949576"/>
          <w:placeholder>
            <w:docPart w:val="63CC37B07730419FAB88343D3D60C763"/>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rsidR="005129AB">
            <w:t>High Risk</w:t>
          </w:r>
        </w:sdtContent>
      </w:sdt>
      <w:r w:rsidR="005129AB">
        <w:t xml:space="preserve"> </w:t>
      </w:r>
    </w:p>
    <w:p w:rsidR="00D2700F" w:rsidRDefault="00D2700F" w:rsidP="00D2700F">
      <w:pPr>
        <w:rPr>
          <w:color w:val="auto"/>
        </w:rPr>
      </w:pPr>
      <w:r>
        <w:t xml:space="preserve">Insecure passwords present a risk of access by an attacker that would otherwise have limited or no access to systems or resources within the organization’s network. </w:t>
      </w:r>
      <w:r>
        <w:rPr>
          <w:color w:val="auto"/>
        </w:rPr>
        <w:t>Any network device that an attacker can gain access to poses a risk of lost productivity, network access, and loss of sensitive data.</w:t>
      </w:r>
    </w:p>
    <w:p w:rsidR="00BB2DBA" w:rsidRDefault="00BB2DBA" w:rsidP="00D2700F">
      <w:pPr>
        <w:rPr>
          <w:color w:val="auto"/>
        </w:rPr>
      </w:pPr>
      <w:r>
        <w:rPr>
          <w:color w:val="auto"/>
        </w:rPr>
        <w:t>The analyst conducted a simple test using the password “Spring2018!” to test usernames enumerated during other exploits of this engagement by logging into a confirmed system share on a system with TCP Port 445 open as an SMB Share.</w:t>
      </w:r>
    </w:p>
    <w:p w:rsidR="003517BA" w:rsidRDefault="005129AB" w:rsidP="005129AB">
      <w:pPr>
        <w:spacing w:after="0"/>
        <w:jc w:val="left"/>
      </w:pPr>
      <w:r>
        <w:t xml:space="preserve">TraceSecurity recommends implementing strong password enforcement along with expiration periods, password retention rules and auditing procedures to periodically verify the effectiveness of the overall password policies maintained by the organization. The following guidelines are useful when developing password policies: </w:t>
      </w:r>
    </w:p>
    <w:p w:rsidR="00D2700F" w:rsidRDefault="00D2700F" w:rsidP="003517BA">
      <w:pPr>
        <w:spacing w:after="0"/>
        <w:jc w:val="left"/>
      </w:pPr>
    </w:p>
    <w:p w:rsidR="003517BA" w:rsidRDefault="003517BA" w:rsidP="00D2700F">
      <w:pPr>
        <w:pStyle w:val="ListParagraph"/>
        <w:numPr>
          <w:ilvl w:val="0"/>
          <w:numId w:val="22"/>
        </w:numPr>
        <w:spacing w:after="0"/>
      </w:pPr>
      <w:r>
        <w:t xml:space="preserve">Be at least 8-10 characters long; ideally </w:t>
      </w:r>
      <w:r w:rsidR="00AD5D61">
        <w:t>longer.</w:t>
      </w:r>
    </w:p>
    <w:p w:rsidR="003517BA" w:rsidRDefault="003517BA" w:rsidP="00D2700F">
      <w:pPr>
        <w:pStyle w:val="ListParagraph"/>
        <w:numPr>
          <w:ilvl w:val="0"/>
          <w:numId w:val="22"/>
        </w:numPr>
        <w:spacing w:after="0"/>
      </w:pPr>
      <w:r>
        <w:t>Use uppercase and lowercase characters</w:t>
      </w:r>
    </w:p>
    <w:p w:rsidR="003517BA" w:rsidRDefault="003517BA" w:rsidP="00D2700F">
      <w:pPr>
        <w:pStyle w:val="ListParagraph"/>
        <w:numPr>
          <w:ilvl w:val="0"/>
          <w:numId w:val="22"/>
        </w:numPr>
        <w:spacing w:after="0"/>
      </w:pPr>
      <w:r>
        <w:t>Use alpha and numeric characters, including special characters (e.g. !?$£#@%)</w:t>
      </w:r>
    </w:p>
    <w:p w:rsidR="003517BA" w:rsidRDefault="003517BA" w:rsidP="00D2700F">
      <w:pPr>
        <w:pStyle w:val="ListParagraph"/>
        <w:numPr>
          <w:ilvl w:val="0"/>
          <w:numId w:val="22"/>
        </w:numPr>
        <w:spacing w:after="0"/>
      </w:pPr>
      <w:r>
        <w:t>Should not be easily guessable like company names, pets name, etc.</w:t>
      </w:r>
    </w:p>
    <w:p w:rsidR="003517BA" w:rsidRDefault="003517BA" w:rsidP="00D2700F">
      <w:pPr>
        <w:pStyle w:val="ListParagraph"/>
        <w:numPr>
          <w:ilvl w:val="0"/>
          <w:numId w:val="22"/>
        </w:numPr>
        <w:spacing w:after="0"/>
      </w:pPr>
      <w:r>
        <w:t>Not be a word from a common dictionary (e.g. orange, computer, television)</w:t>
      </w:r>
    </w:p>
    <w:p w:rsidR="003517BA" w:rsidRDefault="003517BA" w:rsidP="00D2700F">
      <w:pPr>
        <w:pStyle w:val="ListParagraph"/>
        <w:numPr>
          <w:ilvl w:val="0"/>
          <w:numId w:val="22"/>
        </w:numPr>
        <w:spacing w:after="0"/>
      </w:pPr>
      <w:r>
        <w:t>Not have any part of the username in it</w:t>
      </w:r>
    </w:p>
    <w:p w:rsidR="003517BA" w:rsidRDefault="003517BA" w:rsidP="00D2700F">
      <w:pPr>
        <w:pStyle w:val="ListParagraph"/>
        <w:numPr>
          <w:ilvl w:val="0"/>
          <w:numId w:val="22"/>
        </w:numPr>
        <w:spacing w:after="0"/>
      </w:pPr>
      <w:r>
        <w:t>Change the password every 60-90 days</w:t>
      </w:r>
    </w:p>
    <w:p w:rsidR="00D2700F" w:rsidRDefault="00D2700F" w:rsidP="003517BA">
      <w:pPr>
        <w:spacing w:after="0"/>
        <w:jc w:val="left"/>
      </w:pPr>
    </w:p>
    <w:p w:rsidR="005129AB" w:rsidRDefault="005129AB" w:rsidP="005129AB">
      <w:pPr>
        <w:pStyle w:val="Caption"/>
        <w:keepNext/>
      </w:pPr>
      <w:r>
        <w:t xml:space="preserve">Figure 15: </w:t>
      </w:r>
      <w:r w:rsidR="00AD5D61">
        <w:t>User(s) Confirmed with the password “Spring2018!” during a Brute Force Scan</w:t>
      </w:r>
      <w:r>
        <w:t>:</w:t>
      </w:r>
    </w:p>
    <w:p w:rsidR="005129AB" w:rsidRDefault="005129AB" w:rsidP="003517BA">
      <w:pPr>
        <w:spacing w:after="0"/>
        <w:jc w:val="left"/>
      </w:pPr>
    </w:p>
    <w:p w:rsidR="003517BA" w:rsidRDefault="003517BA">
      <w:pPr>
        <w:spacing w:after="0"/>
        <w:jc w:val="left"/>
      </w:pPr>
      <w:r>
        <w:br w:type="page"/>
      </w:r>
    </w:p>
    <w:p w:rsidR="00B961E8" w:rsidRPr="00DF1B6C" w:rsidRDefault="00BE7E0F" w:rsidP="009B0245">
      <w:pPr>
        <w:pStyle w:val="Heading2"/>
      </w:pPr>
      <w:bookmarkStart w:id="101" w:name="_Toc499887871"/>
      <w:bookmarkEnd w:id="78"/>
      <w:r w:rsidRPr="00BE7E0F">
        <w:lastRenderedPageBreak/>
        <w:t>Anonymous</w:t>
      </w:r>
      <w:r w:rsidR="001B3E39">
        <w:t xml:space="preserve"> Access</w:t>
      </w:r>
      <w:r w:rsidRPr="00BE7E0F">
        <w:t xml:space="preserve"> or Missing Credentials</w:t>
      </w:r>
      <w:r>
        <w:t xml:space="preserve"> </w:t>
      </w:r>
      <w:r w:rsidR="00B961E8">
        <w:t xml:space="preserve">– </w:t>
      </w:r>
      <w:sdt>
        <w:sdtPr>
          <w:alias w:val="Risk Level"/>
          <w:tag w:val="Risk Level"/>
          <w:id w:val="-1251499710"/>
          <w:placeholder>
            <w:docPart w:val="1264977E18C14DADBFCD09A89135BABF"/>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rsidR="00B961E8">
            <w:t>High Risk</w:t>
          </w:r>
        </w:sdtContent>
      </w:sdt>
      <w:bookmarkEnd w:id="101"/>
      <w:r w:rsidR="00B961E8">
        <w:t xml:space="preserve"> </w:t>
      </w:r>
    </w:p>
    <w:p w:rsidR="00A85730" w:rsidRDefault="00A85730" w:rsidP="002A231D">
      <w:bookmarkStart w:id="102" w:name="_Hlk523473158"/>
      <w:r>
        <w:t>Many devices and services are preconfigured to allow anonymous access that provides many of the functions necessary to easily configure the functionality and security of the equipment before placing them on an organization’s production network.</w:t>
      </w:r>
      <w:r w:rsidR="009F0A5F">
        <w:t xml:space="preserve"> Although these services are configured to allow anonymous access to make installation more convenient during initial configuration efforts; malicious parties will attempt to authenticate to these services anonymously to cause disruption to the client’s network or gather compromising information. Due to the ease of this type of attack, it has been given a </w:t>
      </w:r>
      <w:proofErr w:type="gramStart"/>
      <w:r w:rsidR="009F0A5F">
        <w:t>high risk</w:t>
      </w:r>
      <w:proofErr w:type="gramEnd"/>
      <w:r w:rsidR="009F0A5F">
        <w:t xml:space="preserve"> rating.</w:t>
      </w:r>
    </w:p>
    <w:p w:rsidR="009F0A5F" w:rsidRDefault="009F0A5F" w:rsidP="002A231D">
      <w:r>
        <w:t xml:space="preserve">The analyst discovered </w:t>
      </w:r>
      <w:bookmarkStart w:id="103" w:name="_GoBack"/>
      <w:bookmarkEnd w:id="103"/>
      <w:r>
        <w:t>multiple devices and services that allowed anonymous authentication during the pen-testing phase of the engagement. Although no changes were made to the services detected, per the pre-disclosed rules of engagement, the options are present and considered a high risk for a multitude of vulnerabilities associated with unauthorized access to network devices and services. The analyst gained access to administrative features and enumerated information to help with mapping the</w:t>
      </w:r>
      <w:r w:rsidR="009161B3">
        <w:t xml:space="preserve"> client’s internal network to</w:t>
      </w:r>
      <w:r>
        <w:t xml:space="preserve"> further advance the attack methods during the engagement.</w:t>
      </w:r>
    </w:p>
    <w:p w:rsidR="002A231D" w:rsidRDefault="002A231D" w:rsidP="002A231D">
      <w:bookmarkStart w:id="104" w:name="_Hlk523474251"/>
      <w:bookmarkStart w:id="105" w:name="_Hlk523827683"/>
      <w:bookmarkEnd w:id="102"/>
      <w:r>
        <w:t xml:space="preserve">TraceSecurity recommends processing all network devices and services through an advanced hardening procedure to ensure all anonymous configurations have been removed or changed to require strictly encrypted access rights to authorized personnel only. </w:t>
      </w:r>
    </w:p>
    <w:bookmarkEnd w:id="104"/>
    <w:p w:rsidR="00CE7D2E" w:rsidRDefault="00CE7D2E" w:rsidP="002A231D">
      <w:r>
        <w:t>The following figures demo</w:t>
      </w:r>
      <w:r w:rsidR="00B82142">
        <w:t>nstrate the anonymous access</w:t>
      </w:r>
      <w:r>
        <w:t xml:space="preserve"> </w:t>
      </w:r>
      <w:r w:rsidR="00881B00">
        <w:t xml:space="preserve">to </w:t>
      </w:r>
      <w:r>
        <w:t>devices and information on the client’s network</w:t>
      </w:r>
      <w:r w:rsidR="00B82142">
        <w:t>. The examples listed below are only a sample of the effective systems compromised during this phase of the testing, the client should check all devices running the services related to the examples below</w:t>
      </w:r>
      <w:bookmarkEnd w:id="105"/>
      <w:r>
        <w:t>:</w:t>
      </w:r>
    </w:p>
    <w:p w:rsidR="003814D3" w:rsidRDefault="003814D3" w:rsidP="002A231D"/>
    <w:p w:rsidR="003814D3" w:rsidRDefault="003814D3" w:rsidP="003814D3">
      <w:pPr>
        <w:pStyle w:val="Caption"/>
        <w:keepNext/>
      </w:pPr>
      <w:bookmarkStart w:id="106" w:name="_Toc499887895"/>
      <w:bookmarkStart w:id="107" w:name="_Hlk523829055"/>
      <w:r>
        <w:t xml:space="preserve">Figure </w:t>
      </w:r>
      <w:r w:rsidR="00471736">
        <w:t>15</w:t>
      </w:r>
      <w:r>
        <w:t>:</w:t>
      </w:r>
      <w:r w:rsidR="00471736">
        <w:t xml:space="preserve"> Table -</w:t>
      </w:r>
      <w:r>
        <w:t xml:space="preserve"> Anonymous LDAP Enumeration on </w:t>
      </w:r>
      <w:r w:rsidR="00471736">
        <w:t>Multiple Hosts</w:t>
      </w:r>
      <w:r>
        <w:t>:</w:t>
      </w:r>
      <w:bookmarkEnd w:id="106"/>
    </w:p>
    <w:p w:rsidR="002A231D" w:rsidRDefault="003814D3" w:rsidP="001D16B6">
      <w:pPr>
        <w:spacing w:after="0"/>
      </w:pPr>
      <w:bookmarkStart w:id="108" w:name="_Hlk523828724"/>
      <w:bookmarkEnd w:id="107"/>
      <w:r>
        <w:t xml:space="preserve">The following </w:t>
      </w:r>
      <w:r w:rsidR="00471736">
        <w:t>table</w:t>
      </w:r>
      <w:r>
        <w:t xml:space="preserve"> demonstrates the listing of domain accounts with their descriptions without authenticat</w:t>
      </w:r>
      <w:r w:rsidR="009E2F0E">
        <w:t>ion. Additional systems found during this test with similar vulnerabilities include:</w:t>
      </w:r>
    </w:p>
    <w:bookmarkEnd w:id="108"/>
    <w:p w:rsidR="006F14F2" w:rsidRPr="00866C4E" w:rsidRDefault="006F14F2" w:rsidP="001D16B6">
      <w:pPr>
        <w:spacing w:after="0"/>
      </w:pP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F14F2" w:rsidRPr="0075566D" w:rsidTr="00BC7739">
        <w:trPr>
          <w:trHeight w:val="440"/>
          <w:jc w:val="center"/>
        </w:trPr>
        <w:tc>
          <w:tcPr>
            <w:tcW w:w="2707" w:type="dxa"/>
            <w:shd w:val="clear" w:color="auto" w:fill="D9D9D9" w:themeFill="background1" w:themeFillShade="D9"/>
            <w:vAlign w:val="center"/>
          </w:tcPr>
          <w:p w:rsidR="001D16B6" w:rsidRDefault="001D16B6" w:rsidP="001D16B6">
            <w:pPr>
              <w:spacing w:after="0"/>
              <w:jc w:val="center"/>
              <w:rPr>
                <w:sz w:val="18"/>
                <w:szCs w:val="18"/>
              </w:rPr>
            </w:pPr>
            <w:bookmarkStart w:id="109" w:name="_Hlk523474292"/>
            <w:r w:rsidRPr="00CD06BA">
              <w:rPr>
                <w:sz w:val="18"/>
                <w:szCs w:val="18"/>
              </w:rPr>
              <w:t>172.16.0.18</w:t>
            </w:r>
          </w:p>
          <w:p w:rsidR="006F14F2" w:rsidRPr="000A3142" w:rsidRDefault="001D16B6" w:rsidP="001D16B6">
            <w:pPr>
              <w:spacing w:after="0"/>
              <w:jc w:val="center"/>
              <w:rPr>
                <w:sz w:val="18"/>
                <w:szCs w:val="18"/>
              </w:rPr>
            </w:pPr>
            <w:r>
              <w:rPr>
                <w:sz w:val="18"/>
                <w:szCs w:val="18"/>
              </w:rPr>
              <w:t>172.16.2.18</w:t>
            </w:r>
          </w:p>
        </w:tc>
        <w:tc>
          <w:tcPr>
            <w:tcW w:w="2707" w:type="dxa"/>
            <w:shd w:val="clear" w:color="auto" w:fill="D9D9D9" w:themeFill="background1" w:themeFillShade="D9"/>
            <w:vAlign w:val="center"/>
          </w:tcPr>
          <w:p w:rsidR="001D16B6" w:rsidRDefault="001D16B6" w:rsidP="001D16B6">
            <w:pPr>
              <w:spacing w:after="0"/>
              <w:jc w:val="center"/>
              <w:rPr>
                <w:sz w:val="18"/>
                <w:szCs w:val="18"/>
              </w:rPr>
            </w:pPr>
            <w:r>
              <w:rPr>
                <w:sz w:val="18"/>
                <w:szCs w:val="18"/>
              </w:rPr>
              <w:t>172.16.3.18</w:t>
            </w:r>
          </w:p>
          <w:p w:rsidR="006F14F2" w:rsidRPr="000A3142" w:rsidRDefault="001D16B6" w:rsidP="001D16B6">
            <w:pPr>
              <w:spacing w:after="0"/>
              <w:jc w:val="center"/>
              <w:rPr>
                <w:sz w:val="18"/>
                <w:szCs w:val="18"/>
              </w:rPr>
            </w:pPr>
            <w:r w:rsidRPr="00CD06BA">
              <w:rPr>
                <w:sz w:val="18"/>
                <w:szCs w:val="18"/>
              </w:rPr>
              <w:t>172.16.4.18</w:t>
            </w:r>
          </w:p>
        </w:tc>
        <w:tc>
          <w:tcPr>
            <w:tcW w:w="2707" w:type="dxa"/>
            <w:shd w:val="clear" w:color="auto" w:fill="D9D9D9" w:themeFill="background1" w:themeFillShade="D9"/>
            <w:vAlign w:val="center"/>
          </w:tcPr>
          <w:p w:rsidR="001D16B6" w:rsidRDefault="001D16B6" w:rsidP="001D16B6">
            <w:pPr>
              <w:spacing w:after="0"/>
              <w:jc w:val="center"/>
              <w:rPr>
                <w:sz w:val="18"/>
                <w:szCs w:val="18"/>
              </w:rPr>
            </w:pPr>
            <w:r w:rsidRPr="00CD06BA">
              <w:rPr>
                <w:sz w:val="18"/>
                <w:szCs w:val="18"/>
              </w:rPr>
              <w:t>172.16.5.18</w:t>
            </w:r>
          </w:p>
          <w:p w:rsidR="006F14F2" w:rsidRPr="000A3142" w:rsidRDefault="001D16B6" w:rsidP="001D16B6">
            <w:pPr>
              <w:spacing w:after="0"/>
              <w:jc w:val="center"/>
              <w:rPr>
                <w:sz w:val="18"/>
                <w:szCs w:val="18"/>
              </w:rPr>
            </w:pPr>
            <w:r w:rsidRPr="00CD06BA">
              <w:rPr>
                <w:sz w:val="18"/>
                <w:szCs w:val="18"/>
              </w:rPr>
              <w:t>172.16.6.12</w:t>
            </w:r>
          </w:p>
        </w:tc>
        <w:tc>
          <w:tcPr>
            <w:tcW w:w="2707" w:type="dxa"/>
            <w:shd w:val="clear" w:color="auto" w:fill="D9D9D9" w:themeFill="background1" w:themeFillShade="D9"/>
            <w:vAlign w:val="center"/>
          </w:tcPr>
          <w:p w:rsidR="001D16B6" w:rsidRDefault="001D16B6" w:rsidP="001D16B6">
            <w:pPr>
              <w:spacing w:after="0"/>
              <w:jc w:val="center"/>
              <w:rPr>
                <w:sz w:val="18"/>
                <w:szCs w:val="18"/>
              </w:rPr>
            </w:pPr>
            <w:r w:rsidRPr="00CD06BA">
              <w:rPr>
                <w:sz w:val="18"/>
                <w:szCs w:val="18"/>
              </w:rPr>
              <w:t>172.16.8.18</w:t>
            </w:r>
          </w:p>
          <w:p w:rsidR="006F14F2" w:rsidRPr="000A3142" w:rsidRDefault="001D16B6" w:rsidP="001D16B6">
            <w:pPr>
              <w:spacing w:after="0"/>
              <w:jc w:val="center"/>
              <w:rPr>
                <w:sz w:val="18"/>
                <w:szCs w:val="18"/>
              </w:rPr>
            </w:pPr>
            <w:r w:rsidRPr="00CD06BA">
              <w:rPr>
                <w:sz w:val="18"/>
                <w:szCs w:val="18"/>
              </w:rPr>
              <w:t>192.168.101.27</w:t>
            </w:r>
          </w:p>
        </w:tc>
      </w:tr>
      <w:bookmarkEnd w:id="109"/>
    </w:tbl>
    <w:p w:rsidR="006F14F2" w:rsidRDefault="006F14F2" w:rsidP="002A231D"/>
    <w:p w:rsidR="00471736" w:rsidRDefault="00471736" w:rsidP="00471736">
      <w:pPr>
        <w:pStyle w:val="Caption"/>
        <w:keepNext/>
      </w:pPr>
      <w:bookmarkStart w:id="110" w:name="_Toc499887896"/>
      <w:bookmarkStart w:id="111" w:name="_Hlk523829311"/>
      <w:r>
        <w:lastRenderedPageBreak/>
        <w:t>Figure 1</w:t>
      </w:r>
      <w:r w:rsidR="00B22AD7">
        <w:t>6</w:t>
      </w:r>
      <w:r>
        <w:t xml:space="preserve">: Anonymous LDAP Enumeration </w:t>
      </w:r>
      <w:r w:rsidR="00D26C9C">
        <w:t xml:space="preserve">Example </w:t>
      </w:r>
      <w:r>
        <w:t>on 172.16.2.18:</w:t>
      </w:r>
      <w:bookmarkEnd w:id="110"/>
    </w:p>
    <w:bookmarkEnd w:id="111"/>
    <w:p w:rsidR="003814D3" w:rsidRDefault="00AB4192" w:rsidP="002A231D">
      <w:r>
        <w:pict>
          <v:shape id="_x0000_i1036" type="#_x0000_t75" style="width:672pt;height:364.5pt">
            <v:imagedata r:id="rId29" o:title="noauth LDAP Enumeration 172"/>
          </v:shape>
        </w:pict>
      </w:r>
    </w:p>
    <w:p w:rsidR="009E2F0E" w:rsidRDefault="009E2F0E" w:rsidP="009E2F0E">
      <w:pPr>
        <w:pStyle w:val="Caption"/>
        <w:keepNext/>
      </w:pPr>
      <w:bookmarkStart w:id="112" w:name="_Toc499887897"/>
      <w:r>
        <w:t xml:space="preserve">Figure </w:t>
      </w:r>
      <w:r w:rsidR="00160529">
        <w:t>17</w:t>
      </w:r>
      <w:r>
        <w:t>: Anonymous LDAP Enumeration on 172.16.3.18 Showing Renamed Administrator Account:</w:t>
      </w:r>
      <w:bookmarkEnd w:id="112"/>
    </w:p>
    <w:p w:rsidR="009E2F0E" w:rsidRDefault="00AB4192" w:rsidP="002A231D">
      <w:r>
        <w:pict>
          <v:shape id="_x0000_i1037" type="#_x0000_t75" style="width:6in;height:121.5pt">
            <v:imagedata r:id="rId30" o:title="noauth LDAP Enumeration 172"/>
          </v:shape>
        </w:pict>
      </w:r>
    </w:p>
    <w:p w:rsidR="009E2F0E" w:rsidRDefault="009E2F0E" w:rsidP="002A231D"/>
    <w:p w:rsidR="009E2F0E" w:rsidRDefault="009E2F0E" w:rsidP="009E2F0E">
      <w:pPr>
        <w:pStyle w:val="Caption"/>
        <w:keepNext/>
      </w:pPr>
      <w:bookmarkStart w:id="113" w:name="_Toc499887898"/>
      <w:r>
        <w:lastRenderedPageBreak/>
        <w:t xml:space="preserve">Figure </w:t>
      </w:r>
      <w:r w:rsidR="00160529">
        <w:t>18</w:t>
      </w:r>
      <w:r>
        <w:t>: System Properly Configured to Prevent Anonymous LDAP Lookups at 172.16.2.76:</w:t>
      </w:r>
      <w:bookmarkEnd w:id="113"/>
    </w:p>
    <w:p w:rsidR="009E2F0E" w:rsidRDefault="00AB4192" w:rsidP="002A231D">
      <w:r>
        <w:pict>
          <v:shape id="_x0000_i1038" type="#_x0000_t75" style="width:6in;height:179.25pt">
            <v:imagedata r:id="rId31" o:title="appen anon LDAP lookup failed on 172"/>
          </v:shape>
        </w:pict>
      </w:r>
    </w:p>
    <w:p w:rsidR="009E2F0E" w:rsidRDefault="009E2F0E" w:rsidP="002A231D"/>
    <w:p w:rsidR="00D944FE" w:rsidRDefault="00D944FE" w:rsidP="00D944FE">
      <w:pPr>
        <w:pStyle w:val="Caption"/>
        <w:keepNext/>
      </w:pPr>
      <w:bookmarkStart w:id="114" w:name="_Toc499887899"/>
      <w:r>
        <w:t xml:space="preserve">Figure </w:t>
      </w:r>
      <w:r w:rsidR="00160529">
        <w:t>19</w:t>
      </w:r>
      <w:r>
        <w:t>: Anonymous Administrator Access to HP Printer Located at https://172.16.2.50:</w:t>
      </w:r>
      <w:bookmarkEnd w:id="114"/>
    </w:p>
    <w:p w:rsidR="00D944FE" w:rsidRDefault="00AB4192" w:rsidP="002A231D">
      <w:r>
        <w:pict>
          <v:shape id="_x0000_i1039" type="#_x0000_t75" style="width:424.5pt;height:222.75pt">
            <v:imagedata r:id="rId32" o:title="noauth hpLJp3010 at 172" cropbottom="24237f" cropright="13021f"/>
          </v:shape>
        </w:pict>
      </w:r>
    </w:p>
    <w:p w:rsidR="00B82142" w:rsidRDefault="002B4E3D" w:rsidP="00B82142">
      <w:pPr>
        <w:pStyle w:val="Caption"/>
        <w:keepNext/>
      </w:pPr>
      <w:bookmarkStart w:id="115" w:name="_Toc499887900"/>
      <w:bookmarkStart w:id="116" w:name="_Hlk523475108"/>
      <w:r>
        <w:t xml:space="preserve">Figure </w:t>
      </w:r>
      <w:r w:rsidR="00094BBA">
        <w:t>2</w:t>
      </w:r>
      <w:r w:rsidR="00160529">
        <w:t>0</w:t>
      </w:r>
      <w:r>
        <w:t>:</w:t>
      </w:r>
      <w:r w:rsidR="00645E85">
        <w:t xml:space="preserve"> Table - </w:t>
      </w:r>
      <w:r w:rsidR="003D463C">
        <w:t>Anonymous Read</w:t>
      </w:r>
      <w:r w:rsidR="004156C7">
        <w:t xml:space="preserve"> </w:t>
      </w:r>
      <w:r w:rsidR="003D463C">
        <w:t>Access to FTP Services</w:t>
      </w:r>
      <w:r w:rsidR="0074757B">
        <w:t xml:space="preserve"> on </w:t>
      </w:r>
      <w:r w:rsidR="00645E85">
        <w:t>Multiple Devices:</w:t>
      </w:r>
      <w:bookmarkEnd w:id="115"/>
    </w:p>
    <w:bookmarkEnd w:id="116"/>
    <w:p w:rsidR="00412784" w:rsidRDefault="00412784" w:rsidP="00412784">
      <w:r>
        <w:t xml:space="preserve">The specified device shows to have Read access from the scanning results. The analyst attempted to </w:t>
      </w:r>
      <w:r w:rsidR="009571B3">
        <w:t xml:space="preserve">files from </w:t>
      </w:r>
      <w:r>
        <w:t>the specified device</w:t>
      </w:r>
      <w:r w:rsidR="009571B3">
        <w:t>s</w:t>
      </w:r>
      <w:r>
        <w:t xml:space="preserve"> without success. Although the analyst was unable to </w:t>
      </w:r>
      <w:r w:rsidR="009571B3">
        <w:t xml:space="preserve">access </w:t>
      </w:r>
      <w:r>
        <w:t>files on the specified system</w:t>
      </w:r>
      <w:r w:rsidR="009571B3">
        <w:t>s</w:t>
      </w:r>
      <w:r>
        <w:t xml:space="preserve">, the connections were </w:t>
      </w:r>
      <w:proofErr w:type="gramStart"/>
      <w:r>
        <w:t>established</w:t>
      </w:r>
      <w:proofErr w:type="gramEnd"/>
      <w:r>
        <w:t xml:space="preserve"> and any contents placed on this device by an authorized user would be exposed to malicious parties.</w:t>
      </w:r>
      <w:r w:rsidR="00B862AA">
        <w:t xml:space="preserve"> The affected systems identified are:</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F14F2" w:rsidRPr="0075566D" w:rsidTr="00BC7739">
        <w:trPr>
          <w:trHeight w:val="440"/>
          <w:jc w:val="center"/>
        </w:trPr>
        <w:tc>
          <w:tcPr>
            <w:tcW w:w="2707" w:type="dxa"/>
            <w:shd w:val="clear" w:color="auto" w:fill="D9D9D9" w:themeFill="background1" w:themeFillShade="D9"/>
            <w:vAlign w:val="center"/>
          </w:tcPr>
          <w:p w:rsidR="006B25F1" w:rsidRDefault="006B25F1" w:rsidP="006B25F1">
            <w:pPr>
              <w:spacing w:after="0"/>
              <w:jc w:val="center"/>
              <w:rPr>
                <w:sz w:val="18"/>
                <w:szCs w:val="18"/>
              </w:rPr>
            </w:pPr>
            <w:bookmarkStart w:id="117" w:name="_Hlk523475127"/>
            <w:r>
              <w:rPr>
                <w:sz w:val="18"/>
                <w:szCs w:val="18"/>
              </w:rPr>
              <w:t>172.16.2.42</w:t>
            </w:r>
          </w:p>
          <w:p w:rsidR="006B25F1" w:rsidRDefault="006B25F1" w:rsidP="006B25F1">
            <w:pPr>
              <w:spacing w:after="0"/>
              <w:jc w:val="center"/>
              <w:rPr>
                <w:sz w:val="18"/>
                <w:szCs w:val="18"/>
              </w:rPr>
            </w:pPr>
            <w:r w:rsidRPr="00A0206B">
              <w:rPr>
                <w:sz w:val="18"/>
                <w:szCs w:val="18"/>
              </w:rPr>
              <w:t>172.16.2.43</w:t>
            </w:r>
          </w:p>
          <w:p w:rsidR="006B25F1" w:rsidRDefault="006B25F1" w:rsidP="006B25F1">
            <w:pPr>
              <w:spacing w:after="0"/>
              <w:jc w:val="center"/>
              <w:rPr>
                <w:sz w:val="18"/>
                <w:szCs w:val="18"/>
              </w:rPr>
            </w:pPr>
            <w:r w:rsidRPr="00A0206B">
              <w:rPr>
                <w:sz w:val="18"/>
                <w:szCs w:val="18"/>
              </w:rPr>
              <w:t>172.16.6.48</w:t>
            </w:r>
          </w:p>
          <w:p w:rsidR="006B25F1" w:rsidRDefault="006B25F1" w:rsidP="006B25F1">
            <w:pPr>
              <w:spacing w:after="0"/>
              <w:jc w:val="center"/>
              <w:rPr>
                <w:sz w:val="18"/>
                <w:szCs w:val="18"/>
              </w:rPr>
            </w:pPr>
            <w:r w:rsidRPr="00A0206B">
              <w:rPr>
                <w:sz w:val="18"/>
                <w:szCs w:val="18"/>
              </w:rPr>
              <w:t>172.16.6.54</w:t>
            </w:r>
          </w:p>
          <w:p w:rsidR="006B25F1" w:rsidRPr="00A0206B" w:rsidRDefault="006B25F1" w:rsidP="006B25F1">
            <w:pPr>
              <w:spacing w:after="0"/>
              <w:jc w:val="center"/>
              <w:rPr>
                <w:sz w:val="18"/>
                <w:szCs w:val="18"/>
              </w:rPr>
            </w:pPr>
            <w:r w:rsidRPr="00A0206B">
              <w:rPr>
                <w:sz w:val="18"/>
                <w:szCs w:val="18"/>
              </w:rPr>
              <w:t>172.16.6.56</w:t>
            </w:r>
          </w:p>
          <w:p w:rsidR="006F14F2" w:rsidRPr="000A3142" w:rsidRDefault="006B25F1" w:rsidP="006B25F1">
            <w:pPr>
              <w:spacing w:after="0"/>
              <w:jc w:val="center"/>
              <w:rPr>
                <w:sz w:val="18"/>
                <w:szCs w:val="18"/>
              </w:rPr>
            </w:pPr>
            <w:r w:rsidRPr="00A0206B">
              <w:rPr>
                <w:sz w:val="18"/>
                <w:szCs w:val="18"/>
              </w:rPr>
              <w:t>172.16.9.81</w:t>
            </w:r>
          </w:p>
        </w:tc>
        <w:tc>
          <w:tcPr>
            <w:tcW w:w="2707" w:type="dxa"/>
            <w:shd w:val="clear" w:color="auto" w:fill="D9D9D9" w:themeFill="background1" w:themeFillShade="D9"/>
            <w:vAlign w:val="center"/>
          </w:tcPr>
          <w:p w:rsidR="006B25F1" w:rsidRDefault="006B25F1" w:rsidP="006B25F1">
            <w:pPr>
              <w:spacing w:after="0"/>
              <w:jc w:val="center"/>
              <w:rPr>
                <w:sz w:val="18"/>
                <w:szCs w:val="18"/>
              </w:rPr>
            </w:pPr>
            <w:r>
              <w:rPr>
                <w:sz w:val="18"/>
                <w:szCs w:val="18"/>
              </w:rPr>
              <w:t>172.16.6.57</w:t>
            </w:r>
          </w:p>
          <w:p w:rsidR="006B25F1" w:rsidRDefault="006B25F1" w:rsidP="006B25F1">
            <w:pPr>
              <w:spacing w:after="0"/>
              <w:jc w:val="center"/>
              <w:rPr>
                <w:sz w:val="18"/>
                <w:szCs w:val="18"/>
              </w:rPr>
            </w:pPr>
            <w:r w:rsidRPr="00A0206B">
              <w:rPr>
                <w:sz w:val="18"/>
                <w:szCs w:val="18"/>
              </w:rPr>
              <w:t>172.16.6.59</w:t>
            </w:r>
          </w:p>
          <w:p w:rsidR="006B25F1" w:rsidRDefault="006B25F1" w:rsidP="006B25F1">
            <w:pPr>
              <w:spacing w:after="0"/>
              <w:jc w:val="center"/>
              <w:rPr>
                <w:sz w:val="18"/>
                <w:szCs w:val="18"/>
              </w:rPr>
            </w:pPr>
            <w:r w:rsidRPr="00A0206B">
              <w:rPr>
                <w:sz w:val="18"/>
                <w:szCs w:val="18"/>
              </w:rPr>
              <w:t>172.16.7.76</w:t>
            </w:r>
          </w:p>
          <w:p w:rsidR="006B25F1" w:rsidRDefault="006B25F1" w:rsidP="006B25F1">
            <w:pPr>
              <w:spacing w:after="0"/>
              <w:jc w:val="center"/>
              <w:rPr>
                <w:sz w:val="18"/>
                <w:szCs w:val="18"/>
              </w:rPr>
            </w:pPr>
            <w:r w:rsidRPr="00A0206B">
              <w:rPr>
                <w:sz w:val="18"/>
                <w:szCs w:val="18"/>
              </w:rPr>
              <w:t>172.16.7.75</w:t>
            </w:r>
          </w:p>
          <w:p w:rsidR="006B25F1" w:rsidRPr="00A0206B" w:rsidRDefault="006B25F1" w:rsidP="006B25F1">
            <w:pPr>
              <w:spacing w:after="0"/>
              <w:jc w:val="center"/>
              <w:rPr>
                <w:sz w:val="18"/>
                <w:szCs w:val="18"/>
              </w:rPr>
            </w:pPr>
            <w:r w:rsidRPr="00A0206B">
              <w:rPr>
                <w:sz w:val="18"/>
                <w:szCs w:val="18"/>
              </w:rPr>
              <w:t>172.16.7.77</w:t>
            </w:r>
          </w:p>
          <w:p w:rsidR="006F14F2" w:rsidRPr="000A3142" w:rsidRDefault="006B25F1" w:rsidP="006B25F1">
            <w:pPr>
              <w:spacing w:after="0"/>
              <w:jc w:val="center"/>
              <w:rPr>
                <w:sz w:val="18"/>
                <w:szCs w:val="18"/>
              </w:rPr>
            </w:pPr>
            <w:r>
              <w:rPr>
                <w:sz w:val="18"/>
                <w:szCs w:val="18"/>
              </w:rPr>
              <w:t>172.16.9.75</w:t>
            </w:r>
          </w:p>
        </w:tc>
        <w:tc>
          <w:tcPr>
            <w:tcW w:w="2707" w:type="dxa"/>
            <w:shd w:val="clear" w:color="auto" w:fill="D9D9D9" w:themeFill="background1" w:themeFillShade="D9"/>
            <w:vAlign w:val="center"/>
          </w:tcPr>
          <w:p w:rsidR="006B25F1" w:rsidRDefault="006B25F1" w:rsidP="006B25F1">
            <w:pPr>
              <w:spacing w:after="0"/>
              <w:jc w:val="center"/>
              <w:rPr>
                <w:sz w:val="18"/>
                <w:szCs w:val="18"/>
              </w:rPr>
            </w:pPr>
            <w:r w:rsidRPr="00A0206B">
              <w:rPr>
                <w:sz w:val="18"/>
                <w:szCs w:val="18"/>
              </w:rPr>
              <w:t>172.16.7.79</w:t>
            </w:r>
          </w:p>
          <w:p w:rsidR="006B25F1" w:rsidRDefault="006B25F1" w:rsidP="006B25F1">
            <w:pPr>
              <w:spacing w:after="0"/>
              <w:jc w:val="center"/>
              <w:rPr>
                <w:sz w:val="18"/>
                <w:szCs w:val="18"/>
              </w:rPr>
            </w:pPr>
            <w:r w:rsidRPr="00A0206B">
              <w:rPr>
                <w:sz w:val="18"/>
                <w:szCs w:val="18"/>
              </w:rPr>
              <w:t>172.16.7.82</w:t>
            </w:r>
          </w:p>
          <w:p w:rsidR="006B25F1" w:rsidRDefault="006B25F1" w:rsidP="006B25F1">
            <w:pPr>
              <w:spacing w:after="0"/>
              <w:jc w:val="center"/>
              <w:rPr>
                <w:sz w:val="18"/>
                <w:szCs w:val="18"/>
              </w:rPr>
            </w:pPr>
            <w:r w:rsidRPr="00A0206B">
              <w:rPr>
                <w:sz w:val="18"/>
                <w:szCs w:val="18"/>
              </w:rPr>
              <w:t>172.16.7.84</w:t>
            </w:r>
          </w:p>
          <w:p w:rsidR="006B25F1" w:rsidRDefault="006B25F1" w:rsidP="006B25F1">
            <w:pPr>
              <w:spacing w:after="0"/>
              <w:jc w:val="center"/>
              <w:rPr>
                <w:sz w:val="18"/>
                <w:szCs w:val="18"/>
              </w:rPr>
            </w:pPr>
            <w:r w:rsidRPr="00A0206B">
              <w:rPr>
                <w:sz w:val="18"/>
                <w:szCs w:val="18"/>
              </w:rPr>
              <w:t>172.16.7.85</w:t>
            </w:r>
          </w:p>
          <w:p w:rsidR="006B25F1" w:rsidRPr="00A0206B" w:rsidRDefault="006B25F1" w:rsidP="006B25F1">
            <w:pPr>
              <w:spacing w:after="0"/>
              <w:jc w:val="center"/>
              <w:rPr>
                <w:sz w:val="18"/>
                <w:szCs w:val="18"/>
              </w:rPr>
            </w:pPr>
            <w:r w:rsidRPr="00A0206B">
              <w:rPr>
                <w:sz w:val="18"/>
                <w:szCs w:val="18"/>
              </w:rPr>
              <w:t>172.16.8.42</w:t>
            </w:r>
          </w:p>
          <w:p w:rsidR="006F14F2" w:rsidRPr="000A3142" w:rsidRDefault="006B25F1" w:rsidP="006B25F1">
            <w:pPr>
              <w:spacing w:after="0"/>
              <w:jc w:val="center"/>
              <w:rPr>
                <w:sz w:val="18"/>
                <w:szCs w:val="18"/>
              </w:rPr>
            </w:pPr>
            <w:r w:rsidRPr="00A0206B">
              <w:rPr>
                <w:sz w:val="18"/>
                <w:szCs w:val="18"/>
              </w:rPr>
              <w:t>192.168.101.66</w:t>
            </w:r>
          </w:p>
        </w:tc>
        <w:tc>
          <w:tcPr>
            <w:tcW w:w="2707" w:type="dxa"/>
            <w:shd w:val="clear" w:color="auto" w:fill="D9D9D9" w:themeFill="background1" w:themeFillShade="D9"/>
            <w:vAlign w:val="center"/>
          </w:tcPr>
          <w:p w:rsidR="006B25F1" w:rsidRDefault="006B25F1" w:rsidP="006B25F1">
            <w:pPr>
              <w:spacing w:after="0"/>
              <w:jc w:val="center"/>
              <w:rPr>
                <w:sz w:val="18"/>
                <w:szCs w:val="18"/>
              </w:rPr>
            </w:pPr>
            <w:r>
              <w:rPr>
                <w:sz w:val="18"/>
                <w:szCs w:val="18"/>
              </w:rPr>
              <w:t>172.16.8.43</w:t>
            </w:r>
          </w:p>
          <w:p w:rsidR="006B25F1" w:rsidRDefault="006B25F1" w:rsidP="006B25F1">
            <w:pPr>
              <w:spacing w:after="0"/>
              <w:jc w:val="center"/>
              <w:rPr>
                <w:sz w:val="18"/>
                <w:szCs w:val="18"/>
              </w:rPr>
            </w:pPr>
            <w:r w:rsidRPr="00A0206B">
              <w:rPr>
                <w:sz w:val="18"/>
                <w:szCs w:val="18"/>
              </w:rPr>
              <w:t>172.16.9.74</w:t>
            </w:r>
          </w:p>
          <w:p w:rsidR="006B25F1" w:rsidRDefault="006B25F1" w:rsidP="006B25F1">
            <w:pPr>
              <w:spacing w:after="0"/>
              <w:jc w:val="center"/>
              <w:rPr>
                <w:sz w:val="18"/>
                <w:szCs w:val="18"/>
              </w:rPr>
            </w:pPr>
            <w:r w:rsidRPr="00A0206B">
              <w:rPr>
                <w:sz w:val="18"/>
                <w:szCs w:val="18"/>
              </w:rPr>
              <w:t>172.16.9.78</w:t>
            </w:r>
          </w:p>
          <w:p w:rsidR="006B25F1" w:rsidRDefault="006B25F1" w:rsidP="006B25F1">
            <w:pPr>
              <w:spacing w:after="0"/>
              <w:jc w:val="center"/>
              <w:rPr>
                <w:sz w:val="18"/>
                <w:szCs w:val="18"/>
              </w:rPr>
            </w:pPr>
            <w:r>
              <w:rPr>
                <w:sz w:val="18"/>
                <w:szCs w:val="18"/>
              </w:rPr>
              <w:t>172.16.9.83</w:t>
            </w:r>
          </w:p>
          <w:p w:rsidR="006B25F1" w:rsidRPr="00A0206B" w:rsidRDefault="006B25F1" w:rsidP="006B25F1">
            <w:pPr>
              <w:spacing w:after="0"/>
              <w:jc w:val="center"/>
              <w:rPr>
                <w:sz w:val="18"/>
                <w:szCs w:val="18"/>
              </w:rPr>
            </w:pPr>
            <w:r w:rsidRPr="00A0206B">
              <w:rPr>
                <w:sz w:val="18"/>
                <w:szCs w:val="18"/>
              </w:rPr>
              <w:t>172.16.9.82</w:t>
            </w:r>
          </w:p>
          <w:p w:rsidR="006F14F2" w:rsidRPr="000A3142" w:rsidRDefault="006B25F1" w:rsidP="006B25F1">
            <w:pPr>
              <w:spacing w:after="0"/>
              <w:jc w:val="center"/>
              <w:rPr>
                <w:sz w:val="18"/>
                <w:szCs w:val="18"/>
              </w:rPr>
            </w:pPr>
            <w:r w:rsidRPr="00A0206B">
              <w:rPr>
                <w:sz w:val="18"/>
                <w:szCs w:val="18"/>
              </w:rPr>
              <w:t>192.168.101.67</w:t>
            </w:r>
          </w:p>
        </w:tc>
      </w:tr>
      <w:bookmarkEnd w:id="117"/>
    </w:tbl>
    <w:p w:rsidR="00A0206B" w:rsidRDefault="00A0206B" w:rsidP="00A0206B">
      <w:pPr>
        <w:rPr>
          <w:sz w:val="18"/>
          <w:szCs w:val="18"/>
        </w:rPr>
      </w:pPr>
    </w:p>
    <w:p w:rsidR="00645E85" w:rsidRDefault="00645E85" w:rsidP="00645E85">
      <w:pPr>
        <w:pStyle w:val="Caption"/>
        <w:keepNext/>
      </w:pPr>
      <w:bookmarkStart w:id="118" w:name="_Toc499887901"/>
      <w:bookmarkStart w:id="119" w:name="_Hlk523475539"/>
      <w:r>
        <w:lastRenderedPageBreak/>
        <w:t xml:space="preserve">Figure 21: Anonymous Read Access </w:t>
      </w:r>
      <w:r w:rsidR="004F76E4">
        <w:t xml:space="preserve">Example </w:t>
      </w:r>
      <w:r>
        <w:t>to FTP Services on 192.168.10.5:</w:t>
      </w:r>
      <w:bookmarkEnd w:id="118"/>
    </w:p>
    <w:bookmarkEnd w:id="119"/>
    <w:p w:rsidR="002067EC" w:rsidRDefault="00AB4192" w:rsidP="002067EC">
      <w:r>
        <w:pict>
          <v:shape id="_x0000_i1040" type="#_x0000_t75" style="width:6in;height:324.75pt">
            <v:imagedata r:id="rId33" o:title="noauth FTP with anonymous readonly multiple" cropright="10359f"/>
          </v:shape>
        </w:pict>
      </w:r>
    </w:p>
    <w:p w:rsidR="00B862AA" w:rsidRDefault="00B862AA">
      <w:pPr>
        <w:spacing w:after="0"/>
        <w:jc w:val="left"/>
      </w:pPr>
      <w:r>
        <w:br w:type="page"/>
      </w:r>
    </w:p>
    <w:p w:rsidR="000C52B0" w:rsidRDefault="000C52B0" w:rsidP="000C52B0">
      <w:pPr>
        <w:pStyle w:val="Caption"/>
        <w:keepNext/>
      </w:pPr>
      <w:bookmarkStart w:id="120" w:name="_Toc499887902"/>
      <w:r>
        <w:lastRenderedPageBreak/>
        <w:t xml:space="preserve">Figure </w:t>
      </w:r>
      <w:r w:rsidR="00591939">
        <w:t>2</w:t>
      </w:r>
      <w:r w:rsidR="0085437D">
        <w:t>2</w:t>
      </w:r>
      <w:r>
        <w:t xml:space="preserve">: Anonymous Access over Telnet TCP Port 23 </w:t>
      </w:r>
      <w:r w:rsidR="00C71629">
        <w:t xml:space="preserve">from Version Scan </w:t>
      </w:r>
      <w:r>
        <w:t>on Multiple Devices:</w:t>
      </w:r>
      <w:bookmarkEnd w:id="120"/>
    </w:p>
    <w:p w:rsidR="00364777" w:rsidRDefault="00364777" w:rsidP="00364777">
      <w:r>
        <w:t xml:space="preserve">Multiple devices demonstrate the absence of a telnet password. </w:t>
      </w:r>
      <w:r w:rsidR="00B862AA">
        <w:t>T</w:t>
      </w:r>
      <w:r>
        <w:t>he capability for an attacker to gain control of the specified devices could expose sensitive information or allow a DoS (Denial of Service) to be performed on the private network.</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2D7096" w:rsidRPr="0075566D" w:rsidTr="00316823">
        <w:trPr>
          <w:trHeight w:val="440"/>
          <w:jc w:val="center"/>
        </w:trPr>
        <w:tc>
          <w:tcPr>
            <w:tcW w:w="2707" w:type="dxa"/>
            <w:shd w:val="clear" w:color="auto" w:fill="D9D9D9" w:themeFill="background1" w:themeFillShade="D9"/>
            <w:vAlign w:val="center"/>
          </w:tcPr>
          <w:p w:rsidR="002D7096" w:rsidRPr="002D7096" w:rsidRDefault="002D7096" w:rsidP="002D7096">
            <w:pPr>
              <w:spacing w:after="0"/>
              <w:jc w:val="center"/>
              <w:rPr>
                <w:sz w:val="18"/>
                <w:szCs w:val="18"/>
              </w:rPr>
            </w:pPr>
            <w:r w:rsidRPr="002D7096">
              <w:rPr>
                <w:sz w:val="18"/>
                <w:szCs w:val="18"/>
              </w:rPr>
              <w:t>172.16.2.50</w:t>
            </w:r>
          </w:p>
          <w:p w:rsidR="002D7096" w:rsidRPr="000A3142" w:rsidRDefault="002D7096" w:rsidP="002D7096">
            <w:pPr>
              <w:spacing w:after="0"/>
              <w:jc w:val="center"/>
              <w:rPr>
                <w:sz w:val="18"/>
                <w:szCs w:val="18"/>
              </w:rPr>
            </w:pPr>
            <w:r w:rsidRPr="002D7096">
              <w:rPr>
                <w:sz w:val="18"/>
                <w:szCs w:val="18"/>
              </w:rPr>
              <w:t>172.16.3.48</w:t>
            </w:r>
          </w:p>
        </w:tc>
        <w:tc>
          <w:tcPr>
            <w:tcW w:w="2707" w:type="dxa"/>
            <w:shd w:val="clear" w:color="auto" w:fill="D9D9D9" w:themeFill="background1" w:themeFillShade="D9"/>
            <w:vAlign w:val="center"/>
          </w:tcPr>
          <w:p w:rsidR="002D7096" w:rsidRPr="002D7096" w:rsidRDefault="002D7096" w:rsidP="002D7096">
            <w:pPr>
              <w:spacing w:after="0"/>
              <w:jc w:val="center"/>
              <w:rPr>
                <w:sz w:val="18"/>
                <w:szCs w:val="18"/>
              </w:rPr>
            </w:pPr>
            <w:r w:rsidRPr="002D7096">
              <w:rPr>
                <w:sz w:val="18"/>
                <w:szCs w:val="18"/>
              </w:rPr>
              <w:t>172.16.4.41</w:t>
            </w:r>
          </w:p>
          <w:p w:rsidR="002D7096" w:rsidRPr="000A3142" w:rsidRDefault="002D7096" w:rsidP="002D7096">
            <w:pPr>
              <w:spacing w:after="0"/>
              <w:jc w:val="center"/>
              <w:rPr>
                <w:sz w:val="18"/>
                <w:szCs w:val="18"/>
              </w:rPr>
            </w:pPr>
            <w:r w:rsidRPr="002D7096">
              <w:rPr>
                <w:sz w:val="18"/>
                <w:szCs w:val="18"/>
              </w:rPr>
              <w:t>172.16.5.46</w:t>
            </w:r>
          </w:p>
        </w:tc>
        <w:tc>
          <w:tcPr>
            <w:tcW w:w="2707" w:type="dxa"/>
            <w:shd w:val="clear" w:color="auto" w:fill="D9D9D9" w:themeFill="background1" w:themeFillShade="D9"/>
            <w:vAlign w:val="center"/>
          </w:tcPr>
          <w:p w:rsidR="002D7096" w:rsidRPr="002D7096" w:rsidRDefault="002D7096" w:rsidP="002D7096">
            <w:pPr>
              <w:spacing w:after="0"/>
              <w:jc w:val="center"/>
              <w:rPr>
                <w:sz w:val="18"/>
                <w:szCs w:val="18"/>
              </w:rPr>
            </w:pPr>
            <w:r w:rsidRPr="002D7096">
              <w:rPr>
                <w:sz w:val="18"/>
                <w:szCs w:val="18"/>
              </w:rPr>
              <w:t>172.16.7.76</w:t>
            </w:r>
          </w:p>
          <w:p w:rsidR="002D7096" w:rsidRPr="000A3142" w:rsidRDefault="002D7096" w:rsidP="002D7096">
            <w:pPr>
              <w:spacing w:after="0"/>
              <w:jc w:val="center"/>
              <w:rPr>
                <w:sz w:val="18"/>
                <w:szCs w:val="18"/>
              </w:rPr>
            </w:pPr>
            <w:r w:rsidRPr="002D7096">
              <w:rPr>
                <w:sz w:val="18"/>
                <w:szCs w:val="18"/>
              </w:rPr>
              <w:t>172.16.7.77</w:t>
            </w:r>
          </w:p>
        </w:tc>
        <w:tc>
          <w:tcPr>
            <w:tcW w:w="2707" w:type="dxa"/>
            <w:shd w:val="clear" w:color="auto" w:fill="D9D9D9" w:themeFill="background1" w:themeFillShade="D9"/>
            <w:vAlign w:val="center"/>
          </w:tcPr>
          <w:p w:rsidR="002D7096" w:rsidRPr="000A3142" w:rsidRDefault="002D7096" w:rsidP="00316823">
            <w:pPr>
              <w:spacing w:after="0"/>
              <w:jc w:val="center"/>
              <w:rPr>
                <w:sz w:val="18"/>
                <w:szCs w:val="18"/>
              </w:rPr>
            </w:pPr>
            <w:r w:rsidRPr="002D7096">
              <w:rPr>
                <w:sz w:val="18"/>
                <w:szCs w:val="18"/>
              </w:rPr>
              <w:t>172.16.9.83</w:t>
            </w:r>
          </w:p>
        </w:tc>
      </w:tr>
    </w:tbl>
    <w:p w:rsidR="002D7096" w:rsidRDefault="002D7096" w:rsidP="00364777"/>
    <w:p w:rsidR="00695F59" w:rsidRDefault="00695F59" w:rsidP="00695F59">
      <w:pPr>
        <w:pStyle w:val="Caption"/>
        <w:keepNext/>
      </w:pPr>
      <w:bookmarkStart w:id="121" w:name="_Toc499887903"/>
      <w:r>
        <w:t>Figure 2</w:t>
      </w:r>
      <w:r w:rsidR="009C6AE4">
        <w:t>3</w:t>
      </w:r>
      <w:r>
        <w:t>: “Password is not set” message on Multiple Devices over Telnet:</w:t>
      </w:r>
      <w:bookmarkEnd w:id="121"/>
    </w:p>
    <w:p w:rsidR="00695F59" w:rsidRDefault="00695F59" w:rsidP="00695F59">
      <w:r>
        <w:rPr>
          <w:noProof/>
        </w:rPr>
        <w:drawing>
          <wp:inline distT="0" distB="0" distL="0" distR="0" wp14:anchorId="48F52FA4" wp14:editId="0131709D">
            <wp:extent cx="5486400" cy="2112885"/>
            <wp:effectExtent l="0" t="0" r="0" b="1905"/>
            <wp:docPr id="4" name="Picture 4" descr="C:\Users\swyles\AppData\Local\Microsoft\Windows\INetCache\Content.Word\noauth Telnet all devices without passwords set 7 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swyles\AppData\Local\Microsoft\Windows\INetCache\Content.Word\noauth Telnet all devices without passwords set 7 device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7392"/>
                    <a:stretch/>
                  </pic:blipFill>
                  <pic:spPr bwMode="auto">
                    <a:xfrm>
                      <a:off x="0" y="0"/>
                      <a:ext cx="5486400" cy="2112885"/>
                    </a:xfrm>
                    <a:prstGeom prst="rect">
                      <a:avLst/>
                    </a:prstGeom>
                    <a:noFill/>
                    <a:ln>
                      <a:noFill/>
                    </a:ln>
                    <a:extLst>
                      <a:ext uri="{53640926-AAD7-44D8-BBD7-CCE9431645EC}">
                        <a14:shadowObscured xmlns:a14="http://schemas.microsoft.com/office/drawing/2010/main"/>
                      </a:ext>
                    </a:extLst>
                  </pic:spPr>
                </pic:pic>
              </a:graphicData>
            </a:graphic>
          </wp:inline>
        </w:drawing>
      </w:r>
    </w:p>
    <w:p w:rsidR="009C6AE4" w:rsidRDefault="009C6AE4" w:rsidP="00695F59"/>
    <w:p w:rsidR="0085437D" w:rsidRDefault="0085437D" w:rsidP="0085437D">
      <w:pPr>
        <w:pStyle w:val="Caption"/>
        <w:keepNext/>
      </w:pPr>
      <w:bookmarkStart w:id="122" w:name="_Toc499887904"/>
      <w:r>
        <w:t>Figure 2</w:t>
      </w:r>
      <w:r w:rsidR="009C6AE4">
        <w:t>4</w:t>
      </w:r>
      <w:r>
        <w:t>: Anonymous Access Connection Example to Telnet TCP Port 23 on 172.16.2.50:</w:t>
      </w:r>
      <w:bookmarkEnd w:id="122"/>
    </w:p>
    <w:p w:rsidR="003D147F" w:rsidRDefault="00AB4192" w:rsidP="003D147F">
      <w:r>
        <w:pict>
          <v:shape id="_x0000_i1041" type="#_x0000_t75" style="width:6in;height:312pt">
            <v:imagedata r:id="rId35" o:title="noauth telnet access to 172" cropbottom="2546f"/>
          </v:shape>
        </w:pict>
      </w:r>
      <w:r w:rsidR="003D147F">
        <w:br w:type="page"/>
      </w:r>
    </w:p>
    <w:p w:rsidR="000501F9" w:rsidRPr="00DF1B6C" w:rsidRDefault="000501F9" w:rsidP="009B0245">
      <w:pPr>
        <w:pStyle w:val="Heading2"/>
      </w:pPr>
      <w:bookmarkStart w:id="123" w:name="_Toc483229560"/>
      <w:bookmarkStart w:id="124" w:name="_Toc499887872"/>
      <w:r>
        <w:lastRenderedPageBreak/>
        <w:t xml:space="preserve">Default CREDENTIALS – </w:t>
      </w:r>
      <w:sdt>
        <w:sdtPr>
          <w:alias w:val="Risk Level"/>
          <w:tag w:val="Risk Level"/>
          <w:id w:val="-1339152942"/>
          <w:placeholder>
            <w:docPart w:val="1FAC74C54C514FF6A556061B3FAB2B9B"/>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t>High Risk</w:t>
          </w:r>
        </w:sdtContent>
      </w:sdt>
      <w:bookmarkEnd w:id="123"/>
      <w:bookmarkEnd w:id="124"/>
      <w:r>
        <w:t xml:space="preserve"> </w:t>
      </w:r>
    </w:p>
    <w:p w:rsidR="000501F9" w:rsidRPr="0062280B" w:rsidRDefault="000501F9" w:rsidP="000501F9">
      <w:pPr>
        <w:rPr>
          <w:color w:val="auto"/>
        </w:rPr>
      </w:pPr>
      <w:bookmarkStart w:id="125" w:name="_Hlk523476356"/>
      <w:bookmarkStart w:id="126" w:name="_Hlk523831004"/>
      <w:r>
        <w:rPr>
          <w:color w:val="auto"/>
        </w:rPr>
        <w:t xml:space="preserve">Default or factory credentials that are shipped with devices that connect to the network provides an attacker with easily access systems and settings through device manuals and tutorials available to the public over the internet. Once a device is found and a service or manufacture is identified, an attacker will first attempt to login to devices with the manufactures </w:t>
      </w:r>
      <w:r w:rsidRPr="0062280B">
        <w:rPr>
          <w:color w:val="auto"/>
        </w:rPr>
        <w:t>default credential settings to locate quick targets for an attack. Any network device that an attacker can gain access to poses a risk of lost productivity, network access, and loss of sensitive data.</w:t>
      </w:r>
    </w:p>
    <w:bookmarkEnd w:id="125"/>
    <w:p w:rsidR="00A21979" w:rsidRPr="0062280B" w:rsidRDefault="00A21979" w:rsidP="000501F9">
      <w:pPr>
        <w:rPr>
          <w:rFonts w:cs="Arial"/>
          <w:color w:val="auto"/>
          <w:szCs w:val="20"/>
          <w:shd w:val="clear" w:color="auto" w:fill="FFFFFF"/>
        </w:rPr>
      </w:pPr>
      <w:r w:rsidRPr="0062280B">
        <w:rPr>
          <w:rFonts w:cs="Arial"/>
          <w:color w:val="auto"/>
          <w:szCs w:val="20"/>
          <w:shd w:val="clear" w:color="auto" w:fill="FFFFFF"/>
        </w:rPr>
        <w:t xml:space="preserve">Using common scanner </w:t>
      </w:r>
      <w:proofErr w:type="gramStart"/>
      <w:r w:rsidRPr="0062280B">
        <w:rPr>
          <w:rFonts w:cs="Arial"/>
          <w:color w:val="auto"/>
          <w:szCs w:val="20"/>
          <w:shd w:val="clear" w:color="auto" w:fill="FFFFFF"/>
        </w:rPr>
        <w:t>techniques</w:t>
      </w:r>
      <w:proofErr w:type="gramEnd"/>
      <w:r w:rsidRPr="0062280B">
        <w:rPr>
          <w:rFonts w:cs="Arial"/>
          <w:color w:val="auto"/>
          <w:szCs w:val="20"/>
          <w:shd w:val="clear" w:color="auto" w:fill="FFFFFF"/>
        </w:rPr>
        <w:t xml:space="preserve"> the analyst was able to discover device and/or service identification on the systems identified in this vulnerability that accepted the factory default credentials for access. Although the analyst did not make any changes to the devices per the rules of engagement, the opportunity was available and documented for this report and additional information was extracted from the specified devices to further advance the attack methods.</w:t>
      </w:r>
      <w:bookmarkEnd w:id="126"/>
    </w:p>
    <w:p w:rsidR="000501F9" w:rsidRDefault="000501F9" w:rsidP="000501F9">
      <w:pPr>
        <w:rPr>
          <w:color w:val="auto"/>
        </w:rPr>
      </w:pPr>
      <w:bookmarkStart w:id="127" w:name="_Hlk523476387"/>
      <w:bookmarkStart w:id="128" w:name="_Hlk523831079"/>
      <w:r>
        <w:rPr>
          <w:color w:val="auto"/>
        </w:rPr>
        <w:t xml:space="preserve">TraceSecurity recommends establishing a process to ensure that all factory default settings are changed prior to placing a service into production. TraceSecurity also recommends establishing a process to ensure that all factory default settings are changes prior to placing a service into production with strong authentication that restricts access to users with a business need to access the resource. These policies are often referred to as a Systems Hardening Policy, located in the organization’s Systems Security Manual or Procedures. </w:t>
      </w:r>
    </w:p>
    <w:bookmarkEnd w:id="127"/>
    <w:p w:rsidR="000501F9" w:rsidRDefault="000501F9" w:rsidP="000501F9">
      <w:pPr>
        <w:rPr>
          <w:color w:val="auto"/>
        </w:rPr>
      </w:pPr>
      <w:r>
        <w:rPr>
          <w:color w:val="auto"/>
        </w:rPr>
        <w:t>TraceSecurity recommends updating the existing policies and procedures to include the hardening practices and development testing necessary to secure equipment is secure by replacing the default credentials, installing service packs, and updating to the latest firmware, provided by the manufacture, and testing the device in a safe environment (sand box) or offline mode to ensure that all network devices are secure prior to deployment to the production network.</w:t>
      </w:r>
    </w:p>
    <w:bookmarkEnd w:id="128"/>
    <w:p w:rsidR="000501F9" w:rsidRDefault="000501F9" w:rsidP="000501F9">
      <w:pPr>
        <w:jc w:val="left"/>
      </w:pPr>
      <w:r>
        <w:rPr>
          <w:color w:val="auto"/>
        </w:rPr>
        <w:t>The following figures show the devices that accepted default credentials:</w:t>
      </w:r>
      <w:r>
        <w:rPr>
          <w:color w:val="auto"/>
        </w:rPr>
        <w:br/>
      </w:r>
    </w:p>
    <w:p w:rsidR="000501F9" w:rsidRDefault="000501F9" w:rsidP="000501F9">
      <w:pPr>
        <w:pStyle w:val="Caption"/>
        <w:keepNext/>
      </w:pPr>
      <w:bookmarkStart w:id="129" w:name="_Toc499887905"/>
      <w:r>
        <w:t xml:space="preserve">Figure </w:t>
      </w:r>
      <w:r w:rsidR="00591939">
        <w:t>2</w:t>
      </w:r>
      <w:r w:rsidR="006B1454">
        <w:t>5</w:t>
      </w:r>
      <w:r>
        <w:t xml:space="preserve">: </w:t>
      </w:r>
      <w:r w:rsidR="006B1454">
        <w:t xml:space="preserve">Table - </w:t>
      </w:r>
      <w:r>
        <w:t>SNMP</w:t>
      </w:r>
      <w:r w:rsidR="00AA30FE">
        <w:t xml:space="preserve"> “read-write”</w:t>
      </w:r>
      <w:r>
        <w:t xml:space="preserve"> Login with Default Community Strings on Multiple Hosts:</w:t>
      </w:r>
      <w:bookmarkEnd w:id="129"/>
    </w:p>
    <w:p w:rsidR="005E0A29" w:rsidRDefault="005E0A29" w:rsidP="005E0A29">
      <w:r>
        <w:t>The figure below is an example excerpt from the scanning conducted by the analyst. The following list of devices were found to have Read and Write access with default SNMP Strings:</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F14F2" w:rsidRPr="0075566D" w:rsidTr="00BC7739">
        <w:trPr>
          <w:trHeight w:val="440"/>
          <w:jc w:val="center"/>
        </w:trPr>
        <w:tc>
          <w:tcPr>
            <w:tcW w:w="2707" w:type="dxa"/>
            <w:shd w:val="clear" w:color="auto" w:fill="D9D9D9" w:themeFill="background1" w:themeFillShade="D9"/>
            <w:vAlign w:val="center"/>
          </w:tcPr>
          <w:p w:rsidR="006B1454" w:rsidRDefault="006B1454" w:rsidP="006B1454">
            <w:pPr>
              <w:spacing w:after="0"/>
              <w:jc w:val="center"/>
              <w:rPr>
                <w:sz w:val="18"/>
                <w:szCs w:val="18"/>
              </w:rPr>
            </w:pPr>
            <w:bookmarkStart w:id="130" w:name="_Hlk523476423"/>
            <w:r>
              <w:rPr>
                <w:sz w:val="18"/>
                <w:szCs w:val="18"/>
              </w:rPr>
              <w:t>172.16.0.212</w:t>
            </w:r>
          </w:p>
          <w:p w:rsidR="006B1454" w:rsidRDefault="006B1454" w:rsidP="006B1454">
            <w:pPr>
              <w:spacing w:after="0"/>
              <w:jc w:val="center"/>
              <w:rPr>
                <w:sz w:val="18"/>
                <w:szCs w:val="18"/>
              </w:rPr>
            </w:pPr>
            <w:r w:rsidRPr="00783B6F">
              <w:rPr>
                <w:sz w:val="18"/>
                <w:szCs w:val="18"/>
              </w:rPr>
              <w:t>172.16.4.41</w:t>
            </w:r>
          </w:p>
          <w:p w:rsidR="006B1454" w:rsidRDefault="006B1454" w:rsidP="006B1454">
            <w:pPr>
              <w:spacing w:after="0"/>
              <w:jc w:val="center"/>
              <w:rPr>
                <w:sz w:val="18"/>
                <w:szCs w:val="18"/>
              </w:rPr>
            </w:pPr>
            <w:r w:rsidRPr="00783B6F">
              <w:rPr>
                <w:sz w:val="18"/>
                <w:szCs w:val="18"/>
              </w:rPr>
              <w:t>172.16.4.41</w:t>
            </w:r>
          </w:p>
          <w:p w:rsidR="006B1454" w:rsidRDefault="006B1454" w:rsidP="006B1454">
            <w:pPr>
              <w:spacing w:after="0"/>
              <w:jc w:val="center"/>
              <w:rPr>
                <w:sz w:val="18"/>
                <w:szCs w:val="18"/>
              </w:rPr>
            </w:pPr>
            <w:r w:rsidRPr="00783B6F">
              <w:rPr>
                <w:sz w:val="18"/>
                <w:szCs w:val="18"/>
              </w:rPr>
              <w:t>172.16.5.68</w:t>
            </w:r>
          </w:p>
          <w:p w:rsidR="006B1454" w:rsidRDefault="006B1454" w:rsidP="006B1454">
            <w:pPr>
              <w:spacing w:after="0"/>
              <w:jc w:val="center"/>
              <w:rPr>
                <w:sz w:val="18"/>
                <w:szCs w:val="18"/>
              </w:rPr>
            </w:pPr>
            <w:r w:rsidRPr="00783B6F">
              <w:rPr>
                <w:sz w:val="18"/>
                <w:szCs w:val="18"/>
              </w:rPr>
              <w:t>172.16.5.68</w:t>
            </w:r>
          </w:p>
          <w:p w:rsidR="006B1454" w:rsidRDefault="006B1454" w:rsidP="006B1454">
            <w:pPr>
              <w:spacing w:after="0"/>
              <w:jc w:val="center"/>
              <w:rPr>
                <w:sz w:val="18"/>
                <w:szCs w:val="18"/>
              </w:rPr>
            </w:pPr>
            <w:r>
              <w:rPr>
                <w:sz w:val="18"/>
                <w:szCs w:val="18"/>
              </w:rPr>
              <w:t>172.16.5.75</w:t>
            </w:r>
          </w:p>
          <w:p w:rsidR="006B1454" w:rsidRDefault="006B1454" w:rsidP="006B1454">
            <w:pPr>
              <w:spacing w:after="0"/>
              <w:jc w:val="center"/>
              <w:rPr>
                <w:sz w:val="18"/>
                <w:szCs w:val="18"/>
              </w:rPr>
            </w:pPr>
            <w:r w:rsidRPr="00783B6F">
              <w:rPr>
                <w:sz w:val="18"/>
                <w:szCs w:val="18"/>
              </w:rPr>
              <w:t>172.16.5.75</w:t>
            </w:r>
          </w:p>
          <w:p w:rsidR="006F14F2" w:rsidRPr="000A3142" w:rsidRDefault="006B1454" w:rsidP="006B1454">
            <w:pPr>
              <w:spacing w:after="0"/>
              <w:jc w:val="center"/>
              <w:rPr>
                <w:sz w:val="18"/>
                <w:szCs w:val="18"/>
              </w:rPr>
            </w:pPr>
            <w:r w:rsidRPr="00783B6F">
              <w:rPr>
                <w:sz w:val="18"/>
                <w:szCs w:val="18"/>
              </w:rPr>
              <w:t>172.16.6.41</w:t>
            </w:r>
          </w:p>
        </w:tc>
        <w:tc>
          <w:tcPr>
            <w:tcW w:w="2707" w:type="dxa"/>
            <w:shd w:val="clear" w:color="auto" w:fill="D9D9D9" w:themeFill="background1" w:themeFillShade="D9"/>
            <w:vAlign w:val="center"/>
          </w:tcPr>
          <w:p w:rsidR="006B1454" w:rsidRDefault="006B1454" w:rsidP="00BC7739">
            <w:pPr>
              <w:spacing w:after="0"/>
              <w:jc w:val="center"/>
              <w:rPr>
                <w:sz w:val="18"/>
                <w:szCs w:val="18"/>
              </w:rPr>
            </w:pPr>
            <w:r>
              <w:rPr>
                <w:sz w:val="18"/>
                <w:szCs w:val="18"/>
              </w:rPr>
              <w:t>172.16.6.41</w:t>
            </w:r>
          </w:p>
          <w:p w:rsidR="006B1454" w:rsidRDefault="006B1454" w:rsidP="00BC7739">
            <w:pPr>
              <w:spacing w:after="0"/>
              <w:jc w:val="center"/>
              <w:rPr>
                <w:sz w:val="18"/>
                <w:szCs w:val="18"/>
              </w:rPr>
            </w:pPr>
            <w:r w:rsidRPr="00783B6F">
              <w:rPr>
                <w:sz w:val="18"/>
                <w:szCs w:val="18"/>
              </w:rPr>
              <w:t>172.16.6.49</w:t>
            </w:r>
          </w:p>
          <w:p w:rsidR="006B1454" w:rsidRDefault="006B1454" w:rsidP="00BC7739">
            <w:pPr>
              <w:spacing w:after="0"/>
              <w:jc w:val="center"/>
              <w:rPr>
                <w:sz w:val="18"/>
                <w:szCs w:val="18"/>
              </w:rPr>
            </w:pPr>
            <w:r>
              <w:rPr>
                <w:sz w:val="18"/>
                <w:szCs w:val="18"/>
              </w:rPr>
              <w:t>172.16.6.49</w:t>
            </w:r>
          </w:p>
          <w:p w:rsidR="006B1454" w:rsidRDefault="006B1454" w:rsidP="00BC7739">
            <w:pPr>
              <w:spacing w:after="0"/>
              <w:jc w:val="center"/>
              <w:rPr>
                <w:sz w:val="18"/>
                <w:szCs w:val="18"/>
              </w:rPr>
            </w:pPr>
            <w:r w:rsidRPr="00783B6F">
              <w:rPr>
                <w:sz w:val="18"/>
                <w:szCs w:val="18"/>
              </w:rPr>
              <w:t>172.16.6.57</w:t>
            </w:r>
          </w:p>
          <w:p w:rsidR="006B1454" w:rsidRDefault="006B1454" w:rsidP="00BC7739">
            <w:pPr>
              <w:spacing w:after="0"/>
              <w:jc w:val="center"/>
              <w:rPr>
                <w:sz w:val="18"/>
                <w:szCs w:val="18"/>
              </w:rPr>
            </w:pPr>
            <w:r>
              <w:rPr>
                <w:sz w:val="18"/>
                <w:szCs w:val="18"/>
              </w:rPr>
              <w:t>172.16.6.57</w:t>
            </w:r>
          </w:p>
          <w:p w:rsidR="006B1454" w:rsidRDefault="006B1454" w:rsidP="00BC7739">
            <w:pPr>
              <w:spacing w:after="0"/>
              <w:jc w:val="center"/>
              <w:rPr>
                <w:sz w:val="18"/>
                <w:szCs w:val="18"/>
              </w:rPr>
            </w:pPr>
            <w:r w:rsidRPr="00783B6F">
              <w:rPr>
                <w:sz w:val="18"/>
                <w:szCs w:val="18"/>
              </w:rPr>
              <w:t>172.16.6.59</w:t>
            </w:r>
          </w:p>
          <w:p w:rsidR="006F14F2" w:rsidRPr="000A3142" w:rsidRDefault="006B1454" w:rsidP="006B1454">
            <w:pPr>
              <w:spacing w:after="0"/>
              <w:jc w:val="center"/>
              <w:rPr>
                <w:sz w:val="18"/>
                <w:szCs w:val="18"/>
              </w:rPr>
            </w:pPr>
            <w:r w:rsidRPr="00783B6F">
              <w:rPr>
                <w:sz w:val="18"/>
                <w:szCs w:val="18"/>
              </w:rPr>
              <w:t>172.16.6.59</w:t>
            </w:r>
          </w:p>
        </w:tc>
        <w:tc>
          <w:tcPr>
            <w:tcW w:w="2707" w:type="dxa"/>
            <w:shd w:val="clear" w:color="auto" w:fill="D9D9D9" w:themeFill="background1" w:themeFillShade="D9"/>
            <w:vAlign w:val="center"/>
          </w:tcPr>
          <w:p w:rsidR="006B1454" w:rsidRDefault="006B1454" w:rsidP="00BC7739">
            <w:pPr>
              <w:spacing w:after="0"/>
              <w:jc w:val="center"/>
              <w:rPr>
                <w:sz w:val="18"/>
                <w:szCs w:val="18"/>
              </w:rPr>
            </w:pPr>
            <w:r w:rsidRPr="00783B6F">
              <w:rPr>
                <w:sz w:val="18"/>
                <w:szCs w:val="18"/>
              </w:rPr>
              <w:t>172.16.6.60</w:t>
            </w:r>
          </w:p>
          <w:p w:rsidR="006B1454" w:rsidRDefault="006B1454" w:rsidP="00BC7739">
            <w:pPr>
              <w:spacing w:after="0"/>
              <w:jc w:val="center"/>
              <w:rPr>
                <w:sz w:val="18"/>
                <w:szCs w:val="18"/>
              </w:rPr>
            </w:pPr>
            <w:r w:rsidRPr="00783B6F">
              <w:rPr>
                <w:sz w:val="18"/>
                <w:szCs w:val="18"/>
              </w:rPr>
              <w:t>172.16.6.60</w:t>
            </w:r>
          </w:p>
          <w:p w:rsidR="006B1454" w:rsidRDefault="006B1454" w:rsidP="00BC7739">
            <w:pPr>
              <w:spacing w:after="0"/>
              <w:jc w:val="center"/>
              <w:rPr>
                <w:sz w:val="18"/>
                <w:szCs w:val="18"/>
              </w:rPr>
            </w:pPr>
            <w:r w:rsidRPr="00783B6F">
              <w:rPr>
                <w:sz w:val="18"/>
                <w:szCs w:val="18"/>
              </w:rPr>
              <w:t>172.16.7.75</w:t>
            </w:r>
          </w:p>
          <w:p w:rsidR="006B1454" w:rsidRDefault="006B1454" w:rsidP="00BC7739">
            <w:pPr>
              <w:spacing w:after="0"/>
              <w:jc w:val="center"/>
              <w:rPr>
                <w:sz w:val="18"/>
                <w:szCs w:val="18"/>
              </w:rPr>
            </w:pPr>
            <w:r w:rsidRPr="00783B6F">
              <w:rPr>
                <w:sz w:val="18"/>
                <w:szCs w:val="18"/>
              </w:rPr>
              <w:t>172.16.7.82</w:t>
            </w:r>
          </w:p>
          <w:p w:rsidR="006B1454" w:rsidRDefault="006B1454" w:rsidP="00BC7739">
            <w:pPr>
              <w:spacing w:after="0"/>
              <w:jc w:val="center"/>
              <w:rPr>
                <w:sz w:val="18"/>
                <w:szCs w:val="18"/>
              </w:rPr>
            </w:pPr>
            <w:r>
              <w:rPr>
                <w:sz w:val="18"/>
                <w:szCs w:val="18"/>
              </w:rPr>
              <w:t>172.16.9.83</w:t>
            </w:r>
          </w:p>
          <w:p w:rsidR="006B1454" w:rsidRDefault="006B1454" w:rsidP="00BC7739">
            <w:pPr>
              <w:spacing w:after="0"/>
              <w:jc w:val="center"/>
              <w:rPr>
                <w:sz w:val="18"/>
                <w:szCs w:val="18"/>
              </w:rPr>
            </w:pPr>
            <w:r w:rsidRPr="00783B6F">
              <w:rPr>
                <w:sz w:val="18"/>
                <w:szCs w:val="18"/>
              </w:rPr>
              <w:t>172.16.9.83</w:t>
            </w:r>
          </w:p>
          <w:p w:rsidR="006F14F2" w:rsidRPr="000A3142" w:rsidRDefault="006B1454" w:rsidP="00BC7739">
            <w:pPr>
              <w:spacing w:after="0"/>
              <w:jc w:val="center"/>
              <w:rPr>
                <w:sz w:val="18"/>
                <w:szCs w:val="18"/>
              </w:rPr>
            </w:pPr>
            <w:r w:rsidRPr="00783B6F">
              <w:rPr>
                <w:sz w:val="18"/>
                <w:szCs w:val="18"/>
              </w:rPr>
              <w:t>172.16.9.85</w:t>
            </w:r>
          </w:p>
        </w:tc>
        <w:tc>
          <w:tcPr>
            <w:tcW w:w="2707" w:type="dxa"/>
            <w:shd w:val="clear" w:color="auto" w:fill="D9D9D9" w:themeFill="background1" w:themeFillShade="D9"/>
            <w:vAlign w:val="center"/>
          </w:tcPr>
          <w:p w:rsidR="006B1454" w:rsidRDefault="006B1454" w:rsidP="00BC7739">
            <w:pPr>
              <w:spacing w:after="0"/>
              <w:jc w:val="center"/>
              <w:rPr>
                <w:sz w:val="18"/>
                <w:szCs w:val="18"/>
              </w:rPr>
            </w:pPr>
            <w:r w:rsidRPr="00783B6F">
              <w:rPr>
                <w:sz w:val="18"/>
                <w:szCs w:val="18"/>
              </w:rPr>
              <w:t>172.16.9.87</w:t>
            </w:r>
          </w:p>
          <w:p w:rsidR="006B1454" w:rsidRDefault="006B1454" w:rsidP="00BC7739">
            <w:pPr>
              <w:spacing w:after="0"/>
              <w:jc w:val="center"/>
              <w:rPr>
                <w:sz w:val="18"/>
                <w:szCs w:val="18"/>
              </w:rPr>
            </w:pPr>
            <w:r w:rsidRPr="00783B6F">
              <w:rPr>
                <w:sz w:val="18"/>
                <w:szCs w:val="18"/>
              </w:rPr>
              <w:t>172.16.9.88</w:t>
            </w:r>
          </w:p>
          <w:p w:rsidR="006B1454" w:rsidRDefault="006B1454" w:rsidP="006B1454">
            <w:pPr>
              <w:spacing w:after="0"/>
              <w:jc w:val="center"/>
              <w:rPr>
                <w:sz w:val="18"/>
                <w:szCs w:val="18"/>
              </w:rPr>
            </w:pPr>
            <w:r w:rsidRPr="00783B6F">
              <w:rPr>
                <w:sz w:val="18"/>
                <w:szCs w:val="18"/>
              </w:rPr>
              <w:t>172.16.9.86</w:t>
            </w:r>
          </w:p>
          <w:p w:rsidR="006B1454" w:rsidRDefault="006B1454" w:rsidP="006B1454">
            <w:pPr>
              <w:spacing w:after="0"/>
              <w:jc w:val="center"/>
              <w:rPr>
                <w:sz w:val="18"/>
                <w:szCs w:val="18"/>
              </w:rPr>
            </w:pPr>
            <w:r w:rsidRPr="00783B6F">
              <w:rPr>
                <w:sz w:val="18"/>
                <w:szCs w:val="18"/>
              </w:rPr>
              <w:t>172.16.9.86</w:t>
            </w:r>
          </w:p>
          <w:p w:rsidR="006B1454" w:rsidRDefault="006B1454" w:rsidP="006B1454">
            <w:pPr>
              <w:spacing w:after="0"/>
              <w:jc w:val="center"/>
              <w:rPr>
                <w:sz w:val="18"/>
                <w:szCs w:val="18"/>
              </w:rPr>
            </w:pPr>
            <w:r w:rsidRPr="00783B6F">
              <w:rPr>
                <w:sz w:val="18"/>
                <w:szCs w:val="18"/>
              </w:rPr>
              <w:t>192.168.101.68</w:t>
            </w:r>
          </w:p>
          <w:p w:rsidR="006B1454" w:rsidRDefault="006B1454" w:rsidP="006B1454">
            <w:pPr>
              <w:spacing w:after="0"/>
              <w:jc w:val="center"/>
              <w:rPr>
                <w:sz w:val="18"/>
                <w:szCs w:val="18"/>
              </w:rPr>
            </w:pPr>
            <w:r w:rsidRPr="00783B6F">
              <w:rPr>
                <w:sz w:val="18"/>
                <w:szCs w:val="18"/>
              </w:rPr>
              <w:t>192.168.101.68</w:t>
            </w:r>
          </w:p>
          <w:p w:rsidR="006F14F2" w:rsidRPr="000A3142" w:rsidRDefault="006B1454" w:rsidP="006B1454">
            <w:pPr>
              <w:spacing w:after="0"/>
              <w:jc w:val="center"/>
              <w:rPr>
                <w:sz w:val="18"/>
                <w:szCs w:val="18"/>
              </w:rPr>
            </w:pPr>
            <w:r w:rsidRPr="00783B6F">
              <w:rPr>
                <w:sz w:val="18"/>
                <w:szCs w:val="18"/>
              </w:rPr>
              <w:t>192.168.101.75</w:t>
            </w:r>
          </w:p>
        </w:tc>
      </w:tr>
      <w:bookmarkEnd w:id="130"/>
    </w:tbl>
    <w:p w:rsidR="005E0A29" w:rsidRDefault="005E0A29" w:rsidP="005E0A29">
      <w:pPr>
        <w:rPr>
          <w:sz w:val="18"/>
          <w:szCs w:val="18"/>
        </w:rPr>
      </w:pPr>
    </w:p>
    <w:p w:rsidR="00962A19" w:rsidRDefault="00962A19" w:rsidP="00962A19">
      <w:pPr>
        <w:pStyle w:val="Caption"/>
        <w:keepNext/>
      </w:pPr>
      <w:bookmarkStart w:id="131" w:name="_Toc499887906"/>
      <w:r>
        <w:lastRenderedPageBreak/>
        <w:t>Figure 26: SNMP “read-write” Login Example with Default Community Strings on Multiple Hosts:</w:t>
      </w:r>
      <w:bookmarkEnd w:id="131"/>
    </w:p>
    <w:p w:rsidR="000501F9" w:rsidRDefault="00AB4192" w:rsidP="000501F9">
      <w:pPr>
        <w:spacing w:after="0"/>
        <w:jc w:val="left"/>
      </w:pPr>
      <w:r>
        <w:pict>
          <v:shape id="_x0000_i1042" type="#_x0000_t75" style="width:6in;height:200.25pt">
            <v:imagedata r:id="rId36" o:title="Default read write community strings on snmp161"/>
          </v:shape>
        </w:pict>
      </w:r>
    </w:p>
    <w:p w:rsidR="006F14F2" w:rsidRDefault="006F14F2" w:rsidP="000501F9">
      <w:pPr>
        <w:spacing w:after="0"/>
        <w:jc w:val="left"/>
      </w:pPr>
    </w:p>
    <w:p w:rsidR="00CA4AFE" w:rsidRDefault="00CA4AFE" w:rsidP="00CA4AFE">
      <w:pPr>
        <w:pStyle w:val="Caption"/>
        <w:keepNext/>
      </w:pPr>
      <w:bookmarkStart w:id="132" w:name="_Toc499887907"/>
      <w:bookmarkStart w:id="133" w:name="_Hlk523477520"/>
      <w:r>
        <w:t>Figure 2</w:t>
      </w:r>
      <w:r w:rsidR="001172B9">
        <w:t>7</w:t>
      </w:r>
      <w:r>
        <w:t xml:space="preserve">: </w:t>
      </w:r>
      <w:r w:rsidR="001172B9">
        <w:t xml:space="preserve">Table - </w:t>
      </w:r>
      <w:r>
        <w:t>Default SNMP Community Strings on HP Printers Reveal Usernames from Print Logs:</w:t>
      </w:r>
      <w:bookmarkEnd w:id="132"/>
    </w:p>
    <w:bookmarkEnd w:id="133"/>
    <w:p w:rsidR="00CA4AFE" w:rsidRDefault="00CA4AFE" w:rsidP="00CA4AFE">
      <w:r w:rsidRPr="00CA4AFE">
        <w:t>The analyst executed an enumeration tool that targets default SNMP strings to extract information from HP Printers identified during the mapping phase of the penetration test. The figure below demonstrates an expert from the information collected to compile a list of users to advance attack methods. The following list of devices were utilized to extract the usernames and should be reviewed to ensure proper hardening techniques are used to remove default credentials from devices prior to deploying them to the production environment:</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F14F2" w:rsidRPr="0075566D" w:rsidTr="00BC7739">
        <w:trPr>
          <w:trHeight w:val="440"/>
          <w:jc w:val="center"/>
        </w:trPr>
        <w:tc>
          <w:tcPr>
            <w:tcW w:w="2707" w:type="dxa"/>
            <w:shd w:val="clear" w:color="auto" w:fill="D9D9D9" w:themeFill="background1" w:themeFillShade="D9"/>
            <w:vAlign w:val="center"/>
          </w:tcPr>
          <w:p w:rsidR="001D3454" w:rsidRDefault="001D3454" w:rsidP="001172B9">
            <w:pPr>
              <w:spacing w:after="0"/>
              <w:jc w:val="center"/>
              <w:rPr>
                <w:sz w:val="18"/>
                <w:szCs w:val="18"/>
              </w:rPr>
            </w:pPr>
            <w:r>
              <w:rPr>
                <w:sz w:val="18"/>
                <w:szCs w:val="18"/>
              </w:rPr>
              <w:t>172.16.0.104</w:t>
            </w:r>
          </w:p>
          <w:p w:rsidR="001D3454" w:rsidRDefault="001D3454" w:rsidP="001172B9">
            <w:pPr>
              <w:spacing w:after="0"/>
              <w:jc w:val="center"/>
              <w:rPr>
                <w:sz w:val="18"/>
                <w:szCs w:val="18"/>
              </w:rPr>
            </w:pPr>
            <w:r w:rsidRPr="00514E60">
              <w:rPr>
                <w:sz w:val="18"/>
                <w:szCs w:val="18"/>
              </w:rPr>
              <w:t>172.16.0.109</w:t>
            </w:r>
          </w:p>
          <w:p w:rsidR="001D3454" w:rsidRDefault="001D3454" w:rsidP="001172B9">
            <w:pPr>
              <w:spacing w:after="0"/>
              <w:jc w:val="center"/>
              <w:rPr>
                <w:sz w:val="18"/>
                <w:szCs w:val="18"/>
              </w:rPr>
            </w:pPr>
            <w:r w:rsidRPr="00514E60">
              <w:rPr>
                <w:sz w:val="18"/>
                <w:szCs w:val="18"/>
              </w:rPr>
              <w:t>172.16.0.212</w:t>
            </w:r>
          </w:p>
          <w:p w:rsidR="001D3454" w:rsidRDefault="001D3454" w:rsidP="001172B9">
            <w:pPr>
              <w:spacing w:after="0"/>
              <w:jc w:val="center"/>
              <w:rPr>
                <w:sz w:val="18"/>
                <w:szCs w:val="18"/>
              </w:rPr>
            </w:pPr>
            <w:r w:rsidRPr="00514E60">
              <w:rPr>
                <w:sz w:val="18"/>
                <w:szCs w:val="18"/>
              </w:rPr>
              <w:t>172.16.0.213</w:t>
            </w:r>
          </w:p>
          <w:p w:rsidR="001D3454" w:rsidRDefault="001D3454" w:rsidP="001172B9">
            <w:pPr>
              <w:spacing w:after="0"/>
              <w:jc w:val="center"/>
              <w:rPr>
                <w:sz w:val="18"/>
                <w:szCs w:val="18"/>
              </w:rPr>
            </w:pPr>
            <w:r>
              <w:rPr>
                <w:sz w:val="18"/>
                <w:szCs w:val="18"/>
              </w:rPr>
              <w:t>172.16.0.84</w:t>
            </w:r>
          </w:p>
          <w:p w:rsidR="001D3454" w:rsidRDefault="001D3454" w:rsidP="001172B9">
            <w:pPr>
              <w:spacing w:after="0"/>
              <w:jc w:val="center"/>
              <w:rPr>
                <w:sz w:val="18"/>
                <w:szCs w:val="18"/>
              </w:rPr>
            </w:pPr>
            <w:r w:rsidRPr="00514E60">
              <w:rPr>
                <w:sz w:val="18"/>
                <w:szCs w:val="18"/>
              </w:rPr>
              <w:t>172.16.0.86</w:t>
            </w:r>
          </w:p>
          <w:p w:rsidR="001D3454" w:rsidRDefault="001D3454" w:rsidP="001172B9">
            <w:pPr>
              <w:spacing w:after="0"/>
              <w:jc w:val="center"/>
              <w:rPr>
                <w:sz w:val="18"/>
                <w:szCs w:val="18"/>
              </w:rPr>
            </w:pPr>
            <w:r w:rsidRPr="00514E60">
              <w:rPr>
                <w:sz w:val="18"/>
                <w:szCs w:val="18"/>
              </w:rPr>
              <w:t>172.16.0.91</w:t>
            </w:r>
          </w:p>
          <w:p w:rsidR="001D3454" w:rsidRDefault="001D3454" w:rsidP="001172B9">
            <w:pPr>
              <w:spacing w:after="0"/>
              <w:jc w:val="center"/>
              <w:rPr>
                <w:sz w:val="18"/>
                <w:szCs w:val="18"/>
              </w:rPr>
            </w:pPr>
            <w:r w:rsidRPr="00514E60">
              <w:rPr>
                <w:sz w:val="18"/>
                <w:szCs w:val="18"/>
              </w:rPr>
              <w:t>172.16.0.99</w:t>
            </w:r>
          </w:p>
          <w:p w:rsidR="001D3454" w:rsidRDefault="001D3454" w:rsidP="001172B9">
            <w:pPr>
              <w:spacing w:after="0"/>
              <w:jc w:val="center"/>
              <w:rPr>
                <w:sz w:val="18"/>
                <w:szCs w:val="18"/>
              </w:rPr>
            </w:pPr>
            <w:r w:rsidRPr="00514E60">
              <w:rPr>
                <w:sz w:val="18"/>
                <w:szCs w:val="18"/>
              </w:rPr>
              <w:t>172.16.2.19</w:t>
            </w:r>
          </w:p>
          <w:p w:rsidR="001D3454" w:rsidRDefault="001D3454" w:rsidP="001172B9">
            <w:pPr>
              <w:spacing w:after="0"/>
              <w:jc w:val="center"/>
              <w:rPr>
                <w:sz w:val="18"/>
                <w:szCs w:val="18"/>
              </w:rPr>
            </w:pPr>
            <w:r>
              <w:rPr>
                <w:sz w:val="18"/>
                <w:szCs w:val="18"/>
              </w:rPr>
              <w:t>172.16.2.42</w:t>
            </w:r>
          </w:p>
          <w:p w:rsidR="001D3454" w:rsidRDefault="001D3454" w:rsidP="001172B9">
            <w:pPr>
              <w:spacing w:after="0"/>
              <w:jc w:val="center"/>
              <w:rPr>
                <w:sz w:val="18"/>
                <w:szCs w:val="18"/>
              </w:rPr>
            </w:pPr>
            <w:r w:rsidRPr="00514E60">
              <w:rPr>
                <w:sz w:val="18"/>
                <w:szCs w:val="18"/>
              </w:rPr>
              <w:t>172.16.2.43</w:t>
            </w:r>
          </w:p>
          <w:p w:rsidR="001D3454" w:rsidRDefault="001D3454" w:rsidP="001172B9">
            <w:pPr>
              <w:spacing w:after="0"/>
              <w:jc w:val="center"/>
              <w:rPr>
                <w:sz w:val="18"/>
                <w:szCs w:val="18"/>
              </w:rPr>
            </w:pPr>
            <w:r w:rsidRPr="00514E60">
              <w:rPr>
                <w:sz w:val="18"/>
                <w:szCs w:val="18"/>
              </w:rPr>
              <w:t>172.16.2.50</w:t>
            </w:r>
          </w:p>
          <w:p w:rsidR="001D3454" w:rsidRDefault="001D3454" w:rsidP="001172B9">
            <w:pPr>
              <w:spacing w:after="0"/>
              <w:jc w:val="center"/>
              <w:rPr>
                <w:sz w:val="18"/>
                <w:szCs w:val="18"/>
              </w:rPr>
            </w:pPr>
            <w:r w:rsidRPr="00514E60">
              <w:rPr>
                <w:sz w:val="18"/>
                <w:szCs w:val="18"/>
              </w:rPr>
              <w:t>172.16.3.19</w:t>
            </w:r>
          </w:p>
          <w:p w:rsidR="001D3454" w:rsidRDefault="001D3454" w:rsidP="001172B9">
            <w:pPr>
              <w:spacing w:after="0"/>
              <w:jc w:val="center"/>
              <w:rPr>
                <w:sz w:val="18"/>
                <w:szCs w:val="18"/>
              </w:rPr>
            </w:pPr>
            <w:r w:rsidRPr="00514E60">
              <w:rPr>
                <w:sz w:val="18"/>
                <w:szCs w:val="18"/>
              </w:rPr>
              <w:t>172.16.3.44</w:t>
            </w:r>
          </w:p>
          <w:p w:rsidR="001D3454" w:rsidRDefault="001D3454" w:rsidP="001172B9">
            <w:pPr>
              <w:spacing w:after="0"/>
              <w:jc w:val="center"/>
              <w:rPr>
                <w:sz w:val="18"/>
                <w:szCs w:val="18"/>
              </w:rPr>
            </w:pPr>
            <w:r>
              <w:rPr>
                <w:sz w:val="18"/>
                <w:szCs w:val="18"/>
              </w:rPr>
              <w:t>172.16.3.45</w:t>
            </w:r>
          </w:p>
          <w:p w:rsidR="006F14F2" w:rsidRPr="000A3142" w:rsidRDefault="001D3454" w:rsidP="001172B9">
            <w:pPr>
              <w:spacing w:after="0"/>
              <w:jc w:val="center"/>
              <w:rPr>
                <w:sz w:val="18"/>
                <w:szCs w:val="18"/>
              </w:rPr>
            </w:pPr>
            <w:r w:rsidRPr="00514E60">
              <w:rPr>
                <w:sz w:val="18"/>
                <w:szCs w:val="18"/>
              </w:rPr>
              <w:t>192.168.101.68</w:t>
            </w:r>
          </w:p>
        </w:tc>
        <w:tc>
          <w:tcPr>
            <w:tcW w:w="2707" w:type="dxa"/>
            <w:shd w:val="clear" w:color="auto" w:fill="D9D9D9" w:themeFill="background1" w:themeFillShade="D9"/>
            <w:vAlign w:val="center"/>
          </w:tcPr>
          <w:p w:rsidR="001D3454" w:rsidRDefault="001D3454" w:rsidP="001172B9">
            <w:pPr>
              <w:spacing w:after="0"/>
              <w:jc w:val="center"/>
              <w:rPr>
                <w:sz w:val="18"/>
                <w:szCs w:val="18"/>
              </w:rPr>
            </w:pPr>
            <w:r w:rsidRPr="00514E60">
              <w:rPr>
                <w:sz w:val="18"/>
                <w:szCs w:val="18"/>
              </w:rPr>
              <w:t>172.16.3.48</w:t>
            </w:r>
          </w:p>
          <w:p w:rsidR="001D3454" w:rsidRDefault="001D3454" w:rsidP="001172B9">
            <w:pPr>
              <w:spacing w:after="0"/>
              <w:jc w:val="center"/>
              <w:rPr>
                <w:sz w:val="18"/>
                <w:szCs w:val="18"/>
              </w:rPr>
            </w:pPr>
            <w:r w:rsidRPr="00514E60">
              <w:rPr>
                <w:sz w:val="18"/>
                <w:szCs w:val="18"/>
              </w:rPr>
              <w:t>172.16.4.19</w:t>
            </w:r>
          </w:p>
          <w:p w:rsidR="001D3454" w:rsidRDefault="001D3454" w:rsidP="001172B9">
            <w:pPr>
              <w:spacing w:after="0"/>
              <w:jc w:val="center"/>
              <w:rPr>
                <w:sz w:val="18"/>
                <w:szCs w:val="18"/>
              </w:rPr>
            </w:pPr>
            <w:r w:rsidRPr="00514E60">
              <w:rPr>
                <w:sz w:val="18"/>
                <w:szCs w:val="18"/>
              </w:rPr>
              <w:t>172.16.4.41</w:t>
            </w:r>
          </w:p>
          <w:p w:rsidR="001D3454" w:rsidRDefault="001D3454" w:rsidP="001172B9">
            <w:pPr>
              <w:spacing w:after="0"/>
              <w:jc w:val="center"/>
              <w:rPr>
                <w:sz w:val="18"/>
                <w:szCs w:val="18"/>
              </w:rPr>
            </w:pPr>
            <w:r w:rsidRPr="00514E60">
              <w:rPr>
                <w:sz w:val="18"/>
                <w:szCs w:val="18"/>
              </w:rPr>
              <w:t>172.16.4.80</w:t>
            </w:r>
          </w:p>
          <w:p w:rsidR="001D3454" w:rsidRDefault="001D3454" w:rsidP="001172B9">
            <w:pPr>
              <w:spacing w:after="0"/>
              <w:jc w:val="center"/>
              <w:rPr>
                <w:sz w:val="18"/>
                <w:szCs w:val="18"/>
              </w:rPr>
            </w:pPr>
            <w:r w:rsidRPr="00514E60">
              <w:rPr>
                <w:sz w:val="18"/>
                <w:szCs w:val="18"/>
              </w:rPr>
              <w:t>172.16.5.19</w:t>
            </w:r>
          </w:p>
          <w:p w:rsidR="001D3454" w:rsidRDefault="001D3454" w:rsidP="001172B9">
            <w:pPr>
              <w:spacing w:after="0"/>
              <w:jc w:val="center"/>
              <w:rPr>
                <w:sz w:val="18"/>
                <w:szCs w:val="18"/>
              </w:rPr>
            </w:pPr>
            <w:r w:rsidRPr="00514E60">
              <w:rPr>
                <w:sz w:val="18"/>
                <w:szCs w:val="18"/>
              </w:rPr>
              <w:t>172.16.5.30</w:t>
            </w:r>
          </w:p>
          <w:p w:rsidR="001D3454" w:rsidRDefault="001D3454" w:rsidP="001172B9">
            <w:pPr>
              <w:spacing w:after="0"/>
              <w:jc w:val="center"/>
              <w:rPr>
                <w:sz w:val="18"/>
                <w:szCs w:val="18"/>
              </w:rPr>
            </w:pPr>
            <w:r w:rsidRPr="00514E60">
              <w:rPr>
                <w:sz w:val="18"/>
                <w:szCs w:val="18"/>
              </w:rPr>
              <w:t>172.16.5.43</w:t>
            </w:r>
          </w:p>
          <w:p w:rsidR="001D3454" w:rsidRDefault="001D3454" w:rsidP="001172B9">
            <w:pPr>
              <w:spacing w:after="0"/>
              <w:jc w:val="center"/>
              <w:rPr>
                <w:sz w:val="18"/>
                <w:szCs w:val="18"/>
              </w:rPr>
            </w:pPr>
            <w:r w:rsidRPr="00514E60">
              <w:rPr>
                <w:sz w:val="18"/>
                <w:szCs w:val="18"/>
              </w:rPr>
              <w:t>172.16.5.49</w:t>
            </w:r>
          </w:p>
          <w:p w:rsidR="001D3454" w:rsidRDefault="001D3454" w:rsidP="001172B9">
            <w:pPr>
              <w:spacing w:after="0"/>
              <w:jc w:val="center"/>
              <w:rPr>
                <w:sz w:val="18"/>
                <w:szCs w:val="18"/>
              </w:rPr>
            </w:pPr>
            <w:r w:rsidRPr="00514E60">
              <w:rPr>
                <w:sz w:val="18"/>
                <w:szCs w:val="18"/>
              </w:rPr>
              <w:t>172.16.5.68</w:t>
            </w:r>
          </w:p>
          <w:p w:rsidR="001D3454" w:rsidRDefault="001D3454" w:rsidP="001172B9">
            <w:pPr>
              <w:spacing w:after="0"/>
              <w:jc w:val="center"/>
              <w:rPr>
                <w:sz w:val="18"/>
                <w:szCs w:val="18"/>
              </w:rPr>
            </w:pPr>
            <w:r w:rsidRPr="00514E60">
              <w:rPr>
                <w:sz w:val="18"/>
                <w:szCs w:val="18"/>
              </w:rPr>
              <w:t>172.16.5.75</w:t>
            </w:r>
          </w:p>
          <w:p w:rsidR="001D3454" w:rsidRDefault="001D3454" w:rsidP="001172B9">
            <w:pPr>
              <w:spacing w:after="0"/>
              <w:jc w:val="center"/>
              <w:rPr>
                <w:sz w:val="18"/>
                <w:szCs w:val="18"/>
              </w:rPr>
            </w:pPr>
            <w:r w:rsidRPr="00514E60">
              <w:rPr>
                <w:sz w:val="18"/>
                <w:szCs w:val="18"/>
              </w:rPr>
              <w:t>172.16.5.76</w:t>
            </w:r>
          </w:p>
          <w:p w:rsidR="001D3454" w:rsidRDefault="001D3454" w:rsidP="001172B9">
            <w:pPr>
              <w:spacing w:after="0"/>
              <w:jc w:val="center"/>
              <w:rPr>
                <w:sz w:val="18"/>
                <w:szCs w:val="18"/>
              </w:rPr>
            </w:pPr>
            <w:r w:rsidRPr="00514E60">
              <w:rPr>
                <w:sz w:val="18"/>
                <w:szCs w:val="18"/>
              </w:rPr>
              <w:t>172.16.6.41</w:t>
            </w:r>
          </w:p>
          <w:p w:rsidR="001D3454" w:rsidRDefault="001D3454" w:rsidP="001172B9">
            <w:pPr>
              <w:spacing w:after="0"/>
              <w:jc w:val="center"/>
              <w:rPr>
                <w:sz w:val="18"/>
                <w:szCs w:val="18"/>
              </w:rPr>
            </w:pPr>
            <w:r w:rsidRPr="00514E60">
              <w:rPr>
                <w:sz w:val="18"/>
                <w:szCs w:val="18"/>
              </w:rPr>
              <w:t>172.16</w:t>
            </w:r>
            <w:r>
              <w:rPr>
                <w:sz w:val="18"/>
                <w:szCs w:val="18"/>
              </w:rPr>
              <w:t>.6.42</w:t>
            </w:r>
          </w:p>
          <w:p w:rsidR="001D3454" w:rsidRDefault="001D3454" w:rsidP="001172B9">
            <w:pPr>
              <w:spacing w:after="0"/>
              <w:jc w:val="center"/>
              <w:rPr>
                <w:sz w:val="18"/>
                <w:szCs w:val="18"/>
              </w:rPr>
            </w:pPr>
            <w:r>
              <w:rPr>
                <w:sz w:val="18"/>
                <w:szCs w:val="18"/>
              </w:rPr>
              <w:t>172.16.6.43</w:t>
            </w:r>
          </w:p>
          <w:p w:rsidR="006F14F2" w:rsidRPr="000A3142" w:rsidRDefault="001D3454" w:rsidP="001172B9">
            <w:pPr>
              <w:spacing w:after="0"/>
              <w:jc w:val="center"/>
              <w:rPr>
                <w:sz w:val="18"/>
                <w:szCs w:val="18"/>
              </w:rPr>
            </w:pPr>
            <w:r>
              <w:rPr>
                <w:sz w:val="18"/>
                <w:szCs w:val="18"/>
              </w:rPr>
              <w:t>172.16.6.44</w:t>
            </w:r>
          </w:p>
        </w:tc>
        <w:tc>
          <w:tcPr>
            <w:tcW w:w="2707" w:type="dxa"/>
            <w:shd w:val="clear" w:color="auto" w:fill="D9D9D9" w:themeFill="background1" w:themeFillShade="D9"/>
            <w:vAlign w:val="center"/>
          </w:tcPr>
          <w:p w:rsidR="001D3454" w:rsidRDefault="001D3454" w:rsidP="001172B9">
            <w:pPr>
              <w:spacing w:after="0"/>
              <w:jc w:val="center"/>
              <w:rPr>
                <w:sz w:val="18"/>
                <w:szCs w:val="18"/>
              </w:rPr>
            </w:pPr>
            <w:r w:rsidRPr="00514E60">
              <w:rPr>
                <w:sz w:val="18"/>
                <w:szCs w:val="18"/>
              </w:rPr>
              <w:t>172.16.6.49</w:t>
            </w:r>
          </w:p>
          <w:p w:rsidR="001D3454" w:rsidRDefault="001D3454" w:rsidP="001172B9">
            <w:pPr>
              <w:spacing w:after="0"/>
              <w:jc w:val="center"/>
              <w:rPr>
                <w:sz w:val="18"/>
                <w:szCs w:val="18"/>
              </w:rPr>
            </w:pPr>
            <w:r w:rsidRPr="00514E60">
              <w:rPr>
                <w:sz w:val="18"/>
                <w:szCs w:val="18"/>
              </w:rPr>
              <w:t>172.16.6.53</w:t>
            </w:r>
          </w:p>
          <w:p w:rsidR="001D3454" w:rsidRDefault="001D3454" w:rsidP="001172B9">
            <w:pPr>
              <w:spacing w:after="0"/>
              <w:jc w:val="center"/>
              <w:rPr>
                <w:sz w:val="18"/>
                <w:szCs w:val="18"/>
              </w:rPr>
            </w:pPr>
            <w:r w:rsidRPr="00514E60">
              <w:rPr>
                <w:sz w:val="18"/>
                <w:szCs w:val="18"/>
              </w:rPr>
              <w:t>172.16.6.54</w:t>
            </w:r>
          </w:p>
          <w:p w:rsidR="001D3454" w:rsidRDefault="001D3454" w:rsidP="001172B9">
            <w:pPr>
              <w:spacing w:after="0"/>
              <w:jc w:val="center"/>
              <w:rPr>
                <w:sz w:val="18"/>
                <w:szCs w:val="18"/>
              </w:rPr>
            </w:pPr>
            <w:r w:rsidRPr="00514E60">
              <w:rPr>
                <w:sz w:val="18"/>
                <w:szCs w:val="18"/>
              </w:rPr>
              <w:t>172.16.6.56</w:t>
            </w:r>
          </w:p>
          <w:p w:rsidR="001D3454" w:rsidRDefault="001D3454" w:rsidP="001172B9">
            <w:pPr>
              <w:spacing w:after="0"/>
              <w:jc w:val="center"/>
              <w:rPr>
                <w:sz w:val="18"/>
                <w:szCs w:val="18"/>
              </w:rPr>
            </w:pPr>
            <w:r>
              <w:rPr>
                <w:sz w:val="18"/>
                <w:szCs w:val="18"/>
              </w:rPr>
              <w:t>172.16.6.57</w:t>
            </w:r>
          </w:p>
          <w:p w:rsidR="001D3454" w:rsidRDefault="001D3454" w:rsidP="001172B9">
            <w:pPr>
              <w:spacing w:after="0"/>
              <w:jc w:val="center"/>
              <w:rPr>
                <w:sz w:val="18"/>
                <w:szCs w:val="18"/>
              </w:rPr>
            </w:pPr>
            <w:r w:rsidRPr="00514E60">
              <w:rPr>
                <w:sz w:val="18"/>
                <w:szCs w:val="18"/>
              </w:rPr>
              <w:t>172.16.6.59</w:t>
            </w:r>
          </w:p>
          <w:p w:rsidR="001D3454" w:rsidRDefault="001D3454" w:rsidP="001172B9">
            <w:pPr>
              <w:spacing w:after="0"/>
              <w:jc w:val="center"/>
              <w:rPr>
                <w:sz w:val="18"/>
                <w:szCs w:val="18"/>
              </w:rPr>
            </w:pPr>
            <w:r w:rsidRPr="00514E60">
              <w:rPr>
                <w:sz w:val="18"/>
                <w:szCs w:val="18"/>
              </w:rPr>
              <w:t>172.16.6.60</w:t>
            </w:r>
          </w:p>
          <w:p w:rsidR="001D3454" w:rsidRDefault="001D3454" w:rsidP="001172B9">
            <w:pPr>
              <w:spacing w:after="0"/>
              <w:jc w:val="center"/>
              <w:rPr>
                <w:sz w:val="18"/>
                <w:szCs w:val="18"/>
              </w:rPr>
            </w:pPr>
            <w:r w:rsidRPr="00514E60">
              <w:rPr>
                <w:sz w:val="18"/>
                <w:szCs w:val="18"/>
              </w:rPr>
              <w:t>172.16.7.75</w:t>
            </w:r>
          </w:p>
          <w:p w:rsidR="001D3454" w:rsidRDefault="001D3454" w:rsidP="001172B9">
            <w:pPr>
              <w:spacing w:after="0"/>
              <w:jc w:val="center"/>
              <w:rPr>
                <w:sz w:val="18"/>
                <w:szCs w:val="18"/>
              </w:rPr>
            </w:pPr>
            <w:r w:rsidRPr="00514E60">
              <w:rPr>
                <w:sz w:val="18"/>
                <w:szCs w:val="18"/>
              </w:rPr>
              <w:t>172.16.7.76</w:t>
            </w:r>
          </w:p>
          <w:p w:rsidR="001D3454" w:rsidRDefault="001D3454" w:rsidP="001172B9">
            <w:pPr>
              <w:spacing w:after="0"/>
              <w:jc w:val="center"/>
              <w:rPr>
                <w:sz w:val="18"/>
                <w:szCs w:val="18"/>
              </w:rPr>
            </w:pPr>
            <w:r>
              <w:rPr>
                <w:sz w:val="18"/>
                <w:szCs w:val="18"/>
              </w:rPr>
              <w:t>172.16.7.77</w:t>
            </w:r>
          </w:p>
          <w:p w:rsidR="001D3454" w:rsidRDefault="001D3454" w:rsidP="001172B9">
            <w:pPr>
              <w:spacing w:after="0"/>
              <w:jc w:val="center"/>
              <w:rPr>
                <w:sz w:val="18"/>
                <w:szCs w:val="18"/>
              </w:rPr>
            </w:pPr>
            <w:r>
              <w:rPr>
                <w:sz w:val="18"/>
                <w:szCs w:val="18"/>
              </w:rPr>
              <w:t>1</w:t>
            </w:r>
            <w:r w:rsidRPr="00514E60">
              <w:rPr>
                <w:sz w:val="18"/>
                <w:szCs w:val="18"/>
              </w:rPr>
              <w:t>72.16.7.78</w:t>
            </w:r>
          </w:p>
          <w:p w:rsidR="001D3454" w:rsidRDefault="001D3454" w:rsidP="001172B9">
            <w:pPr>
              <w:spacing w:after="0"/>
              <w:jc w:val="center"/>
              <w:rPr>
                <w:sz w:val="18"/>
                <w:szCs w:val="18"/>
              </w:rPr>
            </w:pPr>
            <w:r w:rsidRPr="00514E60">
              <w:rPr>
                <w:sz w:val="18"/>
                <w:szCs w:val="18"/>
              </w:rPr>
              <w:t>172.16.7.79</w:t>
            </w:r>
          </w:p>
          <w:p w:rsidR="001D3454" w:rsidRDefault="001D3454" w:rsidP="001172B9">
            <w:pPr>
              <w:spacing w:after="0"/>
              <w:jc w:val="center"/>
              <w:rPr>
                <w:sz w:val="18"/>
                <w:szCs w:val="18"/>
              </w:rPr>
            </w:pPr>
            <w:r w:rsidRPr="00514E60">
              <w:rPr>
                <w:sz w:val="18"/>
                <w:szCs w:val="18"/>
              </w:rPr>
              <w:t>172.16.7.82</w:t>
            </w:r>
          </w:p>
          <w:p w:rsidR="001D3454" w:rsidRDefault="001D3454" w:rsidP="001172B9">
            <w:pPr>
              <w:spacing w:after="0"/>
              <w:jc w:val="center"/>
              <w:rPr>
                <w:sz w:val="18"/>
                <w:szCs w:val="18"/>
              </w:rPr>
            </w:pPr>
            <w:r w:rsidRPr="00514E60">
              <w:rPr>
                <w:sz w:val="18"/>
                <w:szCs w:val="18"/>
              </w:rPr>
              <w:t>172.16.7.83</w:t>
            </w:r>
          </w:p>
          <w:p w:rsidR="001D3454" w:rsidRDefault="001D3454" w:rsidP="001172B9">
            <w:pPr>
              <w:spacing w:after="0"/>
              <w:jc w:val="center"/>
              <w:rPr>
                <w:sz w:val="18"/>
                <w:szCs w:val="18"/>
              </w:rPr>
            </w:pPr>
            <w:r w:rsidRPr="00514E60">
              <w:rPr>
                <w:sz w:val="18"/>
                <w:szCs w:val="18"/>
              </w:rPr>
              <w:t>172.16.7.84</w:t>
            </w:r>
          </w:p>
          <w:p w:rsidR="006F14F2" w:rsidRPr="000A3142" w:rsidRDefault="001D3454" w:rsidP="001172B9">
            <w:pPr>
              <w:spacing w:after="0"/>
              <w:jc w:val="center"/>
              <w:rPr>
                <w:sz w:val="18"/>
                <w:szCs w:val="18"/>
              </w:rPr>
            </w:pPr>
            <w:r w:rsidRPr="00514E60">
              <w:rPr>
                <w:sz w:val="18"/>
                <w:szCs w:val="18"/>
              </w:rPr>
              <w:t>192.168.101.75</w:t>
            </w:r>
          </w:p>
        </w:tc>
        <w:tc>
          <w:tcPr>
            <w:tcW w:w="2707" w:type="dxa"/>
            <w:shd w:val="clear" w:color="auto" w:fill="D9D9D9" w:themeFill="background1" w:themeFillShade="D9"/>
            <w:vAlign w:val="center"/>
          </w:tcPr>
          <w:p w:rsidR="001D3454" w:rsidRDefault="001D3454" w:rsidP="001172B9">
            <w:pPr>
              <w:spacing w:after="0"/>
              <w:jc w:val="center"/>
              <w:rPr>
                <w:sz w:val="18"/>
                <w:szCs w:val="18"/>
              </w:rPr>
            </w:pPr>
            <w:r w:rsidRPr="00514E60">
              <w:rPr>
                <w:sz w:val="18"/>
                <w:szCs w:val="18"/>
              </w:rPr>
              <w:t>172.16.7.88</w:t>
            </w:r>
          </w:p>
          <w:p w:rsidR="001D3454" w:rsidRDefault="001D3454" w:rsidP="001172B9">
            <w:pPr>
              <w:spacing w:after="0"/>
              <w:jc w:val="center"/>
              <w:rPr>
                <w:sz w:val="18"/>
                <w:szCs w:val="18"/>
              </w:rPr>
            </w:pPr>
            <w:r w:rsidRPr="00514E60">
              <w:rPr>
                <w:sz w:val="18"/>
                <w:szCs w:val="18"/>
              </w:rPr>
              <w:t>172.16.8.42</w:t>
            </w:r>
          </w:p>
          <w:p w:rsidR="001D3454" w:rsidRDefault="001D3454" w:rsidP="001172B9">
            <w:pPr>
              <w:spacing w:after="0"/>
              <w:jc w:val="center"/>
              <w:rPr>
                <w:sz w:val="18"/>
                <w:szCs w:val="18"/>
              </w:rPr>
            </w:pPr>
            <w:r w:rsidRPr="00514E60">
              <w:rPr>
                <w:sz w:val="18"/>
                <w:szCs w:val="18"/>
              </w:rPr>
              <w:t>172.16.8.43</w:t>
            </w:r>
          </w:p>
          <w:p w:rsidR="001D3454" w:rsidRDefault="001D3454" w:rsidP="001172B9">
            <w:pPr>
              <w:spacing w:after="0"/>
              <w:jc w:val="center"/>
              <w:rPr>
                <w:sz w:val="18"/>
                <w:szCs w:val="18"/>
              </w:rPr>
            </w:pPr>
            <w:r w:rsidRPr="00514E60">
              <w:rPr>
                <w:sz w:val="18"/>
                <w:szCs w:val="18"/>
              </w:rPr>
              <w:t>172.16.8.44</w:t>
            </w:r>
          </w:p>
          <w:p w:rsidR="001D3454" w:rsidRDefault="001D3454" w:rsidP="001172B9">
            <w:pPr>
              <w:spacing w:after="0"/>
              <w:jc w:val="center"/>
              <w:rPr>
                <w:sz w:val="18"/>
                <w:szCs w:val="18"/>
              </w:rPr>
            </w:pPr>
            <w:r>
              <w:rPr>
                <w:sz w:val="18"/>
                <w:szCs w:val="18"/>
              </w:rPr>
              <w:t>172.16.9.83</w:t>
            </w:r>
          </w:p>
          <w:p w:rsidR="001D3454" w:rsidRDefault="001D3454" w:rsidP="001172B9">
            <w:pPr>
              <w:spacing w:after="0"/>
              <w:jc w:val="center"/>
              <w:rPr>
                <w:sz w:val="18"/>
                <w:szCs w:val="18"/>
              </w:rPr>
            </w:pPr>
            <w:r w:rsidRPr="00514E60">
              <w:rPr>
                <w:sz w:val="18"/>
                <w:szCs w:val="18"/>
              </w:rPr>
              <w:t>172.16.9.85</w:t>
            </w:r>
          </w:p>
          <w:p w:rsidR="001D3454" w:rsidRDefault="001D3454" w:rsidP="001172B9">
            <w:pPr>
              <w:spacing w:after="0"/>
              <w:jc w:val="center"/>
              <w:rPr>
                <w:sz w:val="18"/>
                <w:szCs w:val="18"/>
              </w:rPr>
            </w:pPr>
            <w:r w:rsidRPr="00514E60">
              <w:rPr>
                <w:sz w:val="18"/>
                <w:szCs w:val="18"/>
              </w:rPr>
              <w:t>172.16.9.86</w:t>
            </w:r>
          </w:p>
          <w:p w:rsidR="001D3454" w:rsidRDefault="001D3454" w:rsidP="001172B9">
            <w:pPr>
              <w:spacing w:after="0"/>
              <w:jc w:val="center"/>
              <w:rPr>
                <w:sz w:val="18"/>
                <w:szCs w:val="18"/>
              </w:rPr>
            </w:pPr>
            <w:r w:rsidRPr="00514E60">
              <w:rPr>
                <w:sz w:val="18"/>
                <w:szCs w:val="18"/>
              </w:rPr>
              <w:t>172.16.9.87</w:t>
            </w:r>
          </w:p>
          <w:p w:rsidR="001D3454" w:rsidRDefault="001D3454" w:rsidP="001172B9">
            <w:pPr>
              <w:spacing w:after="0"/>
              <w:jc w:val="center"/>
              <w:rPr>
                <w:sz w:val="18"/>
                <w:szCs w:val="18"/>
              </w:rPr>
            </w:pPr>
            <w:r w:rsidRPr="00514E60">
              <w:rPr>
                <w:sz w:val="18"/>
                <w:szCs w:val="18"/>
              </w:rPr>
              <w:t>172.16.9.88</w:t>
            </w:r>
          </w:p>
          <w:p w:rsidR="001D3454" w:rsidRDefault="001D3454" w:rsidP="001172B9">
            <w:pPr>
              <w:spacing w:after="0"/>
              <w:jc w:val="center"/>
              <w:rPr>
                <w:sz w:val="18"/>
                <w:szCs w:val="18"/>
              </w:rPr>
            </w:pPr>
            <w:r w:rsidRPr="00514E60">
              <w:rPr>
                <w:sz w:val="18"/>
                <w:szCs w:val="18"/>
              </w:rPr>
              <w:t>192.168.101.60</w:t>
            </w:r>
          </w:p>
          <w:p w:rsidR="001D3454" w:rsidRDefault="001D3454" w:rsidP="001172B9">
            <w:pPr>
              <w:spacing w:after="0"/>
              <w:jc w:val="center"/>
              <w:rPr>
                <w:sz w:val="18"/>
                <w:szCs w:val="18"/>
              </w:rPr>
            </w:pPr>
            <w:r w:rsidRPr="00514E60">
              <w:rPr>
                <w:sz w:val="18"/>
                <w:szCs w:val="18"/>
              </w:rPr>
              <w:t>192.168.101.63</w:t>
            </w:r>
          </w:p>
          <w:p w:rsidR="001D3454" w:rsidRDefault="001D3454" w:rsidP="001172B9">
            <w:pPr>
              <w:spacing w:after="0"/>
              <w:jc w:val="center"/>
              <w:rPr>
                <w:sz w:val="18"/>
                <w:szCs w:val="18"/>
              </w:rPr>
            </w:pPr>
            <w:r w:rsidRPr="00514E60">
              <w:rPr>
                <w:sz w:val="18"/>
                <w:szCs w:val="18"/>
              </w:rPr>
              <w:t>192.168.101.64</w:t>
            </w:r>
          </w:p>
          <w:p w:rsidR="001D3454" w:rsidRDefault="001D3454" w:rsidP="001172B9">
            <w:pPr>
              <w:spacing w:after="0"/>
              <w:jc w:val="center"/>
              <w:rPr>
                <w:sz w:val="18"/>
                <w:szCs w:val="18"/>
              </w:rPr>
            </w:pPr>
            <w:r w:rsidRPr="00514E60">
              <w:rPr>
                <w:sz w:val="18"/>
                <w:szCs w:val="18"/>
              </w:rPr>
              <w:t>192.168.101.65</w:t>
            </w:r>
          </w:p>
          <w:p w:rsidR="001D3454" w:rsidRDefault="001D3454" w:rsidP="001172B9">
            <w:pPr>
              <w:spacing w:after="0"/>
              <w:jc w:val="center"/>
              <w:rPr>
                <w:sz w:val="18"/>
                <w:szCs w:val="18"/>
              </w:rPr>
            </w:pPr>
            <w:r>
              <w:rPr>
                <w:sz w:val="18"/>
                <w:szCs w:val="18"/>
              </w:rPr>
              <w:t>192.168.101.66</w:t>
            </w:r>
          </w:p>
          <w:p w:rsidR="006F14F2" w:rsidRPr="000A3142" w:rsidRDefault="001D3454" w:rsidP="001172B9">
            <w:pPr>
              <w:spacing w:after="0"/>
              <w:jc w:val="center"/>
              <w:rPr>
                <w:sz w:val="18"/>
                <w:szCs w:val="18"/>
              </w:rPr>
            </w:pPr>
            <w:r w:rsidRPr="00514E60">
              <w:rPr>
                <w:sz w:val="18"/>
                <w:szCs w:val="18"/>
              </w:rPr>
              <w:t>192.168.101.67</w:t>
            </w:r>
          </w:p>
        </w:tc>
      </w:tr>
    </w:tbl>
    <w:p w:rsidR="001172B9" w:rsidRDefault="001172B9" w:rsidP="006F14F2"/>
    <w:p w:rsidR="001172B9" w:rsidRDefault="001172B9" w:rsidP="001172B9">
      <w:pPr>
        <w:pStyle w:val="Caption"/>
        <w:keepNext/>
      </w:pPr>
      <w:bookmarkStart w:id="134" w:name="_Toc499887908"/>
      <w:bookmarkStart w:id="135" w:name="_Hlk523477656"/>
      <w:r>
        <w:lastRenderedPageBreak/>
        <w:t>Figure 28: SNMP Community Strings Example on HP Printers Reveal Usernames from Print Logs:</w:t>
      </w:r>
      <w:bookmarkEnd w:id="134"/>
    </w:p>
    <w:bookmarkEnd w:id="135"/>
    <w:p w:rsidR="006F14F2" w:rsidRDefault="001172B9" w:rsidP="006F14F2">
      <w:r>
        <w:rPr>
          <w:noProof/>
        </w:rPr>
        <w:drawing>
          <wp:inline distT="0" distB="0" distL="0" distR="0" wp14:anchorId="7D1BBD3D" wp14:editId="2C37CFE9">
            <wp:extent cx="5459767" cy="2835862"/>
            <wp:effectExtent l="0" t="0" r="7620" b="3175"/>
            <wp:docPr id="6" name="Picture 6" descr="Default SNMP used to extract usernames from HP pr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ault SNMP used to extract usernames from HP print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64" cy="2844431"/>
                    </a:xfrm>
                    <a:prstGeom prst="rect">
                      <a:avLst/>
                    </a:prstGeom>
                    <a:noFill/>
                    <a:ln>
                      <a:noFill/>
                    </a:ln>
                  </pic:spPr>
                </pic:pic>
              </a:graphicData>
            </a:graphic>
          </wp:inline>
        </w:drawing>
      </w:r>
    </w:p>
    <w:p w:rsidR="00182F79" w:rsidRDefault="00182F79">
      <w:pPr>
        <w:spacing w:after="0"/>
        <w:jc w:val="left"/>
      </w:pPr>
    </w:p>
    <w:p w:rsidR="00A00E8D" w:rsidRDefault="00A00E8D" w:rsidP="00A00E8D">
      <w:pPr>
        <w:pStyle w:val="Caption"/>
        <w:keepNext/>
      </w:pPr>
      <w:bookmarkStart w:id="136" w:name="_Toc499887909"/>
      <w:r>
        <w:t>Figure 2</w:t>
      </w:r>
      <w:r w:rsidR="00D908C5">
        <w:t>9</w:t>
      </w:r>
      <w:r>
        <w:t xml:space="preserve">: </w:t>
      </w:r>
      <w:r w:rsidR="00346CA9">
        <w:t>Default Admin Credentials Accepted on AudioCodes located at http://172.16.0.212</w:t>
      </w:r>
      <w:r>
        <w:t>:</w:t>
      </w:r>
      <w:bookmarkEnd w:id="136"/>
    </w:p>
    <w:p w:rsidR="00346CA9" w:rsidRPr="00346CA9" w:rsidRDefault="00346CA9" w:rsidP="00346CA9">
      <w:r>
        <w:t>The device in the figure below accepted “Admin” as the username and password to access the administrative features of the application.</w:t>
      </w:r>
    </w:p>
    <w:p w:rsidR="00A00E8D" w:rsidRDefault="00AB4192" w:rsidP="00A00E8D">
      <w:r>
        <w:pict>
          <v:shape id="_x0000_i1043" type="#_x0000_t75" style="width:6in;height:186.75pt">
            <v:imagedata r:id="rId38" o:title="default Admin Admin on audiocodes 172" cropbottom="13855f"/>
          </v:shape>
        </w:pict>
      </w:r>
    </w:p>
    <w:p w:rsidR="00940122" w:rsidRDefault="00940122">
      <w:pPr>
        <w:spacing w:after="0"/>
        <w:jc w:val="left"/>
      </w:pPr>
    </w:p>
    <w:p w:rsidR="000501F9" w:rsidRDefault="000501F9" w:rsidP="000501F9">
      <w:pPr>
        <w:pStyle w:val="Caption"/>
        <w:keepNext/>
      </w:pPr>
      <w:bookmarkStart w:id="137" w:name="_Toc483229507"/>
      <w:bookmarkStart w:id="138" w:name="_Toc499887910"/>
      <w:r>
        <w:t xml:space="preserve">Figure </w:t>
      </w:r>
      <w:r w:rsidR="00D908C5">
        <w:t>30</w:t>
      </w:r>
      <w:r>
        <w:t xml:space="preserve">: </w:t>
      </w:r>
      <w:r w:rsidR="00D908C5">
        <w:t xml:space="preserve">Table - </w:t>
      </w:r>
      <w:r>
        <w:t xml:space="preserve">Default Credentials Accepted </w:t>
      </w:r>
      <w:bookmarkEnd w:id="137"/>
      <w:r w:rsidR="00A12AB4">
        <w:t>Polycom Device Located</w:t>
      </w:r>
      <w:r w:rsidR="00D908C5">
        <w:t xml:space="preserve"> on Multiple Devices</w:t>
      </w:r>
      <w:r w:rsidR="00A12AB4">
        <w:t>:</w:t>
      </w:r>
      <w:bookmarkEnd w:id="138"/>
    </w:p>
    <w:p w:rsidR="004F1C9C" w:rsidRDefault="000501F9" w:rsidP="000501F9">
      <w:pPr>
        <w:jc w:val="left"/>
      </w:pPr>
      <w:r>
        <w:t>The image below demonstrates the use of “</w:t>
      </w:r>
      <w:r w:rsidR="00346CA9">
        <w:t>user</w:t>
      </w:r>
      <w:r>
        <w:t>” and a password of “</w:t>
      </w:r>
      <w:r w:rsidR="00346CA9">
        <w:t>123</w:t>
      </w:r>
      <w:r>
        <w:t xml:space="preserve">” to access the </w:t>
      </w:r>
      <w:r w:rsidR="00346CA9">
        <w:t>user features of the phone.</w:t>
      </w:r>
      <w:r w:rsidR="002B24BC">
        <w:t xml:space="preserve"> The analyst found the following devices running similar applications that should be evaluated for similar vulnerabilities:</w:t>
      </w:r>
    </w:p>
    <w:p w:rsidR="006F14F2" w:rsidRPr="00866C4E" w:rsidRDefault="006F14F2" w:rsidP="006F14F2"/>
    <w:tbl>
      <w:tblPr>
        <w:tblW w:w="8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tblGrid>
      <w:tr w:rsidR="006F14F2" w:rsidRPr="0075566D" w:rsidTr="006F14F2">
        <w:trPr>
          <w:trHeight w:val="440"/>
          <w:jc w:val="center"/>
        </w:trPr>
        <w:tc>
          <w:tcPr>
            <w:tcW w:w="2707" w:type="dxa"/>
            <w:shd w:val="clear" w:color="auto" w:fill="D9D9D9" w:themeFill="background1" w:themeFillShade="D9"/>
            <w:vAlign w:val="center"/>
          </w:tcPr>
          <w:p w:rsidR="006F14F2" w:rsidRDefault="00AB4192" w:rsidP="00BC7739">
            <w:pPr>
              <w:spacing w:after="0"/>
              <w:jc w:val="center"/>
            </w:pPr>
            <w:hyperlink r:id="rId39" w:history="1">
              <w:r w:rsidR="00D908C5" w:rsidRPr="00EB745C">
                <w:rPr>
                  <w:rStyle w:val="Hyperlink"/>
                </w:rPr>
                <w:t>https://192.168.101.188/</w:t>
              </w:r>
            </w:hyperlink>
          </w:p>
          <w:p w:rsidR="00D908C5" w:rsidRPr="000A3142" w:rsidRDefault="00AB4192" w:rsidP="00BC7739">
            <w:pPr>
              <w:spacing w:after="0"/>
              <w:jc w:val="center"/>
              <w:rPr>
                <w:sz w:val="18"/>
                <w:szCs w:val="18"/>
              </w:rPr>
            </w:pPr>
            <w:hyperlink r:id="rId40" w:history="1">
              <w:r w:rsidR="00D908C5" w:rsidRPr="00EB745C">
                <w:rPr>
                  <w:rStyle w:val="Hyperlink"/>
                </w:rPr>
                <w:t>https://192.168.101.135/</w:t>
              </w:r>
            </w:hyperlink>
          </w:p>
        </w:tc>
        <w:tc>
          <w:tcPr>
            <w:tcW w:w="2707" w:type="dxa"/>
            <w:shd w:val="clear" w:color="auto" w:fill="D9D9D9" w:themeFill="background1" w:themeFillShade="D9"/>
            <w:vAlign w:val="center"/>
          </w:tcPr>
          <w:p w:rsidR="006F14F2" w:rsidRDefault="00AB4192" w:rsidP="00BC7739">
            <w:pPr>
              <w:spacing w:after="0"/>
              <w:jc w:val="center"/>
            </w:pPr>
            <w:hyperlink r:id="rId41" w:history="1">
              <w:r w:rsidR="00D908C5" w:rsidRPr="00EB745C">
                <w:rPr>
                  <w:rStyle w:val="Hyperlink"/>
                </w:rPr>
                <w:t>https://172.16.5.111/</w:t>
              </w:r>
            </w:hyperlink>
          </w:p>
          <w:p w:rsidR="00D908C5" w:rsidRPr="000A3142" w:rsidRDefault="00AB4192" w:rsidP="00BC7739">
            <w:pPr>
              <w:spacing w:after="0"/>
              <w:jc w:val="center"/>
              <w:rPr>
                <w:sz w:val="18"/>
                <w:szCs w:val="18"/>
              </w:rPr>
            </w:pPr>
            <w:hyperlink r:id="rId42" w:history="1">
              <w:r w:rsidR="00D908C5" w:rsidRPr="00EB745C">
                <w:rPr>
                  <w:rStyle w:val="Hyperlink"/>
                </w:rPr>
                <w:t>https://192.168.101.102/</w:t>
              </w:r>
            </w:hyperlink>
          </w:p>
        </w:tc>
        <w:tc>
          <w:tcPr>
            <w:tcW w:w="2707" w:type="dxa"/>
            <w:shd w:val="clear" w:color="auto" w:fill="D9D9D9" w:themeFill="background1" w:themeFillShade="D9"/>
            <w:vAlign w:val="center"/>
          </w:tcPr>
          <w:p w:rsidR="006F14F2" w:rsidRDefault="00AB4192" w:rsidP="00BC7739">
            <w:pPr>
              <w:spacing w:after="0"/>
              <w:jc w:val="center"/>
            </w:pPr>
            <w:hyperlink r:id="rId43" w:history="1">
              <w:r w:rsidR="00D908C5" w:rsidRPr="00EB745C">
                <w:rPr>
                  <w:rStyle w:val="Hyperlink"/>
                </w:rPr>
                <w:t>https://192.168.101.122/</w:t>
              </w:r>
            </w:hyperlink>
          </w:p>
          <w:p w:rsidR="00D908C5" w:rsidRPr="000A3142" w:rsidRDefault="00D908C5" w:rsidP="00BC7739">
            <w:pPr>
              <w:spacing w:after="0"/>
              <w:jc w:val="center"/>
              <w:rPr>
                <w:sz w:val="18"/>
                <w:szCs w:val="18"/>
              </w:rPr>
            </w:pPr>
          </w:p>
        </w:tc>
      </w:tr>
    </w:tbl>
    <w:p w:rsidR="002B24BC" w:rsidRDefault="002B24BC" w:rsidP="002B24BC">
      <w:pPr>
        <w:jc w:val="left"/>
      </w:pPr>
    </w:p>
    <w:p w:rsidR="00920D12" w:rsidRDefault="00920D12" w:rsidP="00920D12">
      <w:pPr>
        <w:pStyle w:val="Caption"/>
        <w:keepNext/>
      </w:pPr>
      <w:bookmarkStart w:id="139" w:name="_Toc499887911"/>
      <w:r>
        <w:lastRenderedPageBreak/>
        <w:t>Figure 31: Default Credentials Accepted Polycom Device Located at https://192.168.101.188:</w:t>
      </w:r>
      <w:bookmarkEnd w:id="139"/>
    </w:p>
    <w:p w:rsidR="001B7D84" w:rsidRDefault="00AB4192" w:rsidP="008416BF">
      <w:pPr>
        <w:jc w:val="left"/>
      </w:pPr>
      <w:r>
        <w:pict>
          <v:shape id="_x0000_i1044" type="#_x0000_t75" style="width:6in;height:281.25pt">
            <v:imagedata r:id="rId44" o:title="default user 123 on 192" cropbottom="13367f" cropright="13244f"/>
          </v:shape>
        </w:pict>
      </w:r>
    </w:p>
    <w:p w:rsidR="00DD3138" w:rsidRDefault="000501F9" w:rsidP="008416BF">
      <w:pPr>
        <w:jc w:val="left"/>
      </w:pPr>
      <w:r>
        <w:br w:type="page"/>
      </w:r>
    </w:p>
    <w:p w:rsidR="001B7D84" w:rsidRPr="00DF1B6C" w:rsidRDefault="001B7D84" w:rsidP="001B7D84">
      <w:pPr>
        <w:pStyle w:val="Heading2"/>
      </w:pPr>
      <w:r>
        <w:lastRenderedPageBreak/>
        <w:t>Multiple IPMI Authentication Vulnerabilities – medium risk</w:t>
      </w:r>
    </w:p>
    <w:p w:rsidR="00303366" w:rsidRDefault="00303366" w:rsidP="001B7D84">
      <w:pPr>
        <w:rPr>
          <w:color w:val="auto"/>
        </w:rPr>
      </w:pPr>
      <w:r>
        <w:rPr>
          <w:color w:val="auto"/>
        </w:rPr>
        <w:t>Intelligent Platform Management Interface (IPMI) is an interface specification adopted by hardware vendors to allow remote administration at the system or firmware level. IPMI run over the Baseboard Management Controller (BMC) which provides access to BIOS, Disks, and other hardware connected to the system’s controller. Remote booting and monitoring as well as limited network services are also available through an exploited system.</w:t>
      </w:r>
    </w:p>
    <w:p w:rsidR="001B7D84" w:rsidRPr="004668AF" w:rsidRDefault="00303366" w:rsidP="001B7D84">
      <w:pPr>
        <w:rPr>
          <w:color w:val="auto"/>
        </w:rPr>
      </w:pPr>
      <w:r>
        <w:rPr>
          <w:color w:val="auto"/>
        </w:rPr>
        <w:t xml:space="preserve">The analyst identified server systems on the internal network with UDP port 623 open and was able to confirm exploitable machines without disrupting services during the manual penetration testing engagement. Details provided within this report along with screen captures demonstrate the tools and exploits used to expose systems or reveal systems vulnerable. </w:t>
      </w:r>
    </w:p>
    <w:p w:rsidR="001B7D84" w:rsidRDefault="001B7D84" w:rsidP="001B7D84">
      <w:pPr>
        <w:rPr>
          <w:color w:val="auto"/>
        </w:rPr>
      </w:pPr>
      <w:r>
        <w:rPr>
          <w:color w:val="auto"/>
        </w:rPr>
        <w:t xml:space="preserve">TraceSecurity </w:t>
      </w:r>
      <w:r w:rsidR="00303366">
        <w:rPr>
          <w:color w:val="auto"/>
        </w:rPr>
        <w:t>recommends restricting all IPMI traffic to trusted internal networks and devices only though ACLs or routing controls through management VLANS for IPMI traffic. All systems with UDP Port 623 should be evaluated by the organization and mitigated according to the recommendations provided by the manufacture. IPMI traffic should also be implemented as part of an ongoing vulnerability scans for both the unauthenticated, trusted network traffic and all external network traffic for abnormal activity.</w:t>
      </w:r>
    </w:p>
    <w:p w:rsidR="001B7D84" w:rsidRDefault="001B7D84" w:rsidP="001B7D84">
      <w:pPr>
        <w:rPr>
          <w:color w:val="auto"/>
        </w:rPr>
      </w:pPr>
    </w:p>
    <w:p w:rsidR="001B7D84" w:rsidRDefault="001B7D84" w:rsidP="001B7D84">
      <w:pPr>
        <w:pStyle w:val="Caption"/>
        <w:keepNext/>
      </w:pPr>
      <w:r>
        <w:t xml:space="preserve">Figure 32: Table </w:t>
      </w:r>
      <w:r w:rsidR="0095573D">
        <w:t>–</w:t>
      </w:r>
      <w:r>
        <w:t xml:space="preserve"> </w:t>
      </w:r>
      <w:r w:rsidR="0095573D">
        <w:t>Devices Identified on the Network with IPMI UDP Port 623 Open</w:t>
      </w:r>
      <w:r>
        <w:t>:</w:t>
      </w:r>
    </w:p>
    <w:p w:rsidR="001B7D84" w:rsidRDefault="001B7D84">
      <w:pPr>
        <w:spacing w:after="0"/>
        <w:jc w:val="left"/>
      </w:pPr>
      <w:r>
        <w:br w:type="page"/>
      </w:r>
    </w:p>
    <w:p w:rsidR="00B32552" w:rsidRPr="00DF1B6C" w:rsidRDefault="00B32552" w:rsidP="009B0245">
      <w:pPr>
        <w:pStyle w:val="Heading2"/>
      </w:pPr>
      <w:bookmarkStart w:id="140" w:name="_Hlk523820654"/>
      <w:bookmarkStart w:id="141" w:name="_Toc499887873"/>
      <w:proofErr w:type="gramStart"/>
      <w:r w:rsidRPr="00B32552">
        <w:lastRenderedPageBreak/>
        <w:t>Man</w:t>
      </w:r>
      <w:proofErr w:type="gramEnd"/>
      <w:r w:rsidRPr="00B32552">
        <w:t xml:space="preserve"> In The Middle (MITM) Attack Vulnerability via OpenSSL</w:t>
      </w:r>
      <w:bookmarkEnd w:id="140"/>
      <w:r>
        <w:t xml:space="preserve"> – medium risk</w:t>
      </w:r>
      <w:bookmarkEnd w:id="141"/>
    </w:p>
    <w:p w:rsidR="00EA455C" w:rsidRDefault="00EA455C" w:rsidP="004668AF">
      <w:pPr>
        <w:rPr>
          <w:color w:val="auto"/>
        </w:rPr>
      </w:pPr>
      <w:bookmarkStart w:id="142" w:name="_Hlk523484152"/>
      <w:r>
        <w:rPr>
          <w:color w:val="auto"/>
        </w:rPr>
        <w:t xml:space="preserve">OpenSSL Man </w:t>
      </w:r>
      <w:proofErr w:type="gramStart"/>
      <w:r>
        <w:rPr>
          <w:color w:val="auto"/>
        </w:rPr>
        <w:t>In</w:t>
      </w:r>
      <w:proofErr w:type="gramEnd"/>
      <w:r>
        <w:rPr>
          <w:color w:val="auto"/>
        </w:rPr>
        <w:t xml:space="preserve"> The Middle (MITM) attacks all</w:t>
      </w:r>
      <w:r w:rsidR="00852935">
        <w:rPr>
          <w:color w:val="auto"/>
        </w:rPr>
        <w:t>ow an attacker to issue false CC</w:t>
      </w:r>
      <w:r>
        <w:rPr>
          <w:color w:val="auto"/>
        </w:rPr>
        <w:t>S packets to both the server and supplicant that cause the master key to return a zero length key that force all connections to the downgraded key allowing the attacker to decipher all communication between the two devices. Once a compromised connection is established the malicious user can collect the decrypted information or alter the information before it is delivered to the receptive device.</w:t>
      </w:r>
    </w:p>
    <w:bookmarkEnd w:id="142"/>
    <w:p w:rsidR="004668AF" w:rsidRPr="004668AF" w:rsidRDefault="00EA455C" w:rsidP="00EA455C">
      <w:pPr>
        <w:rPr>
          <w:color w:val="auto"/>
        </w:rPr>
      </w:pPr>
      <w:r>
        <w:rPr>
          <w:color w:val="auto"/>
        </w:rPr>
        <w:t xml:space="preserve">The analyst was able to confirm the existence of this vulnerability through a Metasploit module designed to look for this </w:t>
      </w:r>
      <w:proofErr w:type="gramStart"/>
      <w:r>
        <w:rPr>
          <w:color w:val="auto"/>
        </w:rPr>
        <w:t>particular issue</w:t>
      </w:r>
      <w:proofErr w:type="gramEnd"/>
      <w:r>
        <w:rPr>
          <w:color w:val="auto"/>
        </w:rPr>
        <w:t>. The provided screen shots demonstrate the presence of this</w:t>
      </w:r>
      <w:r w:rsidR="004668AF" w:rsidRPr="004668AF">
        <w:rPr>
          <w:color w:val="auto"/>
        </w:rPr>
        <w:t xml:space="preserve"> man-in-the-middle attack</w:t>
      </w:r>
      <w:r>
        <w:rPr>
          <w:color w:val="auto"/>
        </w:rPr>
        <w:t xml:space="preserve"> that</w:t>
      </w:r>
      <w:r w:rsidR="004668AF" w:rsidRPr="004668AF">
        <w:rPr>
          <w:color w:val="auto"/>
        </w:rPr>
        <w:t xml:space="preserve"> could compromise the confidentiality and integrity of communication between two vulnerable OpenSSL endpoints.</w:t>
      </w:r>
      <w:r>
        <w:rPr>
          <w:color w:val="auto"/>
        </w:rPr>
        <w:t xml:space="preserve"> The analyst was unable to demonstrate the process necessary to fully exploit this vulnerability within the timeframe of this engagement. The results of the provided scans indicate the presence of OpenSSL versions that are vulnerable.</w:t>
      </w:r>
    </w:p>
    <w:p w:rsidR="004668AF" w:rsidRDefault="00EA455C" w:rsidP="00B32552">
      <w:pPr>
        <w:rPr>
          <w:color w:val="auto"/>
        </w:rPr>
      </w:pPr>
      <w:bookmarkStart w:id="143" w:name="_Hlk523484169"/>
      <w:r>
        <w:rPr>
          <w:color w:val="auto"/>
        </w:rPr>
        <w:t xml:space="preserve">TraceSecurity recommends upgrading to OpenSSL 1.01 or later. </w:t>
      </w:r>
      <w:r w:rsidR="004668AF" w:rsidRPr="004668AF">
        <w:rPr>
          <w:color w:val="auto"/>
        </w:rPr>
        <w:t xml:space="preserve">OpenSSL before 0.9.8za, 1.0.0 before 1.0.0m, and 1.0.1 before 1.0.1h does not properly restrict processing of </w:t>
      </w:r>
      <w:proofErr w:type="spellStart"/>
      <w:r w:rsidR="004668AF" w:rsidRPr="004668AF">
        <w:rPr>
          <w:color w:val="auto"/>
        </w:rPr>
        <w:t>ChangeCipherSpec</w:t>
      </w:r>
      <w:proofErr w:type="spellEnd"/>
      <w:r w:rsidR="004668AF" w:rsidRPr="004668AF">
        <w:rPr>
          <w:color w:val="auto"/>
        </w:rPr>
        <w:t xml:space="preserve"> messages, which allows man-in-the-middle attackers to trigger use of a zero-length master key</w:t>
      </w:r>
      <w:r>
        <w:rPr>
          <w:color w:val="auto"/>
        </w:rPr>
        <w:t xml:space="preserve">s. </w:t>
      </w:r>
      <w:r w:rsidR="004668AF" w:rsidRPr="004668AF">
        <w:rPr>
          <w:color w:val="auto"/>
        </w:rPr>
        <w:t>OpenSSL update</w:t>
      </w:r>
      <w:r>
        <w:rPr>
          <w:color w:val="auto"/>
        </w:rPr>
        <w:t>s</w:t>
      </w:r>
      <w:r w:rsidR="004668AF" w:rsidRPr="004668AF">
        <w:rPr>
          <w:color w:val="auto"/>
        </w:rPr>
        <w:t xml:space="preserve"> </w:t>
      </w:r>
      <w:r>
        <w:rPr>
          <w:color w:val="auto"/>
        </w:rPr>
        <w:t xml:space="preserve">to </w:t>
      </w:r>
      <w:r w:rsidR="004668AF" w:rsidRPr="004668AF">
        <w:rPr>
          <w:color w:val="auto"/>
        </w:rPr>
        <w:t>all systems runni</w:t>
      </w:r>
      <w:r>
        <w:rPr>
          <w:color w:val="auto"/>
        </w:rPr>
        <w:t>ng affected versions of OpenSSL are encouraged.</w:t>
      </w:r>
    </w:p>
    <w:bookmarkEnd w:id="143"/>
    <w:p w:rsidR="005E141E" w:rsidRDefault="005E141E" w:rsidP="00B32552">
      <w:pPr>
        <w:rPr>
          <w:color w:val="auto"/>
        </w:rPr>
      </w:pPr>
    </w:p>
    <w:p w:rsidR="00B32552" w:rsidRDefault="00B32552" w:rsidP="00B32552">
      <w:pPr>
        <w:pStyle w:val="Caption"/>
        <w:keepNext/>
      </w:pPr>
      <w:bookmarkStart w:id="144" w:name="_Toc499887912"/>
      <w:bookmarkStart w:id="145" w:name="_Hlk523484232"/>
      <w:r>
        <w:t xml:space="preserve">Figure </w:t>
      </w:r>
      <w:r w:rsidR="000F172F">
        <w:t>3</w:t>
      </w:r>
      <w:r w:rsidR="00B874DA">
        <w:t>2</w:t>
      </w:r>
      <w:r>
        <w:t>:</w:t>
      </w:r>
      <w:r w:rsidR="00712BBA">
        <w:t xml:space="preserve"> </w:t>
      </w:r>
      <w:r w:rsidR="00B874DA">
        <w:t xml:space="preserve">Table - </w:t>
      </w:r>
      <w:r w:rsidR="00712BBA">
        <w:t xml:space="preserve">OpenSSL MITM Attack Vulnerability Confirmed </w:t>
      </w:r>
      <w:r w:rsidR="005E141E">
        <w:t>on Multiple Devices over</w:t>
      </w:r>
      <w:r w:rsidR="00712BBA">
        <w:t xml:space="preserve"> TCP Port 443</w:t>
      </w:r>
      <w:r w:rsidR="005D6F74">
        <w:t>:</w:t>
      </w:r>
      <w:bookmarkEnd w:id="144"/>
    </w:p>
    <w:bookmarkEnd w:id="145"/>
    <w:p w:rsidR="005D6F74" w:rsidRDefault="005D6F74" w:rsidP="005D6F74">
      <w:r>
        <w:t xml:space="preserve">The figure below demonstrates </w:t>
      </w:r>
      <w:proofErr w:type="gramStart"/>
      <w:r>
        <w:t>all of</w:t>
      </w:r>
      <w:proofErr w:type="gramEnd"/>
      <w:r>
        <w:t xml:space="preserve"> the devices found by the analyst with the </w:t>
      </w:r>
      <w:proofErr w:type="spellStart"/>
      <w:r>
        <w:t>ChangeCipherSpec</w:t>
      </w:r>
      <w:proofErr w:type="spellEnd"/>
      <w:r>
        <w:t xml:space="preserve"> vulnerability.</w:t>
      </w:r>
      <w:r w:rsidR="00BF1CD9">
        <w:t xml:space="preserve"> The following devices were found to have the CCS vulnerability through the testing results in the figure:</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5913B0" w:rsidRPr="0075566D" w:rsidTr="00316823">
        <w:trPr>
          <w:trHeight w:val="440"/>
          <w:jc w:val="center"/>
        </w:trPr>
        <w:tc>
          <w:tcPr>
            <w:tcW w:w="2707" w:type="dxa"/>
            <w:shd w:val="clear" w:color="auto" w:fill="D9D9D9" w:themeFill="background1" w:themeFillShade="D9"/>
            <w:vAlign w:val="center"/>
          </w:tcPr>
          <w:p w:rsidR="005913B0" w:rsidRPr="005913B0" w:rsidRDefault="005913B0" w:rsidP="005913B0">
            <w:pPr>
              <w:spacing w:after="0"/>
              <w:jc w:val="center"/>
              <w:rPr>
                <w:sz w:val="18"/>
                <w:szCs w:val="18"/>
              </w:rPr>
            </w:pPr>
            <w:bookmarkStart w:id="146" w:name="_Hlk523484256"/>
            <w:r w:rsidRPr="005913B0">
              <w:rPr>
                <w:sz w:val="18"/>
                <w:szCs w:val="18"/>
              </w:rPr>
              <w:t>172.16.0.104</w:t>
            </w:r>
          </w:p>
          <w:p w:rsidR="005913B0" w:rsidRPr="005913B0" w:rsidRDefault="005913B0" w:rsidP="005913B0">
            <w:pPr>
              <w:spacing w:after="0"/>
              <w:jc w:val="center"/>
              <w:rPr>
                <w:sz w:val="18"/>
                <w:szCs w:val="18"/>
              </w:rPr>
            </w:pPr>
            <w:r w:rsidRPr="005913B0">
              <w:rPr>
                <w:sz w:val="18"/>
                <w:szCs w:val="18"/>
              </w:rPr>
              <w:t>172.16.0.109</w:t>
            </w:r>
          </w:p>
          <w:p w:rsidR="005913B0" w:rsidRPr="005913B0" w:rsidRDefault="005913B0" w:rsidP="005913B0">
            <w:pPr>
              <w:spacing w:after="0"/>
              <w:jc w:val="center"/>
              <w:rPr>
                <w:sz w:val="18"/>
                <w:szCs w:val="18"/>
              </w:rPr>
            </w:pPr>
            <w:r w:rsidRPr="005913B0">
              <w:rPr>
                <w:sz w:val="18"/>
                <w:szCs w:val="18"/>
              </w:rPr>
              <w:t>172.16.0.114</w:t>
            </w:r>
          </w:p>
          <w:p w:rsidR="005913B0" w:rsidRPr="005913B0" w:rsidRDefault="005913B0" w:rsidP="005913B0">
            <w:pPr>
              <w:spacing w:after="0"/>
              <w:jc w:val="center"/>
              <w:rPr>
                <w:sz w:val="18"/>
                <w:szCs w:val="18"/>
              </w:rPr>
            </w:pPr>
            <w:r w:rsidRPr="005913B0">
              <w:rPr>
                <w:sz w:val="18"/>
                <w:szCs w:val="18"/>
              </w:rPr>
              <w:t>172.16.0.212</w:t>
            </w:r>
          </w:p>
          <w:p w:rsidR="005913B0" w:rsidRPr="005913B0" w:rsidRDefault="005913B0" w:rsidP="005913B0">
            <w:pPr>
              <w:spacing w:after="0"/>
              <w:jc w:val="center"/>
              <w:rPr>
                <w:sz w:val="18"/>
                <w:szCs w:val="18"/>
              </w:rPr>
            </w:pPr>
            <w:r w:rsidRPr="005913B0">
              <w:rPr>
                <w:sz w:val="18"/>
                <w:szCs w:val="18"/>
              </w:rPr>
              <w:t>172.16.0.213</w:t>
            </w:r>
          </w:p>
          <w:p w:rsidR="005913B0" w:rsidRPr="005913B0" w:rsidRDefault="005913B0" w:rsidP="005913B0">
            <w:pPr>
              <w:spacing w:after="0"/>
              <w:jc w:val="center"/>
              <w:rPr>
                <w:sz w:val="18"/>
                <w:szCs w:val="18"/>
              </w:rPr>
            </w:pPr>
            <w:r w:rsidRPr="005913B0">
              <w:rPr>
                <w:sz w:val="18"/>
                <w:szCs w:val="18"/>
              </w:rPr>
              <w:t>172.16.1.8</w:t>
            </w:r>
          </w:p>
          <w:p w:rsidR="005913B0" w:rsidRPr="005913B0" w:rsidRDefault="005913B0" w:rsidP="005913B0">
            <w:pPr>
              <w:spacing w:after="0"/>
              <w:jc w:val="center"/>
              <w:rPr>
                <w:sz w:val="18"/>
                <w:szCs w:val="18"/>
              </w:rPr>
            </w:pPr>
            <w:r w:rsidRPr="005913B0">
              <w:rPr>
                <w:sz w:val="18"/>
                <w:szCs w:val="18"/>
              </w:rPr>
              <w:t>172.16.1.7</w:t>
            </w:r>
          </w:p>
          <w:p w:rsidR="005913B0" w:rsidRPr="005913B0" w:rsidRDefault="005913B0" w:rsidP="005913B0">
            <w:pPr>
              <w:spacing w:after="0"/>
              <w:jc w:val="center"/>
              <w:rPr>
                <w:sz w:val="18"/>
                <w:szCs w:val="18"/>
              </w:rPr>
            </w:pPr>
            <w:r w:rsidRPr="005913B0">
              <w:rPr>
                <w:sz w:val="18"/>
                <w:szCs w:val="18"/>
              </w:rPr>
              <w:t>172.16.2.19</w:t>
            </w:r>
          </w:p>
          <w:p w:rsidR="005913B0" w:rsidRPr="005913B0" w:rsidRDefault="005913B0" w:rsidP="005913B0">
            <w:pPr>
              <w:spacing w:after="0"/>
              <w:jc w:val="center"/>
              <w:rPr>
                <w:sz w:val="18"/>
                <w:szCs w:val="18"/>
              </w:rPr>
            </w:pPr>
            <w:r w:rsidRPr="005913B0">
              <w:rPr>
                <w:sz w:val="18"/>
                <w:szCs w:val="18"/>
              </w:rPr>
              <w:t>172.16.2.42</w:t>
            </w:r>
          </w:p>
          <w:p w:rsidR="005913B0" w:rsidRPr="005913B0" w:rsidRDefault="005913B0" w:rsidP="005913B0">
            <w:pPr>
              <w:spacing w:after="0"/>
              <w:jc w:val="center"/>
              <w:rPr>
                <w:sz w:val="18"/>
                <w:szCs w:val="18"/>
              </w:rPr>
            </w:pPr>
            <w:r w:rsidRPr="005913B0">
              <w:rPr>
                <w:sz w:val="18"/>
                <w:szCs w:val="18"/>
              </w:rPr>
              <w:t>172.16.5.49</w:t>
            </w:r>
          </w:p>
          <w:p w:rsidR="005913B0" w:rsidRPr="005913B0" w:rsidRDefault="005913B0" w:rsidP="005913B0">
            <w:pPr>
              <w:spacing w:after="0"/>
              <w:jc w:val="center"/>
              <w:rPr>
                <w:sz w:val="18"/>
                <w:szCs w:val="18"/>
              </w:rPr>
            </w:pPr>
            <w:r w:rsidRPr="005913B0">
              <w:rPr>
                <w:sz w:val="18"/>
                <w:szCs w:val="18"/>
              </w:rPr>
              <w:t>172.16.5.75</w:t>
            </w:r>
          </w:p>
          <w:p w:rsidR="005913B0" w:rsidRPr="000A3142" w:rsidRDefault="005913B0" w:rsidP="005913B0">
            <w:pPr>
              <w:spacing w:after="0"/>
              <w:jc w:val="center"/>
              <w:rPr>
                <w:sz w:val="18"/>
                <w:szCs w:val="18"/>
              </w:rPr>
            </w:pPr>
            <w:r>
              <w:rPr>
                <w:sz w:val="18"/>
                <w:szCs w:val="18"/>
              </w:rPr>
              <w:t>172.16.7.7</w:t>
            </w:r>
          </w:p>
        </w:tc>
        <w:tc>
          <w:tcPr>
            <w:tcW w:w="2707" w:type="dxa"/>
            <w:shd w:val="clear" w:color="auto" w:fill="D9D9D9" w:themeFill="background1" w:themeFillShade="D9"/>
            <w:vAlign w:val="center"/>
          </w:tcPr>
          <w:p w:rsidR="005913B0" w:rsidRPr="005913B0" w:rsidRDefault="005913B0" w:rsidP="005913B0">
            <w:pPr>
              <w:spacing w:after="0"/>
              <w:jc w:val="center"/>
              <w:rPr>
                <w:sz w:val="18"/>
                <w:szCs w:val="18"/>
              </w:rPr>
            </w:pPr>
            <w:r w:rsidRPr="005913B0">
              <w:rPr>
                <w:sz w:val="18"/>
                <w:szCs w:val="18"/>
              </w:rPr>
              <w:t>172.16.2.43</w:t>
            </w:r>
          </w:p>
          <w:p w:rsidR="005913B0" w:rsidRPr="005913B0" w:rsidRDefault="005913B0" w:rsidP="005913B0">
            <w:pPr>
              <w:spacing w:after="0"/>
              <w:jc w:val="center"/>
              <w:rPr>
                <w:sz w:val="18"/>
                <w:szCs w:val="18"/>
              </w:rPr>
            </w:pPr>
            <w:r w:rsidRPr="005913B0">
              <w:rPr>
                <w:sz w:val="18"/>
                <w:szCs w:val="18"/>
              </w:rPr>
              <w:t>172.16.3.15</w:t>
            </w:r>
          </w:p>
          <w:p w:rsidR="005913B0" w:rsidRPr="005913B0" w:rsidRDefault="005913B0" w:rsidP="005913B0">
            <w:pPr>
              <w:spacing w:after="0"/>
              <w:jc w:val="center"/>
              <w:rPr>
                <w:sz w:val="18"/>
                <w:szCs w:val="18"/>
              </w:rPr>
            </w:pPr>
            <w:r w:rsidRPr="005913B0">
              <w:rPr>
                <w:sz w:val="18"/>
                <w:szCs w:val="18"/>
              </w:rPr>
              <w:t>172.16.3.19</w:t>
            </w:r>
          </w:p>
          <w:p w:rsidR="005913B0" w:rsidRPr="005913B0" w:rsidRDefault="005913B0" w:rsidP="005913B0">
            <w:pPr>
              <w:spacing w:after="0"/>
              <w:jc w:val="center"/>
              <w:rPr>
                <w:sz w:val="18"/>
                <w:szCs w:val="18"/>
              </w:rPr>
            </w:pPr>
            <w:r w:rsidRPr="005913B0">
              <w:rPr>
                <w:sz w:val="18"/>
                <w:szCs w:val="18"/>
              </w:rPr>
              <w:t>172.16.3.45</w:t>
            </w:r>
          </w:p>
          <w:p w:rsidR="005913B0" w:rsidRPr="005913B0" w:rsidRDefault="005913B0" w:rsidP="005913B0">
            <w:pPr>
              <w:spacing w:after="0"/>
              <w:jc w:val="center"/>
              <w:rPr>
                <w:sz w:val="18"/>
                <w:szCs w:val="18"/>
              </w:rPr>
            </w:pPr>
            <w:r w:rsidRPr="005913B0">
              <w:rPr>
                <w:sz w:val="18"/>
                <w:szCs w:val="18"/>
              </w:rPr>
              <w:t>172.16.3.48</w:t>
            </w:r>
          </w:p>
          <w:p w:rsidR="005913B0" w:rsidRPr="005913B0" w:rsidRDefault="005913B0" w:rsidP="005913B0">
            <w:pPr>
              <w:spacing w:after="0"/>
              <w:jc w:val="center"/>
              <w:rPr>
                <w:sz w:val="18"/>
                <w:szCs w:val="18"/>
              </w:rPr>
            </w:pPr>
            <w:r w:rsidRPr="005913B0">
              <w:rPr>
                <w:sz w:val="18"/>
                <w:szCs w:val="18"/>
              </w:rPr>
              <w:t>172.16.4.1</w:t>
            </w:r>
          </w:p>
          <w:p w:rsidR="005913B0" w:rsidRPr="005913B0" w:rsidRDefault="005913B0" w:rsidP="005913B0">
            <w:pPr>
              <w:spacing w:after="0"/>
              <w:jc w:val="center"/>
              <w:rPr>
                <w:sz w:val="18"/>
                <w:szCs w:val="18"/>
              </w:rPr>
            </w:pPr>
            <w:r w:rsidRPr="005913B0">
              <w:rPr>
                <w:sz w:val="18"/>
                <w:szCs w:val="18"/>
              </w:rPr>
              <w:t>172.16.4.14</w:t>
            </w:r>
          </w:p>
          <w:p w:rsidR="005913B0" w:rsidRPr="005913B0" w:rsidRDefault="005913B0" w:rsidP="005913B0">
            <w:pPr>
              <w:spacing w:after="0"/>
              <w:jc w:val="center"/>
              <w:rPr>
                <w:sz w:val="18"/>
                <w:szCs w:val="18"/>
              </w:rPr>
            </w:pPr>
            <w:r w:rsidRPr="005913B0">
              <w:rPr>
                <w:sz w:val="18"/>
                <w:szCs w:val="18"/>
              </w:rPr>
              <w:t>172.16.4.46</w:t>
            </w:r>
          </w:p>
          <w:p w:rsidR="005913B0" w:rsidRPr="005913B0" w:rsidRDefault="005913B0" w:rsidP="005913B0">
            <w:pPr>
              <w:spacing w:after="0"/>
              <w:jc w:val="center"/>
              <w:rPr>
                <w:sz w:val="18"/>
                <w:szCs w:val="18"/>
              </w:rPr>
            </w:pPr>
            <w:r w:rsidRPr="005913B0">
              <w:rPr>
                <w:sz w:val="18"/>
                <w:szCs w:val="18"/>
              </w:rPr>
              <w:t>172.16.5.46</w:t>
            </w:r>
          </w:p>
          <w:p w:rsidR="005913B0" w:rsidRPr="005913B0" w:rsidRDefault="005913B0" w:rsidP="005913B0">
            <w:pPr>
              <w:spacing w:after="0"/>
              <w:jc w:val="center"/>
              <w:rPr>
                <w:sz w:val="18"/>
                <w:szCs w:val="18"/>
              </w:rPr>
            </w:pPr>
            <w:r w:rsidRPr="005913B0">
              <w:rPr>
                <w:sz w:val="18"/>
                <w:szCs w:val="18"/>
              </w:rPr>
              <w:t>172.16.6.41</w:t>
            </w:r>
          </w:p>
          <w:p w:rsidR="005913B0" w:rsidRPr="000A3142" w:rsidRDefault="005913B0" w:rsidP="005913B0">
            <w:pPr>
              <w:spacing w:after="0"/>
              <w:jc w:val="center"/>
              <w:rPr>
                <w:sz w:val="18"/>
                <w:szCs w:val="18"/>
              </w:rPr>
            </w:pPr>
            <w:r>
              <w:rPr>
                <w:sz w:val="18"/>
                <w:szCs w:val="18"/>
              </w:rPr>
              <w:t>172.16.9.83</w:t>
            </w:r>
          </w:p>
        </w:tc>
        <w:tc>
          <w:tcPr>
            <w:tcW w:w="2707" w:type="dxa"/>
            <w:shd w:val="clear" w:color="auto" w:fill="D9D9D9" w:themeFill="background1" w:themeFillShade="D9"/>
            <w:vAlign w:val="center"/>
          </w:tcPr>
          <w:p w:rsidR="005913B0" w:rsidRPr="005913B0" w:rsidRDefault="005913B0" w:rsidP="005913B0">
            <w:pPr>
              <w:spacing w:after="0"/>
              <w:jc w:val="center"/>
              <w:rPr>
                <w:sz w:val="18"/>
                <w:szCs w:val="18"/>
              </w:rPr>
            </w:pPr>
            <w:r w:rsidRPr="005913B0">
              <w:rPr>
                <w:sz w:val="18"/>
                <w:szCs w:val="18"/>
              </w:rPr>
              <w:t>172.16.6.42</w:t>
            </w:r>
          </w:p>
          <w:p w:rsidR="005913B0" w:rsidRPr="005913B0" w:rsidRDefault="005913B0" w:rsidP="005913B0">
            <w:pPr>
              <w:spacing w:after="0"/>
              <w:jc w:val="center"/>
              <w:rPr>
                <w:sz w:val="18"/>
                <w:szCs w:val="18"/>
              </w:rPr>
            </w:pPr>
            <w:r w:rsidRPr="005913B0">
              <w:rPr>
                <w:sz w:val="18"/>
                <w:szCs w:val="18"/>
              </w:rPr>
              <w:t>172.16.6.49</w:t>
            </w:r>
          </w:p>
          <w:p w:rsidR="005913B0" w:rsidRPr="005913B0" w:rsidRDefault="005913B0" w:rsidP="005913B0">
            <w:pPr>
              <w:spacing w:after="0"/>
              <w:jc w:val="center"/>
              <w:rPr>
                <w:sz w:val="18"/>
                <w:szCs w:val="18"/>
              </w:rPr>
            </w:pPr>
            <w:r w:rsidRPr="005913B0">
              <w:rPr>
                <w:sz w:val="18"/>
                <w:szCs w:val="18"/>
              </w:rPr>
              <w:t>172.16.6.50</w:t>
            </w:r>
          </w:p>
          <w:p w:rsidR="005913B0" w:rsidRPr="005913B0" w:rsidRDefault="005913B0" w:rsidP="005913B0">
            <w:pPr>
              <w:spacing w:after="0"/>
              <w:jc w:val="center"/>
              <w:rPr>
                <w:sz w:val="18"/>
                <w:szCs w:val="18"/>
              </w:rPr>
            </w:pPr>
            <w:r w:rsidRPr="005913B0">
              <w:rPr>
                <w:sz w:val="18"/>
                <w:szCs w:val="18"/>
              </w:rPr>
              <w:t>172.16.6.54</w:t>
            </w:r>
          </w:p>
          <w:p w:rsidR="005913B0" w:rsidRPr="005913B0" w:rsidRDefault="005913B0" w:rsidP="005913B0">
            <w:pPr>
              <w:spacing w:after="0"/>
              <w:jc w:val="center"/>
              <w:rPr>
                <w:sz w:val="18"/>
                <w:szCs w:val="18"/>
              </w:rPr>
            </w:pPr>
            <w:r w:rsidRPr="005913B0">
              <w:rPr>
                <w:sz w:val="18"/>
                <w:szCs w:val="18"/>
              </w:rPr>
              <w:t>172.16.6.56</w:t>
            </w:r>
          </w:p>
          <w:p w:rsidR="005913B0" w:rsidRPr="005913B0" w:rsidRDefault="005913B0" w:rsidP="005913B0">
            <w:pPr>
              <w:spacing w:after="0"/>
              <w:jc w:val="center"/>
              <w:rPr>
                <w:sz w:val="18"/>
                <w:szCs w:val="18"/>
              </w:rPr>
            </w:pPr>
            <w:r w:rsidRPr="005913B0">
              <w:rPr>
                <w:sz w:val="18"/>
                <w:szCs w:val="18"/>
              </w:rPr>
              <w:t>172.16.7.76</w:t>
            </w:r>
          </w:p>
          <w:p w:rsidR="005913B0" w:rsidRPr="005913B0" w:rsidRDefault="005913B0" w:rsidP="005913B0">
            <w:pPr>
              <w:spacing w:after="0"/>
              <w:jc w:val="center"/>
              <w:rPr>
                <w:sz w:val="18"/>
                <w:szCs w:val="18"/>
              </w:rPr>
            </w:pPr>
            <w:r w:rsidRPr="005913B0">
              <w:rPr>
                <w:sz w:val="18"/>
                <w:szCs w:val="18"/>
              </w:rPr>
              <w:t>172.16.7.77</w:t>
            </w:r>
          </w:p>
          <w:p w:rsidR="005913B0" w:rsidRPr="005913B0" w:rsidRDefault="005913B0" w:rsidP="005913B0">
            <w:pPr>
              <w:spacing w:after="0"/>
              <w:jc w:val="center"/>
              <w:rPr>
                <w:sz w:val="18"/>
                <w:szCs w:val="18"/>
              </w:rPr>
            </w:pPr>
            <w:r w:rsidRPr="005913B0">
              <w:rPr>
                <w:sz w:val="18"/>
                <w:szCs w:val="18"/>
              </w:rPr>
              <w:t>172.16.7.79</w:t>
            </w:r>
          </w:p>
          <w:p w:rsidR="005913B0" w:rsidRPr="005913B0" w:rsidRDefault="005913B0" w:rsidP="005913B0">
            <w:pPr>
              <w:spacing w:after="0"/>
              <w:jc w:val="center"/>
              <w:rPr>
                <w:sz w:val="18"/>
                <w:szCs w:val="18"/>
              </w:rPr>
            </w:pPr>
            <w:r w:rsidRPr="005913B0">
              <w:rPr>
                <w:sz w:val="18"/>
                <w:szCs w:val="18"/>
              </w:rPr>
              <w:t>172.16.7.82</w:t>
            </w:r>
          </w:p>
          <w:p w:rsidR="005913B0" w:rsidRPr="005913B0" w:rsidRDefault="005913B0" w:rsidP="005913B0">
            <w:pPr>
              <w:spacing w:after="0"/>
              <w:jc w:val="center"/>
              <w:rPr>
                <w:sz w:val="18"/>
                <w:szCs w:val="18"/>
              </w:rPr>
            </w:pPr>
            <w:r w:rsidRPr="005913B0">
              <w:rPr>
                <w:sz w:val="18"/>
                <w:szCs w:val="18"/>
              </w:rPr>
              <w:t>172.16.7.84</w:t>
            </w:r>
          </w:p>
          <w:p w:rsidR="005913B0" w:rsidRPr="000A3142" w:rsidRDefault="005913B0" w:rsidP="005913B0">
            <w:pPr>
              <w:spacing w:after="0"/>
              <w:jc w:val="center"/>
              <w:rPr>
                <w:sz w:val="18"/>
                <w:szCs w:val="18"/>
              </w:rPr>
            </w:pPr>
            <w:r>
              <w:rPr>
                <w:sz w:val="18"/>
                <w:szCs w:val="18"/>
              </w:rPr>
              <w:t>10.10.10.4</w:t>
            </w:r>
          </w:p>
        </w:tc>
        <w:tc>
          <w:tcPr>
            <w:tcW w:w="2707" w:type="dxa"/>
            <w:shd w:val="clear" w:color="auto" w:fill="D9D9D9" w:themeFill="background1" w:themeFillShade="D9"/>
            <w:vAlign w:val="center"/>
          </w:tcPr>
          <w:p w:rsidR="005913B0" w:rsidRPr="005913B0" w:rsidRDefault="005913B0" w:rsidP="005913B0">
            <w:pPr>
              <w:spacing w:after="0"/>
              <w:jc w:val="center"/>
              <w:rPr>
                <w:sz w:val="18"/>
                <w:szCs w:val="18"/>
              </w:rPr>
            </w:pPr>
            <w:r w:rsidRPr="005913B0">
              <w:rPr>
                <w:sz w:val="18"/>
                <w:szCs w:val="18"/>
              </w:rPr>
              <w:t>192.168.101.18</w:t>
            </w:r>
          </w:p>
          <w:p w:rsidR="005913B0" w:rsidRPr="005913B0" w:rsidRDefault="005913B0" w:rsidP="005913B0">
            <w:pPr>
              <w:spacing w:after="0"/>
              <w:jc w:val="center"/>
              <w:rPr>
                <w:sz w:val="18"/>
                <w:szCs w:val="18"/>
              </w:rPr>
            </w:pPr>
            <w:r w:rsidRPr="005913B0">
              <w:rPr>
                <w:sz w:val="18"/>
                <w:szCs w:val="18"/>
              </w:rPr>
              <w:t>192.168.101.26</w:t>
            </w:r>
          </w:p>
          <w:p w:rsidR="005913B0" w:rsidRPr="005913B0" w:rsidRDefault="005913B0" w:rsidP="005913B0">
            <w:pPr>
              <w:spacing w:after="0"/>
              <w:jc w:val="center"/>
              <w:rPr>
                <w:sz w:val="18"/>
                <w:szCs w:val="18"/>
              </w:rPr>
            </w:pPr>
            <w:r w:rsidRPr="005913B0">
              <w:rPr>
                <w:sz w:val="18"/>
                <w:szCs w:val="18"/>
              </w:rPr>
              <w:t>192.168.101.28</w:t>
            </w:r>
          </w:p>
          <w:p w:rsidR="005913B0" w:rsidRPr="005913B0" w:rsidRDefault="005913B0" w:rsidP="005913B0">
            <w:pPr>
              <w:spacing w:after="0"/>
              <w:jc w:val="center"/>
              <w:rPr>
                <w:sz w:val="18"/>
                <w:szCs w:val="18"/>
              </w:rPr>
            </w:pPr>
            <w:r w:rsidRPr="005913B0">
              <w:rPr>
                <w:sz w:val="18"/>
                <w:szCs w:val="18"/>
              </w:rPr>
              <w:t>192.168.101.42</w:t>
            </w:r>
          </w:p>
          <w:p w:rsidR="005913B0" w:rsidRPr="005913B0" w:rsidRDefault="005913B0" w:rsidP="005913B0">
            <w:pPr>
              <w:spacing w:after="0"/>
              <w:jc w:val="center"/>
              <w:rPr>
                <w:sz w:val="18"/>
                <w:szCs w:val="18"/>
              </w:rPr>
            </w:pPr>
            <w:r w:rsidRPr="005913B0">
              <w:rPr>
                <w:sz w:val="18"/>
                <w:szCs w:val="18"/>
              </w:rPr>
              <w:t>192.168.101.64</w:t>
            </w:r>
          </w:p>
          <w:p w:rsidR="005913B0" w:rsidRPr="005913B0" w:rsidRDefault="005913B0" w:rsidP="005913B0">
            <w:pPr>
              <w:spacing w:after="0"/>
              <w:jc w:val="center"/>
              <w:rPr>
                <w:sz w:val="18"/>
                <w:szCs w:val="18"/>
              </w:rPr>
            </w:pPr>
            <w:r w:rsidRPr="005913B0">
              <w:rPr>
                <w:sz w:val="18"/>
                <w:szCs w:val="18"/>
              </w:rPr>
              <w:t>192.168.101.66</w:t>
            </w:r>
          </w:p>
          <w:p w:rsidR="005913B0" w:rsidRPr="005913B0" w:rsidRDefault="005913B0" w:rsidP="005913B0">
            <w:pPr>
              <w:spacing w:after="0"/>
              <w:jc w:val="center"/>
              <w:rPr>
                <w:sz w:val="18"/>
                <w:szCs w:val="18"/>
              </w:rPr>
            </w:pPr>
            <w:r w:rsidRPr="005913B0">
              <w:rPr>
                <w:sz w:val="18"/>
                <w:szCs w:val="18"/>
              </w:rPr>
              <w:t>192.168.101.68</w:t>
            </w:r>
          </w:p>
          <w:p w:rsidR="005913B0" w:rsidRPr="005913B0" w:rsidRDefault="005913B0" w:rsidP="005913B0">
            <w:pPr>
              <w:spacing w:after="0"/>
              <w:jc w:val="center"/>
              <w:rPr>
                <w:sz w:val="18"/>
                <w:szCs w:val="18"/>
              </w:rPr>
            </w:pPr>
            <w:r w:rsidRPr="005913B0">
              <w:rPr>
                <w:sz w:val="18"/>
                <w:szCs w:val="18"/>
              </w:rPr>
              <w:t>192.168.101.162</w:t>
            </w:r>
          </w:p>
          <w:p w:rsidR="005913B0" w:rsidRPr="005913B0" w:rsidRDefault="005913B0" w:rsidP="005913B0">
            <w:pPr>
              <w:spacing w:after="0"/>
              <w:jc w:val="center"/>
              <w:rPr>
                <w:sz w:val="18"/>
                <w:szCs w:val="18"/>
              </w:rPr>
            </w:pPr>
            <w:r w:rsidRPr="005913B0">
              <w:rPr>
                <w:sz w:val="18"/>
                <w:szCs w:val="18"/>
              </w:rPr>
              <w:t>192.168.205.1</w:t>
            </w:r>
          </w:p>
          <w:p w:rsidR="005913B0" w:rsidRPr="005913B0" w:rsidRDefault="005913B0" w:rsidP="005913B0">
            <w:pPr>
              <w:spacing w:after="0"/>
              <w:jc w:val="center"/>
              <w:rPr>
                <w:sz w:val="18"/>
                <w:szCs w:val="18"/>
              </w:rPr>
            </w:pPr>
            <w:r w:rsidRPr="005913B0">
              <w:rPr>
                <w:sz w:val="18"/>
                <w:szCs w:val="18"/>
              </w:rPr>
              <w:t>192.168.201.9</w:t>
            </w:r>
          </w:p>
          <w:p w:rsidR="005913B0" w:rsidRPr="000A3142" w:rsidRDefault="005913B0" w:rsidP="005913B0">
            <w:pPr>
              <w:spacing w:after="0"/>
              <w:jc w:val="center"/>
              <w:rPr>
                <w:sz w:val="18"/>
                <w:szCs w:val="18"/>
              </w:rPr>
            </w:pPr>
            <w:r w:rsidRPr="005913B0">
              <w:rPr>
                <w:sz w:val="18"/>
                <w:szCs w:val="18"/>
              </w:rPr>
              <w:t>192.168.201.25</w:t>
            </w:r>
          </w:p>
        </w:tc>
      </w:tr>
      <w:bookmarkEnd w:id="146"/>
    </w:tbl>
    <w:p w:rsidR="00B32552" w:rsidRDefault="00B32552" w:rsidP="00B32552"/>
    <w:p w:rsidR="002F2D40" w:rsidRDefault="002F2D40" w:rsidP="002F2D40">
      <w:pPr>
        <w:pStyle w:val="Caption"/>
        <w:keepNext/>
      </w:pPr>
      <w:bookmarkStart w:id="147" w:name="_Toc499887913"/>
      <w:r>
        <w:lastRenderedPageBreak/>
        <w:t>Figure 3</w:t>
      </w:r>
      <w:r w:rsidR="00854581">
        <w:t>3</w:t>
      </w:r>
      <w:r>
        <w:t>: OpenSSL MITM Attack Vulnerability Confirmed on Multiple Devices over TCP Port 443:</w:t>
      </w:r>
      <w:bookmarkEnd w:id="147"/>
    </w:p>
    <w:p w:rsidR="002F2D40" w:rsidRDefault="00AB4192" w:rsidP="00B32552">
      <w:r>
        <w:pict>
          <v:shape id="_x0000_i1045" type="#_x0000_t75" style="width:429.75pt;height:447.75pt">
            <v:imagedata r:id="rId45" o:title="CCS Nmap Example of vuln devices"/>
          </v:shape>
        </w:pict>
      </w:r>
    </w:p>
    <w:p w:rsidR="00C766DB" w:rsidRDefault="00C766DB" w:rsidP="00C766DB">
      <w:pPr>
        <w:pStyle w:val="Caption"/>
        <w:keepNext/>
      </w:pPr>
      <w:bookmarkStart w:id="148" w:name="_Toc499887914"/>
      <w:r>
        <w:lastRenderedPageBreak/>
        <w:t>Figure 3</w:t>
      </w:r>
      <w:r w:rsidR="00546F17">
        <w:t>4</w:t>
      </w:r>
      <w:r>
        <w:t>: OpenSSL MITM Attack Vulnerability Confirmed on Multiple Devices over TCP Port 443:</w:t>
      </w:r>
      <w:bookmarkEnd w:id="148"/>
    </w:p>
    <w:p w:rsidR="00E141AD" w:rsidRDefault="00AB4192" w:rsidP="00B32552">
      <w:r>
        <w:pict>
          <v:shape id="_x0000_i1046" type="#_x0000_t75" style="width:429.75pt;height:247.5pt">
            <v:imagedata r:id="rId46" o:title="CCS Example of vuln devices"/>
          </v:shape>
        </w:pict>
      </w:r>
    </w:p>
    <w:p w:rsidR="00C766DB" w:rsidRDefault="00E141AD" w:rsidP="00E141AD">
      <w:pPr>
        <w:spacing w:after="0"/>
        <w:jc w:val="left"/>
      </w:pPr>
      <w:r>
        <w:br w:type="page"/>
      </w:r>
    </w:p>
    <w:p w:rsidR="00307A09" w:rsidRPr="00307A09" w:rsidRDefault="00307A09" w:rsidP="00307A09">
      <w:pPr>
        <w:pStyle w:val="Heading2"/>
        <w:pBdr>
          <w:top w:val="none" w:sz="0" w:space="0" w:color="auto"/>
          <w:left w:val="none" w:sz="0" w:space="0" w:color="auto"/>
          <w:bottom w:val="none" w:sz="0" w:space="0" w:color="auto"/>
          <w:right w:val="none" w:sz="0" w:space="0" w:color="auto"/>
        </w:pBdr>
        <w:rPr>
          <w:sz w:val="18"/>
          <w:szCs w:val="18"/>
        </w:rPr>
      </w:pPr>
      <w:bookmarkStart w:id="149" w:name="_Toc483229562"/>
      <w:r w:rsidRPr="00307A09">
        <w:rPr>
          <w:sz w:val="18"/>
          <w:szCs w:val="18"/>
        </w:rPr>
        <w:lastRenderedPageBreak/>
        <w:t xml:space="preserve">Administrative Bypass Vulnerability – </w:t>
      </w:r>
      <w:sdt>
        <w:sdtPr>
          <w:rPr>
            <w:sz w:val="18"/>
            <w:szCs w:val="18"/>
          </w:rPr>
          <w:alias w:val="Risk Level"/>
          <w:tag w:val="Risk Level"/>
          <w:id w:val="504641449"/>
          <w:placeholder>
            <w:docPart w:val="300C1ABB37D2481F8E1F793834DACB12"/>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rsidRPr="00307A09">
            <w:rPr>
              <w:sz w:val="18"/>
              <w:szCs w:val="18"/>
            </w:rPr>
            <w:t>Medium Risk</w:t>
          </w:r>
        </w:sdtContent>
      </w:sdt>
      <w:bookmarkEnd w:id="149"/>
    </w:p>
    <w:p w:rsidR="00307A09" w:rsidRPr="00307A09" w:rsidRDefault="00307A09" w:rsidP="00307A09">
      <w:pPr>
        <w:keepNext/>
        <w:rPr>
          <w:color w:val="auto"/>
        </w:rPr>
      </w:pPr>
      <w:bookmarkStart w:id="150" w:name="_Toc483229519"/>
      <w:r w:rsidRPr="00307A09">
        <w:rPr>
          <w:color w:val="auto"/>
        </w:rPr>
        <w:t>An attack known as Authentication Bypass allows hackers to avoid authentication, in some cases, to the entire security subsystem or a service or appliance. Most attacks occur on Web sites and can happen due to errors in the design or implementation of a system. Systems vulnerable to authentication bypass exhibit either a failure to enumerate and enforce the access policy or a weak authentication system that allows a valid identity to be forged. Either the Web access control system does not have the full set of URIs that enumerate the application or Web site under attack, or the access control system does not extend to the section of the site that needs protection. If a web application implements access control only on the log in page, the authentication schema could be bypassed. For example, if a user directly requests a different page via forced browsing, that page may not check the credentials of the user before granting access.</w:t>
      </w:r>
    </w:p>
    <w:p w:rsidR="00307A09" w:rsidRPr="00307A09" w:rsidRDefault="00307A09" w:rsidP="00307A09">
      <w:pPr>
        <w:keepNext/>
        <w:rPr>
          <w:color w:val="auto"/>
        </w:rPr>
      </w:pPr>
      <w:r w:rsidRPr="00307A09">
        <w:rPr>
          <w:color w:val="auto"/>
        </w:rPr>
        <w:t>The analyst discovered a device running an intranet message board or informational appliance that displayed upcoming events as well as current employee schedules and changes for the day and was able to circumvent the authentication mechanism of the server by conducting a directory enumeration attack and browse directly to the site’ management panel without authentication. Once behind the analyst was at the management interface, they were able to conduct administrative functions without providing credentials. The analyst conducted a rogue post and demonstrated the removal of the rogue post. The activities indicate an erosion in authentication that compromises the integrity of information shared on the intranet site. Although the root folder of the administrative folder required authentication, the sub-directories and related menu items did not enforce authentication during this engagement.</w:t>
      </w:r>
    </w:p>
    <w:p w:rsidR="00307A09" w:rsidRPr="00307A09" w:rsidRDefault="00307A09" w:rsidP="00307A09">
      <w:pPr>
        <w:keepNext/>
        <w:rPr>
          <w:color w:val="auto"/>
        </w:rPr>
      </w:pPr>
      <w:r w:rsidRPr="00307A09">
        <w:rPr>
          <w:color w:val="auto"/>
        </w:rPr>
        <w:t>TraceSecurity recommends auditing all application authentication settings and system permissions to ensure the authentication requirements are effective throughout the site and application. TraceSecurity also recommends implementing periodic tests to ensure hardening standards have been implemented to prevent authentication bypass and related exploits to the hosted applications.</w:t>
      </w:r>
    </w:p>
    <w:p w:rsidR="00307A09" w:rsidRPr="00307A09" w:rsidRDefault="00307A09" w:rsidP="00307A09">
      <w:pPr>
        <w:keepNext/>
        <w:rPr>
          <w:color w:val="auto"/>
        </w:rPr>
      </w:pPr>
      <w:r w:rsidRPr="00307A09">
        <w:rPr>
          <w:color w:val="auto"/>
        </w:rPr>
        <w:t>The following figures show the devices that are missing credentials:</w:t>
      </w:r>
    </w:p>
    <w:p w:rsidR="00307A09" w:rsidRPr="00307A09" w:rsidRDefault="00307A09" w:rsidP="00307A09"/>
    <w:p w:rsidR="00307A09" w:rsidRPr="00307A09" w:rsidRDefault="00307A09" w:rsidP="00307A09">
      <w:pPr>
        <w:keepNext/>
        <w:rPr>
          <w:b/>
          <w:bCs/>
          <w:i/>
          <w:color w:val="FF0000"/>
          <w:szCs w:val="20"/>
        </w:rPr>
      </w:pPr>
      <w:r w:rsidRPr="00307A09">
        <w:rPr>
          <w:b/>
          <w:bCs/>
          <w:i/>
          <w:color w:val="FF0000"/>
          <w:szCs w:val="20"/>
        </w:rPr>
        <w:t>Figure 25a: Information Located on Intranet Site at http://</w:t>
      </w:r>
      <w:bookmarkEnd w:id="150"/>
      <w:r w:rsidRPr="00307A09">
        <w:rPr>
          <w:b/>
          <w:bCs/>
          <w:i/>
          <w:color w:val="FF0000"/>
          <w:szCs w:val="20"/>
        </w:rPr>
        <w:t>XXXX</w:t>
      </w:r>
    </w:p>
    <w:p w:rsidR="00307A09" w:rsidRPr="00307A09" w:rsidRDefault="00307A09" w:rsidP="00307A09"/>
    <w:p w:rsidR="00307A09" w:rsidRPr="00307A09" w:rsidRDefault="00307A09" w:rsidP="00307A09"/>
    <w:p w:rsidR="00307A09" w:rsidRPr="00307A09" w:rsidRDefault="00307A09" w:rsidP="00307A09">
      <w:pPr>
        <w:keepNext/>
        <w:rPr>
          <w:b/>
          <w:bCs/>
          <w:i/>
          <w:color w:val="FF0000"/>
          <w:szCs w:val="20"/>
        </w:rPr>
      </w:pPr>
      <w:bookmarkStart w:id="151" w:name="_Toc483229520"/>
      <w:r w:rsidRPr="00307A09">
        <w:rPr>
          <w:b/>
          <w:bCs/>
          <w:i/>
          <w:color w:val="FF0000"/>
          <w:szCs w:val="20"/>
        </w:rPr>
        <w:t xml:space="preserve">Figure 25b: </w:t>
      </w:r>
      <w:proofErr w:type="spellStart"/>
      <w:r w:rsidRPr="00307A09">
        <w:rPr>
          <w:b/>
          <w:bCs/>
          <w:i/>
          <w:color w:val="FF0000"/>
          <w:szCs w:val="20"/>
        </w:rPr>
        <w:t>DirB</w:t>
      </w:r>
      <w:proofErr w:type="spellEnd"/>
      <w:r w:rsidRPr="00307A09">
        <w:rPr>
          <w:b/>
          <w:bCs/>
          <w:i/>
          <w:color w:val="FF0000"/>
          <w:szCs w:val="20"/>
        </w:rPr>
        <w:t xml:space="preserve"> Search Results on http://</w:t>
      </w:r>
      <w:bookmarkEnd w:id="151"/>
      <w:r w:rsidRPr="00307A09">
        <w:rPr>
          <w:b/>
          <w:bCs/>
          <w:i/>
          <w:color w:val="FF0000"/>
          <w:szCs w:val="20"/>
        </w:rPr>
        <w:t>XXXX</w:t>
      </w:r>
    </w:p>
    <w:p w:rsidR="00307A09" w:rsidRDefault="00307A09" w:rsidP="00307A09">
      <w:r w:rsidRPr="00307A09">
        <w:t>The image below demonstrates the location of directories located on the intranet site located on XXXX. The analyst attempted to visit these directories and pages to explore opportunities to compromise the information and attempt to control the system.</w:t>
      </w:r>
    </w:p>
    <w:p w:rsidR="00307A09" w:rsidRDefault="00307A09">
      <w:pPr>
        <w:spacing w:after="0"/>
        <w:jc w:val="left"/>
      </w:pPr>
      <w:r>
        <w:br w:type="page"/>
      </w:r>
    </w:p>
    <w:p w:rsidR="0008300D" w:rsidRPr="00DF1B6C" w:rsidRDefault="0008300D" w:rsidP="009B0245">
      <w:pPr>
        <w:pStyle w:val="Heading2"/>
      </w:pPr>
      <w:bookmarkStart w:id="152" w:name="_Toc499887874"/>
      <w:r>
        <w:lastRenderedPageBreak/>
        <w:t>Remote Session Vulnerability “WannaCry” – medium risk</w:t>
      </w:r>
      <w:bookmarkEnd w:id="152"/>
    </w:p>
    <w:p w:rsidR="0008300D" w:rsidRPr="0000461C" w:rsidRDefault="0008300D" w:rsidP="0008300D">
      <w:pPr>
        <w:rPr>
          <w:color w:val="auto"/>
        </w:rPr>
      </w:pPr>
      <w:bookmarkStart w:id="153" w:name="_Hlk523484927"/>
      <w:proofErr w:type="spellStart"/>
      <w:r w:rsidRPr="0000461C">
        <w:rPr>
          <w:color w:val="auto"/>
        </w:rPr>
        <w:t>EternalBlue</w:t>
      </w:r>
      <w:proofErr w:type="spellEnd"/>
      <w:r>
        <w:rPr>
          <w:color w:val="auto"/>
        </w:rPr>
        <w:t xml:space="preserve"> or </w:t>
      </w:r>
      <w:r w:rsidR="0096427E">
        <w:rPr>
          <w:color w:val="auto"/>
        </w:rPr>
        <w:t>WannaCry</w:t>
      </w:r>
      <w:r w:rsidRPr="0000461C">
        <w:rPr>
          <w:color w:val="auto"/>
        </w:rPr>
        <w:t xml:space="preserve"> exploits a vulnerability in Microsoft's implementation of the Server Message Block (SMB) protocol. </w:t>
      </w:r>
      <w:bookmarkEnd w:id="153"/>
      <w:r w:rsidRPr="0000461C">
        <w:rPr>
          <w:color w:val="auto"/>
        </w:rPr>
        <w:t>This vulnerability is denoted by entry CVE-2017-0144 in the Common Vulnerabilities and Exposures (CVE) catalog. The vulnerability exists because the SMB version 1 (SMBv1) server in various versions of Microsoft Windows accepts specially crafted packets from remote attackers, allowing them to execute arbitrary code on the target computer</w:t>
      </w:r>
      <w:r>
        <w:rPr>
          <w:color w:val="auto"/>
        </w:rPr>
        <w:t>.</w:t>
      </w:r>
    </w:p>
    <w:p w:rsidR="0008300D" w:rsidRPr="004668AF" w:rsidRDefault="0008300D" w:rsidP="0008300D">
      <w:pPr>
        <w:rPr>
          <w:color w:val="auto"/>
        </w:rPr>
      </w:pPr>
      <w:r>
        <w:rPr>
          <w:color w:val="auto"/>
        </w:rPr>
        <w:t xml:space="preserve">The analyst was able to confirm the existence of this vulnerability through a Metasploit module designed to look for the presence of the </w:t>
      </w:r>
      <w:proofErr w:type="spellStart"/>
      <w:r>
        <w:rPr>
          <w:color w:val="auto"/>
        </w:rPr>
        <w:t>EternalBlue</w:t>
      </w:r>
      <w:proofErr w:type="spellEnd"/>
      <w:r>
        <w:rPr>
          <w:color w:val="auto"/>
        </w:rPr>
        <w:t xml:space="preserve"> </w:t>
      </w:r>
      <w:r w:rsidRPr="004668AF">
        <w:rPr>
          <w:color w:val="auto"/>
        </w:rPr>
        <w:t>attack</w:t>
      </w:r>
      <w:r>
        <w:rPr>
          <w:color w:val="auto"/>
        </w:rPr>
        <w:t xml:space="preserve"> that</w:t>
      </w:r>
      <w:r w:rsidRPr="004668AF">
        <w:rPr>
          <w:color w:val="auto"/>
        </w:rPr>
        <w:t xml:space="preserve"> could compromise the confidentiality and integrity of communication b</w:t>
      </w:r>
      <w:r>
        <w:rPr>
          <w:color w:val="auto"/>
        </w:rPr>
        <w:t xml:space="preserve">y allowing a remote session between the vulnerable system and the </w:t>
      </w:r>
      <w:proofErr w:type="spellStart"/>
      <w:r>
        <w:rPr>
          <w:color w:val="auto"/>
        </w:rPr>
        <w:t>attaker</w:t>
      </w:r>
      <w:proofErr w:type="spellEnd"/>
      <w:r w:rsidRPr="004668AF">
        <w:rPr>
          <w:color w:val="auto"/>
        </w:rPr>
        <w:t>.</w:t>
      </w:r>
      <w:r>
        <w:rPr>
          <w:color w:val="auto"/>
        </w:rPr>
        <w:t xml:space="preserve"> The analyst was unable to demonstrate the process necessary to fully exploit this vulnerability within the timeframe of this engagement. The results of the provided scans indicate the patch has not been installed per Microsoft’s security bulletin MS17-010.</w:t>
      </w:r>
    </w:p>
    <w:p w:rsidR="0008300D" w:rsidRDefault="0008300D" w:rsidP="0008300D">
      <w:pPr>
        <w:rPr>
          <w:color w:val="auto"/>
        </w:rPr>
      </w:pPr>
      <w:r>
        <w:rPr>
          <w:color w:val="auto"/>
        </w:rPr>
        <w:t xml:space="preserve">TraceSecurity recommends following the </w:t>
      </w:r>
      <w:r w:rsidRPr="0000461C">
        <w:rPr>
          <w:color w:val="auto"/>
        </w:rPr>
        <w:t>Microsoft issued security bulletin MS17-010, which detail</w:t>
      </w:r>
      <w:r>
        <w:rPr>
          <w:color w:val="auto"/>
        </w:rPr>
        <w:t>s</w:t>
      </w:r>
      <w:r w:rsidRPr="0000461C">
        <w:rPr>
          <w:color w:val="auto"/>
        </w:rPr>
        <w:t xml:space="preserve"> the flaw and announced that patches had been released for all Windows versions that were currently supported at that time, these being Windows 7, Windows 8.1, Windows 10, Windows Server 2008, Windows Server 2012, and Windows Server</w:t>
      </w:r>
      <w:r>
        <w:rPr>
          <w:color w:val="auto"/>
        </w:rPr>
        <w:t xml:space="preserve"> 2016, as well as Windows Vista. T</w:t>
      </w:r>
      <w:r w:rsidRPr="0000461C">
        <w:rPr>
          <w:color w:val="auto"/>
        </w:rPr>
        <w:t>he WannaCry ransomware atta</w:t>
      </w:r>
      <w:r>
        <w:rPr>
          <w:color w:val="auto"/>
        </w:rPr>
        <w:t>ck uses</w:t>
      </w:r>
      <w:r w:rsidRPr="0000461C">
        <w:rPr>
          <w:color w:val="auto"/>
        </w:rPr>
        <w:t xml:space="preserve"> the </w:t>
      </w:r>
      <w:proofErr w:type="spellStart"/>
      <w:r w:rsidRPr="0000461C">
        <w:rPr>
          <w:color w:val="auto"/>
        </w:rPr>
        <w:t>EternalBlue</w:t>
      </w:r>
      <w:proofErr w:type="spellEnd"/>
      <w:r w:rsidRPr="0000461C">
        <w:rPr>
          <w:color w:val="auto"/>
        </w:rPr>
        <w:t xml:space="preserve"> vulnerability to spread itself.</w:t>
      </w:r>
    </w:p>
    <w:p w:rsidR="0008300D" w:rsidRDefault="0008300D" w:rsidP="0008300D">
      <w:pPr>
        <w:rPr>
          <w:color w:val="auto"/>
        </w:rPr>
      </w:pPr>
      <w:r>
        <w:rPr>
          <w:color w:val="auto"/>
        </w:rPr>
        <w:t xml:space="preserve">TraceSecurity inherently recommends ensuring that all Microsoft patches are tested and implemented on all related systems and services to ensure new vulnerabilities are patched in a timely manner. </w:t>
      </w:r>
    </w:p>
    <w:p w:rsidR="003B34A4" w:rsidRDefault="003B34A4" w:rsidP="0008300D">
      <w:pPr>
        <w:rPr>
          <w:color w:val="auto"/>
        </w:rPr>
      </w:pPr>
    </w:p>
    <w:p w:rsidR="001A6A7E" w:rsidRDefault="001A6A7E" w:rsidP="001A6A7E">
      <w:pPr>
        <w:pStyle w:val="Caption"/>
        <w:keepNext/>
      </w:pPr>
      <w:bookmarkStart w:id="154" w:name="_Toc499887915"/>
      <w:r>
        <w:t xml:space="preserve">Figure 35: Table - </w:t>
      </w:r>
      <w:proofErr w:type="spellStart"/>
      <w:r>
        <w:t>EternalBlue</w:t>
      </w:r>
      <w:proofErr w:type="spellEnd"/>
      <w:r>
        <w:t xml:space="preserve"> or </w:t>
      </w:r>
      <w:proofErr w:type="spellStart"/>
      <w:r>
        <w:t>WannaCRY</w:t>
      </w:r>
      <w:proofErr w:type="spellEnd"/>
      <w:r>
        <w:t xml:space="preserve"> Vulnerability Found on Multiple Hosts:</w:t>
      </w:r>
      <w:bookmarkEnd w:id="154"/>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5414"/>
        <w:gridCol w:w="5414"/>
      </w:tblGrid>
      <w:tr w:rsidR="001A6A7E" w:rsidRPr="0075566D" w:rsidTr="00316823">
        <w:trPr>
          <w:trHeight w:val="440"/>
          <w:jc w:val="center"/>
        </w:trPr>
        <w:tc>
          <w:tcPr>
            <w:tcW w:w="5414" w:type="dxa"/>
            <w:shd w:val="clear" w:color="auto" w:fill="D9D9D9" w:themeFill="background1" w:themeFillShade="D9"/>
            <w:vAlign w:val="center"/>
          </w:tcPr>
          <w:p w:rsidR="001A6A7E" w:rsidRPr="000A3142" w:rsidRDefault="001A6A7E" w:rsidP="00316823">
            <w:pPr>
              <w:spacing w:after="0"/>
              <w:jc w:val="center"/>
              <w:rPr>
                <w:sz w:val="18"/>
                <w:szCs w:val="18"/>
              </w:rPr>
            </w:pPr>
            <w:r>
              <w:rPr>
                <w:sz w:val="18"/>
                <w:szCs w:val="18"/>
              </w:rPr>
              <w:t>172.16.0.31</w:t>
            </w:r>
          </w:p>
        </w:tc>
        <w:tc>
          <w:tcPr>
            <w:tcW w:w="5414" w:type="dxa"/>
            <w:shd w:val="clear" w:color="auto" w:fill="D9D9D9" w:themeFill="background1" w:themeFillShade="D9"/>
            <w:vAlign w:val="center"/>
          </w:tcPr>
          <w:p w:rsidR="001A6A7E" w:rsidRPr="000A3142" w:rsidRDefault="001A6A7E" w:rsidP="00316823">
            <w:pPr>
              <w:spacing w:after="0"/>
              <w:jc w:val="center"/>
              <w:rPr>
                <w:sz w:val="18"/>
                <w:szCs w:val="18"/>
              </w:rPr>
            </w:pPr>
            <w:r>
              <w:rPr>
                <w:sz w:val="18"/>
                <w:szCs w:val="18"/>
              </w:rPr>
              <w:t>172.16.6.191</w:t>
            </w:r>
          </w:p>
        </w:tc>
      </w:tr>
    </w:tbl>
    <w:p w:rsidR="001A6A7E" w:rsidRDefault="001A6A7E" w:rsidP="001A6A7E"/>
    <w:p w:rsidR="0008300D" w:rsidRDefault="0008300D" w:rsidP="0008300D">
      <w:pPr>
        <w:pStyle w:val="Caption"/>
        <w:keepNext/>
      </w:pPr>
      <w:bookmarkStart w:id="155" w:name="_Toc499887916"/>
      <w:r>
        <w:t xml:space="preserve">Figure </w:t>
      </w:r>
      <w:r w:rsidR="00591939">
        <w:t>3</w:t>
      </w:r>
      <w:r w:rsidR="00C86B21">
        <w:t>6</w:t>
      </w:r>
      <w:r>
        <w:t xml:space="preserve">: </w:t>
      </w:r>
      <w:proofErr w:type="spellStart"/>
      <w:r>
        <w:t>EternalBlue</w:t>
      </w:r>
      <w:proofErr w:type="spellEnd"/>
      <w:r>
        <w:t xml:space="preserve"> or </w:t>
      </w:r>
      <w:proofErr w:type="spellStart"/>
      <w:r>
        <w:t>WannaCRY</w:t>
      </w:r>
      <w:proofErr w:type="spellEnd"/>
      <w:r>
        <w:t xml:space="preserve"> Vulnerability Found on </w:t>
      </w:r>
      <w:r w:rsidR="001A6A7E">
        <w:t>172.16.6.191</w:t>
      </w:r>
      <w:r>
        <w:t>:</w:t>
      </w:r>
      <w:bookmarkEnd w:id="155"/>
    </w:p>
    <w:p w:rsidR="0008300D" w:rsidRDefault="00AB4192" w:rsidP="0008300D">
      <w:pPr>
        <w:rPr>
          <w:noProof/>
        </w:rPr>
      </w:pPr>
      <w:r>
        <w:rPr>
          <w:noProof/>
        </w:rPr>
        <w:pict>
          <v:shape id="_x0000_i1047" type="#_x0000_t75" style="width:6in;height:78.75pt">
            <v:imagedata r:id="rId47" o:title="zms17 likely"/>
          </v:shape>
        </w:pict>
      </w:r>
    </w:p>
    <w:p w:rsidR="00DD2475" w:rsidRDefault="00DD2475">
      <w:pPr>
        <w:spacing w:after="0"/>
        <w:jc w:val="left"/>
        <w:rPr>
          <w:noProof/>
        </w:rPr>
      </w:pPr>
    </w:p>
    <w:p w:rsidR="00DD2475" w:rsidRDefault="00DD2475" w:rsidP="00DD2475">
      <w:pPr>
        <w:pStyle w:val="Caption"/>
        <w:keepNext/>
      </w:pPr>
      <w:bookmarkStart w:id="156" w:name="_Toc499887917"/>
      <w:r>
        <w:t xml:space="preserve">Figure </w:t>
      </w:r>
      <w:r w:rsidR="00591939">
        <w:t>3</w:t>
      </w:r>
      <w:r w:rsidR="00C86B21">
        <w:t>7</w:t>
      </w:r>
      <w:r>
        <w:t>: Failed Attempt to Start a Remote Session through MS17_010 Exploit on 1</w:t>
      </w:r>
      <w:r w:rsidR="008D36B7">
        <w:t>7</w:t>
      </w:r>
      <w:r>
        <w:t>2.16.</w:t>
      </w:r>
      <w:r w:rsidR="00BF7A43">
        <w:t>0.</w:t>
      </w:r>
      <w:r w:rsidR="008D36B7">
        <w:t>31</w:t>
      </w:r>
      <w:bookmarkEnd w:id="156"/>
    </w:p>
    <w:p w:rsidR="00634330" w:rsidRDefault="00AB4192" w:rsidP="00634330">
      <w:r>
        <w:pict>
          <v:shape id="_x0000_i1048" type="#_x0000_t75" style="width:6in;height:186.75pt">
            <v:imagedata r:id="rId48" o:title="zms17 172"/>
          </v:shape>
        </w:pict>
      </w:r>
    </w:p>
    <w:p w:rsidR="00634330" w:rsidRPr="00634330" w:rsidRDefault="00634330" w:rsidP="00634330"/>
    <w:p w:rsidR="00634330" w:rsidRDefault="00634330" w:rsidP="00634330">
      <w:pPr>
        <w:pStyle w:val="Caption"/>
        <w:keepNext/>
      </w:pPr>
      <w:bookmarkStart w:id="157" w:name="_Toc499887918"/>
      <w:r>
        <w:t>Figure 3</w:t>
      </w:r>
      <w:r w:rsidR="00316823">
        <w:t>8</w:t>
      </w:r>
      <w:r>
        <w:t>: Failed Attempt to Start a Remote Session throu</w:t>
      </w:r>
      <w:r w:rsidR="008D36B7">
        <w:t>gh MS17_010 Exploit on 172.16.6.191</w:t>
      </w:r>
      <w:bookmarkEnd w:id="157"/>
    </w:p>
    <w:p w:rsidR="00634330" w:rsidRDefault="00AB4192" w:rsidP="00634330">
      <w:r>
        <w:pict>
          <v:shape id="_x0000_i1049" type="#_x0000_t75" style="width:424.5pt;height:200.25pt">
            <v:imagedata r:id="rId49" o:title="zms17 172"/>
          </v:shape>
        </w:pict>
      </w:r>
    </w:p>
    <w:p w:rsidR="00634330" w:rsidRDefault="00634330">
      <w:pPr>
        <w:spacing w:after="0"/>
        <w:jc w:val="left"/>
      </w:pPr>
      <w:r>
        <w:br w:type="page"/>
      </w:r>
    </w:p>
    <w:p w:rsidR="00591939" w:rsidRPr="00DF1B6C" w:rsidRDefault="00591939" w:rsidP="009B0245">
      <w:pPr>
        <w:pStyle w:val="Heading2"/>
      </w:pPr>
      <w:bookmarkStart w:id="158" w:name="_Toc499887875"/>
      <w:r>
        <w:lastRenderedPageBreak/>
        <w:t>Plaintext protocols in use – medium risk</w:t>
      </w:r>
      <w:bookmarkEnd w:id="158"/>
    </w:p>
    <w:p w:rsidR="00591939" w:rsidRDefault="00591939" w:rsidP="00591939">
      <w:pPr>
        <w:rPr>
          <w:color w:val="auto"/>
        </w:rPr>
      </w:pPr>
      <w:r w:rsidRPr="00C65E15">
        <w:rPr>
          <w:color w:val="auto"/>
        </w:rPr>
        <w:t xml:space="preserve">One or more systems were found to be using </w:t>
      </w:r>
      <w:r>
        <w:rPr>
          <w:color w:val="auto"/>
        </w:rPr>
        <w:t xml:space="preserve">plain-text </w:t>
      </w:r>
      <w:r w:rsidRPr="00C65E15">
        <w:rPr>
          <w:color w:val="auto"/>
        </w:rPr>
        <w:t>protocol</w:t>
      </w:r>
      <w:r>
        <w:rPr>
          <w:color w:val="auto"/>
        </w:rPr>
        <w:t>s such as Telnet or HTTP</w:t>
      </w:r>
      <w:r w:rsidRPr="00C65E15">
        <w:rPr>
          <w:color w:val="auto"/>
        </w:rPr>
        <w:t>.</w:t>
      </w:r>
      <w:r>
        <w:rPr>
          <w:color w:val="auto"/>
        </w:rPr>
        <w:t xml:space="preserve"> These</w:t>
      </w:r>
      <w:r w:rsidRPr="00C65E15">
        <w:rPr>
          <w:color w:val="auto"/>
        </w:rPr>
        <w:t xml:space="preserve"> protocol</w:t>
      </w:r>
      <w:r>
        <w:rPr>
          <w:color w:val="auto"/>
        </w:rPr>
        <w:t>s</w:t>
      </w:r>
      <w:r w:rsidRPr="00C65E15">
        <w:rPr>
          <w:color w:val="auto"/>
        </w:rPr>
        <w:t xml:space="preserve"> </w:t>
      </w:r>
      <w:proofErr w:type="gramStart"/>
      <w:r w:rsidRPr="00C65E15">
        <w:rPr>
          <w:color w:val="auto"/>
        </w:rPr>
        <w:t>passes</w:t>
      </w:r>
      <w:proofErr w:type="gramEnd"/>
      <w:r w:rsidRPr="00C65E15">
        <w:rPr>
          <w:color w:val="auto"/>
        </w:rPr>
        <w:t xml:space="preserve"> login credentials in plaintext, which can easily be captured by attackers to enumerate logins to penetrate the perimeter of an organization's network. Once authenticated to one Telnet session</w:t>
      </w:r>
      <w:r>
        <w:rPr>
          <w:color w:val="auto"/>
        </w:rPr>
        <w:t xml:space="preserve"> or access a web application interface over http</w:t>
      </w:r>
      <w:r w:rsidRPr="00C65E15">
        <w:rPr>
          <w:color w:val="auto"/>
        </w:rPr>
        <w:t xml:space="preserve">, it is possible that other devices </w:t>
      </w:r>
      <w:r>
        <w:rPr>
          <w:color w:val="auto"/>
        </w:rPr>
        <w:t>could</w:t>
      </w:r>
      <w:r w:rsidRPr="00C65E15">
        <w:rPr>
          <w:color w:val="auto"/>
        </w:rPr>
        <w:t xml:space="preserve"> accept the authentication level of the breached connection and al</w:t>
      </w:r>
      <w:r>
        <w:rPr>
          <w:color w:val="auto"/>
        </w:rPr>
        <w:t>low deeper penetration once the credentials are captured.</w:t>
      </w:r>
    </w:p>
    <w:p w:rsidR="00591939" w:rsidRDefault="00591939" w:rsidP="00591939">
      <w:pPr>
        <w:rPr>
          <w:color w:val="auto"/>
        </w:rPr>
      </w:pPr>
      <w:r w:rsidRPr="00C65E15">
        <w:rPr>
          <w:color w:val="auto"/>
        </w:rPr>
        <w:t xml:space="preserve">The analyst discovered one or more systems using the Telnet </w:t>
      </w:r>
      <w:r>
        <w:rPr>
          <w:color w:val="auto"/>
        </w:rPr>
        <w:t xml:space="preserve">and/or http </w:t>
      </w:r>
      <w:r w:rsidRPr="00C65E15">
        <w:rPr>
          <w:color w:val="auto"/>
        </w:rPr>
        <w:t>protocol</w:t>
      </w:r>
      <w:r>
        <w:rPr>
          <w:color w:val="auto"/>
        </w:rPr>
        <w:t>s</w:t>
      </w:r>
      <w:r w:rsidRPr="00C65E15">
        <w:rPr>
          <w:color w:val="auto"/>
        </w:rPr>
        <w:t xml:space="preserve">. Although the login attempts were unsuccessful, they prove the concept of possible login attempts from malicious parties. With more time, an attacker could sniff or act as a </w:t>
      </w:r>
      <w:r>
        <w:rPr>
          <w:color w:val="auto"/>
        </w:rPr>
        <w:t>“</w:t>
      </w:r>
      <w:r w:rsidRPr="00C65E15">
        <w:rPr>
          <w:color w:val="auto"/>
        </w:rPr>
        <w:t xml:space="preserve">Man </w:t>
      </w:r>
      <w:proofErr w:type="gramStart"/>
      <w:r w:rsidRPr="00C65E15">
        <w:rPr>
          <w:color w:val="auto"/>
        </w:rPr>
        <w:t>In</w:t>
      </w:r>
      <w:proofErr w:type="gramEnd"/>
      <w:r w:rsidRPr="00C65E15">
        <w:rPr>
          <w:color w:val="auto"/>
        </w:rPr>
        <w:t xml:space="preserve"> The Middle" (MITM) to capture usernames and pass</w:t>
      </w:r>
      <w:r>
        <w:rPr>
          <w:color w:val="auto"/>
        </w:rPr>
        <w:t>words of legitimate logins.</w:t>
      </w:r>
    </w:p>
    <w:p w:rsidR="00591939" w:rsidRDefault="00591939" w:rsidP="00591939">
      <w:pPr>
        <w:rPr>
          <w:color w:val="auto"/>
        </w:rPr>
      </w:pPr>
      <w:bookmarkStart w:id="159" w:name="_Hlk523485637"/>
      <w:r w:rsidRPr="00C65E15">
        <w:rPr>
          <w:color w:val="auto"/>
        </w:rPr>
        <w:t xml:space="preserve">TraceSecurity recommends replacing Telnet </w:t>
      </w:r>
      <w:r>
        <w:rPr>
          <w:color w:val="auto"/>
        </w:rPr>
        <w:t xml:space="preserve">and http </w:t>
      </w:r>
      <w:r w:rsidRPr="00C65E15">
        <w:rPr>
          <w:color w:val="auto"/>
        </w:rPr>
        <w:t xml:space="preserve">with encrypted protocols for devices that </w:t>
      </w:r>
      <w:r>
        <w:rPr>
          <w:color w:val="auto"/>
        </w:rPr>
        <w:t>require authentication or transmit sensitive information. If insecure protocols cannot be disabled, TraceSecurity recommends limiting the accessibility of the devices with an ACL or blocking all port activity within the organization’s network with routing rules within the scheme of the organization’s network rules.</w:t>
      </w:r>
    </w:p>
    <w:bookmarkEnd w:id="159"/>
    <w:p w:rsidR="006746DD" w:rsidRDefault="006746DD" w:rsidP="00591939">
      <w:pPr>
        <w:rPr>
          <w:color w:val="auto"/>
        </w:rPr>
      </w:pPr>
    </w:p>
    <w:p w:rsidR="006746DD" w:rsidRDefault="006746DD" w:rsidP="006746DD">
      <w:pPr>
        <w:pStyle w:val="Caption"/>
        <w:keepNext/>
      </w:pPr>
      <w:bookmarkStart w:id="160" w:name="_Toc499887919"/>
      <w:r>
        <w:t>Figure 3</w:t>
      </w:r>
      <w:r w:rsidR="00316823">
        <w:t>9</w:t>
      </w:r>
      <w:r>
        <w:t>: Plaintext Protocol Found on http://172.16.5.30 that Accepts Login Credentials:</w:t>
      </w:r>
      <w:bookmarkEnd w:id="160"/>
    </w:p>
    <w:p w:rsidR="006746DD" w:rsidRPr="006746DD" w:rsidRDefault="006746DD" w:rsidP="006746DD">
      <w:r>
        <w:t xml:space="preserve">Although the analyst was unable to successfully login to the specified device, the login screen passes the credentials in plain-text that would allow an attacker to sniff out the correct credentials during a MITM (Man </w:t>
      </w:r>
      <w:proofErr w:type="gramStart"/>
      <w:r>
        <w:t>In</w:t>
      </w:r>
      <w:proofErr w:type="gramEnd"/>
      <w:r>
        <w:t xml:space="preserve"> The Middle) attack.</w:t>
      </w:r>
    </w:p>
    <w:p w:rsidR="006746DD" w:rsidRDefault="00AB4192" w:rsidP="00591939">
      <w:pPr>
        <w:rPr>
          <w:color w:val="auto"/>
        </w:rPr>
      </w:pPr>
      <w:r>
        <w:rPr>
          <w:color w:val="auto"/>
        </w:rPr>
        <w:pict>
          <v:shape id="_x0000_i1050" type="#_x0000_t75" style="width:6in;height:158.25pt">
            <v:imagedata r:id="rId50" o:title="plaintext login failed on 172" cropbottom="23326f" cropright="7724f"/>
          </v:shape>
        </w:pict>
      </w:r>
    </w:p>
    <w:p w:rsidR="006435EC" w:rsidRDefault="006435EC" w:rsidP="00591939">
      <w:pPr>
        <w:rPr>
          <w:color w:val="auto"/>
        </w:rPr>
      </w:pPr>
    </w:p>
    <w:p w:rsidR="006435EC" w:rsidRDefault="006435EC" w:rsidP="006435EC">
      <w:pPr>
        <w:pStyle w:val="Caption"/>
        <w:keepNext/>
      </w:pPr>
      <w:bookmarkStart w:id="161" w:name="_Toc499887920"/>
      <w:r>
        <w:t xml:space="preserve">Figure </w:t>
      </w:r>
      <w:r w:rsidR="00316823">
        <w:t>40</w:t>
      </w:r>
      <w:r>
        <w:t>:</w:t>
      </w:r>
      <w:r w:rsidRPr="006435EC">
        <w:t xml:space="preserve"> </w:t>
      </w:r>
      <w:r>
        <w:t>Plaintext Protocol Found on http://172.16.8.71 that Accepts Login Credentials:</w:t>
      </w:r>
      <w:bookmarkEnd w:id="161"/>
    </w:p>
    <w:p w:rsidR="006746DD" w:rsidRDefault="00AB4192" w:rsidP="00591939">
      <w:pPr>
        <w:rPr>
          <w:color w:val="auto"/>
        </w:rPr>
      </w:pPr>
      <w:r>
        <w:rPr>
          <w:color w:val="auto"/>
        </w:rPr>
        <w:pict>
          <v:shape id="_x0000_i1051" type="#_x0000_t75" style="width:6in;height:152.25pt">
            <v:imagedata r:id="rId51" o:title="PlainText ubiquity default login failed on 172" cropbottom="28550f" cropright="6449f"/>
          </v:shape>
        </w:pict>
      </w:r>
    </w:p>
    <w:p w:rsidR="00591939" w:rsidRDefault="00591939" w:rsidP="00591939">
      <w:pPr>
        <w:pStyle w:val="Caption"/>
        <w:keepNext/>
      </w:pPr>
      <w:bookmarkStart w:id="162" w:name="_Toc499887921"/>
      <w:r>
        <w:lastRenderedPageBreak/>
        <w:t xml:space="preserve">Figure </w:t>
      </w:r>
      <w:r w:rsidR="00316823">
        <w:t>41</w:t>
      </w:r>
      <w:r>
        <w:t xml:space="preserve">: </w:t>
      </w:r>
      <w:r w:rsidR="00316823">
        <w:t xml:space="preserve">Table - </w:t>
      </w:r>
      <w:r>
        <w:t>Telnet Version Scan on Multiple Devices with TCP Port 23 Open:</w:t>
      </w:r>
      <w:bookmarkEnd w:id="162"/>
    </w:p>
    <w:p w:rsidR="00591939" w:rsidRDefault="00591939" w:rsidP="00591939">
      <w:r>
        <w:t>The figure below shows the analyst’s successful login with anonymous credentials to a device with telnet enabled. The following devices were also found to have telnet enabled and should have the described recommendation applied:</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F14F2" w:rsidRPr="0075566D" w:rsidTr="00BC7739">
        <w:trPr>
          <w:trHeight w:val="440"/>
          <w:jc w:val="center"/>
        </w:trPr>
        <w:tc>
          <w:tcPr>
            <w:tcW w:w="2707" w:type="dxa"/>
            <w:shd w:val="clear" w:color="auto" w:fill="D9D9D9" w:themeFill="background1" w:themeFillShade="D9"/>
            <w:vAlign w:val="center"/>
          </w:tcPr>
          <w:p w:rsidR="00DB2CCB" w:rsidRDefault="00DB2CCB" w:rsidP="00BC7739">
            <w:pPr>
              <w:spacing w:after="0"/>
              <w:jc w:val="center"/>
              <w:rPr>
                <w:sz w:val="18"/>
                <w:szCs w:val="18"/>
              </w:rPr>
            </w:pPr>
            <w:r w:rsidRPr="007A461B">
              <w:rPr>
                <w:sz w:val="18"/>
                <w:szCs w:val="18"/>
              </w:rPr>
              <w:t>172.16.0.11</w:t>
            </w:r>
          </w:p>
          <w:p w:rsidR="00DB2CCB" w:rsidRDefault="00DB2CCB" w:rsidP="00BC7739">
            <w:pPr>
              <w:spacing w:after="0"/>
              <w:jc w:val="center"/>
              <w:rPr>
                <w:sz w:val="18"/>
                <w:szCs w:val="18"/>
              </w:rPr>
            </w:pPr>
            <w:r w:rsidRPr="007A461B">
              <w:rPr>
                <w:sz w:val="18"/>
                <w:szCs w:val="18"/>
              </w:rPr>
              <w:t>172.16.0.16</w:t>
            </w:r>
          </w:p>
          <w:p w:rsidR="00DB2CCB" w:rsidRDefault="00DB2CCB" w:rsidP="00BC7739">
            <w:pPr>
              <w:spacing w:after="0"/>
              <w:jc w:val="center"/>
              <w:rPr>
                <w:sz w:val="18"/>
                <w:szCs w:val="18"/>
              </w:rPr>
            </w:pPr>
            <w:r w:rsidRPr="007A461B">
              <w:rPr>
                <w:sz w:val="18"/>
                <w:szCs w:val="18"/>
              </w:rPr>
              <w:t>172.16.0.15</w:t>
            </w:r>
          </w:p>
          <w:p w:rsidR="00DB2CCB" w:rsidRDefault="00DB2CCB" w:rsidP="00BC7739">
            <w:pPr>
              <w:spacing w:after="0"/>
              <w:jc w:val="center"/>
              <w:rPr>
                <w:sz w:val="18"/>
                <w:szCs w:val="18"/>
              </w:rPr>
            </w:pPr>
            <w:r w:rsidRPr="007A461B">
              <w:rPr>
                <w:sz w:val="18"/>
                <w:szCs w:val="18"/>
              </w:rPr>
              <w:t>172.16.0.59</w:t>
            </w:r>
          </w:p>
          <w:p w:rsidR="00DB2CCB" w:rsidRDefault="00DB2CCB" w:rsidP="00BC7739">
            <w:pPr>
              <w:spacing w:after="0"/>
              <w:jc w:val="center"/>
              <w:rPr>
                <w:sz w:val="18"/>
                <w:szCs w:val="18"/>
              </w:rPr>
            </w:pPr>
            <w:r w:rsidRPr="007A461B">
              <w:rPr>
                <w:sz w:val="18"/>
                <w:szCs w:val="18"/>
              </w:rPr>
              <w:t>172.16.0.73</w:t>
            </w:r>
          </w:p>
          <w:p w:rsidR="00DB2CCB" w:rsidRDefault="00DB2CCB" w:rsidP="00BC7739">
            <w:pPr>
              <w:spacing w:after="0"/>
              <w:jc w:val="center"/>
              <w:rPr>
                <w:sz w:val="18"/>
                <w:szCs w:val="18"/>
              </w:rPr>
            </w:pPr>
            <w:r>
              <w:rPr>
                <w:sz w:val="18"/>
                <w:szCs w:val="18"/>
              </w:rPr>
              <w:t>172.16.0.88</w:t>
            </w:r>
          </w:p>
          <w:p w:rsidR="00DB2CCB" w:rsidRDefault="00DB2CCB" w:rsidP="00BC7739">
            <w:pPr>
              <w:spacing w:after="0"/>
              <w:jc w:val="center"/>
              <w:rPr>
                <w:sz w:val="18"/>
                <w:szCs w:val="18"/>
              </w:rPr>
            </w:pPr>
            <w:r>
              <w:rPr>
                <w:sz w:val="18"/>
                <w:szCs w:val="18"/>
              </w:rPr>
              <w:t>172.16.0.89</w:t>
            </w:r>
          </w:p>
          <w:p w:rsidR="00DB2CCB" w:rsidRDefault="00DB2CCB" w:rsidP="00BC7739">
            <w:pPr>
              <w:spacing w:after="0"/>
              <w:jc w:val="center"/>
              <w:rPr>
                <w:sz w:val="18"/>
                <w:szCs w:val="18"/>
              </w:rPr>
            </w:pPr>
            <w:r>
              <w:rPr>
                <w:sz w:val="18"/>
                <w:szCs w:val="18"/>
              </w:rPr>
              <w:t>172.16.0.91</w:t>
            </w:r>
          </w:p>
          <w:p w:rsidR="00DB2CCB" w:rsidRDefault="00DB2CCB" w:rsidP="00BC7739">
            <w:pPr>
              <w:spacing w:after="0"/>
              <w:jc w:val="center"/>
              <w:rPr>
                <w:sz w:val="18"/>
                <w:szCs w:val="18"/>
              </w:rPr>
            </w:pPr>
            <w:r>
              <w:rPr>
                <w:sz w:val="18"/>
                <w:szCs w:val="18"/>
              </w:rPr>
              <w:t>172.16.1.1</w:t>
            </w:r>
          </w:p>
          <w:p w:rsidR="00DB2CCB" w:rsidRDefault="00DB2CCB" w:rsidP="00DB2CCB">
            <w:pPr>
              <w:spacing w:after="0"/>
              <w:jc w:val="center"/>
              <w:rPr>
                <w:sz w:val="18"/>
                <w:szCs w:val="18"/>
              </w:rPr>
            </w:pPr>
            <w:r w:rsidRPr="007A461B">
              <w:rPr>
                <w:sz w:val="18"/>
                <w:szCs w:val="18"/>
              </w:rPr>
              <w:t>172.16.1.15</w:t>
            </w:r>
          </w:p>
          <w:p w:rsidR="00DB2CCB" w:rsidRDefault="00DB2CCB" w:rsidP="00DB2CCB">
            <w:pPr>
              <w:spacing w:after="0"/>
              <w:jc w:val="center"/>
              <w:rPr>
                <w:sz w:val="18"/>
                <w:szCs w:val="18"/>
              </w:rPr>
            </w:pPr>
            <w:r>
              <w:rPr>
                <w:sz w:val="18"/>
                <w:szCs w:val="18"/>
              </w:rPr>
              <w:t>172.16.2.42</w:t>
            </w:r>
          </w:p>
          <w:p w:rsidR="00DB2CCB" w:rsidRDefault="00DB2CCB" w:rsidP="00BC7739">
            <w:pPr>
              <w:spacing w:after="0"/>
              <w:jc w:val="center"/>
              <w:rPr>
                <w:sz w:val="18"/>
                <w:szCs w:val="18"/>
              </w:rPr>
            </w:pPr>
            <w:r>
              <w:rPr>
                <w:sz w:val="18"/>
                <w:szCs w:val="18"/>
              </w:rPr>
              <w:t>172.16.2.43</w:t>
            </w:r>
          </w:p>
          <w:p w:rsidR="00DB2CCB" w:rsidRDefault="00DB2CCB" w:rsidP="00BC7739">
            <w:pPr>
              <w:spacing w:after="0"/>
              <w:jc w:val="center"/>
              <w:rPr>
                <w:sz w:val="18"/>
                <w:szCs w:val="18"/>
              </w:rPr>
            </w:pPr>
            <w:r>
              <w:rPr>
                <w:sz w:val="18"/>
                <w:szCs w:val="18"/>
              </w:rPr>
              <w:t>172.16.2.44</w:t>
            </w:r>
          </w:p>
          <w:p w:rsidR="00DB2CCB" w:rsidRDefault="00DB2CCB" w:rsidP="00BC7739">
            <w:pPr>
              <w:spacing w:after="0"/>
              <w:jc w:val="center"/>
              <w:rPr>
                <w:sz w:val="18"/>
                <w:szCs w:val="18"/>
              </w:rPr>
            </w:pPr>
            <w:r>
              <w:rPr>
                <w:sz w:val="18"/>
                <w:szCs w:val="18"/>
              </w:rPr>
              <w:t>172.16.2.45</w:t>
            </w:r>
          </w:p>
          <w:p w:rsidR="00DB2CCB" w:rsidRDefault="00DB2CCB" w:rsidP="00BC7739">
            <w:pPr>
              <w:spacing w:after="0"/>
              <w:jc w:val="center"/>
              <w:rPr>
                <w:sz w:val="18"/>
                <w:szCs w:val="18"/>
              </w:rPr>
            </w:pPr>
            <w:r w:rsidRPr="007A461B">
              <w:rPr>
                <w:sz w:val="18"/>
                <w:szCs w:val="18"/>
              </w:rPr>
              <w:t>172.16.2.50</w:t>
            </w:r>
          </w:p>
          <w:p w:rsidR="00DB2CCB" w:rsidRDefault="00DB2CCB" w:rsidP="00BC7739">
            <w:pPr>
              <w:spacing w:after="0"/>
              <w:jc w:val="center"/>
              <w:rPr>
                <w:sz w:val="18"/>
                <w:szCs w:val="18"/>
              </w:rPr>
            </w:pPr>
            <w:r>
              <w:rPr>
                <w:sz w:val="18"/>
                <w:szCs w:val="18"/>
              </w:rPr>
              <w:t>172.16.3.41</w:t>
            </w:r>
          </w:p>
          <w:p w:rsidR="00DB2CCB" w:rsidRDefault="00DB2CCB" w:rsidP="00BC7739">
            <w:pPr>
              <w:spacing w:after="0"/>
              <w:jc w:val="center"/>
              <w:rPr>
                <w:sz w:val="18"/>
                <w:szCs w:val="18"/>
              </w:rPr>
            </w:pPr>
            <w:r>
              <w:rPr>
                <w:sz w:val="18"/>
                <w:szCs w:val="18"/>
              </w:rPr>
              <w:t>172.16.3.45</w:t>
            </w:r>
          </w:p>
          <w:p w:rsidR="00DB2CCB" w:rsidRDefault="00DB2CCB" w:rsidP="00BC7739">
            <w:pPr>
              <w:spacing w:after="0"/>
              <w:jc w:val="center"/>
              <w:rPr>
                <w:sz w:val="18"/>
                <w:szCs w:val="18"/>
              </w:rPr>
            </w:pPr>
            <w:r>
              <w:rPr>
                <w:sz w:val="18"/>
                <w:szCs w:val="18"/>
              </w:rPr>
              <w:t>172.16.3.48</w:t>
            </w:r>
          </w:p>
          <w:p w:rsidR="00DB2CCB" w:rsidRDefault="00DB2CCB" w:rsidP="00BC7739">
            <w:pPr>
              <w:spacing w:after="0"/>
              <w:jc w:val="center"/>
              <w:rPr>
                <w:sz w:val="18"/>
                <w:szCs w:val="18"/>
              </w:rPr>
            </w:pPr>
            <w:r>
              <w:rPr>
                <w:sz w:val="18"/>
                <w:szCs w:val="18"/>
              </w:rPr>
              <w:t>172.16.3.51</w:t>
            </w:r>
          </w:p>
          <w:p w:rsidR="00DB2CCB" w:rsidRDefault="00DB2CCB" w:rsidP="00BC7739">
            <w:pPr>
              <w:spacing w:after="0"/>
              <w:jc w:val="center"/>
              <w:rPr>
                <w:sz w:val="18"/>
                <w:szCs w:val="18"/>
              </w:rPr>
            </w:pPr>
            <w:r w:rsidRPr="007A461B">
              <w:rPr>
                <w:sz w:val="18"/>
                <w:szCs w:val="18"/>
              </w:rPr>
              <w:t>172.16.3.52</w:t>
            </w:r>
          </w:p>
          <w:p w:rsidR="006F14F2" w:rsidRDefault="00DB2CCB" w:rsidP="00BC7739">
            <w:pPr>
              <w:spacing w:after="0"/>
              <w:jc w:val="center"/>
              <w:rPr>
                <w:sz w:val="18"/>
                <w:szCs w:val="18"/>
              </w:rPr>
            </w:pPr>
            <w:r w:rsidRPr="007A461B">
              <w:rPr>
                <w:sz w:val="18"/>
                <w:szCs w:val="18"/>
              </w:rPr>
              <w:t>192.168.101.68</w:t>
            </w:r>
          </w:p>
          <w:p w:rsidR="00DB2CCB" w:rsidRPr="000A3142" w:rsidRDefault="00DB2CCB" w:rsidP="00BC7739">
            <w:pPr>
              <w:spacing w:after="0"/>
              <w:jc w:val="center"/>
              <w:rPr>
                <w:sz w:val="18"/>
                <w:szCs w:val="18"/>
              </w:rPr>
            </w:pPr>
            <w:r>
              <w:rPr>
                <w:sz w:val="18"/>
                <w:szCs w:val="18"/>
              </w:rPr>
              <w:t>10.20.36.10</w:t>
            </w:r>
          </w:p>
        </w:tc>
        <w:tc>
          <w:tcPr>
            <w:tcW w:w="2707" w:type="dxa"/>
            <w:shd w:val="clear" w:color="auto" w:fill="D9D9D9" w:themeFill="background1" w:themeFillShade="D9"/>
            <w:vAlign w:val="center"/>
          </w:tcPr>
          <w:p w:rsidR="009311B4" w:rsidRDefault="00DB2CCB" w:rsidP="00BC7739">
            <w:pPr>
              <w:spacing w:after="0"/>
              <w:jc w:val="center"/>
              <w:rPr>
                <w:sz w:val="18"/>
                <w:szCs w:val="18"/>
              </w:rPr>
            </w:pPr>
            <w:r w:rsidRPr="007A461B">
              <w:rPr>
                <w:sz w:val="18"/>
                <w:szCs w:val="18"/>
              </w:rPr>
              <w:t>172.16.3.47</w:t>
            </w:r>
          </w:p>
          <w:p w:rsidR="009311B4" w:rsidRDefault="00DB2CCB" w:rsidP="00BC7739">
            <w:pPr>
              <w:spacing w:after="0"/>
              <w:jc w:val="center"/>
              <w:rPr>
                <w:sz w:val="18"/>
                <w:szCs w:val="18"/>
              </w:rPr>
            </w:pPr>
            <w:r w:rsidRPr="007A461B">
              <w:rPr>
                <w:sz w:val="18"/>
                <w:szCs w:val="18"/>
              </w:rPr>
              <w:t>172.16.3.46</w:t>
            </w:r>
          </w:p>
          <w:p w:rsidR="009311B4" w:rsidRDefault="00DB2CCB" w:rsidP="00BC7739">
            <w:pPr>
              <w:spacing w:after="0"/>
              <w:jc w:val="center"/>
              <w:rPr>
                <w:sz w:val="18"/>
                <w:szCs w:val="18"/>
              </w:rPr>
            </w:pPr>
            <w:r w:rsidRPr="007A461B">
              <w:rPr>
                <w:sz w:val="18"/>
                <w:szCs w:val="18"/>
              </w:rPr>
              <w:t>172.16.4.39</w:t>
            </w:r>
          </w:p>
          <w:p w:rsidR="009311B4" w:rsidRDefault="00DB2CCB" w:rsidP="00BC7739">
            <w:pPr>
              <w:spacing w:after="0"/>
              <w:jc w:val="center"/>
              <w:rPr>
                <w:sz w:val="18"/>
                <w:szCs w:val="18"/>
              </w:rPr>
            </w:pPr>
            <w:r w:rsidRPr="007A461B">
              <w:rPr>
                <w:sz w:val="18"/>
                <w:szCs w:val="18"/>
              </w:rPr>
              <w:t>172.16.4.41</w:t>
            </w:r>
          </w:p>
          <w:p w:rsidR="009311B4" w:rsidRDefault="00DB2CCB" w:rsidP="00BC7739">
            <w:pPr>
              <w:spacing w:after="0"/>
              <w:jc w:val="center"/>
              <w:rPr>
                <w:sz w:val="18"/>
                <w:szCs w:val="18"/>
              </w:rPr>
            </w:pPr>
            <w:r w:rsidRPr="007A461B">
              <w:rPr>
                <w:sz w:val="18"/>
                <w:szCs w:val="18"/>
              </w:rPr>
              <w:t>172.16.4.40</w:t>
            </w:r>
          </w:p>
          <w:p w:rsidR="009311B4" w:rsidRDefault="00DB2CCB" w:rsidP="00BC7739">
            <w:pPr>
              <w:spacing w:after="0"/>
              <w:jc w:val="center"/>
              <w:rPr>
                <w:sz w:val="18"/>
                <w:szCs w:val="18"/>
              </w:rPr>
            </w:pPr>
            <w:r w:rsidRPr="007A461B">
              <w:rPr>
                <w:sz w:val="18"/>
                <w:szCs w:val="18"/>
              </w:rPr>
              <w:t>172.16.4.46</w:t>
            </w:r>
          </w:p>
          <w:p w:rsidR="009311B4" w:rsidRDefault="009311B4" w:rsidP="00BC7739">
            <w:pPr>
              <w:spacing w:after="0"/>
              <w:jc w:val="center"/>
              <w:rPr>
                <w:sz w:val="18"/>
                <w:szCs w:val="18"/>
              </w:rPr>
            </w:pPr>
            <w:r>
              <w:rPr>
                <w:sz w:val="18"/>
                <w:szCs w:val="18"/>
              </w:rPr>
              <w:t>172.16.4.54</w:t>
            </w:r>
          </w:p>
          <w:p w:rsidR="009311B4" w:rsidRDefault="009311B4" w:rsidP="00BC7739">
            <w:pPr>
              <w:spacing w:after="0"/>
              <w:jc w:val="center"/>
              <w:rPr>
                <w:sz w:val="18"/>
                <w:szCs w:val="18"/>
              </w:rPr>
            </w:pPr>
            <w:r>
              <w:rPr>
                <w:sz w:val="18"/>
                <w:szCs w:val="18"/>
              </w:rPr>
              <w:t>172.16.4.52</w:t>
            </w:r>
          </w:p>
          <w:p w:rsidR="009311B4" w:rsidRDefault="00DB2CCB" w:rsidP="00BC7739">
            <w:pPr>
              <w:spacing w:after="0"/>
              <w:jc w:val="center"/>
              <w:rPr>
                <w:sz w:val="18"/>
                <w:szCs w:val="18"/>
              </w:rPr>
            </w:pPr>
            <w:r w:rsidRPr="007A461B">
              <w:rPr>
                <w:sz w:val="18"/>
                <w:szCs w:val="18"/>
              </w:rPr>
              <w:t>172.16.4.53</w:t>
            </w:r>
          </w:p>
          <w:p w:rsidR="009311B4" w:rsidRDefault="00DB2CCB" w:rsidP="00BC7739">
            <w:pPr>
              <w:spacing w:after="0"/>
              <w:jc w:val="center"/>
              <w:rPr>
                <w:sz w:val="18"/>
                <w:szCs w:val="18"/>
              </w:rPr>
            </w:pPr>
            <w:r w:rsidRPr="007A461B">
              <w:rPr>
                <w:sz w:val="18"/>
                <w:szCs w:val="18"/>
              </w:rPr>
              <w:t>172.16.4.55</w:t>
            </w:r>
          </w:p>
          <w:p w:rsidR="009311B4" w:rsidRDefault="00DB2CCB" w:rsidP="00BC7739">
            <w:pPr>
              <w:spacing w:after="0"/>
              <w:jc w:val="center"/>
              <w:rPr>
                <w:sz w:val="18"/>
                <w:szCs w:val="18"/>
              </w:rPr>
            </w:pPr>
            <w:r>
              <w:rPr>
                <w:sz w:val="18"/>
                <w:szCs w:val="18"/>
              </w:rPr>
              <w:t>1</w:t>
            </w:r>
            <w:r w:rsidR="009311B4">
              <w:rPr>
                <w:sz w:val="18"/>
                <w:szCs w:val="18"/>
              </w:rPr>
              <w:t>72.16.4.80</w:t>
            </w:r>
          </w:p>
          <w:p w:rsidR="009311B4" w:rsidRDefault="009311B4" w:rsidP="00BC7739">
            <w:pPr>
              <w:spacing w:after="0"/>
              <w:jc w:val="center"/>
              <w:rPr>
                <w:sz w:val="18"/>
                <w:szCs w:val="18"/>
              </w:rPr>
            </w:pPr>
            <w:r>
              <w:rPr>
                <w:sz w:val="18"/>
                <w:szCs w:val="18"/>
              </w:rPr>
              <w:t>172.16.5.28</w:t>
            </w:r>
          </w:p>
          <w:p w:rsidR="009311B4" w:rsidRDefault="009311B4" w:rsidP="00BC7739">
            <w:pPr>
              <w:spacing w:after="0"/>
              <w:jc w:val="center"/>
              <w:rPr>
                <w:sz w:val="18"/>
                <w:szCs w:val="18"/>
              </w:rPr>
            </w:pPr>
            <w:r>
              <w:rPr>
                <w:sz w:val="18"/>
                <w:szCs w:val="18"/>
              </w:rPr>
              <w:t>172.16.5.30</w:t>
            </w:r>
          </w:p>
          <w:p w:rsidR="009311B4" w:rsidRDefault="00DB2CCB" w:rsidP="00BC7739">
            <w:pPr>
              <w:spacing w:after="0"/>
              <w:jc w:val="center"/>
              <w:rPr>
                <w:sz w:val="18"/>
                <w:szCs w:val="18"/>
              </w:rPr>
            </w:pPr>
            <w:r w:rsidRPr="007A461B">
              <w:rPr>
                <w:sz w:val="18"/>
                <w:szCs w:val="18"/>
              </w:rPr>
              <w:t>172.16.5.46</w:t>
            </w:r>
          </w:p>
          <w:p w:rsidR="009311B4" w:rsidRDefault="00DB2CCB" w:rsidP="00BC7739">
            <w:pPr>
              <w:spacing w:after="0"/>
              <w:jc w:val="center"/>
              <w:rPr>
                <w:sz w:val="18"/>
                <w:szCs w:val="18"/>
              </w:rPr>
            </w:pPr>
            <w:r w:rsidRPr="007A461B">
              <w:rPr>
                <w:sz w:val="18"/>
                <w:szCs w:val="18"/>
              </w:rPr>
              <w:t>172.16.5.69</w:t>
            </w:r>
          </w:p>
          <w:p w:rsidR="009311B4" w:rsidRDefault="009311B4" w:rsidP="00BC7739">
            <w:pPr>
              <w:spacing w:after="0"/>
              <w:jc w:val="center"/>
              <w:rPr>
                <w:sz w:val="18"/>
                <w:szCs w:val="18"/>
              </w:rPr>
            </w:pPr>
            <w:r>
              <w:rPr>
                <w:sz w:val="18"/>
                <w:szCs w:val="18"/>
              </w:rPr>
              <w:t>172.16.5.70</w:t>
            </w:r>
          </w:p>
          <w:p w:rsidR="009311B4" w:rsidRDefault="009311B4" w:rsidP="00BC7739">
            <w:pPr>
              <w:spacing w:after="0"/>
              <w:jc w:val="center"/>
              <w:rPr>
                <w:sz w:val="18"/>
                <w:szCs w:val="18"/>
              </w:rPr>
            </w:pPr>
            <w:r>
              <w:rPr>
                <w:sz w:val="18"/>
                <w:szCs w:val="18"/>
              </w:rPr>
              <w:t>172.16.5.72</w:t>
            </w:r>
          </w:p>
          <w:p w:rsidR="009311B4" w:rsidRDefault="009311B4" w:rsidP="00BC7739">
            <w:pPr>
              <w:spacing w:after="0"/>
              <w:jc w:val="center"/>
              <w:rPr>
                <w:sz w:val="18"/>
                <w:szCs w:val="18"/>
              </w:rPr>
            </w:pPr>
            <w:r>
              <w:rPr>
                <w:sz w:val="18"/>
                <w:szCs w:val="18"/>
              </w:rPr>
              <w:t>172.16.5.76</w:t>
            </w:r>
          </w:p>
          <w:p w:rsidR="009311B4" w:rsidRDefault="00DB2CCB" w:rsidP="00BC7739">
            <w:pPr>
              <w:spacing w:after="0"/>
              <w:jc w:val="center"/>
              <w:rPr>
                <w:sz w:val="18"/>
                <w:szCs w:val="18"/>
              </w:rPr>
            </w:pPr>
            <w:r w:rsidRPr="007A461B">
              <w:rPr>
                <w:sz w:val="18"/>
                <w:szCs w:val="18"/>
              </w:rPr>
              <w:t>172.16.5.75</w:t>
            </w:r>
          </w:p>
          <w:p w:rsidR="009311B4" w:rsidRDefault="00DB2CCB" w:rsidP="00BC7739">
            <w:pPr>
              <w:spacing w:after="0"/>
              <w:jc w:val="center"/>
              <w:rPr>
                <w:sz w:val="18"/>
                <w:szCs w:val="18"/>
              </w:rPr>
            </w:pPr>
            <w:r w:rsidRPr="007A461B">
              <w:rPr>
                <w:sz w:val="18"/>
                <w:szCs w:val="18"/>
              </w:rPr>
              <w:t>172.16.6.39</w:t>
            </w:r>
          </w:p>
          <w:p w:rsidR="006F14F2" w:rsidRDefault="00DB2CCB" w:rsidP="00BC7739">
            <w:pPr>
              <w:spacing w:after="0"/>
              <w:jc w:val="center"/>
              <w:rPr>
                <w:sz w:val="18"/>
                <w:szCs w:val="18"/>
              </w:rPr>
            </w:pPr>
            <w:r w:rsidRPr="007A461B">
              <w:rPr>
                <w:sz w:val="18"/>
                <w:szCs w:val="18"/>
              </w:rPr>
              <w:t>192.168.101.91</w:t>
            </w:r>
          </w:p>
          <w:p w:rsidR="00DB2CCB" w:rsidRPr="000A3142" w:rsidRDefault="00DB2CCB" w:rsidP="00BC7739">
            <w:pPr>
              <w:spacing w:after="0"/>
              <w:jc w:val="center"/>
              <w:rPr>
                <w:sz w:val="18"/>
                <w:szCs w:val="18"/>
              </w:rPr>
            </w:pPr>
            <w:r w:rsidRPr="007A461B">
              <w:rPr>
                <w:sz w:val="18"/>
                <w:szCs w:val="18"/>
              </w:rPr>
              <w:t>192.168.201.9</w:t>
            </w:r>
          </w:p>
        </w:tc>
        <w:tc>
          <w:tcPr>
            <w:tcW w:w="2707" w:type="dxa"/>
            <w:shd w:val="clear" w:color="auto" w:fill="D9D9D9" w:themeFill="background1" w:themeFillShade="D9"/>
            <w:vAlign w:val="center"/>
          </w:tcPr>
          <w:p w:rsidR="009311B4" w:rsidRDefault="00DB2CCB" w:rsidP="00BC7739">
            <w:pPr>
              <w:spacing w:after="0"/>
              <w:jc w:val="center"/>
              <w:rPr>
                <w:sz w:val="18"/>
                <w:szCs w:val="18"/>
              </w:rPr>
            </w:pPr>
            <w:r w:rsidRPr="007A461B">
              <w:rPr>
                <w:sz w:val="18"/>
                <w:szCs w:val="18"/>
              </w:rPr>
              <w:t>17</w:t>
            </w:r>
            <w:r w:rsidR="009311B4">
              <w:rPr>
                <w:sz w:val="18"/>
                <w:szCs w:val="18"/>
              </w:rPr>
              <w:t>2.16.6.41</w:t>
            </w:r>
          </w:p>
          <w:p w:rsidR="009311B4" w:rsidRDefault="009311B4" w:rsidP="00BC7739">
            <w:pPr>
              <w:spacing w:after="0"/>
              <w:jc w:val="center"/>
              <w:rPr>
                <w:sz w:val="18"/>
                <w:szCs w:val="18"/>
              </w:rPr>
            </w:pPr>
            <w:r>
              <w:rPr>
                <w:sz w:val="18"/>
                <w:szCs w:val="18"/>
              </w:rPr>
              <w:t>172.16.6.42</w:t>
            </w:r>
          </w:p>
          <w:p w:rsidR="009311B4" w:rsidRDefault="009311B4" w:rsidP="00BC7739">
            <w:pPr>
              <w:spacing w:after="0"/>
              <w:jc w:val="center"/>
              <w:rPr>
                <w:sz w:val="18"/>
                <w:szCs w:val="18"/>
              </w:rPr>
            </w:pPr>
            <w:r>
              <w:rPr>
                <w:sz w:val="18"/>
                <w:szCs w:val="18"/>
              </w:rPr>
              <w:t>172.16.6.45</w:t>
            </w:r>
          </w:p>
          <w:p w:rsidR="009311B4" w:rsidRDefault="00DB2CCB" w:rsidP="00BC7739">
            <w:pPr>
              <w:spacing w:after="0"/>
              <w:jc w:val="center"/>
              <w:rPr>
                <w:sz w:val="18"/>
                <w:szCs w:val="18"/>
              </w:rPr>
            </w:pPr>
            <w:r w:rsidRPr="007A461B">
              <w:rPr>
                <w:sz w:val="18"/>
                <w:szCs w:val="18"/>
              </w:rPr>
              <w:t>172.16.6.46</w:t>
            </w:r>
          </w:p>
          <w:p w:rsidR="009311B4" w:rsidRDefault="00DB2CCB" w:rsidP="00BC7739">
            <w:pPr>
              <w:spacing w:after="0"/>
              <w:jc w:val="center"/>
              <w:rPr>
                <w:sz w:val="18"/>
                <w:szCs w:val="18"/>
              </w:rPr>
            </w:pPr>
            <w:r w:rsidRPr="007A461B">
              <w:rPr>
                <w:sz w:val="18"/>
                <w:szCs w:val="18"/>
              </w:rPr>
              <w:t>172.16.6.49</w:t>
            </w:r>
          </w:p>
          <w:p w:rsidR="009311B4" w:rsidRDefault="009311B4" w:rsidP="00BC7739">
            <w:pPr>
              <w:spacing w:after="0"/>
              <w:jc w:val="center"/>
              <w:rPr>
                <w:sz w:val="18"/>
                <w:szCs w:val="18"/>
              </w:rPr>
            </w:pPr>
            <w:r>
              <w:rPr>
                <w:sz w:val="18"/>
                <w:szCs w:val="18"/>
              </w:rPr>
              <w:t>172.16.6.48</w:t>
            </w:r>
          </w:p>
          <w:p w:rsidR="009311B4" w:rsidRDefault="009311B4" w:rsidP="00BC7739">
            <w:pPr>
              <w:spacing w:after="0"/>
              <w:jc w:val="center"/>
              <w:rPr>
                <w:sz w:val="18"/>
                <w:szCs w:val="18"/>
              </w:rPr>
            </w:pPr>
            <w:r>
              <w:rPr>
                <w:sz w:val="18"/>
                <w:szCs w:val="18"/>
              </w:rPr>
              <w:t>172.16.6.54</w:t>
            </w:r>
          </w:p>
          <w:p w:rsidR="009311B4" w:rsidRDefault="009311B4" w:rsidP="00BC7739">
            <w:pPr>
              <w:spacing w:after="0"/>
              <w:jc w:val="center"/>
              <w:rPr>
                <w:sz w:val="18"/>
                <w:szCs w:val="18"/>
              </w:rPr>
            </w:pPr>
            <w:r>
              <w:rPr>
                <w:sz w:val="18"/>
                <w:szCs w:val="18"/>
              </w:rPr>
              <w:t>172.16.6.53</w:t>
            </w:r>
          </w:p>
          <w:p w:rsidR="009311B4" w:rsidRDefault="00DB2CCB" w:rsidP="00BC7739">
            <w:pPr>
              <w:spacing w:after="0"/>
              <w:jc w:val="center"/>
              <w:rPr>
                <w:sz w:val="18"/>
                <w:szCs w:val="18"/>
              </w:rPr>
            </w:pPr>
            <w:r w:rsidRPr="007A461B">
              <w:rPr>
                <w:sz w:val="18"/>
                <w:szCs w:val="18"/>
              </w:rPr>
              <w:t>172.16.6.56</w:t>
            </w:r>
          </w:p>
          <w:p w:rsidR="009311B4" w:rsidRDefault="00DB2CCB" w:rsidP="00BC7739">
            <w:pPr>
              <w:spacing w:after="0"/>
              <w:jc w:val="center"/>
              <w:rPr>
                <w:sz w:val="18"/>
                <w:szCs w:val="18"/>
              </w:rPr>
            </w:pPr>
            <w:r w:rsidRPr="007A461B">
              <w:rPr>
                <w:sz w:val="18"/>
                <w:szCs w:val="18"/>
              </w:rPr>
              <w:t>172.16.6.57</w:t>
            </w:r>
          </w:p>
          <w:p w:rsidR="009311B4" w:rsidRDefault="009311B4" w:rsidP="00BC7739">
            <w:pPr>
              <w:spacing w:after="0"/>
              <w:jc w:val="center"/>
              <w:rPr>
                <w:sz w:val="18"/>
                <w:szCs w:val="18"/>
              </w:rPr>
            </w:pPr>
            <w:r>
              <w:rPr>
                <w:sz w:val="18"/>
                <w:szCs w:val="18"/>
              </w:rPr>
              <w:t>172.16.6.59</w:t>
            </w:r>
          </w:p>
          <w:p w:rsidR="009311B4" w:rsidRDefault="009311B4" w:rsidP="00BC7739">
            <w:pPr>
              <w:spacing w:after="0"/>
              <w:jc w:val="center"/>
              <w:rPr>
                <w:sz w:val="18"/>
                <w:szCs w:val="18"/>
              </w:rPr>
            </w:pPr>
            <w:r>
              <w:rPr>
                <w:sz w:val="18"/>
                <w:szCs w:val="18"/>
              </w:rPr>
              <w:t>172.16.7.76</w:t>
            </w:r>
          </w:p>
          <w:p w:rsidR="009311B4" w:rsidRDefault="009311B4" w:rsidP="00BC7739">
            <w:pPr>
              <w:spacing w:after="0"/>
              <w:jc w:val="center"/>
              <w:rPr>
                <w:sz w:val="18"/>
                <w:szCs w:val="18"/>
              </w:rPr>
            </w:pPr>
            <w:r>
              <w:rPr>
                <w:sz w:val="18"/>
                <w:szCs w:val="18"/>
              </w:rPr>
              <w:t>172.16.7.75</w:t>
            </w:r>
          </w:p>
          <w:p w:rsidR="009311B4" w:rsidRDefault="00DB2CCB" w:rsidP="00BC7739">
            <w:pPr>
              <w:spacing w:after="0"/>
              <w:jc w:val="center"/>
              <w:rPr>
                <w:sz w:val="18"/>
                <w:szCs w:val="18"/>
              </w:rPr>
            </w:pPr>
            <w:r w:rsidRPr="007A461B">
              <w:rPr>
                <w:sz w:val="18"/>
                <w:szCs w:val="18"/>
              </w:rPr>
              <w:t>172.16.7.77</w:t>
            </w:r>
          </w:p>
          <w:p w:rsidR="009311B4" w:rsidRDefault="00DB2CCB" w:rsidP="00BC7739">
            <w:pPr>
              <w:spacing w:after="0"/>
              <w:jc w:val="center"/>
              <w:rPr>
                <w:sz w:val="18"/>
                <w:szCs w:val="18"/>
              </w:rPr>
            </w:pPr>
            <w:r w:rsidRPr="007A461B">
              <w:rPr>
                <w:sz w:val="18"/>
                <w:szCs w:val="18"/>
              </w:rPr>
              <w:t>172.16.7.79</w:t>
            </w:r>
          </w:p>
          <w:p w:rsidR="009311B4" w:rsidRDefault="009311B4" w:rsidP="00BC7739">
            <w:pPr>
              <w:spacing w:after="0"/>
              <w:jc w:val="center"/>
              <w:rPr>
                <w:sz w:val="18"/>
                <w:szCs w:val="18"/>
              </w:rPr>
            </w:pPr>
            <w:r>
              <w:rPr>
                <w:sz w:val="18"/>
                <w:szCs w:val="18"/>
              </w:rPr>
              <w:t>172.16.7.82</w:t>
            </w:r>
          </w:p>
          <w:p w:rsidR="009311B4" w:rsidRDefault="009311B4" w:rsidP="00BC7739">
            <w:pPr>
              <w:spacing w:after="0"/>
              <w:jc w:val="center"/>
              <w:rPr>
                <w:sz w:val="18"/>
                <w:szCs w:val="18"/>
              </w:rPr>
            </w:pPr>
            <w:r>
              <w:rPr>
                <w:sz w:val="18"/>
                <w:szCs w:val="18"/>
              </w:rPr>
              <w:t>172.16.7.84</w:t>
            </w:r>
          </w:p>
          <w:p w:rsidR="009311B4" w:rsidRDefault="009311B4" w:rsidP="00BC7739">
            <w:pPr>
              <w:spacing w:after="0"/>
              <w:jc w:val="center"/>
              <w:rPr>
                <w:sz w:val="18"/>
                <w:szCs w:val="18"/>
              </w:rPr>
            </w:pPr>
            <w:r>
              <w:rPr>
                <w:sz w:val="18"/>
                <w:szCs w:val="18"/>
              </w:rPr>
              <w:t>172.16.7.85</w:t>
            </w:r>
          </w:p>
          <w:p w:rsidR="009311B4" w:rsidRDefault="009311B4" w:rsidP="00BC7739">
            <w:pPr>
              <w:spacing w:after="0"/>
              <w:jc w:val="center"/>
              <w:rPr>
                <w:sz w:val="18"/>
                <w:szCs w:val="18"/>
              </w:rPr>
            </w:pPr>
            <w:r>
              <w:rPr>
                <w:sz w:val="18"/>
                <w:szCs w:val="18"/>
              </w:rPr>
              <w:t>172.16.7.88</w:t>
            </w:r>
          </w:p>
          <w:p w:rsidR="009311B4" w:rsidRDefault="00DB2CCB" w:rsidP="00BC7739">
            <w:pPr>
              <w:spacing w:after="0"/>
              <w:jc w:val="center"/>
              <w:rPr>
                <w:sz w:val="18"/>
                <w:szCs w:val="18"/>
              </w:rPr>
            </w:pPr>
            <w:r w:rsidRPr="007A461B">
              <w:rPr>
                <w:sz w:val="18"/>
                <w:szCs w:val="18"/>
              </w:rPr>
              <w:t>172.16.8.40</w:t>
            </w:r>
          </w:p>
          <w:p w:rsidR="006F14F2" w:rsidRPr="000A3142" w:rsidRDefault="00DB2CCB" w:rsidP="00BC7739">
            <w:pPr>
              <w:spacing w:after="0"/>
              <w:jc w:val="center"/>
              <w:rPr>
                <w:sz w:val="18"/>
                <w:szCs w:val="18"/>
              </w:rPr>
            </w:pPr>
            <w:r w:rsidRPr="007A461B">
              <w:rPr>
                <w:sz w:val="18"/>
                <w:szCs w:val="18"/>
              </w:rPr>
              <w:t>192.168.</w:t>
            </w:r>
            <w:r>
              <w:rPr>
                <w:sz w:val="18"/>
                <w:szCs w:val="18"/>
              </w:rPr>
              <w:t>101.92</w:t>
            </w:r>
          </w:p>
        </w:tc>
        <w:tc>
          <w:tcPr>
            <w:tcW w:w="2707" w:type="dxa"/>
            <w:shd w:val="clear" w:color="auto" w:fill="D9D9D9" w:themeFill="background1" w:themeFillShade="D9"/>
            <w:vAlign w:val="center"/>
          </w:tcPr>
          <w:p w:rsidR="009311B4" w:rsidRDefault="00DB2CCB" w:rsidP="00BC7739">
            <w:pPr>
              <w:spacing w:after="0"/>
              <w:jc w:val="center"/>
              <w:rPr>
                <w:sz w:val="18"/>
                <w:szCs w:val="18"/>
              </w:rPr>
            </w:pPr>
            <w:r w:rsidRPr="007A461B">
              <w:rPr>
                <w:sz w:val="18"/>
                <w:szCs w:val="18"/>
              </w:rPr>
              <w:t>17</w:t>
            </w:r>
            <w:r w:rsidR="009311B4">
              <w:rPr>
                <w:sz w:val="18"/>
                <w:szCs w:val="18"/>
              </w:rPr>
              <w:t>2.16.8.41</w:t>
            </w:r>
          </w:p>
          <w:p w:rsidR="009311B4" w:rsidRDefault="009311B4" w:rsidP="00BC7739">
            <w:pPr>
              <w:spacing w:after="0"/>
              <w:jc w:val="center"/>
              <w:rPr>
                <w:sz w:val="18"/>
                <w:szCs w:val="18"/>
              </w:rPr>
            </w:pPr>
            <w:r>
              <w:rPr>
                <w:sz w:val="18"/>
                <w:szCs w:val="18"/>
              </w:rPr>
              <w:t>172.16.8.42</w:t>
            </w:r>
          </w:p>
          <w:p w:rsidR="009311B4" w:rsidRDefault="009311B4" w:rsidP="00BC7739">
            <w:pPr>
              <w:spacing w:after="0"/>
              <w:jc w:val="center"/>
              <w:rPr>
                <w:sz w:val="18"/>
                <w:szCs w:val="18"/>
              </w:rPr>
            </w:pPr>
            <w:r>
              <w:rPr>
                <w:sz w:val="18"/>
                <w:szCs w:val="18"/>
              </w:rPr>
              <w:t>172.16.8.43</w:t>
            </w:r>
          </w:p>
          <w:p w:rsidR="009311B4" w:rsidRDefault="009311B4" w:rsidP="00BC7739">
            <w:pPr>
              <w:spacing w:after="0"/>
              <w:jc w:val="center"/>
              <w:rPr>
                <w:sz w:val="18"/>
                <w:szCs w:val="18"/>
              </w:rPr>
            </w:pPr>
            <w:r>
              <w:rPr>
                <w:sz w:val="18"/>
                <w:szCs w:val="18"/>
              </w:rPr>
              <w:t>172.16.8.44</w:t>
            </w:r>
          </w:p>
          <w:p w:rsidR="009311B4" w:rsidRDefault="00DB2CCB" w:rsidP="00BC7739">
            <w:pPr>
              <w:spacing w:after="0"/>
              <w:jc w:val="center"/>
              <w:rPr>
                <w:sz w:val="18"/>
                <w:szCs w:val="18"/>
              </w:rPr>
            </w:pPr>
            <w:r w:rsidRPr="007A461B">
              <w:rPr>
                <w:sz w:val="18"/>
                <w:szCs w:val="18"/>
              </w:rPr>
              <w:t>172.16.9.1</w:t>
            </w:r>
          </w:p>
          <w:p w:rsidR="009311B4" w:rsidRDefault="009311B4" w:rsidP="00BC7739">
            <w:pPr>
              <w:spacing w:after="0"/>
              <w:jc w:val="center"/>
              <w:rPr>
                <w:sz w:val="18"/>
                <w:szCs w:val="18"/>
              </w:rPr>
            </w:pPr>
            <w:r>
              <w:rPr>
                <w:sz w:val="18"/>
                <w:szCs w:val="18"/>
              </w:rPr>
              <w:t>172.16.9.74</w:t>
            </w:r>
          </w:p>
          <w:p w:rsidR="009311B4" w:rsidRDefault="009311B4" w:rsidP="00BC7739">
            <w:pPr>
              <w:spacing w:after="0"/>
              <w:jc w:val="center"/>
              <w:rPr>
                <w:sz w:val="18"/>
                <w:szCs w:val="18"/>
              </w:rPr>
            </w:pPr>
            <w:r>
              <w:rPr>
                <w:sz w:val="18"/>
                <w:szCs w:val="18"/>
              </w:rPr>
              <w:t>172.16.9.78</w:t>
            </w:r>
          </w:p>
          <w:p w:rsidR="009311B4" w:rsidRDefault="009311B4" w:rsidP="00BC7739">
            <w:pPr>
              <w:spacing w:after="0"/>
              <w:jc w:val="center"/>
              <w:rPr>
                <w:sz w:val="18"/>
                <w:szCs w:val="18"/>
              </w:rPr>
            </w:pPr>
            <w:r>
              <w:rPr>
                <w:sz w:val="18"/>
                <w:szCs w:val="18"/>
              </w:rPr>
              <w:t>172.16.9.83</w:t>
            </w:r>
          </w:p>
          <w:p w:rsidR="009311B4" w:rsidRDefault="009311B4" w:rsidP="00BC7739">
            <w:pPr>
              <w:spacing w:after="0"/>
              <w:jc w:val="center"/>
              <w:rPr>
                <w:sz w:val="18"/>
                <w:szCs w:val="18"/>
              </w:rPr>
            </w:pPr>
            <w:r>
              <w:rPr>
                <w:sz w:val="18"/>
                <w:szCs w:val="18"/>
              </w:rPr>
              <w:t>172.16.9.82</w:t>
            </w:r>
          </w:p>
          <w:p w:rsidR="009311B4" w:rsidRDefault="00DB2CCB" w:rsidP="00BC7739">
            <w:pPr>
              <w:spacing w:after="0"/>
              <w:jc w:val="center"/>
              <w:rPr>
                <w:sz w:val="18"/>
                <w:szCs w:val="18"/>
              </w:rPr>
            </w:pPr>
            <w:r w:rsidRPr="007A461B">
              <w:rPr>
                <w:sz w:val="18"/>
                <w:szCs w:val="18"/>
              </w:rPr>
              <w:t>172.16.9.8</w:t>
            </w:r>
            <w:r w:rsidR="009311B4">
              <w:rPr>
                <w:sz w:val="18"/>
                <w:szCs w:val="18"/>
              </w:rPr>
              <w:t>1</w:t>
            </w:r>
          </w:p>
          <w:p w:rsidR="009311B4" w:rsidRDefault="009311B4" w:rsidP="00BC7739">
            <w:pPr>
              <w:spacing w:after="0"/>
              <w:jc w:val="center"/>
              <w:rPr>
                <w:sz w:val="18"/>
                <w:szCs w:val="18"/>
              </w:rPr>
            </w:pPr>
            <w:r>
              <w:rPr>
                <w:sz w:val="18"/>
                <w:szCs w:val="18"/>
              </w:rPr>
              <w:t>172.16.9.75</w:t>
            </w:r>
          </w:p>
          <w:p w:rsidR="009311B4" w:rsidRDefault="009311B4" w:rsidP="00BC7739">
            <w:pPr>
              <w:spacing w:after="0"/>
              <w:jc w:val="center"/>
              <w:rPr>
                <w:sz w:val="18"/>
                <w:szCs w:val="18"/>
              </w:rPr>
            </w:pPr>
            <w:r>
              <w:rPr>
                <w:sz w:val="18"/>
                <w:szCs w:val="18"/>
              </w:rPr>
              <w:t>10.10.10.1</w:t>
            </w:r>
          </w:p>
          <w:p w:rsidR="009311B4" w:rsidRDefault="009311B4" w:rsidP="00BC7739">
            <w:pPr>
              <w:spacing w:after="0"/>
              <w:jc w:val="center"/>
              <w:rPr>
                <w:sz w:val="18"/>
                <w:szCs w:val="18"/>
              </w:rPr>
            </w:pPr>
            <w:r>
              <w:rPr>
                <w:sz w:val="18"/>
                <w:szCs w:val="18"/>
              </w:rPr>
              <w:t>10.10.10.3</w:t>
            </w:r>
          </w:p>
          <w:p w:rsidR="009311B4" w:rsidRDefault="009311B4" w:rsidP="00BC7739">
            <w:pPr>
              <w:spacing w:after="0"/>
              <w:jc w:val="center"/>
              <w:rPr>
                <w:sz w:val="18"/>
                <w:szCs w:val="18"/>
              </w:rPr>
            </w:pPr>
            <w:r>
              <w:rPr>
                <w:sz w:val="18"/>
                <w:szCs w:val="18"/>
              </w:rPr>
              <w:t>10.10.10.6</w:t>
            </w:r>
          </w:p>
          <w:p w:rsidR="009311B4" w:rsidRDefault="00DB2CCB" w:rsidP="00BC7739">
            <w:pPr>
              <w:spacing w:after="0"/>
              <w:jc w:val="center"/>
              <w:rPr>
                <w:sz w:val="18"/>
                <w:szCs w:val="18"/>
              </w:rPr>
            </w:pPr>
            <w:r w:rsidRPr="007A461B">
              <w:rPr>
                <w:sz w:val="18"/>
                <w:szCs w:val="18"/>
              </w:rPr>
              <w:t>10.10.10.9</w:t>
            </w:r>
          </w:p>
          <w:p w:rsidR="009311B4" w:rsidRDefault="009311B4" w:rsidP="00BC7739">
            <w:pPr>
              <w:spacing w:after="0"/>
              <w:jc w:val="center"/>
              <w:rPr>
                <w:sz w:val="18"/>
                <w:szCs w:val="18"/>
              </w:rPr>
            </w:pPr>
            <w:r>
              <w:rPr>
                <w:sz w:val="18"/>
                <w:szCs w:val="18"/>
              </w:rPr>
              <w:t>192.168.101.12</w:t>
            </w:r>
            <w:r w:rsidR="00DB2CCB" w:rsidRPr="007A461B">
              <w:rPr>
                <w:sz w:val="18"/>
                <w:szCs w:val="18"/>
              </w:rPr>
              <w:tab/>
            </w:r>
          </w:p>
          <w:p w:rsidR="009311B4" w:rsidRDefault="009311B4" w:rsidP="00BC7739">
            <w:pPr>
              <w:spacing w:after="0"/>
              <w:jc w:val="center"/>
              <w:rPr>
                <w:sz w:val="18"/>
                <w:szCs w:val="18"/>
              </w:rPr>
            </w:pPr>
            <w:r>
              <w:rPr>
                <w:sz w:val="18"/>
                <w:szCs w:val="18"/>
              </w:rPr>
              <w:t>192.168.101.64</w:t>
            </w:r>
            <w:r w:rsidR="00DB2CCB" w:rsidRPr="007A461B">
              <w:rPr>
                <w:sz w:val="18"/>
                <w:szCs w:val="18"/>
              </w:rPr>
              <w:tab/>
            </w:r>
          </w:p>
          <w:p w:rsidR="009311B4" w:rsidRDefault="009311B4" w:rsidP="00BC7739">
            <w:pPr>
              <w:spacing w:after="0"/>
              <w:jc w:val="center"/>
              <w:rPr>
                <w:sz w:val="18"/>
                <w:szCs w:val="18"/>
              </w:rPr>
            </w:pPr>
            <w:r>
              <w:rPr>
                <w:sz w:val="18"/>
                <w:szCs w:val="18"/>
              </w:rPr>
              <w:t>192.168.101.66</w:t>
            </w:r>
            <w:r w:rsidR="00DB2CCB">
              <w:rPr>
                <w:sz w:val="18"/>
                <w:szCs w:val="18"/>
              </w:rPr>
              <w:tab/>
            </w:r>
          </w:p>
          <w:p w:rsidR="009311B4" w:rsidRDefault="009311B4" w:rsidP="00BC7739">
            <w:pPr>
              <w:spacing w:after="0"/>
              <w:jc w:val="center"/>
              <w:rPr>
                <w:sz w:val="18"/>
                <w:szCs w:val="18"/>
              </w:rPr>
            </w:pPr>
            <w:r>
              <w:rPr>
                <w:sz w:val="18"/>
                <w:szCs w:val="18"/>
              </w:rPr>
              <w:t>192.168.101.65</w:t>
            </w:r>
          </w:p>
          <w:p w:rsidR="009311B4" w:rsidRDefault="00DB2CCB" w:rsidP="00BC7739">
            <w:pPr>
              <w:spacing w:after="0"/>
              <w:jc w:val="center"/>
              <w:rPr>
                <w:sz w:val="18"/>
                <w:szCs w:val="18"/>
              </w:rPr>
            </w:pPr>
            <w:r>
              <w:rPr>
                <w:sz w:val="18"/>
                <w:szCs w:val="18"/>
              </w:rPr>
              <w:t>192.168.101.67</w:t>
            </w:r>
          </w:p>
          <w:p w:rsidR="006F14F2" w:rsidRPr="000A3142" w:rsidRDefault="00DB2CCB" w:rsidP="00BC7739">
            <w:pPr>
              <w:spacing w:after="0"/>
              <w:jc w:val="center"/>
              <w:rPr>
                <w:sz w:val="18"/>
                <w:szCs w:val="18"/>
              </w:rPr>
            </w:pPr>
            <w:r>
              <w:rPr>
                <w:sz w:val="18"/>
                <w:szCs w:val="18"/>
              </w:rPr>
              <w:t>10.20.36.1</w:t>
            </w:r>
          </w:p>
        </w:tc>
      </w:tr>
    </w:tbl>
    <w:p w:rsidR="006F14F2" w:rsidRDefault="006F14F2" w:rsidP="006F14F2"/>
    <w:p w:rsidR="00316823" w:rsidRDefault="00316823" w:rsidP="00316823">
      <w:pPr>
        <w:pStyle w:val="Caption"/>
        <w:keepNext/>
      </w:pPr>
      <w:bookmarkStart w:id="163" w:name="_Toc499887922"/>
      <w:r>
        <w:t>Figure 42: Telnet Version Scan on Multiple Devices with TCP Port 23 Open:</w:t>
      </w:r>
      <w:bookmarkEnd w:id="163"/>
    </w:p>
    <w:p w:rsidR="00050018" w:rsidRDefault="00AB4192" w:rsidP="00050018">
      <w:r>
        <w:pict>
          <v:shape id="_x0000_i1052" type="#_x0000_t75" style="width:6in;height:223.5pt">
            <v:imagedata r:id="rId20" o:title="zmapping telnet version"/>
          </v:shape>
        </w:pict>
      </w:r>
    </w:p>
    <w:p w:rsidR="00591939" w:rsidRDefault="00591939" w:rsidP="00591939">
      <w:pPr>
        <w:spacing w:after="0"/>
        <w:jc w:val="left"/>
      </w:pPr>
      <w:r>
        <w:br w:type="page"/>
      </w:r>
    </w:p>
    <w:p w:rsidR="00DB5380" w:rsidRPr="00DF1B6C" w:rsidRDefault="00DB5380" w:rsidP="00DB5380">
      <w:pPr>
        <w:pStyle w:val="Heading2"/>
        <w:pBdr>
          <w:top w:val="none" w:sz="0" w:space="0" w:color="auto"/>
          <w:left w:val="none" w:sz="0" w:space="0" w:color="auto"/>
          <w:bottom w:val="none" w:sz="0" w:space="0" w:color="auto"/>
          <w:right w:val="none" w:sz="0" w:space="0" w:color="auto"/>
        </w:pBdr>
      </w:pPr>
      <w:bookmarkStart w:id="164" w:name="_Toc499887876"/>
      <w:r>
        <w:lastRenderedPageBreak/>
        <w:t xml:space="preserve">MS SQL Server DR-Dos Amplification – </w:t>
      </w:r>
      <w:sdt>
        <w:sdtPr>
          <w:alias w:val="Risk Level"/>
          <w:tag w:val="Risk Level"/>
          <w:id w:val="-934587259"/>
          <w:placeholder>
            <w:docPart w:val="BE9DAA6AF62F46F480496FE91842491C"/>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t>Medium Risk</w:t>
          </w:r>
        </w:sdtContent>
      </w:sdt>
      <w:bookmarkEnd w:id="164"/>
    </w:p>
    <w:p w:rsidR="00DB5380" w:rsidRDefault="00DB5380" w:rsidP="00DB5380">
      <w:pPr>
        <w:rPr>
          <w:color w:val="auto"/>
        </w:rPr>
      </w:pPr>
      <w:r w:rsidRPr="003A177A">
        <w:rPr>
          <w:color w:val="auto"/>
        </w:rPr>
        <w:t xml:space="preserve">The </w:t>
      </w:r>
      <w:r>
        <w:rPr>
          <w:color w:val="auto"/>
        </w:rPr>
        <w:t xml:space="preserve">analyst identified a </w:t>
      </w:r>
      <w:r w:rsidRPr="003A177A">
        <w:rPr>
          <w:color w:val="auto"/>
        </w:rPr>
        <w:t xml:space="preserve">host </w:t>
      </w:r>
      <w:r>
        <w:rPr>
          <w:color w:val="auto"/>
        </w:rPr>
        <w:t xml:space="preserve">that </w:t>
      </w:r>
      <w:r w:rsidRPr="003A177A">
        <w:rPr>
          <w:color w:val="auto"/>
        </w:rPr>
        <w:t xml:space="preserve">has MS SQL Server installed and prone to reflected </w:t>
      </w:r>
      <w:proofErr w:type="spellStart"/>
      <w:r w:rsidRPr="003A177A">
        <w:rPr>
          <w:color w:val="auto"/>
        </w:rPr>
        <w:t>DRDoS</w:t>
      </w:r>
      <w:proofErr w:type="spellEnd"/>
      <w:r w:rsidRPr="003A177A">
        <w:rPr>
          <w:color w:val="auto"/>
        </w:rPr>
        <w:t xml:space="preserve"> vulnerability. </w:t>
      </w:r>
      <w:bookmarkStart w:id="165" w:name="_Hlk523486809"/>
      <w:r w:rsidRPr="003A177A">
        <w:rPr>
          <w:color w:val="auto"/>
        </w:rPr>
        <w:t>The MS SQL Server Resolution Service allows a client to interrogate a server hosting a SQL Server installation and to receive back detailed information about the SQL Server instances available on the server. The client sends a one-byte request to the server, and the server responds with a variable-length message containing instance names, versions, and other connection details.</w:t>
      </w:r>
      <w:bookmarkEnd w:id="165"/>
      <w:r w:rsidRPr="00AE07D2">
        <w:rPr>
          <w:color w:val="auto"/>
        </w:rPr>
        <w:t xml:space="preserve"> </w:t>
      </w:r>
    </w:p>
    <w:p w:rsidR="00DB5380" w:rsidRPr="003A177A" w:rsidRDefault="00DB5380" w:rsidP="00DB5380">
      <w:pPr>
        <w:rPr>
          <w:color w:val="auto"/>
        </w:rPr>
      </w:pPr>
      <w:r>
        <w:rPr>
          <w:color w:val="auto"/>
        </w:rPr>
        <w:t xml:space="preserve">The vulnerability is probable due to a series of Nmap scans and </w:t>
      </w:r>
      <w:proofErr w:type="spellStart"/>
      <w:r>
        <w:rPr>
          <w:color w:val="auto"/>
        </w:rPr>
        <w:t>MSSql</w:t>
      </w:r>
      <w:proofErr w:type="spellEnd"/>
      <w:r>
        <w:rPr>
          <w:color w:val="auto"/>
        </w:rPr>
        <w:t xml:space="preserve"> Ping responses from the identified devices.</w:t>
      </w:r>
    </w:p>
    <w:p w:rsidR="00DB5380" w:rsidRPr="003A177A" w:rsidRDefault="00DB5380" w:rsidP="00DB5380">
      <w:pPr>
        <w:rPr>
          <w:color w:val="auto"/>
        </w:rPr>
      </w:pPr>
      <w:r w:rsidRPr="003A177A">
        <w:rPr>
          <w:color w:val="auto"/>
        </w:rPr>
        <w:t>Successful exploitation will allow</w:t>
      </w:r>
      <w:r>
        <w:rPr>
          <w:color w:val="auto"/>
        </w:rPr>
        <w:t xml:space="preserve"> </w:t>
      </w:r>
      <w:r w:rsidRPr="003A177A">
        <w:rPr>
          <w:color w:val="auto"/>
        </w:rPr>
        <w:t>remote attackers to cause Distributed Reflection Denial of Service (</w:t>
      </w:r>
      <w:proofErr w:type="spellStart"/>
      <w:r w:rsidRPr="003A177A">
        <w:rPr>
          <w:color w:val="auto"/>
        </w:rPr>
        <w:t>DRDoS</w:t>
      </w:r>
      <w:proofErr w:type="spellEnd"/>
      <w:r w:rsidRPr="003A177A">
        <w:rPr>
          <w:color w:val="auto"/>
        </w:rPr>
        <w:t>) conditions against remote hosts.</w:t>
      </w:r>
    </w:p>
    <w:p w:rsidR="00DB5380" w:rsidRDefault="00DB5380" w:rsidP="00DB5380">
      <w:pPr>
        <w:rPr>
          <w:color w:val="auto"/>
        </w:rPr>
      </w:pPr>
      <w:bookmarkStart w:id="166" w:name="_Hlk523486819"/>
      <w:r w:rsidRPr="00AB4BB2">
        <w:rPr>
          <w:color w:val="auto"/>
        </w:rPr>
        <w:t xml:space="preserve">TraceSecurity </w:t>
      </w:r>
      <w:r>
        <w:rPr>
          <w:color w:val="auto"/>
        </w:rPr>
        <w:t>recommends restricting access to MS Sql servers to any unauthorized traffic.</w:t>
      </w:r>
    </w:p>
    <w:bookmarkEnd w:id="166"/>
    <w:p w:rsidR="00DB5380" w:rsidRPr="00535795" w:rsidRDefault="00DB5380" w:rsidP="00DB5380">
      <w:pPr>
        <w:rPr>
          <w:color w:val="auto"/>
        </w:rPr>
      </w:pPr>
    </w:p>
    <w:p w:rsidR="00DB5380" w:rsidRDefault="00DB5380" w:rsidP="00DB5380">
      <w:pPr>
        <w:pStyle w:val="Caption"/>
        <w:keepNext/>
      </w:pPr>
      <w:bookmarkStart w:id="167" w:name="_Toc499887923"/>
      <w:r>
        <w:t xml:space="preserve">Figure </w:t>
      </w:r>
      <w:r w:rsidR="00F60E3A">
        <w:t>43</w:t>
      </w:r>
      <w:r>
        <w:t>:</w:t>
      </w:r>
      <w:r w:rsidR="00F60E3A">
        <w:t xml:space="preserve"> Table -</w:t>
      </w:r>
      <w:r>
        <w:t xml:space="preserve"> </w:t>
      </w:r>
      <w:proofErr w:type="spellStart"/>
      <w:r>
        <w:t>DRDoS</w:t>
      </w:r>
      <w:proofErr w:type="spellEnd"/>
      <w:r>
        <w:t xml:space="preserve"> Amplification probable on </w:t>
      </w:r>
      <w:r w:rsidR="00F60E3A">
        <w:t>Multiple Devices</w:t>
      </w:r>
      <w:r>
        <w:t>:</w:t>
      </w:r>
      <w:bookmarkEnd w:id="167"/>
    </w:p>
    <w:p w:rsidR="00F60E3A" w:rsidRPr="00F60E3A" w:rsidRDefault="00F60E3A" w:rsidP="00F60E3A">
      <w:r>
        <w:t>The following devices were found to be vulnerable to this attack method by the analyst during the testing phase of the engagement:</w:t>
      </w:r>
    </w:p>
    <w:tbl>
      <w:tblPr>
        <w:tblW w:w="8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tblGrid>
      <w:tr w:rsidR="00F60E3A" w:rsidRPr="0075566D" w:rsidTr="00F60E3A">
        <w:trPr>
          <w:trHeight w:val="440"/>
          <w:jc w:val="center"/>
        </w:trPr>
        <w:tc>
          <w:tcPr>
            <w:tcW w:w="2707" w:type="dxa"/>
            <w:shd w:val="clear" w:color="auto" w:fill="D9D9D9" w:themeFill="background1" w:themeFillShade="D9"/>
            <w:vAlign w:val="center"/>
          </w:tcPr>
          <w:p w:rsidR="00F60E3A" w:rsidRPr="000A3142" w:rsidRDefault="00F60E3A" w:rsidP="00887877">
            <w:pPr>
              <w:spacing w:after="0"/>
              <w:jc w:val="center"/>
              <w:rPr>
                <w:sz w:val="18"/>
                <w:szCs w:val="18"/>
              </w:rPr>
            </w:pPr>
            <w:r>
              <w:rPr>
                <w:sz w:val="18"/>
                <w:szCs w:val="18"/>
              </w:rPr>
              <w:t>172.16.0.22</w:t>
            </w:r>
          </w:p>
        </w:tc>
        <w:tc>
          <w:tcPr>
            <w:tcW w:w="2707" w:type="dxa"/>
            <w:shd w:val="clear" w:color="auto" w:fill="D9D9D9" w:themeFill="background1" w:themeFillShade="D9"/>
            <w:vAlign w:val="center"/>
          </w:tcPr>
          <w:p w:rsidR="00F60E3A" w:rsidRPr="000A3142" w:rsidRDefault="00F60E3A" w:rsidP="00887877">
            <w:pPr>
              <w:spacing w:after="0"/>
              <w:jc w:val="center"/>
              <w:rPr>
                <w:sz w:val="18"/>
                <w:szCs w:val="18"/>
              </w:rPr>
            </w:pPr>
            <w:r>
              <w:rPr>
                <w:sz w:val="18"/>
                <w:szCs w:val="18"/>
              </w:rPr>
              <w:t>172.16.0.31</w:t>
            </w:r>
          </w:p>
        </w:tc>
        <w:tc>
          <w:tcPr>
            <w:tcW w:w="2707" w:type="dxa"/>
            <w:shd w:val="clear" w:color="auto" w:fill="D9D9D9" w:themeFill="background1" w:themeFillShade="D9"/>
            <w:vAlign w:val="center"/>
          </w:tcPr>
          <w:p w:rsidR="00F60E3A" w:rsidRPr="000A3142" w:rsidRDefault="00F60E3A" w:rsidP="00887877">
            <w:pPr>
              <w:spacing w:after="0"/>
              <w:jc w:val="center"/>
              <w:rPr>
                <w:sz w:val="18"/>
                <w:szCs w:val="18"/>
              </w:rPr>
            </w:pPr>
            <w:r>
              <w:rPr>
                <w:sz w:val="18"/>
                <w:szCs w:val="18"/>
              </w:rPr>
              <w:t>172.16.0.36</w:t>
            </w:r>
          </w:p>
        </w:tc>
      </w:tr>
    </w:tbl>
    <w:p w:rsidR="00F60E3A" w:rsidRPr="00535795" w:rsidRDefault="00F60E3A" w:rsidP="00F60E3A">
      <w:pPr>
        <w:rPr>
          <w:color w:val="auto"/>
        </w:rPr>
      </w:pPr>
    </w:p>
    <w:p w:rsidR="00F60E3A" w:rsidRDefault="00F60E3A" w:rsidP="00F60E3A">
      <w:pPr>
        <w:pStyle w:val="Caption"/>
        <w:keepNext/>
      </w:pPr>
      <w:r>
        <w:t xml:space="preserve">Figure </w:t>
      </w:r>
      <w:r w:rsidR="007D4CB3">
        <w:t>44</w:t>
      </w:r>
      <w:r>
        <w:t>: Example of Nmap Script Results Showing Possible Vulnerabilities:</w:t>
      </w:r>
    </w:p>
    <w:p w:rsidR="00F60E3A" w:rsidRDefault="00AB4192" w:rsidP="00F60E3A">
      <w:pPr>
        <w:rPr>
          <w:color w:val="auto"/>
        </w:rPr>
      </w:pPr>
      <w:r>
        <w:rPr>
          <w:color w:val="auto"/>
        </w:rPr>
        <w:pict>
          <v:shape id="_x0000_i1053" type="#_x0000_t75" style="width:331.5pt;height:158.25pt">
            <v:imagedata r:id="rId52" o:title="mssql example on 176"/>
          </v:shape>
        </w:pict>
      </w:r>
    </w:p>
    <w:p w:rsidR="00F60E3A" w:rsidRPr="00535795" w:rsidRDefault="00F60E3A" w:rsidP="00F60E3A">
      <w:pPr>
        <w:rPr>
          <w:color w:val="auto"/>
        </w:rPr>
      </w:pPr>
    </w:p>
    <w:p w:rsidR="00F60E3A" w:rsidRDefault="00F60E3A" w:rsidP="00F60E3A">
      <w:pPr>
        <w:pStyle w:val="Caption"/>
        <w:keepNext/>
      </w:pPr>
      <w:r>
        <w:lastRenderedPageBreak/>
        <w:t xml:space="preserve">Figure </w:t>
      </w:r>
      <w:r w:rsidR="007D4CB3">
        <w:t>45</w:t>
      </w:r>
      <w:r>
        <w:t xml:space="preserve">: Metasploit Results Confirming the Potential for </w:t>
      </w:r>
      <w:proofErr w:type="spellStart"/>
      <w:r>
        <w:t>DRDoS</w:t>
      </w:r>
      <w:proofErr w:type="spellEnd"/>
      <w:r>
        <w:t xml:space="preserve"> Amplification on 3 devices:</w:t>
      </w:r>
    </w:p>
    <w:p w:rsidR="00F60E3A" w:rsidRDefault="00AB4192">
      <w:pPr>
        <w:spacing w:after="0"/>
        <w:jc w:val="left"/>
      </w:pPr>
      <w:r>
        <w:pict>
          <v:shape id="_x0000_i1054" type="#_x0000_t75" style="width:6in;height:337.5pt">
            <v:imagedata r:id="rId53" o:title="mssql Amp on 3 devices"/>
          </v:shape>
        </w:pict>
      </w:r>
    </w:p>
    <w:p w:rsidR="00307A09" w:rsidRPr="00307A09" w:rsidRDefault="00DB5380" w:rsidP="00307A09">
      <w:pPr>
        <w:pStyle w:val="Heading2"/>
        <w:pBdr>
          <w:top w:val="none" w:sz="0" w:space="0" w:color="auto"/>
          <w:left w:val="none" w:sz="0" w:space="0" w:color="auto"/>
          <w:bottom w:val="none" w:sz="0" w:space="0" w:color="auto"/>
          <w:right w:val="none" w:sz="0" w:space="0" w:color="auto"/>
        </w:pBdr>
        <w:rPr>
          <w:sz w:val="18"/>
          <w:szCs w:val="18"/>
        </w:rPr>
      </w:pPr>
      <w:r>
        <w:br w:type="page"/>
      </w:r>
      <w:bookmarkStart w:id="168" w:name="_Toc483229563"/>
      <w:r w:rsidR="00307A09" w:rsidRPr="00307A09">
        <w:rPr>
          <w:sz w:val="18"/>
          <w:szCs w:val="18"/>
        </w:rPr>
        <w:lastRenderedPageBreak/>
        <w:t xml:space="preserve">Anonymous Domain User Enumeration – </w:t>
      </w:r>
      <w:sdt>
        <w:sdtPr>
          <w:rPr>
            <w:sz w:val="18"/>
            <w:szCs w:val="18"/>
          </w:rPr>
          <w:alias w:val="Risk Level"/>
          <w:tag w:val="Risk Level"/>
          <w:id w:val="488455903"/>
          <w:placeholder>
            <w:docPart w:val="FA5270F8BD7546FCA22E3232736C66C2"/>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rsidR="00307A09" w:rsidRPr="00307A09">
            <w:rPr>
              <w:sz w:val="18"/>
              <w:szCs w:val="18"/>
            </w:rPr>
            <w:t>Medium Risk</w:t>
          </w:r>
        </w:sdtContent>
      </w:sdt>
      <w:bookmarkEnd w:id="168"/>
    </w:p>
    <w:p w:rsidR="00307A09" w:rsidRPr="00307A09" w:rsidRDefault="00307A09" w:rsidP="00307A09">
      <w:pPr>
        <w:rPr>
          <w:color w:val="auto"/>
        </w:rPr>
      </w:pPr>
      <w:r w:rsidRPr="00307A09">
        <w:rPr>
          <w:color w:val="auto"/>
        </w:rPr>
        <w:t xml:space="preserve">By default, Windows allows anonymous users to perform enumeration of the SAM account or user names as well as network shares. When left changed, an unauthorized user could anonymously list account names and shared resources; thereby, using the information to attempt authentication attacks and conduct skillfully planned social-engineering attacks. </w:t>
      </w:r>
    </w:p>
    <w:p w:rsidR="00307A09" w:rsidRPr="00307A09" w:rsidRDefault="00307A09" w:rsidP="00307A09">
      <w:pPr>
        <w:rPr>
          <w:color w:val="auto"/>
        </w:rPr>
      </w:pPr>
      <w:r w:rsidRPr="00307A09">
        <w:rPr>
          <w:color w:val="auto"/>
        </w:rPr>
        <w:t xml:space="preserve">During the penetration test the analyst was able to retrieve usernames with anonymous credentials from Windows server located at XXXXX. Using common </w:t>
      </w:r>
      <w:proofErr w:type="gramStart"/>
      <w:r w:rsidRPr="00307A09">
        <w:rPr>
          <w:color w:val="auto"/>
        </w:rPr>
        <w:t>tools</w:t>
      </w:r>
      <w:proofErr w:type="gramEnd"/>
      <w:r w:rsidRPr="00307A09">
        <w:rPr>
          <w:color w:val="auto"/>
        </w:rPr>
        <w:t xml:space="preserve"> the analyst was able to send randomized account requests without authentication to the system and gather SAM user names and network resources or shares.</w:t>
      </w:r>
    </w:p>
    <w:p w:rsidR="00307A09" w:rsidRPr="00307A09" w:rsidRDefault="00307A09" w:rsidP="00307A09">
      <w:pPr>
        <w:rPr>
          <w:color w:val="auto"/>
        </w:rPr>
      </w:pPr>
      <w:r w:rsidRPr="00307A09">
        <w:rPr>
          <w:color w:val="auto"/>
        </w:rPr>
        <w:t>TraceSecurity recommends the organization evaluate the best practices published by Microsoft that encourages the Anonymous Logon Policy to be Enabled, with the credit union’s network and system connectivity scheme to prevent unauthorized users from listing account names and network shares. The policy is located at: \Computer Configuration\Windows Settings\Security Settings\Local Policies\Security Options.</w:t>
      </w:r>
    </w:p>
    <w:p w:rsidR="00307A09" w:rsidRPr="00307A09" w:rsidRDefault="00307A09" w:rsidP="00307A09">
      <w:pPr>
        <w:rPr>
          <w:color w:val="auto"/>
        </w:rPr>
      </w:pPr>
    </w:p>
    <w:p w:rsidR="00307A09" w:rsidRPr="00307A09" w:rsidRDefault="00307A09" w:rsidP="00307A09">
      <w:pPr>
        <w:keepNext/>
        <w:rPr>
          <w:b/>
          <w:bCs/>
          <w:i/>
          <w:color w:val="FF0000"/>
          <w:szCs w:val="20"/>
        </w:rPr>
      </w:pPr>
      <w:bookmarkStart w:id="169" w:name="_Toc483229524"/>
      <w:r w:rsidRPr="00307A09">
        <w:rPr>
          <w:b/>
          <w:bCs/>
          <w:i/>
          <w:color w:val="FF0000"/>
          <w:szCs w:val="20"/>
        </w:rPr>
        <w:t>Figure 26: Domain Users Enumerated from XXXXX with Anonymous Access:</w:t>
      </w:r>
      <w:bookmarkEnd w:id="169"/>
    </w:p>
    <w:p w:rsidR="00307A09" w:rsidRPr="00307A09" w:rsidRDefault="00307A09" w:rsidP="00307A09"/>
    <w:p w:rsidR="00307A09" w:rsidRDefault="00307A09">
      <w:pPr>
        <w:spacing w:after="0"/>
        <w:jc w:val="left"/>
      </w:pPr>
      <w:r>
        <w:br w:type="page"/>
      </w:r>
    </w:p>
    <w:p w:rsidR="004C3D7B" w:rsidRPr="00DF1B6C" w:rsidRDefault="004C3D7B" w:rsidP="009B0245">
      <w:pPr>
        <w:pStyle w:val="Heading2"/>
      </w:pPr>
      <w:bookmarkStart w:id="170" w:name="_Toc499887878"/>
      <w:r>
        <w:lastRenderedPageBreak/>
        <w:t xml:space="preserve">CBC Ciphers Detected over ssh – </w:t>
      </w:r>
      <w:sdt>
        <w:sdtPr>
          <w:alias w:val="Risk Level"/>
          <w:tag w:val="Risk Level"/>
          <w:id w:val="1260265840"/>
          <w:placeholder>
            <w:docPart w:val="952414A4F6CA4806A04D9545E3252FE1"/>
          </w:placeholder>
          <w:comboBox>
            <w:listItem w:value="Choose an item."/>
            <w:listItem w:displayText="High Risk" w:value="High Risk"/>
            <w:listItem w:displayText="Medium Risk" w:value="Medium Risk"/>
            <w:listItem w:displayText="Low Risk" w:value="Low Risk"/>
            <w:listItem w:displayText="Informational Risk" w:value="Informational Risk"/>
          </w:comboBox>
        </w:sdtPr>
        <w:sdtContent>
          <w:r>
            <w:t>Low Risk</w:t>
          </w:r>
        </w:sdtContent>
      </w:sdt>
      <w:bookmarkEnd w:id="170"/>
    </w:p>
    <w:p w:rsidR="004959E2" w:rsidRDefault="004C3D7B" w:rsidP="004C3D7B">
      <w:pPr>
        <w:rPr>
          <w:color w:val="auto"/>
        </w:rPr>
      </w:pPr>
      <w:r w:rsidRPr="00AB4BB2">
        <w:rPr>
          <w:color w:val="auto"/>
        </w:rPr>
        <w:t xml:space="preserve">One or more systems were found using </w:t>
      </w:r>
      <w:r>
        <w:rPr>
          <w:color w:val="auto"/>
        </w:rPr>
        <w:t xml:space="preserve">CBC cipher </w:t>
      </w:r>
      <w:r w:rsidRPr="00AB4BB2">
        <w:rPr>
          <w:color w:val="auto"/>
        </w:rPr>
        <w:t xml:space="preserve">algorithms </w:t>
      </w:r>
      <w:r>
        <w:rPr>
          <w:color w:val="auto"/>
        </w:rPr>
        <w:t>over SSH</w:t>
      </w:r>
      <w:r w:rsidRPr="00AB4BB2">
        <w:rPr>
          <w:color w:val="auto"/>
        </w:rPr>
        <w:t xml:space="preserve">. </w:t>
      </w:r>
      <w:r>
        <w:rPr>
          <w:color w:val="auto"/>
        </w:rPr>
        <w:t>CBC ciphers</w:t>
      </w:r>
      <w:r w:rsidRPr="00C25861">
        <w:rPr>
          <w:color w:val="auto"/>
        </w:rPr>
        <w:t xml:space="preserve"> can allow an attacker to recover up to 32 bits of plaintext from an arbitrary block of ciphertext from a</w:t>
      </w:r>
      <w:r>
        <w:rPr>
          <w:color w:val="auto"/>
        </w:rPr>
        <w:t>n SSH</w:t>
      </w:r>
      <w:r w:rsidRPr="00C25861">
        <w:rPr>
          <w:color w:val="auto"/>
        </w:rPr>
        <w:t xml:space="preserve"> connection. </w:t>
      </w:r>
      <w:bookmarkStart w:id="171" w:name="_Hlk523486984"/>
      <w:r>
        <w:rPr>
          <w:color w:val="auto"/>
        </w:rPr>
        <w:t>A successful</w:t>
      </w:r>
      <w:r w:rsidRPr="00E9175A">
        <w:rPr>
          <w:color w:val="auto"/>
        </w:rPr>
        <w:t xml:space="preserve"> attack exploits the encrypted length field</w:t>
      </w:r>
      <w:r>
        <w:rPr>
          <w:color w:val="auto"/>
        </w:rPr>
        <w:t xml:space="preserve"> </w:t>
      </w:r>
      <w:r w:rsidRPr="00E9175A">
        <w:rPr>
          <w:color w:val="auto"/>
        </w:rPr>
        <w:t>and the wait state</w:t>
      </w:r>
      <w:r>
        <w:rPr>
          <w:color w:val="auto"/>
        </w:rPr>
        <w:t xml:space="preserve"> that arises in OpenSSH providing</w:t>
      </w:r>
      <w:r w:rsidRPr="00E9175A">
        <w:rPr>
          <w:color w:val="auto"/>
        </w:rPr>
        <w:t xml:space="preserve"> the length</w:t>
      </w:r>
      <w:r>
        <w:rPr>
          <w:color w:val="auto"/>
        </w:rPr>
        <w:t xml:space="preserve"> </w:t>
      </w:r>
      <w:r w:rsidRPr="00E9175A">
        <w:rPr>
          <w:color w:val="auto"/>
        </w:rPr>
        <w:t xml:space="preserve">checks pass. </w:t>
      </w:r>
      <w:r>
        <w:rPr>
          <w:color w:val="auto"/>
        </w:rPr>
        <w:t>T</w:t>
      </w:r>
      <w:r w:rsidRPr="00E9175A">
        <w:rPr>
          <w:color w:val="auto"/>
        </w:rPr>
        <w:t>he MAC error reveal</w:t>
      </w:r>
      <w:r>
        <w:rPr>
          <w:color w:val="auto"/>
        </w:rPr>
        <w:t>s t</w:t>
      </w:r>
      <w:r w:rsidRPr="00E9175A">
        <w:rPr>
          <w:color w:val="auto"/>
        </w:rPr>
        <w:t>he amount</w:t>
      </w:r>
      <w:r>
        <w:rPr>
          <w:color w:val="auto"/>
        </w:rPr>
        <w:t xml:space="preserve"> </w:t>
      </w:r>
      <w:r w:rsidRPr="00E9175A">
        <w:rPr>
          <w:color w:val="auto"/>
        </w:rPr>
        <w:t>of data expected in the packet, and, through this, the content</w:t>
      </w:r>
      <w:r>
        <w:rPr>
          <w:color w:val="auto"/>
        </w:rPr>
        <w:t xml:space="preserve"> </w:t>
      </w:r>
      <w:r w:rsidRPr="00E9175A">
        <w:rPr>
          <w:color w:val="auto"/>
        </w:rPr>
        <w:t xml:space="preserve">of the length field. </w:t>
      </w:r>
      <w:r>
        <w:rPr>
          <w:color w:val="auto"/>
        </w:rPr>
        <w:t>T</w:t>
      </w:r>
      <w:r w:rsidRPr="00E9175A">
        <w:rPr>
          <w:color w:val="auto"/>
        </w:rPr>
        <w:t>his</w:t>
      </w:r>
      <w:r>
        <w:rPr>
          <w:color w:val="auto"/>
        </w:rPr>
        <w:t xml:space="preserve"> </w:t>
      </w:r>
      <w:r w:rsidRPr="00E9175A">
        <w:rPr>
          <w:color w:val="auto"/>
        </w:rPr>
        <w:t>leaks information abo</w:t>
      </w:r>
      <w:r>
        <w:rPr>
          <w:color w:val="auto"/>
        </w:rPr>
        <w:t>ut the target ciphertext block so that the attacker can generate a shortened, random cipher that will reveal up to 32 bits of the encrypted cipher.</w:t>
      </w:r>
      <w:bookmarkEnd w:id="171"/>
    </w:p>
    <w:p w:rsidR="00295A1F" w:rsidRDefault="004959E2" w:rsidP="004C3D7B">
      <w:pPr>
        <w:rPr>
          <w:color w:val="auto"/>
        </w:rPr>
      </w:pPr>
      <w:r>
        <w:rPr>
          <w:color w:val="auto"/>
        </w:rPr>
        <w:t>T</w:t>
      </w:r>
      <w:r w:rsidR="00295A1F">
        <w:rPr>
          <w:color w:val="auto"/>
        </w:rPr>
        <w:t>he analyst identified the presence of CBC ciphers by running Nmap scripts against a list of devices with TCP Port 22 open. The subsequent screen capture is a sample of the results. A</w:t>
      </w:r>
      <w:r>
        <w:rPr>
          <w:color w:val="auto"/>
        </w:rPr>
        <w:t>ll 66 devices scanned with TCP Port 22 open contained CBC ciphers available</w:t>
      </w:r>
      <w:r w:rsidR="00295A1F">
        <w:rPr>
          <w:color w:val="auto"/>
        </w:rPr>
        <w:t>.</w:t>
      </w:r>
    </w:p>
    <w:p w:rsidR="004C3D7B" w:rsidRDefault="004C3D7B" w:rsidP="004C3D7B">
      <w:pPr>
        <w:rPr>
          <w:color w:val="auto"/>
        </w:rPr>
      </w:pPr>
      <w:bookmarkStart w:id="172" w:name="_Hlk523487002"/>
      <w:r w:rsidRPr="00AB4BB2">
        <w:rPr>
          <w:color w:val="auto"/>
        </w:rPr>
        <w:t xml:space="preserve">TraceSecurity recommends </w:t>
      </w:r>
      <w:r>
        <w:rPr>
          <w:color w:val="auto"/>
        </w:rPr>
        <w:t xml:space="preserve">updating all necessary SSH protocols with </w:t>
      </w:r>
      <w:r w:rsidRPr="00C25861">
        <w:rPr>
          <w:color w:val="auto"/>
        </w:rPr>
        <w:t xml:space="preserve">AES CTR mode and </w:t>
      </w:r>
      <w:proofErr w:type="spellStart"/>
      <w:r w:rsidRPr="00C25861">
        <w:rPr>
          <w:color w:val="auto"/>
        </w:rPr>
        <w:t>arcfour</w:t>
      </w:r>
      <w:proofErr w:type="spellEnd"/>
      <w:r w:rsidRPr="00C25861">
        <w:rPr>
          <w:color w:val="auto"/>
        </w:rPr>
        <w:t xml:space="preserve"> ciphers </w:t>
      </w:r>
      <w:r>
        <w:rPr>
          <w:color w:val="auto"/>
        </w:rPr>
        <w:t xml:space="preserve">as they </w:t>
      </w:r>
      <w:r w:rsidRPr="00C25861">
        <w:rPr>
          <w:color w:val="auto"/>
        </w:rPr>
        <w:t xml:space="preserve">are not vulnerable to </w:t>
      </w:r>
      <w:r>
        <w:rPr>
          <w:color w:val="auto"/>
        </w:rPr>
        <w:t>CBC</w:t>
      </w:r>
      <w:r w:rsidRPr="00C25861">
        <w:rPr>
          <w:color w:val="auto"/>
        </w:rPr>
        <w:t xml:space="preserve"> attack. These may be preferentially selected by placing the following directive in </w:t>
      </w:r>
      <w:proofErr w:type="spellStart"/>
      <w:r w:rsidRPr="00C25861">
        <w:rPr>
          <w:color w:val="auto"/>
        </w:rPr>
        <w:t>sshd_config</w:t>
      </w:r>
      <w:proofErr w:type="spellEnd"/>
      <w:r w:rsidRPr="00C25861">
        <w:rPr>
          <w:color w:val="auto"/>
        </w:rPr>
        <w:t xml:space="preserve"> and </w:t>
      </w:r>
      <w:proofErr w:type="spellStart"/>
      <w:r w:rsidRPr="00C25861">
        <w:rPr>
          <w:color w:val="auto"/>
        </w:rPr>
        <w:t>ssh_config</w:t>
      </w:r>
      <w:proofErr w:type="spellEnd"/>
      <w:r w:rsidRPr="00C25861">
        <w:rPr>
          <w:color w:val="auto"/>
        </w:rPr>
        <w:t>:  Ciphers aes128-ctr,aes256-ctr</w:t>
      </w:r>
      <w:r w:rsidR="00BD0B23">
        <w:rPr>
          <w:color w:val="auto"/>
        </w:rPr>
        <w:t xml:space="preserve"> </w:t>
      </w:r>
      <w:r w:rsidRPr="00C25861">
        <w:rPr>
          <w:color w:val="auto"/>
        </w:rPr>
        <w:t>,arcfour256</w:t>
      </w:r>
      <w:r w:rsidR="00BD0B23">
        <w:rPr>
          <w:color w:val="auto"/>
        </w:rPr>
        <w:t xml:space="preserve"> </w:t>
      </w:r>
      <w:r w:rsidRPr="00C25861">
        <w:rPr>
          <w:color w:val="auto"/>
        </w:rPr>
        <w:t>,</w:t>
      </w:r>
      <w:proofErr w:type="spellStart"/>
      <w:r w:rsidRPr="00C25861">
        <w:rPr>
          <w:color w:val="auto"/>
        </w:rPr>
        <w:t>arcfour</w:t>
      </w:r>
      <w:proofErr w:type="spellEnd"/>
      <w:r w:rsidR="00BD0B23">
        <w:rPr>
          <w:color w:val="auto"/>
        </w:rPr>
        <w:t xml:space="preserve"> </w:t>
      </w:r>
      <w:r w:rsidRPr="00C25861">
        <w:rPr>
          <w:color w:val="auto"/>
        </w:rPr>
        <w:t>,aes128-cbc</w:t>
      </w:r>
      <w:r w:rsidR="00BD0B23">
        <w:rPr>
          <w:color w:val="auto"/>
        </w:rPr>
        <w:t xml:space="preserve"> </w:t>
      </w:r>
      <w:r w:rsidRPr="00C25861">
        <w:rPr>
          <w:color w:val="auto"/>
        </w:rPr>
        <w:t>,aes256-cbc</w:t>
      </w:r>
      <w:r>
        <w:rPr>
          <w:color w:val="auto"/>
        </w:rPr>
        <w:t>. OpenSSH has addressed the CBC vulnerabilities in version 7.5 and 7.5p1 and later.</w:t>
      </w:r>
    </w:p>
    <w:bookmarkEnd w:id="172"/>
    <w:p w:rsidR="00700562" w:rsidRDefault="00700562" w:rsidP="00700562"/>
    <w:p w:rsidR="00AF0027" w:rsidRPr="00AF0027" w:rsidRDefault="004C3D7B" w:rsidP="00AF0027">
      <w:pPr>
        <w:pStyle w:val="Caption"/>
        <w:keepNext/>
      </w:pPr>
      <w:bookmarkStart w:id="173" w:name="_Toc499887933"/>
      <w:r>
        <w:t xml:space="preserve">Figure </w:t>
      </w:r>
      <w:r w:rsidR="007D4CB3">
        <w:t>55</w:t>
      </w:r>
      <w:r w:rsidR="003B3645">
        <w:t>: Table -</w:t>
      </w:r>
      <w:r>
        <w:t xml:space="preserve"> Nmap Scans Revealing the use of CBC Ciphers on </w:t>
      </w:r>
      <w:r w:rsidR="00295A1F">
        <w:t>Multiple Hosts:</w:t>
      </w:r>
      <w:bookmarkEnd w:id="173"/>
    </w:p>
    <w:p w:rsidR="00BD0B23" w:rsidRDefault="00BD0B23" w:rsidP="00BD0B23">
      <w:r>
        <w:t xml:space="preserve">The following figure demonstrates the presence of CBC ciphers on the designated host. The following list of devices also contained CBC ciphers and should be have the described changes made to reduce the risk of exploitation minimized or eliminated: </w:t>
      </w: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AF0027" w:rsidRPr="0075566D" w:rsidTr="00316823">
        <w:trPr>
          <w:trHeight w:val="440"/>
          <w:jc w:val="center"/>
        </w:trPr>
        <w:tc>
          <w:tcPr>
            <w:tcW w:w="2707" w:type="dxa"/>
            <w:shd w:val="clear" w:color="auto" w:fill="D9D9D9" w:themeFill="background1" w:themeFillShade="D9"/>
            <w:vAlign w:val="center"/>
          </w:tcPr>
          <w:p w:rsidR="00AF0027" w:rsidRPr="00700562" w:rsidRDefault="00AF0027" w:rsidP="00316823">
            <w:pPr>
              <w:spacing w:after="0"/>
              <w:jc w:val="center"/>
              <w:rPr>
                <w:sz w:val="18"/>
                <w:szCs w:val="18"/>
              </w:rPr>
            </w:pPr>
            <w:r w:rsidRPr="00700562">
              <w:rPr>
                <w:sz w:val="18"/>
                <w:szCs w:val="18"/>
              </w:rPr>
              <w:t>172.16.0.1</w:t>
            </w:r>
          </w:p>
          <w:p w:rsidR="00AF0027" w:rsidRPr="00700562" w:rsidRDefault="00AF0027" w:rsidP="00316823">
            <w:pPr>
              <w:spacing w:after="0"/>
              <w:jc w:val="center"/>
              <w:rPr>
                <w:sz w:val="18"/>
                <w:szCs w:val="18"/>
              </w:rPr>
            </w:pPr>
            <w:r w:rsidRPr="00700562">
              <w:rPr>
                <w:sz w:val="18"/>
                <w:szCs w:val="18"/>
              </w:rPr>
              <w:t>172.16.0.2</w:t>
            </w:r>
          </w:p>
          <w:p w:rsidR="00AF0027" w:rsidRPr="00700562" w:rsidRDefault="00AF0027" w:rsidP="00316823">
            <w:pPr>
              <w:spacing w:after="0"/>
              <w:jc w:val="center"/>
              <w:rPr>
                <w:sz w:val="18"/>
                <w:szCs w:val="18"/>
              </w:rPr>
            </w:pPr>
            <w:r w:rsidRPr="00700562">
              <w:rPr>
                <w:sz w:val="18"/>
                <w:szCs w:val="18"/>
              </w:rPr>
              <w:t>172.16.0.11</w:t>
            </w:r>
          </w:p>
          <w:p w:rsidR="00AF0027" w:rsidRPr="00700562" w:rsidRDefault="00AF0027" w:rsidP="00316823">
            <w:pPr>
              <w:spacing w:after="0"/>
              <w:jc w:val="center"/>
              <w:rPr>
                <w:sz w:val="18"/>
                <w:szCs w:val="18"/>
              </w:rPr>
            </w:pPr>
            <w:r w:rsidRPr="00700562">
              <w:rPr>
                <w:sz w:val="18"/>
                <w:szCs w:val="18"/>
              </w:rPr>
              <w:t>172.16.0.16</w:t>
            </w:r>
          </w:p>
          <w:p w:rsidR="00AF0027" w:rsidRPr="00700562" w:rsidRDefault="00AF0027" w:rsidP="00316823">
            <w:pPr>
              <w:spacing w:after="0"/>
              <w:jc w:val="center"/>
              <w:rPr>
                <w:sz w:val="18"/>
                <w:szCs w:val="18"/>
              </w:rPr>
            </w:pPr>
            <w:r w:rsidRPr="00700562">
              <w:rPr>
                <w:sz w:val="18"/>
                <w:szCs w:val="18"/>
              </w:rPr>
              <w:t>172.16.0.15</w:t>
            </w:r>
          </w:p>
          <w:p w:rsidR="00AF0027" w:rsidRPr="00700562" w:rsidRDefault="00AF0027" w:rsidP="00316823">
            <w:pPr>
              <w:spacing w:after="0"/>
              <w:jc w:val="center"/>
              <w:rPr>
                <w:sz w:val="18"/>
                <w:szCs w:val="18"/>
              </w:rPr>
            </w:pPr>
            <w:r w:rsidRPr="00700562">
              <w:rPr>
                <w:sz w:val="18"/>
                <w:szCs w:val="18"/>
              </w:rPr>
              <w:t>172.16.0.18</w:t>
            </w:r>
          </w:p>
          <w:p w:rsidR="00AF0027" w:rsidRPr="00700562" w:rsidRDefault="00AF0027" w:rsidP="00316823">
            <w:pPr>
              <w:spacing w:after="0"/>
              <w:jc w:val="center"/>
              <w:rPr>
                <w:sz w:val="18"/>
                <w:szCs w:val="18"/>
              </w:rPr>
            </w:pPr>
            <w:r w:rsidRPr="00700562">
              <w:rPr>
                <w:sz w:val="18"/>
                <w:szCs w:val="18"/>
              </w:rPr>
              <w:t>172.16.0.37</w:t>
            </w:r>
          </w:p>
          <w:p w:rsidR="00AF0027" w:rsidRPr="00700562" w:rsidRDefault="00AF0027" w:rsidP="00316823">
            <w:pPr>
              <w:spacing w:after="0"/>
              <w:jc w:val="center"/>
              <w:rPr>
                <w:sz w:val="18"/>
                <w:szCs w:val="18"/>
              </w:rPr>
            </w:pPr>
            <w:r w:rsidRPr="00700562">
              <w:rPr>
                <w:sz w:val="18"/>
                <w:szCs w:val="18"/>
              </w:rPr>
              <w:t>172.16.0.42</w:t>
            </w:r>
          </w:p>
          <w:p w:rsidR="00AF0027" w:rsidRPr="00700562" w:rsidRDefault="00AF0027" w:rsidP="00316823">
            <w:pPr>
              <w:spacing w:after="0"/>
              <w:jc w:val="center"/>
              <w:rPr>
                <w:sz w:val="18"/>
                <w:szCs w:val="18"/>
              </w:rPr>
            </w:pPr>
            <w:r w:rsidRPr="00700562">
              <w:rPr>
                <w:sz w:val="18"/>
                <w:szCs w:val="18"/>
              </w:rPr>
              <w:t>172.16.0.59</w:t>
            </w:r>
          </w:p>
          <w:p w:rsidR="00AF0027" w:rsidRPr="00700562" w:rsidRDefault="00AF0027" w:rsidP="00316823">
            <w:pPr>
              <w:spacing w:after="0"/>
              <w:jc w:val="center"/>
              <w:rPr>
                <w:sz w:val="18"/>
                <w:szCs w:val="18"/>
              </w:rPr>
            </w:pPr>
            <w:r w:rsidRPr="00700562">
              <w:rPr>
                <w:sz w:val="18"/>
                <w:szCs w:val="18"/>
              </w:rPr>
              <w:t>172.16.0.61</w:t>
            </w:r>
          </w:p>
          <w:p w:rsidR="00AF0027" w:rsidRPr="00700562" w:rsidRDefault="00AF0027" w:rsidP="00316823">
            <w:pPr>
              <w:spacing w:after="0"/>
              <w:jc w:val="center"/>
              <w:rPr>
                <w:sz w:val="18"/>
                <w:szCs w:val="18"/>
              </w:rPr>
            </w:pPr>
            <w:r w:rsidRPr="00700562">
              <w:rPr>
                <w:sz w:val="18"/>
                <w:szCs w:val="18"/>
              </w:rPr>
              <w:t>172.16.0.73</w:t>
            </w:r>
          </w:p>
          <w:p w:rsidR="00AF0027" w:rsidRPr="00700562" w:rsidRDefault="00AF0027" w:rsidP="00316823">
            <w:pPr>
              <w:spacing w:after="0"/>
              <w:jc w:val="center"/>
              <w:rPr>
                <w:sz w:val="18"/>
                <w:szCs w:val="18"/>
              </w:rPr>
            </w:pPr>
            <w:r w:rsidRPr="00700562">
              <w:rPr>
                <w:sz w:val="18"/>
                <w:szCs w:val="18"/>
              </w:rPr>
              <w:t>172.16.0.87</w:t>
            </w:r>
          </w:p>
          <w:p w:rsidR="00AF0027" w:rsidRPr="00700562" w:rsidRDefault="00AF0027" w:rsidP="00316823">
            <w:pPr>
              <w:spacing w:after="0"/>
              <w:jc w:val="center"/>
              <w:rPr>
                <w:sz w:val="18"/>
                <w:szCs w:val="18"/>
              </w:rPr>
            </w:pPr>
            <w:r w:rsidRPr="00700562">
              <w:rPr>
                <w:sz w:val="18"/>
                <w:szCs w:val="18"/>
              </w:rPr>
              <w:t>172.16.0.102</w:t>
            </w:r>
          </w:p>
          <w:p w:rsidR="00AF0027" w:rsidRPr="00700562" w:rsidRDefault="00AF0027" w:rsidP="00316823">
            <w:pPr>
              <w:spacing w:after="0"/>
              <w:jc w:val="center"/>
              <w:rPr>
                <w:sz w:val="18"/>
                <w:szCs w:val="18"/>
              </w:rPr>
            </w:pPr>
            <w:r w:rsidRPr="00700562">
              <w:rPr>
                <w:sz w:val="18"/>
                <w:szCs w:val="18"/>
              </w:rPr>
              <w:t>172.16.0.104</w:t>
            </w:r>
          </w:p>
          <w:p w:rsidR="00AF0027" w:rsidRPr="00700562" w:rsidRDefault="00AF0027" w:rsidP="00316823">
            <w:pPr>
              <w:spacing w:after="0"/>
              <w:jc w:val="center"/>
              <w:rPr>
                <w:sz w:val="18"/>
                <w:szCs w:val="18"/>
              </w:rPr>
            </w:pPr>
            <w:r w:rsidRPr="00700562">
              <w:rPr>
                <w:sz w:val="18"/>
                <w:szCs w:val="18"/>
              </w:rPr>
              <w:t>172.16.0.107</w:t>
            </w:r>
          </w:p>
          <w:p w:rsidR="00AF0027" w:rsidRPr="00700562" w:rsidRDefault="00AF0027" w:rsidP="00316823">
            <w:pPr>
              <w:spacing w:after="0"/>
              <w:jc w:val="center"/>
              <w:rPr>
                <w:sz w:val="18"/>
                <w:szCs w:val="18"/>
              </w:rPr>
            </w:pPr>
            <w:r w:rsidRPr="00700562">
              <w:rPr>
                <w:sz w:val="18"/>
                <w:szCs w:val="18"/>
              </w:rPr>
              <w:t>172.16.0.109</w:t>
            </w:r>
          </w:p>
          <w:p w:rsidR="00AF0027" w:rsidRPr="00700562" w:rsidRDefault="00AF0027" w:rsidP="00316823">
            <w:pPr>
              <w:spacing w:after="0"/>
              <w:jc w:val="center"/>
              <w:rPr>
                <w:sz w:val="18"/>
                <w:szCs w:val="18"/>
              </w:rPr>
            </w:pPr>
            <w:r w:rsidRPr="00700562">
              <w:rPr>
                <w:sz w:val="18"/>
                <w:szCs w:val="18"/>
              </w:rPr>
              <w:t>172.16.0.112</w:t>
            </w:r>
          </w:p>
          <w:p w:rsidR="00AF0027" w:rsidRPr="00700562" w:rsidRDefault="00AF0027" w:rsidP="00316823">
            <w:pPr>
              <w:spacing w:after="0"/>
              <w:jc w:val="center"/>
              <w:rPr>
                <w:sz w:val="18"/>
                <w:szCs w:val="18"/>
              </w:rPr>
            </w:pPr>
            <w:r w:rsidRPr="00700562">
              <w:rPr>
                <w:sz w:val="18"/>
                <w:szCs w:val="18"/>
              </w:rPr>
              <w:t>172.16.0.113</w:t>
            </w:r>
          </w:p>
          <w:p w:rsidR="00AF0027" w:rsidRPr="00700562" w:rsidRDefault="00AF0027" w:rsidP="00316823">
            <w:pPr>
              <w:spacing w:after="0"/>
              <w:jc w:val="center"/>
              <w:rPr>
                <w:sz w:val="18"/>
                <w:szCs w:val="18"/>
              </w:rPr>
            </w:pPr>
            <w:r w:rsidRPr="00700562">
              <w:rPr>
                <w:sz w:val="18"/>
                <w:szCs w:val="18"/>
              </w:rPr>
              <w:t>172.16.0.115</w:t>
            </w:r>
          </w:p>
          <w:p w:rsidR="00AF0027" w:rsidRPr="00700562" w:rsidRDefault="00AF0027" w:rsidP="00316823">
            <w:pPr>
              <w:spacing w:after="0"/>
              <w:jc w:val="center"/>
              <w:rPr>
                <w:sz w:val="18"/>
                <w:szCs w:val="18"/>
              </w:rPr>
            </w:pPr>
            <w:r w:rsidRPr="00700562">
              <w:rPr>
                <w:sz w:val="18"/>
                <w:szCs w:val="18"/>
              </w:rPr>
              <w:t>172.16.0.114</w:t>
            </w:r>
          </w:p>
          <w:p w:rsidR="00AF0027" w:rsidRPr="00700562" w:rsidRDefault="00AF0027" w:rsidP="00316823">
            <w:pPr>
              <w:spacing w:after="0"/>
              <w:jc w:val="center"/>
              <w:rPr>
                <w:sz w:val="18"/>
                <w:szCs w:val="18"/>
              </w:rPr>
            </w:pPr>
            <w:r w:rsidRPr="00700562">
              <w:rPr>
                <w:sz w:val="18"/>
                <w:szCs w:val="18"/>
              </w:rPr>
              <w:t>172.16.0.119</w:t>
            </w:r>
          </w:p>
          <w:p w:rsidR="00AF0027" w:rsidRPr="00700562" w:rsidRDefault="00AF0027" w:rsidP="00316823">
            <w:pPr>
              <w:spacing w:after="0"/>
              <w:jc w:val="center"/>
              <w:rPr>
                <w:sz w:val="18"/>
                <w:szCs w:val="18"/>
              </w:rPr>
            </w:pPr>
            <w:r w:rsidRPr="00700562">
              <w:rPr>
                <w:sz w:val="18"/>
                <w:szCs w:val="18"/>
              </w:rPr>
              <w:t>172.16.0.118</w:t>
            </w:r>
          </w:p>
          <w:p w:rsidR="00AF0027" w:rsidRPr="00700562" w:rsidRDefault="00AF0027" w:rsidP="00316823">
            <w:pPr>
              <w:spacing w:after="0"/>
              <w:jc w:val="center"/>
              <w:rPr>
                <w:sz w:val="18"/>
                <w:szCs w:val="18"/>
              </w:rPr>
            </w:pPr>
            <w:r w:rsidRPr="00700562">
              <w:rPr>
                <w:sz w:val="18"/>
                <w:szCs w:val="18"/>
              </w:rPr>
              <w:t>172.16.0.117</w:t>
            </w:r>
          </w:p>
          <w:p w:rsidR="00AF0027" w:rsidRPr="00700562" w:rsidRDefault="00AF0027" w:rsidP="00316823">
            <w:pPr>
              <w:spacing w:after="0"/>
              <w:jc w:val="center"/>
              <w:rPr>
                <w:sz w:val="18"/>
                <w:szCs w:val="18"/>
              </w:rPr>
            </w:pPr>
            <w:r w:rsidRPr="00700562">
              <w:rPr>
                <w:sz w:val="18"/>
                <w:szCs w:val="18"/>
              </w:rPr>
              <w:t>172.16.0.232</w:t>
            </w:r>
          </w:p>
          <w:p w:rsidR="00AF0027" w:rsidRPr="000A3142" w:rsidRDefault="00AF0027" w:rsidP="00316823">
            <w:pPr>
              <w:spacing w:after="0"/>
              <w:jc w:val="center"/>
              <w:rPr>
                <w:sz w:val="18"/>
                <w:szCs w:val="18"/>
              </w:rPr>
            </w:pPr>
            <w:r>
              <w:rPr>
                <w:sz w:val="18"/>
                <w:szCs w:val="18"/>
              </w:rPr>
              <w:t>172.16.0.233</w:t>
            </w:r>
          </w:p>
        </w:tc>
        <w:tc>
          <w:tcPr>
            <w:tcW w:w="2707" w:type="dxa"/>
            <w:shd w:val="clear" w:color="auto" w:fill="D9D9D9" w:themeFill="background1" w:themeFillShade="D9"/>
            <w:vAlign w:val="center"/>
          </w:tcPr>
          <w:p w:rsidR="00AF0027" w:rsidRPr="00700562" w:rsidRDefault="00AF0027" w:rsidP="00316823">
            <w:pPr>
              <w:spacing w:after="0"/>
              <w:jc w:val="center"/>
              <w:rPr>
                <w:sz w:val="18"/>
                <w:szCs w:val="18"/>
              </w:rPr>
            </w:pPr>
            <w:r w:rsidRPr="00700562">
              <w:rPr>
                <w:sz w:val="18"/>
                <w:szCs w:val="18"/>
              </w:rPr>
              <w:t>172.16.3.19</w:t>
            </w:r>
          </w:p>
          <w:p w:rsidR="00AF0027" w:rsidRPr="00700562" w:rsidRDefault="00AF0027" w:rsidP="00316823">
            <w:pPr>
              <w:spacing w:after="0"/>
              <w:jc w:val="center"/>
              <w:rPr>
                <w:sz w:val="18"/>
                <w:szCs w:val="18"/>
              </w:rPr>
            </w:pPr>
            <w:r w:rsidRPr="00700562">
              <w:rPr>
                <w:sz w:val="18"/>
                <w:szCs w:val="18"/>
              </w:rPr>
              <w:t>172.16.3.51</w:t>
            </w:r>
          </w:p>
          <w:p w:rsidR="00AF0027" w:rsidRPr="00700562" w:rsidRDefault="00AF0027" w:rsidP="00316823">
            <w:pPr>
              <w:spacing w:after="0"/>
              <w:jc w:val="center"/>
              <w:rPr>
                <w:sz w:val="18"/>
                <w:szCs w:val="18"/>
              </w:rPr>
            </w:pPr>
            <w:r w:rsidRPr="00700562">
              <w:rPr>
                <w:sz w:val="18"/>
                <w:szCs w:val="18"/>
              </w:rPr>
              <w:t>172.16.3.52</w:t>
            </w:r>
          </w:p>
          <w:p w:rsidR="00AF0027" w:rsidRPr="00700562" w:rsidRDefault="00AF0027" w:rsidP="00316823">
            <w:pPr>
              <w:spacing w:after="0"/>
              <w:jc w:val="center"/>
              <w:rPr>
                <w:sz w:val="18"/>
                <w:szCs w:val="18"/>
              </w:rPr>
            </w:pPr>
            <w:r w:rsidRPr="00700562">
              <w:rPr>
                <w:sz w:val="18"/>
                <w:szCs w:val="18"/>
              </w:rPr>
              <w:t>172.16.4.1</w:t>
            </w:r>
          </w:p>
          <w:p w:rsidR="00AF0027" w:rsidRPr="00700562" w:rsidRDefault="00AF0027" w:rsidP="00316823">
            <w:pPr>
              <w:spacing w:after="0"/>
              <w:jc w:val="center"/>
              <w:rPr>
                <w:sz w:val="18"/>
                <w:szCs w:val="18"/>
              </w:rPr>
            </w:pPr>
            <w:r w:rsidRPr="00700562">
              <w:rPr>
                <w:sz w:val="18"/>
                <w:szCs w:val="18"/>
              </w:rPr>
              <w:t>172.16.4.10</w:t>
            </w:r>
          </w:p>
          <w:p w:rsidR="00AF0027" w:rsidRPr="00700562" w:rsidRDefault="00AF0027" w:rsidP="00316823">
            <w:pPr>
              <w:spacing w:after="0"/>
              <w:jc w:val="center"/>
              <w:rPr>
                <w:sz w:val="18"/>
                <w:szCs w:val="18"/>
              </w:rPr>
            </w:pPr>
            <w:r w:rsidRPr="00700562">
              <w:rPr>
                <w:sz w:val="18"/>
                <w:szCs w:val="18"/>
              </w:rPr>
              <w:t>172.16.4.9</w:t>
            </w:r>
          </w:p>
          <w:p w:rsidR="00AF0027" w:rsidRPr="00700562" w:rsidRDefault="00AF0027" w:rsidP="00316823">
            <w:pPr>
              <w:spacing w:after="0"/>
              <w:jc w:val="center"/>
              <w:rPr>
                <w:sz w:val="18"/>
                <w:szCs w:val="18"/>
              </w:rPr>
            </w:pPr>
            <w:r w:rsidRPr="00700562">
              <w:rPr>
                <w:sz w:val="18"/>
                <w:szCs w:val="18"/>
              </w:rPr>
              <w:t>172.16.4.54</w:t>
            </w:r>
          </w:p>
          <w:p w:rsidR="00AF0027" w:rsidRPr="00700562" w:rsidRDefault="00AF0027" w:rsidP="00316823">
            <w:pPr>
              <w:spacing w:after="0"/>
              <w:jc w:val="center"/>
              <w:rPr>
                <w:sz w:val="18"/>
                <w:szCs w:val="18"/>
              </w:rPr>
            </w:pPr>
            <w:r w:rsidRPr="00700562">
              <w:rPr>
                <w:sz w:val="18"/>
                <w:szCs w:val="18"/>
              </w:rPr>
              <w:t>172.16.4.52</w:t>
            </w:r>
          </w:p>
          <w:p w:rsidR="00AF0027" w:rsidRPr="00700562" w:rsidRDefault="00AF0027" w:rsidP="00316823">
            <w:pPr>
              <w:spacing w:after="0"/>
              <w:jc w:val="center"/>
              <w:rPr>
                <w:sz w:val="18"/>
                <w:szCs w:val="18"/>
              </w:rPr>
            </w:pPr>
            <w:r w:rsidRPr="00700562">
              <w:rPr>
                <w:sz w:val="18"/>
                <w:szCs w:val="18"/>
              </w:rPr>
              <w:t>172.16.4.53</w:t>
            </w:r>
          </w:p>
          <w:p w:rsidR="00AF0027" w:rsidRPr="00700562" w:rsidRDefault="00AF0027" w:rsidP="00316823">
            <w:pPr>
              <w:spacing w:after="0"/>
              <w:jc w:val="center"/>
              <w:rPr>
                <w:sz w:val="18"/>
                <w:szCs w:val="18"/>
              </w:rPr>
            </w:pPr>
            <w:r w:rsidRPr="00700562">
              <w:rPr>
                <w:sz w:val="18"/>
                <w:szCs w:val="18"/>
              </w:rPr>
              <w:t>172.16.4.55</w:t>
            </w:r>
          </w:p>
          <w:p w:rsidR="00AF0027" w:rsidRPr="00700562" w:rsidRDefault="00AF0027" w:rsidP="00316823">
            <w:pPr>
              <w:spacing w:after="0"/>
              <w:jc w:val="center"/>
              <w:rPr>
                <w:sz w:val="18"/>
                <w:szCs w:val="18"/>
              </w:rPr>
            </w:pPr>
            <w:r w:rsidRPr="00700562">
              <w:rPr>
                <w:sz w:val="18"/>
                <w:szCs w:val="18"/>
              </w:rPr>
              <w:t>172.16.5.1</w:t>
            </w:r>
          </w:p>
          <w:p w:rsidR="00AF0027" w:rsidRPr="00700562" w:rsidRDefault="00AF0027" w:rsidP="00316823">
            <w:pPr>
              <w:spacing w:after="0"/>
              <w:jc w:val="center"/>
              <w:rPr>
                <w:sz w:val="18"/>
                <w:szCs w:val="18"/>
              </w:rPr>
            </w:pPr>
            <w:r w:rsidRPr="00700562">
              <w:rPr>
                <w:sz w:val="18"/>
                <w:szCs w:val="18"/>
              </w:rPr>
              <w:t>172.16.5.8</w:t>
            </w:r>
          </w:p>
          <w:p w:rsidR="00AF0027" w:rsidRPr="00700562" w:rsidRDefault="00AF0027" w:rsidP="00316823">
            <w:pPr>
              <w:spacing w:after="0"/>
              <w:jc w:val="center"/>
              <w:rPr>
                <w:sz w:val="18"/>
                <w:szCs w:val="18"/>
              </w:rPr>
            </w:pPr>
            <w:r w:rsidRPr="00700562">
              <w:rPr>
                <w:sz w:val="18"/>
                <w:szCs w:val="18"/>
              </w:rPr>
              <w:t>172.16.5.9</w:t>
            </w:r>
          </w:p>
          <w:p w:rsidR="00AF0027" w:rsidRPr="00700562" w:rsidRDefault="00AF0027" w:rsidP="00316823">
            <w:pPr>
              <w:spacing w:after="0"/>
              <w:jc w:val="center"/>
              <w:rPr>
                <w:sz w:val="18"/>
                <w:szCs w:val="18"/>
              </w:rPr>
            </w:pPr>
            <w:r w:rsidRPr="00700562">
              <w:rPr>
                <w:sz w:val="18"/>
                <w:szCs w:val="18"/>
              </w:rPr>
              <w:t>172.16.5.28</w:t>
            </w:r>
          </w:p>
          <w:p w:rsidR="00AF0027" w:rsidRPr="00700562" w:rsidRDefault="00AF0027" w:rsidP="00316823">
            <w:pPr>
              <w:spacing w:after="0"/>
              <w:jc w:val="center"/>
              <w:rPr>
                <w:sz w:val="18"/>
                <w:szCs w:val="18"/>
              </w:rPr>
            </w:pPr>
            <w:r w:rsidRPr="00700562">
              <w:rPr>
                <w:sz w:val="18"/>
                <w:szCs w:val="18"/>
              </w:rPr>
              <w:t>172.16.6.1</w:t>
            </w:r>
          </w:p>
          <w:p w:rsidR="00AF0027" w:rsidRPr="00700562" w:rsidRDefault="00AF0027" w:rsidP="00316823">
            <w:pPr>
              <w:spacing w:after="0"/>
              <w:jc w:val="center"/>
              <w:rPr>
                <w:sz w:val="18"/>
                <w:szCs w:val="18"/>
              </w:rPr>
            </w:pPr>
            <w:r w:rsidRPr="00700562">
              <w:rPr>
                <w:sz w:val="18"/>
                <w:szCs w:val="18"/>
              </w:rPr>
              <w:t>172.16.6.4</w:t>
            </w:r>
          </w:p>
          <w:p w:rsidR="00AF0027" w:rsidRPr="00700562" w:rsidRDefault="00AF0027" w:rsidP="00316823">
            <w:pPr>
              <w:spacing w:after="0"/>
              <w:jc w:val="center"/>
              <w:rPr>
                <w:sz w:val="18"/>
                <w:szCs w:val="18"/>
              </w:rPr>
            </w:pPr>
            <w:r w:rsidRPr="00700562">
              <w:rPr>
                <w:sz w:val="18"/>
                <w:szCs w:val="18"/>
              </w:rPr>
              <w:t>172.16.6.5</w:t>
            </w:r>
          </w:p>
          <w:p w:rsidR="00AF0027" w:rsidRPr="00700562" w:rsidRDefault="00AF0027" w:rsidP="00316823">
            <w:pPr>
              <w:spacing w:after="0"/>
              <w:jc w:val="center"/>
              <w:rPr>
                <w:sz w:val="18"/>
                <w:szCs w:val="18"/>
              </w:rPr>
            </w:pPr>
            <w:r w:rsidRPr="00700562">
              <w:rPr>
                <w:sz w:val="18"/>
                <w:szCs w:val="18"/>
              </w:rPr>
              <w:t>172.16.6.6</w:t>
            </w:r>
          </w:p>
          <w:p w:rsidR="00AF0027" w:rsidRPr="00700562" w:rsidRDefault="00AF0027" w:rsidP="00316823">
            <w:pPr>
              <w:spacing w:after="0"/>
              <w:jc w:val="center"/>
              <w:rPr>
                <w:sz w:val="18"/>
                <w:szCs w:val="18"/>
              </w:rPr>
            </w:pPr>
            <w:r w:rsidRPr="00700562">
              <w:rPr>
                <w:sz w:val="18"/>
                <w:szCs w:val="18"/>
              </w:rPr>
              <w:t>172.16.6.8</w:t>
            </w:r>
          </w:p>
          <w:p w:rsidR="00AF0027" w:rsidRPr="00700562" w:rsidRDefault="00AF0027" w:rsidP="00316823">
            <w:pPr>
              <w:spacing w:after="0"/>
              <w:jc w:val="center"/>
              <w:rPr>
                <w:sz w:val="18"/>
                <w:szCs w:val="18"/>
              </w:rPr>
            </w:pPr>
            <w:r w:rsidRPr="00700562">
              <w:rPr>
                <w:sz w:val="18"/>
                <w:szCs w:val="18"/>
              </w:rPr>
              <w:t>172.16.6.7</w:t>
            </w:r>
          </w:p>
          <w:p w:rsidR="00AF0027" w:rsidRPr="00700562" w:rsidRDefault="00AF0027" w:rsidP="00316823">
            <w:pPr>
              <w:spacing w:after="0"/>
              <w:jc w:val="center"/>
              <w:rPr>
                <w:sz w:val="18"/>
                <w:szCs w:val="18"/>
              </w:rPr>
            </w:pPr>
            <w:r w:rsidRPr="00700562">
              <w:rPr>
                <w:sz w:val="18"/>
                <w:szCs w:val="18"/>
              </w:rPr>
              <w:t>172.16.6.9</w:t>
            </w:r>
          </w:p>
          <w:p w:rsidR="00AF0027" w:rsidRPr="00700562" w:rsidRDefault="00AF0027" w:rsidP="00316823">
            <w:pPr>
              <w:spacing w:after="0"/>
              <w:jc w:val="center"/>
              <w:rPr>
                <w:sz w:val="18"/>
                <w:szCs w:val="18"/>
              </w:rPr>
            </w:pPr>
            <w:r w:rsidRPr="00700562">
              <w:rPr>
                <w:sz w:val="18"/>
                <w:szCs w:val="18"/>
              </w:rPr>
              <w:t>172.16.6.11</w:t>
            </w:r>
          </w:p>
          <w:p w:rsidR="00AF0027" w:rsidRPr="00700562" w:rsidRDefault="00AF0027" w:rsidP="00316823">
            <w:pPr>
              <w:spacing w:after="0"/>
              <w:jc w:val="center"/>
              <w:rPr>
                <w:sz w:val="18"/>
                <w:szCs w:val="18"/>
              </w:rPr>
            </w:pPr>
            <w:r w:rsidRPr="00700562">
              <w:rPr>
                <w:sz w:val="18"/>
                <w:szCs w:val="18"/>
              </w:rPr>
              <w:t>172.16.6.10</w:t>
            </w:r>
          </w:p>
          <w:p w:rsidR="00AF0027" w:rsidRPr="00700562" w:rsidRDefault="00AF0027" w:rsidP="00316823">
            <w:pPr>
              <w:spacing w:after="0"/>
              <w:jc w:val="center"/>
              <w:rPr>
                <w:sz w:val="18"/>
                <w:szCs w:val="18"/>
              </w:rPr>
            </w:pPr>
            <w:r w:rsidRPr="00700562">
              <w:rPr>
                <w:sz w:val="18"/>
                <w:szCs w:val="18"/>
              </w:rPr>
              <w:t>172.16.6.39</w:t>
            </w:r>
          </w:p>
          <w:p w:rsidR="00AF0027" w:rsidRPr="000A3142" w:rsidRDefault="00AF0027" w:rsidP="00316823">
            <w:pPr>
              <w:spacing w:after="0"/>
              <w:jc w:val="center"/>
              <w:rPr>
                <w:sz w:val="18"/>
                <w:szCs w:val="18"/>
              </w:rPr>
            </w:pPr>
            <w:r>
              <w:rPr>
                <w:sz w:val="18"/>
                <w:szCs w:val="18"/>
              </w:rPr>
              <w:t>172.16.6.113</w:t>
            </w:r>
          </w:p>
        </w:tc>
        <w:tc>
          <w:tcPr>
            <w:tcW w:w="2707" w:type="dxa"/>
            <w:shd w:val="clear" w:color="auto" w:fill="D9D9D9" w:themeFill="background1" w:themeFillShade="D9"/>
            <w:vAlign w:val="center"/>
          </w:tcPr>
          <w:p w:rsidR="00AF0027" w:rsidRPr="00700562" w:rsidRDefault="00AF0027" w:rsidP="00316823">
            <w:pPr>
              <w:spacing w:after="0"/>
              <w:jc w:val="center"/>
              <w:rPr>
                <w:sz w:val="18"/>
                <w:szCs w:val="18"/>
              </w:rPr>
            </w:pPr>
            <w:r w:rsidRPr="00700562">
              <w:rPr>
                <w:sz w:val="18"/>
                <w:szCs w:val="18"/>
              </w:rPr>
              <w:t>172.16.7.1</w:t>
            </w:r>
          </w:p>
          <w:p w:rsidR="00AF0027" w:rsidRPr="00700562" w:rsidRDefault="00AF0027" w:rsidP="00316823">
            <w:pPr>
              <w:spacing w:after="0"/>
              <w:jc w:val="center"/>
              <w:rPr>
                <w:sz w:val="18"/>
                <w:szCs w:val="18"/>
              </w:rPr>
            </w:pPr>
            <w:r w:rsidRPr="00700562">
              <w:rPr>
                <w:sz w:val="18"/>
                <w:szCs w:val="18"/>
              </w:rPr>
              <w:t>172.16.1.1</w:t>
            </w:r>
          </w:p>
          <w:p w:rsidR="00AF0027" w:rsidRPr="00700562" w:rsidRDefault="00AF0027" w:rsidP="00316823">
            <w:pPr>
              <w:spacing w:after="0"/>
              <w:jc w:val="center"/>
              <w:rPr>
                <w:sz w:val="18"/>
                <w:szCs w:val="18"/>
              </w:rPr>
            </w:pPr>
            <w:r w:rsidRPr="00700562">
              <w:rPr>
                <w:sz w:val="18"/>
                <w:szCs w:val="18"/>
              </w:rPr>
              <w:t>172.16.7.7</w:t>
            </w:r>
          </w:p>
          <w:p w:rsidR="00AF0027" w:rsidRPr="00700562" w:rsidRDefault="00AF0027" w:rsidP="00316823">
            <w:pPr>
              <w:spacing w:after="0"/>
              <w:jc w:val="center"/>
              <w:rPr>
                <w:sz w:val="18"/>
                <w:szCs w:val="18"/>
              </w:rPr>
            </w:pPr>
            <w:r w:rsidRPr="00700562">
              <w:rPr>
                <w:sz w:val="18"/>
                <w:szCs w:val="18"/>
              </w:rPr>
              <w:t>172.16.8.10</w:t>
            </w:r>
          </w:p>
          <w:p w:rsidR="00AF0027" w:rsidRPr="00700562" w:rsidRDefault="00AF0027" w:rsidP="00316823">
            <w:pPr>
              <w:spacing w:after="0"/>
              <w:jc w:val="center"/>
              <w:rPr>
                <w:sz w:val="18"/>
                <w:szCs w:val="18"/>
              </w:rPr>
            </w:pPr>
            <w:r w:rsidRPr="00700562">
              <w:rPr>
                <w:sz w:val="18"/>
                <w:szCs w:val="18"/>
              </w:rPr>
              <w:t>172.16.8.17</w:t>
            </w:r>
          </w:p>
          <w:p w:rsidR="00AF0027" w:rsidRPr="00700562" w:rsidRDefault="00AF0027" w:rsidP="00316823">
            <w:pPr>
              <w:spacing w:after="0"/>
              <w:jc w:val="center"/>
              <w:rPr>
                <w:sz w:val="18"/>
                <w:szCs w:val="18"/>
              </w:rPr>
            </w:pPr>
            <w:r w:rsidRPr="00700562">
              <w:rPr>
                <w:sz w:val="18"/>
                <w:szCs w:val="18"/>
              </w:rPr>
              <w:t>172.16.9.1</w:t>
            </w:r>
          </w:p>
          <w:p w:rsidR="00AF0027" w:rsidRPr="00700562" w:rsidRDefault="00AF0027" w:rsidP="00316823">
            <w:pPr>
              <w:spacing w:after="0"/>
              <w:jc w:val="center"/>
              <w:rPr>
                <w:sz w:val="18"/>
                <w:szCs w:val="18"/>
              </w:rPr>
            </w:pPr>
            <w:r w:rsidRPr="00700562">
              <w:rPr>
                <w:sz w:val="18"/>
                <w:szCs w:val="18"/>
              </w:rPr>
              <w:t>10.10.10.1</w:t>
            </w:r>
          </w:p>
          <w:p w:rsidR="00AF0027" w:rsidRPr="00700562" w:rsidRDefault="00AF0027" w:rsidP="00316823">
            <w:pPr>
              <w:spacing w:after="0"/>
              <w:jc w:val="center"/>
              <w:rPr>
                <w:sz w:val="18"/>
                <w:szCs w:val="18"/>
              </w:rPr>
            </w:pPr>
            <w:r w:rsidRPr="00700562">
              <w:rPr>
                <w:sz w:val="18"/>
                <w:szCs w:val="18"/>
              </w:rPr>
              <w:t>10.10.10.3</w:t>
            </w:r>
          </w:p>
          <w:p w:rsidR="00AF0027" w:rsidRPr="00700562" w:rsidRDefault="00AF0027" w:rsidP="00316823">
            <w:pPr>
              <w:spacing w:after="0"/>
              <w:jc w:val="center"/>
              <w:rPr>
                <w:sz w:val="18"/>
                <w:szCs w:val="18"/>
              </w:rPr>
            </w:pPr>
            <w:r w:rsidRPr="00700562">
              <w:rPr>
                <w:sz w:val="18"/>
                <w:szCs w:val="18"/>
              </w:rPr>
              <w:t>10.10.10.2</w:t>
            </w:r>
          </w:p>
          <w:p w:rsidR="00AF0027" w:rsidRPr="00700562" w:rsidRDefault="00AF0027" w:rsidP="00316823">
            <w:pPr>
              <w:spacing w:after="0"/>
              <w:jc w:val="center"/>
              <w:rPr>
                <w:sz w:val="18"/>
                <w:szCs w:val="18"/>
              </w:rPr>
            </w:pPr>
            <w:r w:rsidRPr="00700562">
              <w:rPr>
                <w:sz w:val="18"/>
                <w:szCs w:val="18"/>
              </w:rPr>
              <w:t>10.10.10.4</w:t>
            </w:r>
          </w:p>
          <w:p w:rsidR="00AF0027" w:rsidRPr="00700562" w:rsidRDefault="00AF0027" w:rsidP="00316823">
            <w:pPr>
              <w:spacing w:after="0"/>
              <w:jc w:val="center"/>
              <w:rPr>
                <w:sz w:val="18"/>
                <w:szCs w:val="18"/>
              </w:rPr>
            </w:pPr>
            <w:r w:rsidRPr="00700562">
              <w:rPr>
                <w:sz w:val="18"/>
                <w:szCs w:val="18"/>
              </w:rPr>
              <w:t>10.10.10.6</w:t>
            </w:r>
          </w:p>
          <w:p w:rsidR="00AF0027" w:rsidRPr="00700562" w:rsidRDefault="00AF0027" w:rsidP="00316823">
            <w:pPr>
              <w:spacing w:after="0"/>
              <w:jc w:val="center"/>
              <w:rPr>
                <w:sz w:val="18"/>
                <w:szCs w:val="18"/>
              </w:rPr>
            </w:pPr>
            <w:r w:rsidRPr="00700562">
              <w:rPr>
                <w:sz w:val="18"/>
                <w:szCs w:val="18"/>
              </w:rPr>
              <w:t>10.10.10.5</w:t>
            </w:r>
          </w:p>
          <w:p w:rsidR="00AF0027" w:rsidRPr="00700562" w:rsidRDefault="00AF0027" w:rsidP="00316823">
            <w:pPr>
              <w:spacing w:after="0"/>
              <w:jc w:val="center"/>
              <w:rPr>
                <w:sz w:val="18"/>
                <w:szCs w:val="18"/>
              </w:rPr>
            </w:pPr>
            <w:r w:rsidRPr="00700562">
              <w:rPr>
                <w:sz w:val="18"/>
                <w:szCs w:val="18"/>
              </w:rPr>
              <w:t>10.10.10.8</w:t>
            </w:r>
          </w:p>
          <w:p w:rsidR="00AF0027" w:rsidRPr="00700562" w:rsidRDefault="00AF0027" w:rsidP="00316823">
            <w:pPr>
              <w:spacing w:after="0"/>
              <w:jc w:val="center"/>
              <w:rPr>
                <w:sz w:val="18"/>
                <w:szCs w:val="18"/>
              </w:rPr>
            </w:pPr>
            <w:r w:rsidRPr="00700562">
              <w:rPr>
                <w:sz w:val="18"/>
                <w:szCs w:val="18"/>
              </w:rPr>
              <w:t>10.10.10.9</w:t>
            </w:r>
          </w:p>
          <w:p w:rsidR="00AF0027" w:rsidRPr="00700562" w:rsidRDefault="00AF0027" w:rsidP="00316823">
            <w:pPr>
              <w:spacing w:after="0"/>
              <w:jc w:val="center"/>
              <w:rPr>
                <w:sz w:val="18"/>
                <w:szCs w:val="18"/>
              </w:rPr>
            </w:pPr>
            <w:r w:rsidRPr="00700562">
              <w:rPr>
                <w:sz w:val="18"/>
                <w:szCs w:val="18"/>
              </w:rPr>
              <w:t>172.16.1.7</w:t>
            </w:r>
          </w:p>
          <w:p w:rsidR="00AF0027" w:rsidRPr="00700562" w:rsidRDefault="00AF0027" w:rsidP="00316823">
            <w:pPr>
              <w:spacing w:after="0"/>
              <w:jc w:val="center"/>
              <w:rPr>
                <w:sz w:val="18"/>
                <w:szCs w:val="18"/>
              </w:rPr>
            </w:pPr>
            <w:r w:rsidRPr="00700562">
              <w:rPr>
                <w:sz w:val="18"/>
                <w:szCs w:val="18"/>
              </w:rPr>
              <w:t>172.16.1.11</w:t>
            </w:r>
          </w:p>
          <w:p w:rsidR="00AF0027" w:rsidRPr="00700562" w:rsidRDefault="00AF0027" w:rsidP="00316823">
            <w:pPr>
              <w:spacing w:after="0"/>
              <w:jc w:val="center"/>
              <w:rPr>
                <w:sz w:val="18"/>
                <w:szCs w:val="18"/>
              </w:rPr>
            </w:pPr>
            <w:r w:rsidRPr="00700562">
              <w:rPr>
                <w:sz w:val="18"/>
                <w:szCs w:val="18"/>
              </w:rPr>
              <w:t>172.16.1.15</w:t>
            </w:r>
          </w:p>
          <w:p w:rsidR="00AF0027" w:rsidRPr="00700562" w:rsidRDefault="00AF0027" w:rsidP="00316823">
            <w:pPr>
              <w:spacing w:after="0"/>
              <w:jc w:val="center"/>
              <w:rPr>
                <w:sz w:val="18"/>
                <w:szCs w:val="18"/>
              </w:rPr>
            </w:pPr>
            <w:r w:rsidRPr="00700562">
              <w:rPr>
                <w:sz w:val="18"/>
                <w:szCs w:val="18"/>
              </w:rPr>
              <w:t>172.16.1.31</w:t>
            </w:r>
          </w:p>
          <w:p w:rsidR="00AF0027" w:rsidRPr="00700562" w:rsidRDefault="00AF0027" w:rsidP="00316823">
            <w:pPr>
              <w:spacing w:after="0"/>
              <w:jc w:val="center"/>
              <w:rPr>
                <w:sz w:val="18"/>
                <w:szCs w:val="18"/>
              </w:rPr>
            </w:pPr>
            <w:r w:rsidRPr="00700562">
              <w:rPr>
                <w:sz w:val="18"/>
                <w:szCs w:val="18"/>
              </w:rPr>
              <w:t>172.16.1.37</w:t>
            </w:r>
          </w:p>
          <w:p w:rsidR="00AF0027" w:rsidRPr="00700562" w:rsidRDefault="00AF0027" w:rsidP="00316823">
            <w:pPr>
              <w:spacing w:after="0"/>
              <w:jc w:val="center"/>
              <w:rPr>
                <w:sz w:val="18"/>
                <w:szCs w:val="18"/>
              </w:rPr>
            </w:pPr>
            <w:r w:rsidRPr="00700562">
              <w:rPr>
                <w:sz w:val="18"/>
                <w:szCs w:val="18"/>
              </w:rPr>
              <w:t>172.16.2.1</w:t>
            </w:r>
          </w:p>
          <w:p w:rsidR="00AF0027" w:rsidRPr="00700562" w:rsidRDefault="00AF0027" w:rsidP="00316823">
            <w:pPr>
              <w:spacing w:after="0"/>
              <w:jc w:val="center"/>
              <w:rPr>
                <w:sz w:val="18"/>
                <w:szCs w:val="18"/>
              </w:rPr>
            </w:pPr>
            <w:r w:rsidRPr="00700562">
              <w:rPr>
                <w:sz w:val="18"/>
                <w:szCs w:val="18"/>
              </w:rPr>
              <w:t>172.16.2.9</w:t>
            </w:r>
          </w:p>
          <w:p w:rsidR="00AF0027" w:rsidRPr="00700562" w:rsidRDefault="00AF0027" w:rsidP="00316823">
            <w:pPr>
              <w:spacing w:after="0"/>
              <w:jc w:val="center"/>
              <w:rPr>
                <w:sz w:val="18"/>
                <w:szCs w:val="18"/>
              </w:rPr>
            </w:pPr>
            <w:r w:rsidRPr="00700562">
              <w:rPr>
                <w:sz w:val="18"/>
                <w:szCs w:val="18"/>
              </w:rPr>
              <w:t>172.16.2.19</w:t>
            </w:r>
          </w:p>
          <w:p w:rsidR="00AF0027" w:rsidRPr="00700562" w:rsidRDefault="00AF0027" w:rsidP="00316823">
            <w:pPr>
              <w:spacing w:after="0"/>
              <w:jc w:val="center"/>
              <w:rPr>
                <w:sz w:val="18"/>
                <w:szCs w:val="18"/>
              </w:rPr>
            </w:pPr>
            <w:r w:rsidRPr="00700562">
              <w:rPr>
                <w:sz w:val="18"/>
                <w:szCs w:val="18"/>
              </w:rPr>
              <w:t>172.16.3.2</w:t>
            </w:r>
          </w:p>
          <w:p w:rsidR="00AF0027" w:rsidRPr="00700562" w:rsidRDefault="00AF0027" w:rsidP="00316823">
            <w:pPr>
              <w:spacing w:after="0"/>
              <w:jc w:val="center"/>
              <w:rPr>
                <w:sz w:val="18"/>
                <w:szCs w:val="18"/>
              </w:rPr>
            </w:pPr>
            <w:r w:rsidRPr="00700562">
              <w:rPr>
                <w:sz w:val="18"/>
                <w:szCs w:val="18"/>
              </w:rPr>
              <w:t>172.16.3.9</w:t>
            </w:r>
          </w:p>
          <w:p w:rsidR="00AF0027" w:rsidRPr="000A3142" w:rsidRDefault="00AF0027" w:rsidP="00316823">
            <w:pPr>
              <w:spacing w:after="0"/>
              <w:jc w:val="center"/>
              <w:rPr>
                <w:sz w:val="18"/>
                <w:szCs w:val="18"/>
              </w:rPr>
            </w:pPr>
            <w:r>
              <w:rPr>
                <w:sz w:val="18"/>
                <w:szCs w:val="18"/>
              </w:rPr>
              <w:t>172.16.3.15</w:t>
            </w:r>
          </w:p>
        </w:tc>
        <w:tc>
          <w:tcPr>
            <w:tcW w:w="2707" w:type="dxa"/>
            <w:shd w:val="clear" w:color="auto" w:fill="D9D9D9" w:themeFill="background1" w:themeFillShade="D9"/>
            <w:vAlign w:val="center"/>
          </w:tcPr>
          <w:p w:rsidR="00AF0027" w:rsidRPr="00700562" w:rsidRDefault="00AF0027" w:rsidP="00316823">
            <w:pPr>
              <w:spacing w:after="0"/>
              <w:jc w:val="center"/>
              <w:rPr>
                <w:sz w:val="18"/>
                <w:szCs w:val="18"/>
              </w:rPr>
            </w:pPr>
            <w:r w:rsidRPr="00700562">
              <w:rPr>
                <w:sz w:val="18"/>
                <w:szCs w:val="18"/>
              </w:rPr>
              <w:t>172.16.1.3</w:t>
            </w:r>
          </w:p>
          <w:p w:rsidR="00AF0027" w:rsidRPr="00700562" w:rsidRDefault="00AF0027" w:rsidP="00316823">
            <w:pPr>
              <w:spacing w:after="0"/>
              <w:jc w:val="center"/>
              <w:rPr>
                <w:sz w:val="18"/>
                <w:szCs w:val="18"/>
              </w:rPr>
            </w:pPr>
            <w:r w:rsidRPr="00700562">
              <w:rPr>
                <w:sz w:val="18"/>
                <w:szCs w:val="18"/>
              </w:rPr>
              <w:t>172.16.1.9</w:t>
            </w:r>
          </w:p>
          <w:p w:rsidR="00AF0027" w:rsidRPr="00700562" w:rsidRDefault="00AF0027" w:rsidP="00316823">
            <w:pPr>
              <w:spacing w:after="0"/>
              <w:jc w:val="center"/>
              <w:rPr>
                <w:sz w:val="18"/>
                <w:szCs w:val="18"/>
              </w:rPr>
            </w:pPr>
            <w:r w:rsidRPr="00700562">
              <w:rPr>
                <w:sz w:val="18"/>
                <w:szCs w:val="18"/>
              </w:rPr>
              <w:t>172.16.1.8</w:t>
            </w:r>
          </w:p>
          <w:p w:rsidR="00AF0027" w:rsidRPr="00700562" w:rsidRDefault="00AF0027" w:rsidP="00316823">
            <w:pPr>
              <w:spacing w:after="0"/>
              <w:jc w:val="center"/>
              <w:rPr>
                <w:sz w:val="18"/>
                <w:szCs w:val="18"/>
              </w:rPr>
            </w:pPr>
            <w:r w:rsidRPr="00700562">
              <w:rPr>
                <w:sz w:val="18"/>
                <w:szCs w:val="18"/>
              </w:rPr>
              <w:t>172.16.8.1</w:t>
            </w:r>
          </w:p>
          <w:p w:rsidR="00AF0027" w:rsidRPr="00700562" w:rsidRDefault="00AF0027" w:rsidP="00316823">
            <w:pPr>
              <w:spacing w:after="0"/>
              <w:jc w:val="center"/>
              <w:rPr>
                <w:sz w:val="18"/>
                <w:szCs w:val="18"/>
              </w:rPr>
            </w:pPr>
            <w:r w:rsidRPr="00700562">
              <w:rPr>
                <w:sz w:val="18"/>
                <w:szCs w:val="18"/>
              </w:rPr>
              <w:t>172.16.8.9</w:t>
            </w:r>
          </w:p>
          <w:p w:rsidR="00AF0027" w:rsidRPr="00700562" w:rsidRDefault="00AF0027" w:rsidP="00316823">
            <w:pPr>
              <w:spacing w:after="0"/>
              <w:jc w:val="center"/>
              <w:rPr>
                <w:sz w:val="18"/>
                <w:szCs w:val="18"/>
              </w:rPr>
            </w:pPr>
            <w:r w:rsidRPr="00700562">
              <w:rPr>
                <w:sz w:val="18"/>
                <w:szCs w:val="18"/>
              </w:rPr>
              <w:t>10.0.0.105</w:t>
            </w:r>
          </w:p>
          <w:p w:rsidR="00AF0027" w:rsidRPr="00700562" w:rsidRDefault="00AF0027" w:rsidP="00316823">
            <w:pPr>
              <w:spacing w:after="0"/>
              <w:jc w:val="center"/>
              <w:rPr>
                <w:sz w:val="18"/>
                <w:szCs w:val="18"/>
              </w:rPr>
            </w:pPr>
            <w:r w:rsidRPr="00700562">
              <w:rPr>
                <w:sz w:val="18"/>
                <w:szCs w:val="18"/>
              </w:rPr>
              <w:t>192.168.101.1</w:t>
            </w:r>
          </w:p>
          <w:p w:rsidR="00AF0027" w:rsidRPr="00700562" w:rsidRDefault="00AF0027" w:rsidP="00316823">
            <w:pPr>
              <w:spacing w:after="0"/>
              <w:jc w:val="center"/>
              <w:rPr>
                <w:sz w:val="18"/>
                <w:szCs w:val="18"/>
              </w:rPr>
            </w:pPr>
            <w:r w:rsidRPr="00700562">
              <w:rPr>
                <w:sz w:val="18"/>
                <w:szCs w:val="18"/>
              </w:rPr>
              <w:t>192.168.101.11</w:t>
            </w:r>
          </w:p>
          <w:p w:rsidR="00AF0027" w:rsidRPr="00700562" w:rsidRDefault="00AF0027" w:rsidP="00316823">
            <w:pPr>
              <w:spacing w:after="0"/>
              <w:jc w:val="center"/>
              <w:rPr>
                <w:sz w:val="18"/>
                <w:szCs w:val="18"/>
              </w:rPr>
            </w:pPr>
            <w:r w:rsidRPr="00700562">
              <w:rPr>
                <w:sz w:val="18"/>
                <w:szCs w:val="18"/>
              </w:rPr>
              <w:t>192.168.101.16</w:t>
            </w:r>
          </w:p>
          <w:p w:rsidR="00AF0027" w:rsidRPr="00700562" w:rsidRDefault="00AF0027" w:rsidP="00316823">
            <w:pPr>
              <w:spacing w:after="0"/>
              <w:jc w:val="center"/>
              <w:rPr>
                <w:sz w:val="18"/>
                <w:szCs w:val="18"/>
              </w:rPr>
            </w:pPr>
            <w:r w:rsidRPr="00700562">
              <w:rPr>
                <w:sz w:val="18"/>
                <w:szCs w:val="18"/>
              </w:rPr>
              <w:t>192.168.101.17</w:t>
            </w:r>
          </w:p>
          <w:p w:rsidR="00AF0027" w:rsidRPr="00700562" w:rsidRDefault="00AF0027" w:rsidP="00316823">
            <w:pPr>
              <w:spacing w:after="0"/>
              <w:jc w:val="center"/>
              <w:rPr>
                <w:sz w:val="18"/>
                <w:szCs w:val="18"/>
              </w:rPr>
            </w:pPr>
            <w:r w:rsidRPr="00700562">
              <w:rPr>
                <w:sz w:val="18"/>
                <w:szCs w:val="18"/>
              </w:rPr>
              <w:t>192.168.101.18</w:t>
            </w:r>
          </w:p>
          <w:p w:rsidR="00AF0027" w:rsidRPr="00700562" w:rsidRDefault="00AF0027" w:rsidP="00316823">
            <w:pPr>
              <w:spacing w:after="0"/>
              <w:jc w:val="center"/>
              <w:rPr>
                <w:sz w:val="18"/>
                <w:szCs w:val="18"/>
              </w:rPr>
            </w:pPr>
            <w:r w:rsidRPr="00700562">
              <w:rPr>
                <w:sz w:val="18"/>
                <w:szCs w:val="18"/>
              </w:rPr>
              <w:t>192.168.101.26</w:t>
            </w:r>
          </w:p>
          <w:p w:rsidR="00AF0027" w:rsidRPr="00700562" w:rsidRDefault="00AF0027" w:rsidP="00316823">
            <w:pPr>
              <w:spacing w:after="0"/>
              <w:jc w:val="center"/>
              <w:rPr>
                <w:sz w:val="18"/>
                <w:szCs w:val="18"/>
              </w:rPr>
            </w:pPr>
            <w:r w:rsidRPr="00700562">
              <w:rPr>
                <w:sz w:val="18"/>
                <w:szCs w:val="18"/>
              </w:rPr>
              <w:t>192.168.101.28</w:t>
            </w:r>
          </w:p>
          <w:p w:rsidR="00AF0027" w:rsidRPr="00700562" w:rsidRDefault="00AF0027" w:rsidP="00316823">
            <w:pPr>
              <w:spacing w:after="0"/>
              <w:jc w:val="center"/>
              <w:rPr>
                <w:sz w:val="18"/>
                <w:szCs w:val="18"/>
              </w:rPr>
            </w:pPr>
            <w:r w:rsidRPr="00700562">
              <w:rPr>
                <w:sz w:val="18"/>
                <w:szCs w:val="18"/>
              </w:rPr>
              <w:t>192.168.101.61</w:t>
            </w:r>
          </w:p>
          <w:p w:rsidR="00AF0027" w:rsidRPr="00700562" w:rsidRDefault="00AF0027" w:rsidP="00316823">
            <w:pPr>
              <w:spacing w:after="0"/>
              <w:jc w:val="center"/>
              <w:rPr>
                <w:sz w:val="18"/>
                <w:szCs w:val="18"/>
              </w:rPr>
            </w:pPr>
            <w:r w:rsidRPr="00700562">
              <w:rPr>
                <w:sz w:val="18"/>
                <w:szCs w:val="18"/>
              </w:rPr>
              <w:t>192.168.101.77</w:t>
            </w:r>
          </w:p>
          <w:p w:rsidR="00AF0027" w:rsidRPr="00700562" w:rsidRDefault="00AF0027" w:rsidP="00316823">
            <w:pPr>
              <w:spacing w:after="0"/>
              <w:jc w:val="center"/>
              <w:rPr>
                <w:sz w:val="18"/>
                <w:szCs w:val="18"/>
              </w:rPr>
            </w:pPr>
            <w:r w:rsidRPr="00700562">
              <w:rPr>
                <w:sz w:val="18"/>
                <w:szCs w:val="18"/>
              </w:rPr>
              <w:t>192.168.101.91</w:t>
            </w:r>
          </w:p>
          <w:p w:rsidR="00AF0027" w:rsidRPr="00700562" w:rsidRDefault="00AF0027" w:rsidP="00316823">
            <w:pPr>
              <w:spacing w:after="0"/>
              <w:jc w:val="center"/>
              <w:rPr>
                <w:sz w:val="18"/>
                <w:szCs w:val="18"/>
              </w:rPr>
            </w:pPr>
            <w:r w:rsidRPr="00700562">
              <w:rPr>
                <w:sz w:val="18"/>
                <w:szCs w:val="18"/>
              </w:rPr>
              <w:t>192.168.101.92</w:t>
            </w:r>
          </w:p>
          <w:p w:rsidR="00AF0027" w:rsidRPr="00700562" w:rsidRDefault="00AF0027" w:rsidP="00316823">
            <w:pPr>
              <w:spacing w:after="0"/>
              <w:jc w:val="center"/>
              <w:rPr>
                <w:sz w:val="18"/>
                <w:szCs w:val="18"/>
              </w:rPr>
            </w:pPr>
            <w:r w:rsidRPr="00700562">
              <w:rPr>
                <w:sz w:val="18"/>
                <w:szCs w:val="18"/>
              </w:rPr>
              <w:t>192.168.205.1</w:t>
            </w:r>
          </w:p>
          <w:p w:rsidR="00AF0027" w:rsidRPr="00700562" w:rsidRDefault="00AF0027" w:rsidP="00316823">
            <w:pPr>
              <w:spacing w:after="0"/>
              <w:jc w:val="center"/>
              <w:rPr>
                <w:sz w:val="18"/>
                <w:szCs w:val="18"/>
              </w:rPr>
            </w:pPr>
            <w:r w:rsidRPr="00700562">
              <w:rPr>
                <w:sz w:val="18"/>
                <w:szCs w:val="18"/>
              </w:rPr>
              <w:t>10.20.36.1</w:t>
            </w:r>
          </w:p>
          <w:p w:rsidR="00AF0027" w:rsidRPr="00700562" w:rsidRDefault="00AF0027" w:rsidP="00316823">
            <w:pPr>
              <w:spacing w:after="0"/>
              <w:jc w:val="center"/>
              <w:rPr>
                <w:sz w:val="18"/>
                <w:szCs w:val="18"/>
              </w:rPr>
            </w:pPr>
            <w:r w:rsidRPr="00700562">
              <w:rPr>
                <w:sz w:val="18"/>
                <w:szCs w:val="18"/>
              </w:rPr>
              <w:t>10.20.36.2</w:t>
            </w:r>
          </w:p>
          <w:p w:rsidR="00AF0027" w:rsidRPr="00700562" w:rsidRDefault="00AF0027" w:rsidP="00316823">
            <w:pPr>
              <w:spacing w:after="0"/>
              <w:jc w:val="center"/>
              <w:rPr>
                <w:sz w:val="18"/>
                <w:szCs w:val="18"/>
              </w:rPr>
            </w:pPr>
            <w:r w:rsidRPr="00700562">
              <w:rPr>
                <w:sz w:val="18"/>
                <w:szCs w:val="18"/>
              </w:rPr>
              <w:t>10.20.36.10</w:t>
            </w:r>
          </w:p>
          <w:p w:rsidR="00AF0027" w:rsidRPr="00700562" w:rsidRDefault="00AF0027" w:rsidP="00316823">
            <w:pPr>
              <w:spacing w:after="0"/>
              <w:jc w:val="center"/>
              <w:rPr>
                <w:sz w:val="18"/>
                <w:szCs w:val="18"/>
              </w:rPr>
            </w:pPr>
            <w:r w:rsidRPr="00700562">
              <w:rPr>
                <w:sz w:val="18"/>
                <w:szCs w:val="18"/>
              </w:rPr>
              <w:t>10.20.36.9</w:t>
            </w:r>
          </w:p>
          <w:p w:rsidR="00AF0027" w:rsidRPr="00700562" w:rsidRDefault="00AF0027" w:rsidP="00316823">
            <w:pPr>
              <w:spacing w:after="0"/>
              <w:jc w:val="center"/>
              <w:rPr>
                <w:sz w:val="18"/>
                <w:szCs w:val="18"/>
              </w:rPr>
            </w:pPr>
            <w:r w:rsidRPr="00700562">
              <w:rPr>
                <w:sz w:val="18"/>
                <w:szCs w:val="18"/>
              </w:rPr>
              <w:t>192.168.201.9</w:t>
            </w:r>
          </w:p>
          <w:p w:rsidR="00AF0027" w:rsidRDefault="00AF0027" w:rsidP="00316823">
            <w:pPr>
              <w:spacing w:after="0"/>
              <w:jc w:val="center"/>
              <w:rPr>
                <w:sz w:val="18"/>
                <w:szCs w:val="18"/>
              </w:rPr>
            </w:pPr>
            <w:r w:rsidRPr="00700562">
              <w:rPr>
                <w:sz w:val="18"/>
                <w:szCs w:val="18"/>
              </w:rPr>
              <w:t>192.168.201.25</w:t>
            </w:r>
          </w:p>
          <w:p w:rsidR="00AF0027" w:rsidRPr="000A3142" w:rsidRDefault="00AF0027" w:rsidP="00316823">
            <w:pPr>
              <w:spacing w:after="0"/>
              <w:jc w:val="center"/>
              <w:rPr>
                <w:sz w:val="18"/>
                <w:szCs w:val="18"/>
              </w:rPr>
            </w:pPr>
          </w:p>
        </w:tc>
      </w:tr>
    </w:tbl>
    <w:p w:rsidR="009B0245" w:rsidRDefault="009B0245" w:rsidP="00BD0B23"/>
    <w:p w:rsidR="005D1FD5" w:rsidRPr="00AF0027" w:rsidRDefault="005D1FD5" w:rsidP="005D1FD5">
      <w:pPr>
        <w:pStyle w:val="Caption"/>
        <w:keepNext/>
      </w:pPr>
      <w:bookmarkStart w:id="174" w:name="_Toc499887934"/>
      <w:r>
        <w:lastRenderedPageBreak/>
        <w:t xml:space="preserve">Figure </w:t>
      </w:r>
      <w:r w:rsidR="007D4CB3">
        <w:t>56</w:t>
      </w:r>
      <w:r>
        <w:t>: Nmap Scan</w:t>
      </w:r>
      <w:r w:rsidR="003B3645">
        <w:t xml:space="preserve"> Example</w:t>
      </w:r>
      <w:r>
        <w:t xml:space="preserve"> </w:t>
      </w:r>
      <w:r w:rsidR="003B3645">
        <w:t>revealing</w:t>
      </w:r>
      <w:r>
        <w:t xml:space="preserve"> the use of CBC Ciphers on Multiple Hosts:</w:t>
      </w:r>
      <w:bookmarkEnd w:id="174"/>
    </w:p>
    <w:p w:rsidR="005D1FD5" w:rsidRDefault="00AB4192" w:rsidP="00BD0B23">
      <w:r>
        <w:pict>
          <v:shape id="_x0000_i1055" type="#_x0000_t75" style="width:265.5pt;height:417pt">
            <v:imagedata r:id="rId54" o:title="Cbc Nmap Example of vuln devices"/>
          </v:shape>
        </w:pict>
      </w:r>
    </w:p>
    <w:p w:rsidR="00BD0B23" w:rsidRDefault="00BD0B23">
      <w:pPr>
        <w:spacing w:after="0"/>
        <w:jc w:val="left"/>
      </w:pPr>
      <w:r>
        <w:br w:type="page"/>
      </w:r>
    </w:p>
    <w:p w:rsidR="0054140B" w:rsidRPr="009B0245" w:rsidRDefault="0054140B" w:rsidP="0054140B">
      <w:pPr>
        <w:pStyle w:val="Heading2"/>
      </w:pPr>
      <w:bookmarkStart w:id="175" w:name="_Toc499887877"/>
      <w:r w:rsidRPr="009B0245">
        <w:lastRenderedPageBreak/>
        <w:t>Weak and Insecure Ciphers – Low risk</w:t>
      </w:r>
      <w:bookmarkEnd w:id="175"/>
    </w:p>
    <w:p w:rsidR="0054140B" w:rsidRDefault="0054140B" w:rsidP="0054140B">
      <w:pPr>
        <w:rPr>
          <w:color w:val="auto"/>
        </w:rPr>
      </w:pPr>
      <w:r w:rsidRPr="005079B3">
        <w:rPr>
          <w:color w:val="auto"/>
        </w:rPr>
        <w:t>One or more systems were found using TLS ciphers with key sizes less than 128 bits, and cipher algorithms with insufficient key sizes. Degraded ciphers and algorithms could be broken by a malicious user.</w:t>
      </w:r>
      <w:r>
        <w:rPr>
          <w:color w:val="auto"/>
        </w:rPr>
        <w:t xml:space="preserve"> </w:t>
      </w:r>
      <w:r w:rsidRPr="00535795">
        <w:rPr>
          <w:color w:val="auto"/>
        </w:rPr>
        <w:t>When an SSL (Secure-Socket Layer) connection is made between two computers, a session key is negotiated. Through this negotiation, the client sends an unencrypted "Hello" packet, which contains a list of supported cipher suites. Through a man-in-the-middle (MITM) attack, an attacker could intercept this list and modify it to include only weak ciphers. The server would then be forced to accept a degraded cipher. An attacker could then capture the encrypted data and attempt to crack the ciphers.</w:t>
      </w:r>
    </w:p>
    <w:p w:rsidR="0054140B" w:rsidRDefault="0054140B" w:rsidP="0054140B">
      <w:pPr>
        <w:rPr>
          <w:color w:val="auto"/>
        </w:rPr>
      </w:pPr>
      <w:r>
        <w:rPr>
          <w:color w:val="auto"/>
        </w:rPr>
        <w:t>In addition, one device allows SSLv3 that</w:t>
      </w:r>
      <w:r w:rsidRPr="00E02D86">
        <w:rPr>
          <w:color w:val="auto"/>
        </w:rPr>
        <w:t xml:space="preserve"> is prone to information disclosure vulnerability attacks. Successful exploitation will allow a man-in-the-middle (MITM) attacker to gain access to the plain-text data stream.</w:t>
      </w:r>
    </w:p>
    <w:p w:rsidR="0054140B" w:rsidRDefault="0054140B" w:rsidP="0054140B">
      <w:pPr>
        <w:rPr>
          <w:color w:val="auto"/>
        </w:rPr>
      </w:pPr>
      <w:r w:rsidRPr="00535795">
        <w:rPr>
          <w:color w:val="auto"/>
        </w:rPr>
        <w:t xml:space="preserve">The analyst discovered multiple external-facing hosts currently configured to use vulnerable TLS (Transport Layer Security) ciphers. TLS ciphers allow traffic between a client and a web server to be passed over the public Internet through a secure channel. </w:t>
      </w:r>
      <w:r>
        <w:rPr>
          <w:color w:val="auto"/>
        </w:rPr>
        <w:t>In addition, the</w:t>
      </w:r>
      <w:r w:rsidRPr="00E02D86">
        <w:rPr>
          <w:color w:val="auto"/>
        </w:rPr>
        <w:t xml:space="preserve"> analyst discovered an SSLv3 vulnerability, known as POODLE, on host an external host. This vulnerability allows an attacker to control a network by using a MITM session to hijack valuable information that would otherwise be encrypted</w:t>
      </w:r>
      <w:r>
        <w:rPr>
          <w:color w:val="auto"/>
        </w:rPr>
        <w:t>.</w:t>
      </w:r>
    </w:p>
    <w:p w:rsidR="0054140B" w:rsidRDefault="0054140B" w:rsidP="0054140B">
      <w:pPr>
        <w:rPr>
          <w:color w:val="auto"/>
        </w:rPr>
      </w:pPr>
      <w:r w:rsidRPr="00535795">
        <w:rPr>
          <w:color w:val="auto"/>
        </w:rPr>
        <w:t>TraceSecurity recommends requiring strong ciphers that have at least 128 bits of key space and strong algorithms, such as SHA256. If this hinders end user functions, TraceSecurity recommends that Information Technology personnel perform a review of the security settings of these hosts.</w:t>
      </w:r>
    </w:p>
    <w:p w:rsidR="0054140B" w:rsidRDefault="0054140B" w:rsidP="0054140B">
      <w:pPr>
        <w:rPr>
          <w:color w:val="auto"/>
        </w:rPr>
      </w:pPr>
      <w:r w:rsidRPr="00E02D86">
        <w:rPr>
          <w:color w:val="auto"/>
        </w:rPr>
        <w:t>TraceSecurity</w:t>
      </w:r>
      <w:r>
        <w:rPr>
          <w:color w:val="auto"/>
        </w:rPr>
        <w:t xml:space="preserve"> also</w:t>
      </w:r>
      <w:r w:rsidRPr="00E02D86">
        <w:rPr>
          <w:color w:val="auto"/>
        </w:rPr>
        <w:t xml:space="preserve"> recommends disabling SSLv3 entirely and replacing it with a minimum of TLSv1, then rejecting any clients requiring SSLv3 to prevent them from downgrading the installed TLSv1. If the organization requires legacy client support, then TraceSecurity recommends enabling TLS_FALLBACK_SCSV cipher suite value as a patch to OpenSSL that prevents downgrading from TLS1.2 to 1.1 or 1.0 by a potential attacker.</w:t>
      </w:r>
    </w:p>
    <w:p w:rsidR="0054140B" w:rsidRPr="00535795" w:rsidRDefault="0054140B" w:rsidP="0054140B">
      <w:pPr>
        <w:rPr>
          <w:color w:val="auto"/>
        </w:rPr>
      </w:pPr>
    </w:p>
    <w:p w:rsidR="0054140B" w:rsidRDefault="0054140B" w:rsidP="0054140B">
      <w:pPr>
        <w:pStyle w:val="Caption"/>
        <w:keepNext/>
      </w:pPr>
      <w:bookmarkStart w:id="176" w:name="_Toc499887924"/>
      <w:r>
        <w:t>Figure 46: Table - Insecure Protocols Detected on Multiple Hosts with SSLv2 Accepted:</w:t>
      </w:r>
      <w:bookmarkEnd w:id="176"/>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4"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650"/>
        </w:trPr>
        <w:tc>
          <w:tcPr>
            <w:tcW w:w="4100" w:type="dxa"/>
            <w:tcBorders>
              <w:top w:val="single" w:sz="4" w:space="0" w:color="auto"/>
              <w:left w:val="single" w:sz="8" w:space="0" w:color="auto"/>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rPr>
            </w:pPr>
            <w:r>
              <w:rPr>
                <w:rFonts w:ascii="Verdana" w:hAnsi="Verdana" w:cs="Calibri"/>
                <w:color w:val="000000"/>
              </w:rPr>
              <w:t>SSLv2 Accepted:</w:t>
            </w:r>
          </w:p>
        </w:tc>
        <w:tc>
          <w:tcPr>
            <w:tcW w:w="1960" w:type="dxa"/>
            <w:tcBorders>
              <w:top w:val="single" w:sz="4" w:space="0" w:color="auto"/>
              <w:left w:val="nil"/>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172.16.0.33:443</w:t>
            </w:r>
          </w:p>
        </w:tc>
        <w:tc>
          <w:tcPr>
            <w:tcW w:w="1960" w:type="dxa"/>
            <w:tcBorders>
              <w:top w:val="single" w:sz="4" w:space="0" w:color="auto"/>
              <w:left w:val="nil"/>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172.16.0.120:443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172.16.0.240:443</w:t>
            </w:r>
          </w:p>
        </w:tc>
        <w:tc>
          <w:tcPr>
            <w:tcW w:w="2200" w:type="dxa"/>
            <w:tcBorders>
              <w:top w:val="single" w:sz="4" w:space="0" w:color="auto"/>
              <w:left w:val="nil"/>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192.168.201.27:443</w:t>
            </w:r>
          </w:p>
        </w:tc>
      </w:tr>
    </w:tbl>
    <w:p w:rsidR="0054140B" w:rsidRDefault="0054140B" w:rsidP="0054140B"/>
    <w:p w:rsidR="0054140B" w:rsidRDefault="0054140B" w:rsidP="0054140B">
      <w:pPr>
        <w:spacing w:after="0"/>
        <w:jc w:val="left"/>
      </w:pPr>
      <w:r>
        <w:br w:type="page"/>
      </w:r>
    </w:p>
    <w:p w:rsidR="0054140B" w:rsidRDefault="0054140B" w:rsidP="0054140B">
      <w:pPr>
        <w:pStyle w:val="Caption"/>
        <w:keepNext/>
      </w:pPr>
      <w:bookmarkStart w:id="177" w:name="_Toc499887925"/>
      <w:r>
        <w:lastRenderedPageBreak/>
        <w:t>Figure 47: Table - Insecure Protocols Detected on Multiple Hosts with SSLv3 Accepted:</w:t>
      </w:r>
      <w:bookmarkEnd w:id="177"/>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885"/>
        </w:trPr>
        <w:tc>
          <w:tcPr>
            <w:tcW w:w="4100" w:type="dxa"/>
            <w:tcBorders>
              <w:top w:val="nil"/>
              <w:left w:val="single" w:sz="8" w:space="0" w:color="auto"/>
              <w:bottom w:val="single" w:sz="8" w:space="0" w:color="000000"/>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SSLv3 Accepted:</w:t>
            </w:r>
          </w:p>
        </w:tc>
        <w:tc>
          <w:tcPr>
            <w:tcW w:w="1960" w:type="dxa"/>
            <w:tcBorders>
              <w:top w:val="nil"/>
              <w:left w:val="nil"/>
              <w:bottom w:val="single" w:sz="4" w:space="0" w:color="auto"/>
              <w:right w:val="nil"/>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172.16.0.120:443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172.16.0.212:443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172.16.1.7:443</w:t>
            </w:r>
          </w:p>
        </w:tc>
        <w:tc>
          <w:tcPr>
            <w:tcW w:w="1960" w:type="dxa"/>
            <w:tcBorders>
              <w:top w:val="nil"/>
              <w:left w:val="single" w:sz="8" w:space="0" w:color="auto"/>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172.16.2.43:443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172.16.3.45:443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172.16.5.21:8443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172.16.6.56:443</w:t>
            </w:r>
          </w:p>
        </w:tc>
        <w:tc>
          <w:tcPr>
            <w:tcW w:w="2200" w:type="dxa"/>
            <w:tcBorders>
              <w:top w:val="nil"/>
              <w:left w:val="nil"/>
              <w:bottom w:val="single" w:sz="4"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192.168.101.91:443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tc>
      </w:tr>
    </w:tbl>
    <w:p w:rsidR="0054140B" w:rsidRDefault="0054140B" w:rsidP="0054140B">
      <w:r>
        <w:br w:type="page"/>
      </w:r>
    </w:p>
    <w:p w:rsidR="0054140B" w:rsidRDefault="0054140B" w:rsidP="0054140B">
      <w:pPr>
        <w:pStyle w:val="Caption"/>
        <w:keepNext/>
      </w:pPr>
      <w:bookmarkStart w:id="178" w:name="_Toc499887926"/>
      <w:r>
        <w:lastRenderedPageBreak/>
        <w:t>Figure 48: Table - Insecure Protocols Detected on Multiple Hosts with TLSv1.0 Accepted:</w:t>
      </w:r>
      <w:bookmarkEnd w:id="178"/>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8"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8"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3265"/>
        </w:trPr>
        <w:tc>
          <w:tcPr>
            <w:tcW w:w="4100" w:type="dxa"/>
            <w:tcBorders>
              <w:top w:val="single" w:sz="8" w:space="0" w:color="auto"/>
              <w:left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TLSv1.0 Accepted:</w:t>
            </w:r>
          </w:p>
        </w:tc>
        <w:tc>
          <w:tcPr>
            <w:tcW w:w="1960" w:type="dxa"/>
            <w:vMerge w:val="restart"/>
            <w:tcBorders>
              <w:top w:val="single" w:sz="8" w:space="0" w:color="auto"/>
              <w:left w:val="nil"/>
              <w:right w:val="nil"/>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10.0.9.100:443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172.16.0.59:443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172.16.0.87:443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172.16.0.109:443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172.16.0.120:443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172.16.0.212:443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172.16.0.248:443</w:t>
            </w:r>
          </w:p>
        </w:tc>
        <w:tc>
          <w:tcPr>
            <w:tcW w:w="1960" w:type="dxa"/>
            <w:vMerge w:val="restart"/>
            <w:tcBorders>
              <w:top w:val="single" w:sz="8" w:space="0" w:color="auto"/>
              <w:left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172.16.2.43:443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172.16.3.45:443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172.16.4.80:443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172.16.5.21:8443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172.16.5.22:443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172.16.6.49:443</w:t>
            </w:r>
          </w:p>
        </w:tc>
        <w:tc>
          <w:tcPr>
            <w:tcW w:w="2200" w:type="dxa"/>
            <w:vMerge w:val="restart"/>
            <w:tcBorders>
              <w:top w:val="single" w:sz="8" w:space="0" w:color="auto"/>
              <w:left w:val="nil"/>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192.168.101.194:443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192.168.101.210:443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tc>
      </w:tr>
      <w:tr w:rsidR="0054140B" w:rsidTr="00887877">
        <w:trPr>
          <w:trHeight w:val="7525"/>
        </w:trPr>
        <w:tc>
          <w:tcPr>
            <w:tcW w:w="410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172.16.6.54:443</w:t>
            </w:r>
          </w:p>
          <w:p w:rsidR="0054140B" w:rsidRDefault="0054140B" w:rsidP="00887877">
            <w:pPr>
              <w:spacing w:after="0"/>
              <w:jc w:val="left"/>
              <w:rPr>
                <w:rFonts w:ascii="Verdana" w:hAnsi="Verdana" w:cs="Calibri"/>
                <w:color w:val="000000"/>
              </w:rPr>
            </w:pPr>
            <w:r>
              <w:rPr>
                <w:rFonts w:ascii="Verdana" w:hAnsi="Verdana" w:cs="Calibri"/>
                <w:color w:val="FF0000"/>
                <w:sz w:val="18"/>
                <w:szCs w:val="18"/>
              </w:rPr>
              <w:t>172.16.6.56:443</w:t>
            </w:r>
          </w:p>
        </w:tc>
        <w:tc>
          <w:tcPr>
            <w:tcW w:w="1960" w:type="dxa"/>
            <w:vMerge/>
            <w:tcBorders>
              <w:left w:val="nil"/>
              <w:bottom w:val="single" w:sz="8" w:space="0" w:color="auto"/>
              <w:right w:val="nil"/>
            </w:tcBorders>
            <w:shd w:val="clear" w:color="auto" w:fill="auto"/>
            <w:tcMar>
              <w:top w:w="15" w:type="dxa"/>
              <w:left w:w="15" w:type="dxa"/>
              <w:bottom w:w="0" w:type="dxa"/>
              <w:right w:w="15" w:type="dxa"/>
            </w:tcMar>
          </w:tcPr>
          <w:p w:rsidR="0054140B" w:rsidRDefault="0054140B" w:rsidP="00887877">
            <w:pPr>
              <w:spacing w:after="0"/>
              <w:rPr>
                <w:rFonts w:ascii="Verdana" w:hAnsi="Verdana" w:cs="Calibri"/>
                <w:color w:val="FF0000"/>
                <w:sz w:val="18"/>
                <w:szCs w:val="18"/>
              </w:rPr>
            </w:pPr>
          </w:p>
        </w:tc>
        <w:tc>
          <w:tcPr>
            <w:tcW w:w="1960" w:type="dxa"/>
            <w:vMerge/>
            <w:tcBorders>
              <w:left w:val="single" w:sz="8" w:space="0" w:color="auto"/>
              <w:bottom w:val="single" w:sz="8" w:space="0" w:color="auto"/>
              <w:right w:val="single" w:sz="8" w:space="0" w:color="auto"/>
            </w:tcBorders>
            <w:shd w:val="clear" w:color="auto" w:fill="auto"/>
            <w:tcMar>
              <w:top w:w="15" w:type="dxa"/>
              <w:left w:w="15" w:type="dxa"/>
              <w:bottom w:w="0" w:type="dxa"/>
              <w:right w:w="15" w:type="dxa"/>
            </w:tcMar>
          </w:tcPr>
          <w:p w:rsidR="0054140B" w:rsidRDefault="0054140B" w:rsidP="00887877">
            <w:pPr>
              <w:spacing w:after="0"/>
              <w:rPr>
                <w:rFonts w:ascii="Verdana" w:hAnsi="Verdana" w:cs="Calibri"/>
                <w:color w:val="FF0000"/>
                <w:sz w:val="18"/>
                <w:szCs w:val="18"/>
              </w:rPr>
            </w:pPr>
          </w:p>
        </w:tc>
        <w:tc>
          <w:tcPr>
            <w:tcW w:w="2200" w:type="dxa"/>
            <w:vMerge/>
            <w:tcBorders>
              <w:left w:val="nil"/>
              <w:bottom w:val="single" w:sz="8" w:space="0" w:color="auto"/>
              <w:right w:val="single" w:sz="8" w:space="0" w:color="auto"/>
            </w:tcBorders>
            <w:shd w:val="clear" w:color="auto" w:fill="auto"/>
            <w:tcMar>
              <w:top w:w="15" w:type="dxa"/>
              <w:left w:w="15" w:type="dxa"/>
              <w:bottom w:w="0" w:type="dxa"/>
              <w:right w:w="15" w:type="dxa"/>
            </w:tcMar>
          </w:tcPr>
          <w:p w:rsidR="0054140B" w:rsidRDefault="0054140B" w:rsidP="00887877">
            <w:pPr>
              <w:spacing w:after="0"/>
              <w:rPr>
                <w:rFonts w:ascii="Verdana" w:hAnsi="Verdana" w:cs="Calibri"/>
                <w:color w:val="FF0000"/>
                <w:sz w:val="18"/>
                <w:szCs w:val="18"/>
              </w:rPr>
            </w:pPr>
          </w:p>
        </w:tc>
      </w:tr>
    </w:tbl>
    <w:p w:rsidR="0054140B" w:rsidRDefault="0054140B" w:rsidP="0054140B"/>
    <w:p w:rsidR="0054140B" w:rsidRDefault="0054140B" w:rsidP="0054140B">
      <w:pPr>
        <w:pStyle w:val="Caption"/>
        <w:keepNext/>
      </w:pPr>
      <w:bookmarkStart w:id="179" w:name="_Toc499887927"/>
      <w:r>
        <w:lastRenderedPageBreak/>
        <w:t>Figure 49: Table - Insecure Protocols Detected on Multiple Hosts with TLSv1.1 Accepted:</w:t>
      </w:r>
      <w:bookmarkEnd w:id="179"/>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8"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7498"/>
        </w:trPr>
        <w:tc>
          <w:tcPr>
            <w:tcW w:w="4100" w:type="dxa"/>
            <w:tcBorders>
              <w:top w:val="single" w:sz="4"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TLSv1.1 Accepted:</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10.0.0.104:443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10.0.0.106:443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10.0.0.114:443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10.0.0.146:443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10.0.0.161:443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10.0.0.162:443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10.0.0.163:443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10.0.0.171:443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10.0.0.172:443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10.0.0.173:443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10.0.0.181:443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10.0.0.182:443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10.0.0.183:443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10.20.36.2:443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10.20.36.9:443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172.16.0.30:443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172.16.0.32:443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172.16.0.35:443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172.16.0.60:443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172.16.0.63:443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172.16.0.66:443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172.16.0.76:443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172.16.0.78:443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172.16.0.79:443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172.16.0.82:443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172.16.0.86:443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172.16.0.87:443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172.16.0.99:443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172.16.0.102:443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172.16.0.107:443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172.16.0.112:443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172.16.0.113:443</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172.16.0.114:443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172.16.0.118:443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172.16.0.121:443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172.16.0.231:8443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172.16.0.234:443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172.16.0.235:443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172.16.0.244:443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172.16.0.248:443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172.16.1.10:443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172.16.1.12:443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172.16.1.15:443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172.16.1.35:443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172.16.2.1:443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172.16.2.17:443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172.16.2.54:443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172.16.3.2:443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172.16.3.17:443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172.16.4.1:443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172.16.4.17:443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172.16.4.19:443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172.16.4.80:443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172.16.5.19:443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172.16.5.21:443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172.16.5.21:8443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172.16.5.62:443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172.16.5.66:443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172.16.5.68:443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172.16.5.76:443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172.16.5.111:443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172.16.6.11:443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172.16.6.18:443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172.16.6.19:443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172.16.6.43:443</w:t>
            </w:r>
          </w:p>
        </w:tc>
        <w:tc>
          <w:tcPr>
            <w:tcW w:w="220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172.16.6.44:443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172.16.6.60:443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172.16.7.30:443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172.16.7.30:8443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172.16.7.31:443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172.16.7.32:443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172.16.7.83:443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192.168.101.38:443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192.168.101.50:443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192.168.101.63:443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192.168.101.67:443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192.168.101.77:443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192.168.101.102:443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192.168.101.108:443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192.168.101.118:443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192.168.101.122:443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192.168.101.128:443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192.168.101.129:443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192.168.101.134:443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192.168.101.135:443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192.168.101.136:443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192.168.101.165:443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192.168.101.168:443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192.168.101.182:443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192.168.101.185:443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192.168.101.188:443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192.168.101.194:443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192.168.101.210:443</w:t>
            </w:r>
          </w:p>
          <w:p w:rsidR="0054140B" w:rsidRDefault="0054140B" w:rsidP="00887877">
            <w:pPr>
              <w:spacing w:after="0"/>
              <w:rPr>
                <w:rFonts w:ascii="Verdana" w:hAnsi="Verdana" w:cs="Calibri"/>
                <w:color w:val="FF8033"/>
                <w:sz w:val="18"/>
                <w:szCs w:val="18"/>
              </w:rPr>
            </w:pPr>
            <w:r>
              <w:rPr>
                <w:rFonts w:ascii="Verdana" w:hAnsi="Verdana" w:cs="Calibri"/>
                <w:color w:val="FF8033"/>
                <w:sz w:val="18"/>
                <w:szCs w:val="18"/>
              </w:rPr>
              <w:t>192.168.201.25:443</w:t>
            </w:r>
          </w:p>
          <w:p w:rsidR="0054140B" w:rsidRPr="0024787B" w:rsidRDefault="0054140B" w:rsidP="00887877">
            <w:pPr>
              <w:spacing w:after="0"/>
              <w:rPr>
                <w:rFonts w:ascii="Verdana" w:hAnsi="Verdana" w:cs="Calibri"/>
                <w:color w:val="FF8033"/>
                <w:sz w:val="18"/>
                <w:szCs w:val="18"/>
              </w:rPr>
            </w:pPr>
            <w:r>
              <w:rPr>
                <w:rFonts w:ascii="Verdana" w:hAnsi="Verdana" w:cs="Calibri"/>
                <w:color w:val="FF8033"/>
                <w:sz w:val="18"/>
                <w:szCs w:val="18"/>
              </w:rPr>
              <w:t>192.168.205.1:443</w:t>
            </w:r>
          </w:p>
        </w:tc>
      </w:tr>
    </w:tbl>
    <w:p w:rsidR="0054140B" w:rsidRDefault="0054140B" w:rsidP="0054140B">
      <w:pPr>
        <w:pStyle w:val="Caption"/>
        <w:keepNext/>
      </w:pPr>
      <w:r>
        <w:br w:type="page"/>
      </w:r>
      <w:bookmarkStart w:id="180" w:name="_Toc499887928"/>
      <w:r>
        <w:lastRenderedPageBreak/>
        <w:t>Figure 50: Table - Weak &amp; Insecure Protocols Detected on Multiple Hosts with TLSv1.1 Accepted &lt;128bit:</w:t>
      </w:r>
      <w:bookmarkEnd w:id="180"/>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8"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4978"/>
        </w:trPr>
        <w:tc>
          <w:tcPr>
            <w:tcW w:w="4100" w:type="dxa"/>
            <w:tcBorders>
              <w:top w:val="single" w:sz="8" w:space="0" w:color="auto"/>
              <w:left w:val="single" w:sz="8" w:space="0" w:color="auto"/>
              <w:bottom w:val="single" w:sz="4" w:space="0" w:color="auto"/>
              <w:right w:val="nil"/>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 xml:space="preserve">TLSv1.1 Accepted with </w:t>
            </w:r>
            <w:r>
              <w:rPr>
                <w:rFonts w:ascii="Verdana" w:hAnsi="Verdana" w:cs="Calibri"/>
                <w:color w:val="000000"/>
              </w:rPr>
              <w:br/>
              <w:t>&lt;128 Bit Ciphers:</w:t>
            </w:r>
          </w:p>
        </w:tc>
        <w:tc>
          <w:tcPr>
            <w:tcW w:w="196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172.16.0.86:443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172.16.0.99:443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172.16.0.231:8443</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172.16.4.80:443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172.16.5.21:8443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172.16.7.31:443</w:t>
            </w:r>
          </w:p>
        </w:tc>
        <w:tc>
          <w:tcPr>
            <w:tcW w:w="220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192.168.101.194:443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192.168.101.210:443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tc>
      </w:tr>
    </w:tbl>
    <w:p w:rsidR="0054140B" w:rsidRDefault="0054140B" w:rsidP="0054140B"/>
    <w:p w:rsidR="0054140B" w:rsidRDefault="0054140B" w:rsidP="0054140B">
      <w:pPr>
        <w:pStyle w:val="Caption"/>
        <w:keepNext/>
      </w:pPr>
      <w:bookmarkStart w:id="181" w:name="_Toc499887929"/>
      <w:r>
        <w:t>Figure 51: Table - Weak &amp; Insecure Protocols Detected on Multiple Hosts with TLSv1.1 Accepted ADH/RC4/AECDH:</w:t>
      </w:r>
      <w:bookmarkEnd w:id="181"/>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4"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1738"/>
        </w:trPr>
        <w:tc>
          <w:tcPr>
            <w:tcW w:w="410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 xml:space="preserve">TLSv1.1 Accepted with ADH, </w:t>
            </w:r>
            <w:r>
              <w:rPr>
                <w:rFonts w:ascii="Verdana" w:hAnsi="Verdana" w:cs="Calibri"/>
                <w:color w:val="000000"/>
              </w:rPr>
              <w:br/>
              <w:t>AECDH, or RC4 Ciphers:</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172.16.4.80:443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172.16.5.76:443</w:t>
            </w:r>
          </w:p>
        </w:tc>
        <w:tc>
          <w:tcPr>
            <w:tcW w:w="220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p w:rsidR="0054140B" w:rsidRDefault="0054140B" w:rsidP="00887877">
            <w:pPr>
              <w:spacing w:after="0"/>
              <w:rPr>
                <w:rFonts w:ascii="Verdana" w:hAnsi="Verdana" w:cs="Calibri"/>
                <w:color w:val="FF0000"/>
                <w:sz w:val="18"/>
                <w:szCs w:val="18"/>
              </w:rPr>
            </w:pPr>
            <w:r>
              <w:rPr>
                <w:rFonts w:ascii="Calibri" w:hAnsi="Calibri" w:cs="Calibri"/>
                <w:color w:val="000000"/>
                <w:sz w:val="18"/>
                <w:szCs w:val="18"/>
              </w:rPr>
              <w:t> </w:t>
            </w:r>
          </w:p>
        </w:tc>
      </w:tr>
    </w:tbl>
    <w:p w:rsidR="0054140B" w:rsidRDefault="0054140B" w:rsidP="0054140B">
      <w:pPr>
        <w:pStyle w:val="Caption"/>
        <w:keepNext/>
      </w:pPr>
      <w:r>
        <w:br w:type="page"/>
      </w:r>
      <w:bookmarkStart w:id="182" w:name="_Toc499887930"/>
      <w:r>
        <w:lastRenderedPageBreak/>
        <w:t>Figure 52: Table - Weak &amp; Insecure Protocols Detected on Multiple Hosts with TLSv1.2 Accepted &lt;128bit:</w:t>
      </w:r>
      <w:bookmarkEnd w:id="182"/>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8"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bottom w:val="single" w:sz="8"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6058"/>
        </w:trPr>
        <w:tc>
          <w:tcPr>
            <w:tcW w:w="4100" w:type="dxa"/>
            <w:tcBorders>
              <w:top w:val="single" w:sz="8" w:space="0" w:color="auto"/>
              <w:left w:val="single" w:sz="8" w:space="0" w:color="auto"/>
              <w:bottom w:val="single" w:sz="8" w:space="0" w:color="auto"/>
              <w:right w:val="nil"/>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 xml:space="preserve">TLSv1.2 Accepted with </w:t>
            </w:r>
            <w:r>
              <w:rPr>
                <w:rFonts w:ascii="Verdana" w:hAnsi="Verdana" w:cs="Calibri"/>
                <w:color w:val="000000"/>
              </w:rPr>
              <w:br/>
              <w:t>&lt;128 Bit Ciphers:</w:t>
            </w:r>
          </w:p>
        </w:tc>
        <w:tc>
          <w:tcPr>
            <w:tcW w:w="196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10.0.0.173:443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10.0.9.100:443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172.16.0.86:443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172.16.0.99:443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172.16.0.113:443</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172.16.4.80:443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tc>
        <w:tc>
          <w:tcPr>
            <w:tcW w:w="220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172.16.7.83:443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192.168.101.108:443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192.168.101.129:443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192.168.101.136:443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192.168.101.188:443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192.168.101.194:443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192.168.101.210:443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tc>
      </w:tr>
    </w:tbl>
    <w:p w:rsidR="0054140B" w:rsidRDefault="0054140B" w:rsidP="0054140B"/>
    <w:p w:rsidR="0054140B" w:rsidRDefault="0054140B" w:rsidP="0054140B">
      <w:pPr>
        <w:pStyle w:val="Caption"/>
        <w:keepNext/>
      </w:pPr>
      <w:bookmarkStart w:id="183" w:name="_Toc499887931"/>
      <w:r>
        <w:t>Figure 53: Table - Weak &amp; Insecure Protocols Detected on Multiple Hosts with TLSv1.2 Accepted ADH/RC4/AECDH:</w:t>
      </w:r>
      <w:bookmarkEnd w:id="183"/>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4"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spacing w:after="0"/>
              <w:jc w:val="left"/>
              <w:rPr>
                <w:rFonts w:ascii="Verdana" w:hAnsi="Verdana" w:cs="Calibri"/>
                <w:b/>
                <w:bCs/>
                <w:color w:val="000000"/>
              </w:rPr>
            </w:pPr>
            <w:r>
              <w:rPr>
                <w:rFonts w:ascii="Verdana" w:hAnsi="Verdana" w:cs="Calibri"/>
                <w:b/>
                <w:bCs/>
                <w:color w:val="000000"/>
              </w:rPr>
              <w:t>Server Connections Accepted</w:t>
            </w:r>
          </w:p>
        </w:tc>
        <w:tc>
          <w:tcPr>
            <w:tcW w:w="6120" w:type="dxa"/>
            <w:gridSpan w:val="3"/>
            <w:tcBorders>
              <w:top w:val="single" w:sz="8" w:space="0" w:color="auto"/>
              <w:left w:val="nil"/>
              <w:right w:val="single" w:sz="8" w:space="0" w:color="000000"/>
            </w:tcBorders>
            <w:shd w:val="clear" w:color="000000" w:fill="3399FF"/>
            <w:tcMar>
              <w:top w:w="15" w:type="dxa"/>
              <w:left w:w="15" w:type="dxa"/>
              <w:bottom w:w="0" w:type="dxa"/>
              <w:right w:w="15" w:type="dxa"/>
            </w:tcMar>
            <w:hideMark/>
          </w:tcPr>
          <w:p w:rsidR="0054140B" w:rsidRDefault="0054140B" w:rsidP="00887877">
            <w:pPr>
              <w:rPr>
                <w:rFonts w:ascii="Verdana" w:hAnsi="Verdana" w:cs="Calibri"/>
                <w:b/>
                <w:bCs/>
                <w:color w:val="000000"/>
              </w:rPr>
            </w:pPr>
            <w:r>
              <w:rPr>
                <w:rFonts w:ascii="Verdana" w:hAnsi="Verdana" w:cs="Calibri"/>
                <w:b/>
                <w:bCs/>
                <w:color w:val="000000"/>
              </w:rPr>
              <w:t>Affected Hosts/Services</w:t>
            </w:r>
          </w:p>
        </w:tc>
      </w:tr>
      <w:tr w:rsidR="0054140B" w:rsidTr="00887877">
        <w:trPr>
          <w:trHeight w:val="2098"/>
        </w:trPr>
        <w:tc>
          <w:tcPr>
            <w:tcW w:w="4100" w:type="dxa"/>
            <w:tcBorders>
              <w:top w:val="single" w:sz="8" w:space="0" w:color="auto"/>
              <w:left w:val="single" w:sz="8" w:space="0" w:color="auto"/>
              <w:bottom w:val="single" w:sz="4" w:space="0" w:color="auto"/>
              <w:right w:val="nil"/>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 xml:space="preserve">TLSv1.2 Accepted with ADH, </w:t>
            </w:r>
            <w:r>
              <w:rPr>
                <w:rFonts w:ascii="Verdana" w:hAnsi="Verdana" w:cs="Calibri"/>
                <w:color w:val="000000"/>
              </w:rPr>
              <w:br/>
              <w:t>AECDH, or RC4 Ciphers:</w:t>
            </w:r>
          </w:p>
        </w:tc>
        <w:tc>
          <w:tcPr>
            <w:tcW w:w="1960"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10.0.0.106:443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10.0.0.139:443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10.0.0.182:443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10.0.9.100:443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10.20.36.9:443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172.16.0.11:443</w:t>
            </w:r>
          </w:p>
        </w:tc>
        <w:tc>
          <w:tcPr>
            <w:tcW w:w="1960" w:type="dxa"/>
            <w:tcBorders>
              <w:top w:val="nil"/>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172.16.0.79:443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172.16.0.113:443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172.16.0.248:443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172.16.4.80:443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172.16.5.1:443</w:t>
            </w:r>
          </w:p>
        </w:tc>
        <w:tc>
          <w:tcPr>
            <w:tcW w:w="2200" w:type="dxa"/>
            <w:tcBorders>
              <w:top w:val="nil"/>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172.16.6.60:443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172.16.6.191:443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192.168.201.27:443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192.168.205.1:443</w:t>
            </w:r>
          </w:p>
        </w:tc>
      </w:tr>
    </w:tbl>
    <w:p w:rsidR="0054140B" w:rsidRDefault="0054140B" w:rsidP="0054140B">
      <w:pPr>
        <w:spacing w:after="0"/>
        <w:jc w:val="left"/>
      </w:pPr>
      <w:r>
        <w:br w:type="page"/>
      </w:r>
    </w:p>
    <w:p w:rsidR="0054140B" w:rsidRDefault="0054140B" w:rsidP="0054140B">
      <w:pPr>
        <w:pStyle w:val="Caption"/>
        <w:keepNext/>
      </w:pPr>
      <w:bookmarkStart w:id="184" w:name="_Toc499887932"/>
      <w:r>
        <w:lastRenderedPageBreak/>
        <w:t>Figure 54: Table - Insecure Session Renegotiation Supported on Multiple Hosts:</w:t>
      </w:r>
      <w:bookmarkEnd w:id="184"/>
    </w:p>
    <w:tbl>
      <w:tblPr>
        <w:tblW w:w="10220" w:type="dxa"/>
        <w:tblCellMar>
          <w:left w:w="0" w:type="dxa"/>
          <w:right w:w="0" w:type="dxa"/>
        </w:tblCellMar>
        <w:tblLook w:val="04A0" w:firstRow="1" w:lastRow="0" w:firstColumn="1" w:lastColumn="0" w:noHBand="0" w:noVBand="1"/>
      </w:tblPr>
      <w:tblGrid>
        <w:gridCol w:w="4100"/>
        <w:gridCol w:w="1960"/>
        <w:gridCol w:w="1960"/>
        <w:gridCol w:w="2200"/>
      </w:tblGrid>
      <w:tr w:rsidR="0054140B" w:rsidTr="00887877">
        <w:trPr>
          <w:trHeight w:val="315"/>
        </w:trPr>
        <w:tc>
          <w:tcPr>
            <w:tcW w:w="4100" w:type="dxa"/>
            <w:tcBorders>
              <w:top w:val="single" w:sz="8" w:space="0" w:color="auto"/>
              <w:left w:val="single" w:sz="8" w:space="0" w:color="auto"/>
              <w:bottom w:val="single" w:sz="8" w:space="0" w:color="auto"/>
              <w:right w:val="single" w:sz="8" w:space="0" w:color="auto"/>
            </w:tcBorders>
            <w:shd w:val="clear" w:color="000000" w:fill="3399FF"/>
            <w:tcMar>
              <w:top w:w="15" w:type="dxa"/>
              <w:left w:w="15" w:type="dxa"/>
              <w:bottom w:w="0" w:type="dxa"/>
              <w:right w:w="15" w:type="dxa"/>
            </w:tcMar>
            <w:hideMark/>
          </w:tcPr>
          <w:p w:rsidR="0054140B" w:rsidRDefault="0054140B" w:rsidP="00887877">
            <w:pPr>
              <w:jc w:val="left"/>
              <w:rPr>
                <w:rFonts w:ascii="Verdana" w:hAnsi="Verdana" w:cs="Calibri"/>
                <w:b/>
                <w:bCs/>
                <w:color w:val="000000"/>
                <w:sz w:val="24"/>
              </w:rPr>
            </w:pPr>
            <w:r>
              <w:rPr>
                <w:rFonts w:ascii="Verdana" w:hAnsi="Verdana" w:cs="Calibri"/>
                <w:b/>
                <w:bCs/>
                <w:color w:val="000000"/>
              </w:rPr>
              <w:t>Server Checks</w:t>
            </w:r>
          </w:p>
        </w:tc>
        <w:tc>
          <w:tcPr>
            <w:tcW w:w="6120" w:type="dxa"/>
            <w:gridSpan w:val="3"/>
            <w:tcBorders>
              <w:top w:val="single" w:sz="8" w:space="0" w:color="auto"/>
              <w:left w:val="nil"/>
              <w:bottom w:val="single" w:sz="8" w:space="0" w:color="auto"/>
              <w:right w:val="single" w:sz="8" w:space="0" w:color="000000"/>
            </w:tcBorders>
            <w:shd w:val="clear" w:color="000000" w:fill="3399FF"/>
            <w:tcMar>
              <w:top w:w="15" w:type="dxa"/>
              <w:left w:w="15" w:type="dxa"/>
              <w:bottom w:w="0" w:type="dxa"/>
              <w:right w:w="15" w:type="dxa"/>
            </w:tcMar>
            <w:hideMark/>
          </w:tcPr>
          <w:p w:rsidR="0054140B" w:rsidRDefault="0054140B" w:rsidP="00887877">
            <w:pPr>
              <w:jc w:val="center"/>
              <w:rPr>
                <w:rFonts w:ascii="Verdana" w:hAnsi="Verdana" w:cs="Calibri"/>
                <w:b/>
                <w:bCs/>
                <w:color w:val="000000"/>
                <w:sz w:val="18"/>
                <w:szCs w:val="18"/>
              </w:rPr>
            </w:pPr>
            <w:r>
              <w:rPr>
                <w:rFonts w:ascii="Verdana" w:hAnsi="Verdana" w:cs="Calibri"/>
                <w:b/>
                <w:bCs/>
                <w:color w:val="000000"/>
                <w:sz w:val="18"/>
                <w:szCs w:val="18"/>
              </w:rPr>
              <w:t>Affected Hosts/Services</w:t>
            </w:r>
          </w:p>
        </w:tc>
      </w:tr>
      <w:tr w:rsidR="0054140B" w:rsidTr="00887877">
        <w:trPr>
          <w:trHeight w:val="1018"/>
        </w:trPr>
        <w:tc>
          <w:tcPr>
            <w:tcW w:w="4100" w:type="dxa"/>
            <w:tcBorders>
              <w:top w:val="nil"/>
              <w:left w:val="single" w:sz="8" w:space="0" w:color="auto"/>
              <w:bottom w:val="single" w:sz="8" w:space="0" w:color="000000"/>
              <w:right w:val="single" w:sz="8" w:space="0" w:color="auto"/>
            </w:tcBorders>
            <w:shd w:val="clear" w:color="auto" w:fill="auto"/>
            <w:tcMar>
              <w:top w:w="15" w:type="dxa"/>
              <w:left w:w="15" w:type="dxa"/>
              <w:bottom w:w="0" w:type="dxa"/>
              <w:right w:w="15" w:type="dxa"/>
            </w:tcMar>
            <w:hideMark/>
          </w:tcPr>
          <w:p w:rsidR="0054140B" w:rsidRDefault="0054140B" w:rsidP="00887877">
            <w:pPr>
              <w:spacing w:after="0"/>
              <w:jc w:val="left"/>
              <w:rPr>
                <w:rFonts w:ascii="Verdana" w:hAnsi="Verdana" w:cs="Calibri"/>
                <w:color w:val="000000"/>
                <w:sz w:val="24"/>
              </w:rPr>
            </w:pPr>
            <w:r>
              <w:rPr>
                <w:rFonts w:ascii="Verdana" w:hAnsi="Verdana" w:cs="Calibri"/>
                <w:color w:val="000000"/>
              </w:rPr>
              <w:t xml:space="preserve">Insecure Session </w:t>
            </w:r>
            <w:r>
              <w:rPr>
                <w:rFonts w:ascii="Verdana" w:hAnsi="Verdana" w:cs="Calibri"/>
                <w:color w:val="000000"/>
              </w:rPr>
              <w:br/>
              <w:t>Renegotiation Supported:</w:t>
            </w:r>
          </w:p>
        </w:tc>
        <w:tc>
          <w:tcPr>
            <w:tcW w:w="1960"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172.16.0.117:443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172.16.2.50:443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172.16.3.15:443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172.16.4.14:443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172.16.4.41:443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172.16.5.8:443</w:t>
            </w:r>
          </w:p>
        </w:tc>
        <w:tc>
          <w:tcPr>
            <w:tcW w:w="196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172.16.5.49:443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172.16.6.49:443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172.16.6.50:443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172.16.6.54:443</w:t>
            </w:r>
          </w:p>
        </w:tc>
        <w:tc>
          <w:tcPr>
            <w:tcW w:w="2200" w:type="dxa"/>
            <w:tcBorders>
              <w:top w:val="single" w:sz="8" w:space="0" w:color="auto"/>
              <w:left w:val="single" w:sz="8" w:space="0" w:color="auto"/>
              <w:bottom w:val="single" w:sz="8" w:space="0" w:color="auto"/>
              <w:right w:val="single" w:sz="8" w:space="0" w:color="auto"/>
            </w:tcBorders>
            <w:shd w:val="clear" w:color="auto" w:fill="auto"/>
            <w:tcMar>
              <w:top w:w="15" w:type="dxa"/>
              <w:left w:w="15" w:type="dxa"/>
              <w:bottom w:w="0" w:type="dxa"/>
              <w:right w:w="15" w:type="dxa"/>
            </w:tcMar>
            <w:hideMark/>
          </w:tcPr>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172.16.7.77:443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192.168.101.42:443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192.168.101.61:443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192.168.101.66:443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192.168.101.68:443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192.168.101.162:443</w:t>
            </w:r>
          </w:p>
          <w:p w:rsidR="0054140B" w:rsidRDefault="0054140B" w:rsidP="00887877">
            <w:pPr>
              <w:spacing w:after="0"/>
              <w:rPr>
                <w:rFonts w:ascii="Verdana" w:hAnsi="Verdana" w:cs="Calibri"/>
                <w:color w:val="FF0000"/>
                <w:sz w:val="18"/>
                <w:szCs w:val="18"/>
              </w:rPr>
            </w:pPr>
            <w:r>
              <w:rPr>
                <w:rFonts w:ascii="Verdana" w:hAnsi="Verdana" w:cs="Calibri"/>
                <w:color w:val="FF0000"/>
                <w:sz w:val="18"/>
                <w:szCs w:val="18"/>
              </w:rPr>
              <w:t>192.168.201.9:443</w:t>
            </w:r>
          </w:p>
        </w:tc>
      </w:tr>
    </w:tbl>
    <w:p w:rsidR="0054140B" w:rsidRDefault="0054140B" w:rsidP="0054140B">
      <w:r>
        <w:br w:type="page"/>
      </w:r>
    </w:p>
    <w:p w:rsidR="0054140B" w:rsidRPr="00E81CE1" w:rsidRDefault="0054140B" w:rsidP="0054140B">
      <w:pPr>
        <w:keepNext/>
        <w:pBdr>
          <w:top w:val="single" w:sz="18" w:space="1" w:color="DBDBDB"/>
          <w:left w:val="single" w:sz="18" w:space="4" w:color="DBDBDB"/>
          <w:bottom w:val="single" w:sz="18" w:space="1" w:color="DBDBDB"/>
          <w:right w:val="single" w:sz="18" w:space="4" w:color="DBDBDB"/>
        </w:pBdr>
        <w:shd w:val="clear" w:color="auto" w:fill="DBDBDB"/>
        <w:spacing w:after="60"/>
        <w:outlineLvl w:val="1"/>
        <w:rPr>
          <w:rFonts w:cs="Arial"/>
          <w:bCs/>
          <w:iCs/>
          <w:caps/>
          <w:spacing w:val="20"/>
          <w:sz w:val="18"/>
          <w:szCs w:val="18"/>
        </w:rPr>
      </w:pPr>
      <w:bookmarkStart w:id="185" w:name="_Toc483229565"/>
      <w:bookmarkStart w:id="186" w:name="_Toc499887879"/>
      <w:r w:rsidRPr="00E81CE1">
        <w:rPr>
          <w:rFonts w:cs="Arial"/>
          <w:bCs/>
          <w:iCs/>
          <w:caps/>
          <w:spacing w:val="20"/>
          <w:sz w:val="18"/>
          <w:szCs w:val="18"/>
        </w:rPr>
        <w:lastRenderedPageBreak/>
        <w:t>Post-Exploitation evidence</w:t>
      </w:r>
      <w:bookmarkEnd w:id="185"/>
      <w:bookmarkEnd w:id="186"/>
    </w:p>
    <w:p w:rsidR="0054140B" w:rsidRPr="00E81CE1" w:rsidRDefault="0054140B" w:rsidP="0054140B">
      <w:pPr>
        <w:rPr>
          <w:color w:val="auto"/>
        </w:rPr>
      </w:pPr>
      <w:r w:rsidRPr="00E81CE1">
        <w:rPr>
          <w:color w:val="auto"/>
        </w:rPr>
        <w:t>Adding users to the Domain Admins group grants the users full access rights to Active Directory and other systems that use Windows authentication. If an attacker adds a user to Domain Admins it can result in the access or deletion of critical organizational units, domain controller shutdown and other business continuity issues. To ensure it’s important to continuously monitor all changes made to the Domain Admins group and be able to quickly mitigate those changes.</w:t>
      </w:r>
    </w:p>
    <w:p w:rsidR="0054140B" w:rsidRPr="00E81CE1" w:rsidRDefault="0054140B" w:rsidP="0054140B">
      <w:pPr>
        <w:rPr>
          <w:color w:val="auto"/>
        </w:rPr>
      </w:pPr>
      <w:r w:rsidRPr="00E81CE1">
        <w:rPr>
          <w:color w:val="auto"/>
        </w:rPr>
        <w:t xml:space="preserve">The analyst demonstrated 3 individual penetration techniques within the LLMNR Poisoning Attack and the Weak Password Attack that granted the analyst enough access to the credit union’s systems to create rogue accounts with Domain Admin privileges in order to further exploit the credit union’s systems. The </w:t>
      </w:r>
      <w:proofErr w:type="gramStart"/>
      <w:r w:rsidRPr="00E81CE1">
        <w:rPr>
          <w:color w:val="auto"/>
        </w:rPr>
        <w:t>8 hour</w:t>
      </w:r>
      <w:proofErr w:type="gramEnd"/>
      <w:r w:rsidRPr="00E81CE1">
        <w:rPr>
          <w:color w:val="auto"/>
        </w:rPr>
        <w:t xml:space="preserve"> penetration testing took place in blocks of time that spanned 3 calendar days. On each day, the analyst continued to utilize rogue accounts to capture sensitive documents and compromising data without interference.</w:t>
      </w:r>
    </w:p>
    <w:p w:rsidR="0054140B" w:rsidRPr="00E81CE1" w:rsidRDefault="0054140B" w:rsidP="0054140B">
      <w:pPr>
        <w:rPr>
          <w:color w:val="auto"/>
        </w:rPr>
      </w:pPr>
      <w:r w:rsidRPr="00E81CE1">
        <w:rPr>
          <w:color w:val="auto"/>
        </w:rPr>
        <w:t>TraceSecurity recommends enabling domain policies that record changes to security access groups or implementing an application or service to monitor and report changes to the domain to prevent unauthorized accounts from going unchecked for extended periods of time.</w:t>
      </w:r>
    </w:p>
    <w:p w:rsidR="0054140B" w:rsidRPr="00E81CE1" w:rsidRDefault="0054140B" w:rsidP="0054140B">
      <w:pPr>
        <w:rPr>
          <w:color w:val="auto"/>
        </w:rPr>
      </w:pPr>
      <w:r w:rsidRPr="00E81CE1">
        <w:rPr>
          <w:color w:val="auto"/>
        </w:rPr>
        <w:t>The following figures demonstrate the files and information accessed by the analyst with newly created Domain Admin account access.</w:t>
      </w:r>
    </w:p>
    <w:p w:rsidR="0054140B" w:rsidRPr="00AF0027" w:rsidRDefault="0054140B" w:rsidP="0054140B">
      <w:pPr>
        <w:pStyle w:val="Caption"/>
        <w:keepNext/>
      </w:pPr>
      <w:bookmarkStart w:id="187" w:name="_Toc499887935"/>
      <w:r>
        <w:t>Figure 57:</w:t>
      </w:r>
      <w:r w:rsidRPr="00F8507E">
        <w:t xml:space="preserve"> Account Numbers Located on 172.16.6.12 by Accessing Shares with Compromised Credentials:</w:t>
      </w:r>
      <w:bookmarkEnd w:id="187"/>
    </w:p>
    <w:p w:rsidR="0054140B" w:rsidRDefault="0054140B" w:rsidP="0054140B">
      <w:pPr>
        <w:spacing w:after="0"/>
        <w:jc w:val="left"/>
      </w:pPr>
      <w:r>
        <w:rPr>
          <w:noProof/>
        </w:rPr>
        <w:drawing>
          <wp:inline distT="0" distB="0" distL="0" distR="0">
            <wp:extent cx="5486400" cy="2025650"/>
            <wp:effectExtent l="0" t="0" r="0" b="0"/>
            <wp:docPr id="2" name="Picture 2" descr="PostExp AccountSheet Located o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ostExp AccountSheet Located on 1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025650"/>
                    </a:xfrm>
                    <a:prstGeom prst="rect">
                      <a:avLst/>
                    </a:prstGeom>
                    <a:noFill/>
                    <a:ln>
                      <a:noFill/>
                    </a:ln>
                  </pic:spPr>
                </pic:pic>
              </a:graphicData>
            </a:graphic>
          </wp:inline>
        </w:drawing>
      </w:r>
    </w:p>
    <w:p w:rsidR="0054140B" w:rsidRPr="0054140B" w:rsidRDefault="0054140B">
      <w:pPr>
        <w:spacing w:after="0"/>
        <w:jc w:val="left"/>
        <w:rPr>
          <w:color w:val="auto"/>
        </w:rPr>
      </w:pPr>
      <w:r>
        <w:rPr>
          <w:color w:val="auto"/>
        </w:rPr>
        <w:br w:type="page"/>
      </w:r>
    </w:p>
    <w:p w:rsidR="00C03070" w:rsidRDefault="00C03070" w:rsidP="00C03070">
      <w:pPr>
        <w:pStyle w:val="Heading1"/>
      </w:pPr>
      <w:bookmarkStart w:id="188" w:name="_Toc447093676"/>
      <w:bookmarkStart w:id="189" w:name="_Toc499887880"/>
      <w:r>
        <w:lastRenderedPageBreak/>
        <w:t>APPENDIX</w:t>
      </w:r>
      <w:bookmarkEnd w:id="188"/>
      <w:bookmarkEnd w:id="189"/>
    </w:p>
    <w:p w:rsidR="00C03070" w:rsidRPr="00DF1B6C" w:rsidRDefault="00052D8B" w:rsidP="009B0245">
      <w:pPr>
        <w:pStyle w:val="Heading2"/>
      </w:pPr>
      <w:bookmarkStart w:id="190" w:name="_Toc499887881"/>
      <w:r>
        <w:t>Additional test results and findings</w:t>
      </w:r>
      <w:bookmarkEnd w:id="190"/>
    </w:p>
    <w:p w:rsidR="00C03070" w:rsidRDefault="00EA2EE6" w:rsidP="00BA0366">
      <w:pPr>
        <w:spacing w:before="120"/>
        <w:rPr>
          <w:color w:val="auto"/>
        </w:rPr>
      </w:pPr>
      <w:r>
        <w:rPr>
          <w:color w:val="auto"/>
        </w:rPr>
        <w:t>The Appendix section of this report is reserved to demonstrate some of the actions performed during the Internal Penetration Test. Many of the screenshots below may include unsuccessful attacks against a resource, results from many Network Mapping activities, and additional scanning for potential vulnerabilities or exploits attempts.</w:t>
      </w:r>
    </w:p>
    <w:p w:rsidR="00941F0E" w:rsidRPr="00EA2EE6" w:rsidRDefault="00941F0E" w:rsidP="00BA0366">
      <w:pPr>
        <w:spacing w:before="120"/>
        <w:rPr>
          <w:color w:val="auto"/>
        </w:rPr>
      </w:pPr>
    </w:p>
    <w:p w:rsidR="00D63889" w:rsidRPr="00E81CE1" w:rsidRDefault="00D63889" w:rsidP="00D63889">
      <w:pPr>
        <w:keepNext/>
        <w:rPr>
          <w:b/>
          <w:bCs/>
          <w:i/>
          <w:color w:val="FF0000"/>
          <w:szCs w:val="20"/>
        </w:rPr>
      </w:pPr>
      <w:r w:rsidRPr="00E81CE1">
        <w:rPr>
          <w:b/>
          <w:bCs/>
          <w:i/>
          <w:color w:val="FF0000"/>
          <w:szCs w:val="20"/>
        </w:rPr>
        <w:t xml:space="preserve">Figure </w:t>
      </w:r>
      <w:r w:rsidR="007D4CB3">
        <w:rPr>
          <w:b/>
          <w:bCs/>
          <w:i/>
          <w:color w:val="FF0000"/>
          <w:szCs w:val="20"/>
        </w:rPr>
        <w:t>67</w:t>
      </w:r>
      <w:r w:rsidRPr="00E81CE1">
        <w:rPr>
          <w:b/>
          <w:bCs/>
          <w:i/>
          <w:color w:val="FF0000"/>
          <w:szCs w:val="20"/>
        </w:rPr>
        <w:t xml:space="preserve">: </w:t>
      </w:r>
      <w:r>
        <w:rPr>
          <w:b/>
          <w:bCs/>
          <w:i/>
          <w:color w:val="FF0000"/>
          <w:szCs w:val="20"/>
        </w:rPr>
        <w:t>Lockout Tries set to “0” on Devices Located at 172.16.1.35</w:t>
      </w:r>
      <w:r w:rsidRPr="00E81CE1">
        <w:rPr>
          <w:b/>
          <w:bCs/>
          <w:i/>
          <w:color w:val="FF0000"/>
          <w:szCs w:val="20"/>
        </w:rPr>
        <w:t>:</w:t>
      </w:r>
    </w:p>
    <w:p w:rsidR="00D63889" w:rsidRPr="00E81CE1" w:rsidRDefault="00D63889" w:rsidP="00D63889">
      <w:r>
        <w:rPr>
          <w:noProof/>
        </w:rPr>
        <w:drawing>
          <wp:inline distT="0" distB="0" distL="0" distR="0">
            <wp:extent cx="5495290" cy="701040"/>
            <wp:effectExtent l="0" t="0" r="0" b="3810"/>
            <wp:docPr id="3" name="Picture 3" descr="C:\Users\swyles\AppData\Local\Microsoft\Windows\INetCache\Content.Word\PostExp user enumeration on 172.16.1.35 with cracked hash No lockout 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swyles\AppData\Local\Microsoft\Windows\INetCache\Content.Word\PostExp user enumeration on 172.16.1.35 with cracked hash No lockout s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5290" cy="701040"/>
                    </a:xfrm>
                    <a:prstGeom prst="rect">
                      <a:avLst/>
                    </a:prstGeom>
                    <a:noFill/>
                    <a:ln>
                      <a:noFill/>
                    </a:ln>
                  </pic:spPr>
                </pic:pic>
              </a:graphicData>
            </a:graphic>
          </wp:inline>
        </w:drawing>
      </w:r>
    </w:p>
    <w:p w:rsidR="00D63889" w:rsidRPr="009B78D9" w:rsidRDefault="00D63889" w:rsidP="00570114"/>
    <w:p w:rsidR="004D5BAE" w:rsidRDefault="004D5BAE" w:rsidP="004D5BAE">
      <w:pPr>
        <w:pStyle w:val="Caption"/>
        <w:keepNext/>
      </w:pPr>
      <w:bookmarkStart w:id="191" w:name="_Toc499887945"/>
      <w:r>
        <w:t xml:space="preserve">Figure </w:t>
      </w:r>
      <w:r w:rsidR="007D4CB3">
        <w:t>68</w:t>
      </w:r>
      <w:r>
        <w:t>:</w:t>
      </w:r>
      <w:r w:rsidR="003245DE">
        <w:t xml:space="preserve"> </w:t>
      </w:r>
      <w:r w:rsidR="007D3D98">
        <w:t>Default Login Attempted on http://1</w:t>
      </w:r>
      <w:r w:rsidR="00B533E6">
        <w:t>7</w:t>
      </w:r>
      <w:r w:rsidR="007D3D98">
        <w:t>2.1</w:t>
      </w:r>
      <w:r w:rsidR="0097124A">
        <w:t>6</w:t>
      </w:r>
      <w:r w:rsidR="007D3D98">
        <w:t>.</w:t>
      </w:r>
      <w:r w:rsidR="00940122">
        <w:t>0</w:t>
      </w:r>
      <w:r w:rsidR="007D3D98">
        <w:t>.</w:t>
      </w:r>
      <w:r w:rsidR="00940122">
        <w:t>2</w:t>
      </w:r>
      <w:r w:rsidR="00B533E6">
        <w:t>1</w:t>
      </w:r>
      <w:r w:rsidR="00940122">
        <w:t>2</w:t>
      </w:r>
      <w:r w:rsidR="0097124A">
        <w:t>:</w:t>
      </w:r>
      <w:bookmarkEnd w:id="191"/>
    </w:p>
    <w:p w:rsidR="00AE7E6C" w:rsidRDefault="00AB4192" w:rsidP="00AE7E6C">
      <w:r>
        <w:pict>
          <v:shape id="_x0000_i1056" type="#_x0000_t75" style="width:6in;height:244.5pt">
            <v:imagedata r:id="rId57" o:title="appen audiocodes login failed 172" cropbottom="17516f" cropright="13073f"/>
          </v:shape>
        </w:pict>
      </w:r>
    </w:p>
    <w:p w:rsidR="00AE7E6C" w:rsidRPr="00AE7E6C" w:rsidRDefault="00AE7E6C" w:rsidP="00AE7E6C"/>
    <w:p w:rsidR="00AE7E6C" w:rsidRDefault="00AE7E6C" w:rsidP="00AE7E6C">
      <w:pPr>
        <w:pStyle w:val="Caption"/>
        <w:keepNext/>
      </w:pPr>
      <w:bookmarkStart w:id="192" w:name="_Toc499887946"/>
      <w:r>
        <w:lastRenderedPageBreak/>
        <w:t xml:space="preserve">Figure </w:t>
      </w:r>
      <w:r w:rsidR="007D4CB3">
        <w:t>69</w:t>
      </w:r>
      <w:r>
        <w:t>: Default Login Attempted on https://1</w:t>
      </w:r>
      <w:r w:rsidR="007D6E4C">
        <w:t>7</w:t>
      </w:r>
      <w:r>
        <w:t>2.1</w:t>
      </w:r>
      <w:r w:rsidR="0097124A">
        <w:t>6</w:t>
      </w:r>
      <w:r w:rsidR="00940122">
        <w:t>.0.</w:t>
      </w:r>
      <w:r w:rsidR="007D6E4C">
        <w:t>213</w:t>
      </w:r>
      <w:r w:rsidR="0097124A">
        <w:t>:</w:t>
      </w:r>
      <w:bookmarkEnd w:id="192"/>
    </w:p>
    <w:p w:rsidR="002A4D95" w:rsidRDefault="00AB4192" w:rsidP="002A4D95">
      <w:pPr>
        <w:spacing w:after="0"/>
        <w:jc w:val="left"/>
      </w:pPr>
      <w:r>
        <w:pict>
          <v:shape id="_x0000_i1057" type="#_x0000_t75" style="width:381pt;height:237.75pt">
            <v:imagedata r:id="rId58" o:title="appen audiocodes login failed Admin and admin 172" cropbottom="12333f" cropright="18763f"/>
          </v:shape>
        </w:pict>
      </w:r>
    </w:p>
    <w:p w:rsidR="00AE7E6C" w:rsidRDefault="00AE7E6C" w:rsidP="002A4D95">
      <w:pPr>
        <w:spacing w:after="0"/>
        <w:jc w:val="left"/>
      </w:pPr>
    </w:p>
    <w:p w:rsidR="00AE7E6C" w:rsidRDefault="00AE7E6C" w:rsidP="00AE7E6C">
      <w:pPr>
        <w:pStyle w:val="Caption"/>
        <w:keepNext/>
      </w:pPr>
      <w:bookmarkStart w:id="193" w:name="_Toc499887947"/>
      <w:r>
        <w:t xml:space="preserve">Figure </w:t>
      </w:r>
      <w:r w:rsidR="007D4CB3">
        <w:t>70</w:t>
      </w:r>
      <w:r>
        <w:t xml:space="preserve">: </w:t>
      </w:r>
      <w:r w:rsidR="003A64D5">
        <w:t>Password Attack on Enumerated Accounts (anonymously) on 172.16.2.18:</w:t>
      </w:r>
      <w:bookmarkEnd w:id="193"/>
    </w:p>
    <w:p w:rsidR="003A64D5" w:rsidRPr="003A64D5" w:rsidRDefault="003A64D5" w:rsidP="003A64D5">
      <w:r>
        <w:t>The analyst used a common “Username as Password” attack to locate weak passwords associated with extracted usernames from an anonymous LDAP lookup.</w:t>
      </w:r>
    </w:p>
    <w:p w:rsidR="00AE7E6C" w:rsidRDefault="00AB4192" w:rsidP="002A4D95">
      <w:pPr>
        <w:spacing w:after="0"/>
        <w:jc w:val="left"/>
      </w:pPr>
      <w:r>
        <w:pict>
          <v:shape id="_x0000_i1058" type="#_x0000_t75" style="width:6in;height:265.5pt">
            <v:imagedata r:id="rId59" o:title="appen Bruteforce Login Example with user as pass with users extracted anonymously"/>
          </v:shape>
        </w:pict>
      </w:r>
    </w:p>
    <w:p w:rsidR="00627F0D" w:rsidRDefault="00627F0D" w:rsidP="002A4D95">
      <w:pPr>
        <w:spacing w:after="0"/>
        <w:jc w:val="left"/>
      </w:pPr>
    </w:p>
    <w:p w:rsidR="00627F0D" w:rsidRDefault="00627F0D" w:rsidP="00627F0D">
      <w:pPr>
        <w:pStyle w:val="Caption"/>
        <w:keepNext/>
      </w:pPr>
      <w:bookmarkStart w:id="194" w:name="_Toc499887948"/>
      <w:r>
        <w:lastRenderedPageBreak/>
        <w:t>Figure</w:t>
      </w:r>
      <w:r w:rsidR="0043369E">
        <w:t xml:space="preserve"> </w:t>
      </w:r>
      <w:r w:rsidR="007D4CB3">
        <w:t>71</w:t>
      </w:r>
      <w:r>
        <w:t xml:space="preserve">: </w:t>
      </w:r>
      <w:r w:rsidR="002D7E71">
        <w:t>Default Login Attempt on https://172.16.5.75</w:t>
      </w:r>
      <w:r w:rsidR="0097124A">
        <w:t>:</w:t>
      </w:r>
      <w:bookmarkEnd w:id="194"/>
    </w:p>
    <w:p w:rsidR="00627F0D" w:rsidRDefault="00AB4192" w:rsidP="002A4D95">
      <w:pPr>
        <w:spacing w:after="0"/>
        <w:jc w:val="left"/>
      </w:pPr>
      <w:r>
        <w:pict>
          <v:shape id="_x0000_i1059" type="#_x0000_t75" style="width:6in;height:275.25pt">
            <v:imagedata r:id="rId60" o:title="appen hpljcp4525 login failed 172"/>
          </v:shape>
        </w:pict>
      </w:r>
    </w:p>
    <w:p w:rsidR="00627F0D" w:rsidRDefault="00627F0D" w:rsidP="002A4D95">
      <w:pPr>
        <w:spacing w:after="0"/>
        <w:jc w:val="left"/>
      </w:pPr>
    </w:p>
    <w:p w:rsidR="00627F0D" w:rsidRDefault="00627F0D" w:rsidP="00627F0D">
      <w:pPr>
        <w:pStyle w:val="Caption"/>
        <w:keepNext/>
      </w:pPr>
      <w:bookmarkStart w:id="195" w:name="_Toc499887949"/>
      <w:r>
        <w:lastRenderedPageBreak/>
        <w:t xml:space="preserve">Figure </w:t>
      </w:r>
      <w:r w:rsidR="007D4CB3">
        <w:t>72</w:t>
      </w:r>
      <w:r>
        <w:t xml:space="preserve">: </w:t>
      </w:r>
      <w:r w:rsidR="002D7E71">
        <w:t>Default Login Attempt on https://172.16.7.83</w:t>
      </w:r>
      <w:r w:rsidR="0097124A">
        <w:t>:</w:t>
      </w:r>
      <w:bookmarkEnd w:id="195"/>
    </w:p>
    <w:p w:rsidR="00627F0D" w:rsidRDefault="00AB4192" w:rsidP="002A4D95">
      <w:pPr>
        <w:spacing w:after="0"/>
        <w:jc w:val="left"/>
      </w:pPr>
      <w:r>
        <w:pict>
          <v:shape id="_x0000_i1060" type="#_x0000_t75" style="width:423.75pt;height:331.5pt">
            <v:imagedata r:id="rId61" o:title="appen hpljmfp m527 login failed 172" cropbottom="15220f" cropright="13892f"/>
          </v:shape>
        </w:pict>
      </w:r>
    </w:p>
    <w:p w:rsidR="004366CA" w:rsidRDefault="004366CA" w:rsidP="002A4D95">
      <w:pPr>
        <w:spacing w:after="0"/>
        <w:jc w:val="left"/>
      </w:pPr>
    </w:p>
    <w:p w:rsidR="00627F0D" w:rsidRDefault="00627F0D" w:rsidP="00627F0D">
      <w:pPr>
        <w:pStyle w:val="Caption"/>
        <w:keepNext/>
      </w:pPr>
      <w:bookmarkStart w:id="196" w:name="_Toc499887950"/>
      <w:r>
        <w:t xml:space="preserve">Figure </w:t>
      </w:r>
      <w:r w:rsidR="007D4CB3">
        <w:t>73</w:t>
      </w:r>
      <w:r>
        <w:t>:</w:t>
      </w:r>
      <w:r w:rsidR="002D7E71">
        <w:t xml:space="preserve"> Meterpreter Session Attempt with Compromised Credentials</w:t>
      </w:r>
      <w:r w:rsidR="0097124A">
        <w:t>:</w:t>
      </w:r>
      <w:bookmarkEnd w:id="196"/>
    </w:p>
    <w:p w:rsidR="00627F0D" w:rsidRDefault="00AB4192" w:rsidP="002A4D95">
      <w:pPr>
        <w:spacing w:after="0"/>
        <w:jc w:val="left"/>
      </w:pPr>
      <w:r>
        <w:pict>
          <v:shape id="_x0000_i1061" type="#_x0000_t75" style="width:6in;height:121.5pt">
            <v:imagedata r:id="rId62" o:title="appen Meterpreter session with jenl Richard419 credentials on 172"/>
          </v:shape>
        </w:pict>
      </w:r>
    </w:p>
    <w:p w:rsidR="00627F0D" w:rsidRDefault="00627F0D" w:rsidP="002A4D95">
      <w:pPr>
        <w:spacing w:after="0"/>
        <w:jc w:val="left"/>
      </w:pPr>
    </w:p>
    <w:p w:rsidR="00627F0D" w:rsidRDefault="00627F0D" w:rsidP="00627F0D">
      <w:pPr>
        <w:pStyle w:val="Caption"/>
        <w:keepNext/>
      </w:pPr>
      <w:bookmarkStart w:id="197" w:name="_Toc499887951"/>
      <w:r>
        <w:lastRenderedPageBreak/>
        <w:t xml:space="preserve">Figure </w:t>
      </w:r>
      <w:r w:rsidR="007D4CB3">
        <w:t>74</w:t>
      </w:r>
      <w:r>
        <w:t xml:space="preserve">: </w:t>
      </w:r>
      <w:r w:rsidR="002D7E71">
        <w:t>Default Login Attempt at https://172.16.3.15</w:t>
      </w:r>
      <w:r w:rsidR="0097124A">
        <w:t>:</w:t>
      </w:r>
      <w:bookmarkEnd w:id="197"/>
    </w:p>
    <w:p w:rsidR="00627F0D" w:rsidRDefault="00AB4192" w:rsidP="002A4D95">
      <w:pPr>
        <w:spacing w:after="0"/>
        <w:jc w:val="left"/>
      </w:pPr>
      <w:r>
        <w:pict>
          <v:shape id="_x0000_i1062" type="#_x0000_t75" style="width:6in;height:273.75pt">
            <v:imagedata r:id="rId63" o:title="appen tripplite login failed 172" cropbottom="2318f" cropright="7214f"/>
          </v:shape>
        </w:pict>
      </w:r>
    </w:p>
    <w:p w:rsidR="00627F0D" w:rsidRDefault="00627F0D" w:rsidP="002A4D95">
      <w:pPr>
        <w:spacing w:after="0"/>
        <w:jc w:val="left"/>
      </w:pPr>
    </w:p>
    <w:p w:rsidR="00627F0D" w:rsidRDefault="00CB0314" w:rsidP="00627F0D">
      <w:pPr>
        <w:pStyle w:val="Caption"/>
        <w:keepNext/>
      </w:pPr>
      <w:bookmarkStart w:id="198" w:name="_Toc499887952"/>
      <w:r>
        <w:t xml:space="preserve">Figure </w:t>
      </w:r>
      <w:r w:rsidR="007D4CB3">
        <w:t>75</w:t>
      </w:r>
      <w:r>
        <w:t xml:space="preserve">: </w:t>
      </w:r>
      <w:r w:rsidR="002D7E71">
        <w:t>Default Login Attempt at https://172.16.5.22</w:t>
      </w:r>
      <w:r w:rsidR="0097124A">
        <w:t>:</w:t>
      </w:r>
      <w:bookmarkEnd w:id="198"/>
    </w:p>
    <w:p w:rsidR="00627F0D" w:rsidRDefault="00AB4192" w:rsidP="002A4D95">
      <w:pPr>
        <w:spacing w:after="0"/>
        <w:jc w:val="left"/>
      </w:pPr>
      <w:r>
        <w:pict>
          <v:shape id="_x0000_i1063" type="#_x0000_t75" style="width:6in;height:209.25pt">
            <v:imagedata r:id="rId64" o:title="appen tripplite login failed 172" cropbottom="14064f" cropright="8702f"/>
          </v:shape>
        </w:pict>
      </w:r>
    </w:p>
    <w:p w:rsidR="002D7E71" w:rsidRDefault="002D7E71" w:rsidP="002A4D95">
      <w:pPr>
        <w:spacing w:after="0"/>
        <w:jc w:val="left"/>
      </w:pPr>
    </w:p>
    <w:p w:rsidR="00627F0D" w:rsidRDefault="00627F0D" w:rsidP="00627F0D">
      <w:pPr>
        <w:pStyle w:val="Caption"/>
        <w:keepNext/>
      </w:pPr>
      <w:bookmarkStart w:id="199" w:name="_Toc499887953"/>
      <w:r>
        <w:lastRenderedPageBreak/>
        <w:t xml:space="preserve">Figure </w:t>
      </w:r>
      <w:r w:rsidR="007D4CB3">
        <w:t>76</w:t>
      </w:r>
      <w:r>
        <w:t xml:space="preserve">: </w:t>
      </w:r>
      <w:r w:rsidR="002D7E71">
        <w:t>Default Login Attempt at http://172.16.8.71</w:t>
      </w:r>
      <w:r w:rsidR="00CB0314">
        <w:t>:</w:t>
      </w:r>
      <w:bookmarkEnd w:id="199"/>
    </w:p>
    <w:p w:rsidR="00627F0D" w:rsidRDefault="00AB4192" w:rsidP="002A4D95">
      <w:pPr>
        <w:spacing w:after="0"/>
        <w:jc w:val="left"/>
      </w:pPr>
      <w:r>
        <w:pict>
          <v:shape id="_x0000_i1064" type="#_x0000_t75" style="width:6in;height:200.25pt">
            <v:imagedata r:id="rId51" o:title="appen ubiquity default login failed on 172" cropbottom="16155f" cropright="6285f"/>
          </v:shape>
        </w:pict>
      </w:r>
    </w:p>
    <w:p w:rsidR="00627F0D" w:rsidRDefault="00627F0D" w:rsidP="002A4D95">
      <w:pPr>
        <w:spacing w:after="0"/>
        <w:jc w:val="left"/>
      </w:pPr>
    </w:p>
    <w:p w:rsidR="00627F0D" w:rsidRDefault="00627F0D" w:rsidP="00627F0D">
      <w:pPr>
        <w:pStyle w:val="Caption"/>
        <w:keepNext/>
      </w:pPr>
      <w:bookmarkStart w:id="200" w:name="_Toc499887954"/>
      <w:r>
        <w:t xml:space="preserve">Figure </w:t>
      </w:r>
      <w:r w:rsidR="007D4CB3">
        <w:t>77</w:t>
      </w:r>
      <w:r>
        <w:t xml:space="preserve">: </w:t>
      </w:r>
      <w:r w:rsidR="009B2E1B">
        <w:t>Remote Desktop Login Attempt with Compromised Credentials:</w:t>
      </w:r>
      <w:bookmarkEnd w:id="200"/>
    </w:p>
    <w:p w:rsidR="00974D37" w:rsidRDefault="00AB4192" w:rsidP="002A4D95">
      <w:pPr>
        <w:spacing w:after="0"/>
        <w:jc w:val="left"/>
      </w:pPr>
      <w:r>
        <w:pict>
          <v:shape id="_x0000_i1065" type="#_x0000_t75" style="width:6in;height:2in">
            <v:imagedata r:id="rId65" o:title="appen RDP with jenl failed on 192" cropbottom="5027f" cropright="3048f"/>
          </v:shape>
        </w:pict>
      </w:r>
    </w:p>
    <w:p w:rsidR="00170C80" w:rsidRDefault="00170C80" w:rsidP="002A4D95">
      <w:pPr>
        <w:spacing w:after="0"/>
        <w:jc w:val="left"/>
      </w:pPr>
    </w:p>
    <w:p w:rsidR="00170C80" w:rsidRDefault="00170C80" w:rsidP="00170C80">
      <w:pPr>
        <w:pStyle w:val="Caption"/>
        <w:keepNext/>
      </w:pPr>
      <w:bookmarkStart w:id="201" w:name="_Toc499887955"/>
      <w:r>
        <w:lastRenderedPageBreak/>
        <w:t xml:space="preserve">Figure </w:t>
      </w:r>
      <w:r w:rsidR="007D4CB3">
        <w:t>78</w:t>
      </w:r>
      <w:r>
        <w:t>: Remote Desktop Login Attempt with Compromised Credentials on 192.168.2</w:t>
      </w:r>
      <w:r w:rsidR="00C552CC">
        <w:t>0</w:t>
      </w:r>
      <w:r>
        <w:t>1.26:</w:t>
      </w:r>
      <w:bookmarkEnd w:id="201"/>
    </w:p>
    <w:p w:rsidR="00170C80" w:rsidRDefault="00AB4192" w:rsidP="002A4D95">
      <w:pPr>
        <w:spacing w:after="0"/>
        <w:jc w:val="left"/>
      </w:pPr>
      <w:r>
        <w:pict>
          <v:shape id="_x0000_i1066" type="#_x0000_t75" style="width:432.75pt;height:340.5pt">
            <v:imagedata r:id="rId66" o:title="appen Remote Desktop Login attempt with compromised credentials"/>
          </v:shape>
        </w:pict>
      </w:r>
    </w:p>
    <w:p w:rsidR="00170C80" w:rsidRDefault="00170C80" w:rsidP="002A4D95">
      <w:pPr>
        <w:spacing w:after="0"/>
        <w:jc w:val="left"/>
      </w:pPr>
    </w:p>
    <w:p w:rsidR="00170C80" w:rsidRDefault="00170C80" w:rsidP="00170C80">
      <w:pPr>
        <w:pStyle w:val="Caption"/>
        <w:keepNext/>
      </w:pPr>
      <w:bookmarkStart w:id="202" w:name="_Toc499887956"/>
      <w:r>
        <w:t xml:space="preserve">Figure </w:t>
      </w:r>
      <w:r w:rsidR="007D4CB3">
        <w:t>79</w:t>
      </w:r>
      <w:r>
        <w:t xml:space="preserve">: </w:t>
      </w:r>
      <w:r w:rsidR="005334F1">
        <w:t>VNC None-Auth Vulnerability Check on Devices with TCP Port 5900 Open:</w:t>
      </w:r>
      <w:bookmarkEnd w:id="202"/>
    </w:p>
    <w:p w:rsidR="00170C80" w:rsidRDefault="00AB4192" w:rsidP="002A4D95">
      <w:pPr>
        <w:spacing w:after="0"/>
        <w:jc w:val="left"/>
      </w:pPr>
      <w:r>
        <w:pict>
          <v:shape id="_x0000_i1067" type="#_x0000_t75" style="width:430.5pt;height:197.25pt">
            <v:imagedata r:id="rId67" o:title="appen VNC none auth check"/>
          </v:shape>
        </w:pict>
      </w:r>
    </w:p>
    <w:p w:rsidR="00974D37" w:rsidRDefault="00974D37">
      <w:pPr>
        <w:spacing w:after="0"/>
        <w:jc w:val="left"/>
      </w:pPr>
    </w:p>
    <w:p w:rsidR="00974D37" w:rsidRDefault="00974D37" w:rsidP="00974D37">
      <w:pPr>
        <w:pStyle w:val="Caption"/>
        <w:keepNext/>
      </w:pPr>
      <w:bookmarkStart w:id="203" w:name="_Toc499887957"/>
      <w:r>
        <w:lastRenderedPageBreak/>
        <w:t xml:space="preserve">Figure </w:t>
      </w:r>
      <w:r w:rsidR="007D4CB3">
        <w:t>80</w:t>
      </w:r>
      <w:r>
        <w:t xml:space="preserve">: </w:t>
      </w:r>
      <w:r w:rsidR="00106494">
        <w:t xml:space="preserve">Table - </w:t>
      </w:r>
      <w:r>
        <w:t xml:space="preserve">Full List of Live Devices Found in the </w:t>
      </w:r>
      <w:r w:rsidR="005848C6">
        <w:t>Subnets Beginning With “10.”</w:t>
      </w:r>
      <w:r>
        <w:t>:</w:t>
      </w:r>
      <w:bookmarkEnd w:id="203"/>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974D37" w:rsidRPr="0075566D" w:rsidTr="00974D37">
        <w:trPr>
          <w:trHeight w:val="440"/>
          <w:jc w:val="center"/>
        </w:trPr>
        <w:tc>
          <w:tcPr>
            <w:tcW w:w="2707" w:type="dxa"/>
            <w:shd w:val="clear" w:color="auto" w:fill="D9D9D9" w:themeFill="background1" w:themeFillShade="D9"/>
            <w:vAlign w:val="center"/>
          </w:tcPr>
          <w:p w:rsidR="00974D37" w:rsidRPr="00941F0E" w:rsidRDefault="00974D37" w:rsidP="00974D37">
            <w:pPr>
              <w:spacing w:after="0"/>
              <w:jc w:val="center"/>
              <w:rPr>
                <w:sz w:val="18"/>
                <w:szCs w:val="18"/>
              </w:rPr>
            </w:pPr>
            <w:r w:rsidRPr="00941F0E">
              <w:rPr>
                <w:sz w:val="18"/>
                <w:szCs w:val="18"/>
              </w:rPr>
              <w:t>10.10.10.1</w:t>
            </w:r>
          </w:p>
          <w:p w:rsidR="00974D37" w:rsidRPr="00941F0E" w:rsidRDefault="00974D37" w:rsidP="00974D37">
            <w:pPr>
              <w:spacing w:after="0"/>
              <w:jc w:val="center"/>
              <w:rPr>
                <w:sz w:val="18"/>
                <w:szCs w:val="18"/>
              </w:rPr>
            </w:pPr>
            <w:r w:rsidRPr="00941F0E">
              <w:rPr>
                <w:sz w:val="18"/>
                <w:szCs w:val="18"/>
              </w:rPr>
              <w:t>10.10.10.3</w:t>
            </w:r>
          </w:p>
          <w:p w:rsidR="00974D37" w:rsidRDefault="00974D37" w:rsidP="00974D37">
            <w:pPr>
              <w:spacing w:after="0"/>
              <w:jc w:val="center"/>
              <w:rPr>
                <w:sz w:val="18"/>
                <w:szCs w:val="18"/>
              </w:rPr>
            </w:pPr>
            <w:r>
              <w:rPr>
                <w:sz w:val="18"/>
                <w:szCs w:val="18"/>
              </w:rPr>
              <w:t>10.10.10.2</w:t>
            </w:r>
          </w:p>
          <w:p w:rsidR="00974D37" w:rsidRPr="00941F0E" w:rsidRDefault="00974D37" w:rsidP="00974D37">
            <w:pPr>
              <w:spacing w:after="0"/>
              <w:jc w:val="center"/>
              <w:rPr>
                <w:sz w:val="18"/>
                <w:szCs w:val="18"/>
              </w:rPr>
            </w:pPr>
            <w:r w:rsidRPr="00941F0E">
              <w:rPr>
                <w:sz w:val="18"/>
                <w:szCs w:val="18"/>
              </w:rPr>
              <w:t>10.10.10.4</w:t>
            </w:r>
          </w:p>
          <w:p w:rsidR="00974D37" w:rsidRDefault="00974D37" w:rsidP="00974D37">
            <w:pPr>
              <w:spacing w:after="0"/>
              <w:jc w:val="center"/>
              <w:rPr>
                <w:sz w:val="18"/>
                <w:szCs w:val="18"/>
              </w:rPr>
            </w:pPr>
            <w:r>
              <w:rPr>
                <w:sz w:val="18"/>
                <w:szCs w:val="18"/>
              </w:rPr>
              <w:t>10.10.10.6</w:t>
            </w:r>
          </w:p>
          <w:p w:rsidR="00974D37" w:rsidRPr="00941F0E" w:rsidRDefault="00974D37" w:rsidP="00974D37">
            <w:pPr>
              <w:spacing w:after="0"/>
              <w:jc w:val="center"/>
              <w:rPr>
                <w:sz w:val="18"/>
                <w:szCs w:val="18"/>
              </w:rPr>
            </w:pPr>
            <w:r w:rsidRPr="00941F0E">
              <w:rPr>
                <w:sz w:val="18"/>
                <w:szCs w:val="18"/>
              </w:rPr>
              <w:t>10.10.10.5</w:t>
            </w:r>
          </w:p>
          <w:p w:rsidR="00974D37" w:rsidRPr="00941F0E" w:rsidRDefault="00974D37" w:rsidP="00974D37">
            <w:pPr>
              <w:spacing w:after="0"/>
              <w:jc w:val="center"/>
              <w:rPr>
                <w:sz w:val="18"/>
                <w:szCs w:val="18"/>
              </w:rPr>
            </w:pPr>
            <w:r w:rsidRPr="00941F0E">
              <w:rPr>
                <w:sz w:val="18"/>
                <w:szCs w:val="18"/>
              </w:rPr>
              <w:t>10.10.10.8</w:t>
            </w:r>
          </w:p>
          <w:p w:rsidR="00974D37" w:rsidRDefault="00974D37" w:rsidP="00974D37">
            <w:pPr>
              <w:spacing w:after="0"/>
              <w:jc w:val="center"/>
              <w:rPr>
                <w:sz w:val="18"/>
                <w:szCs w:val="18"/>
              </w:rPr>
            </w:pPr>
            <w:r>
              <w:rPr>
                <w:sz w:val="18"/>
                <w:szCs w:val="18"/>
              </w:rPr>
              <w:t>10.10.10.9</w:t>
            </w:r>
          </w:p>
          <w:p w:rsidR="00E62D2C" w:rsidRPr="000A3142" w:rsidRDefault="00E62D2C" w:rsidP="00E62D2C">
            <w:pPr>
              <w:spacing w:after="0"/>
              <w:jc w:val="center"/>
              <w:rPr>
                <w:sz w:val="18"/>
                <w:szCs w:val="18"/>
              </w:rPr>
            </w:pPr>
          </w:p>
        </w:tc>
        <w:tc>
          <w:tcPr>
            <w:tcW w:w="2707" w:type="dxa"/>
            <w:shd w:val="clear" w:color="auto" w:fill="D9D9D9" w:themeFill="background1" w:themeFillShade="D9"/>
            <w:vAlign w:val="center"/>
          </w:tcPr>
          <w:p w:rsidR="005848C6" w:rsidRPr="00941F0E" w:rsidRDefault="005848C6" w:rsidP="005848C6">
            <w:pPr>
              <w:spacing w:after="0"/>
              <w:jc w:val="center"/>
              <w:rPr>
                <w:sz w:val="18"/>
                <w:szCs w:val="18"/>
              </w:rPr>
            </w:pPr>
            <w:r w:rsidRPr="00941F0E">
              <w:rPr>
                <w:sz w:val="18"/>
                <w:szCs w:val="18"/>
              </w:rPr>
              <w:t>10.0.0.11</w:t>
            </w:r>
          </w:p>
          <w:p w:rsidR="005848C6" w:rsidRDefault="005848C6" w:rsidP="005848C6">
            <w:pPr>
              <w:spacing w:after="0"/>
              <w:jc w:val="center"/>
              <w:rPr>
                <w:sz w:val="18"/>
                <w:szCs w:val="18"/>
              </w:rPr>
            </w:pPr>
            <w:r>
              <w:rPr>
                <w:sz w:val="18"/>
                <w:szCs w:val="18"/>
              </w:rPr>
              <w:t>10.0.0.12</w:t>
            </w:r>
          </w:p>
          <w:p w:rsidR="005848C6" w:rsidRDefault="005848C6" w:rsidP="005848C6">
            <w:pPr>
              <w:spacing w:after="0"/>
              <w:jc w:val="center"/>
              <w:rPr>
                <w:sz w:val="18"/>
                <w:szCs w:val="18"/>
              </w:rPr>
            </w:pPr>
            <w:r>
              <w:rPr>
                <w:sz w:val="18"/>
                <w:szCs w:val="18"/>
              </w:rPr>
              <w:t>10.0.0.105</w:t>
            </w:r>
          </w:p>
          <w:p w:rsidR="00E43574" w:rsidRPr="00941F0E" w:rsidRDefault="00E43574" w:rsidP="005848C6">
            <w:pPr>
              <w:spacing w:after="0"/>
              <w:jc w:val="center"/>
              <w:rPr>
                <w:sz w:val="18"/>
                <w:szCs w:val="18"/>
              </w:rPr>
            </w:pPr>
            <w:r w:rsidRPr="00941F0E">
              <w:rPr>
                <w:sz w:val="18"/>
                <w:szCs w:val="18"/>
              </w:rPr>
              <w:t>10.0.0.106</w:t>
            </w:r>
          </w:p>
          <w:p w:rsidR="00E43574" w:rsidRPr="00941F0E" w:rsidRDefault="00E43574" w:rsidP="00E43574">
            <w:pPr>
              <w:spacing w:after="0"/>
              <w:jc w:val="center"/>
              <w:rPr>
                <w:sz w:val="18"/>
                <w:szCs w:val="18"/>
              </w:rPr>
            </w:pPr>
            <w:r w:rsidRPr="00941F0E">
              <w:rPr>
                <w:sz w:val="18"/>
                <w:szCs w:val="18"/>
              </w:rPr>
              <w:t>10.0.0.104</w:t>
            </w:r>
          </w:p>
          <w:p w:rsidR="00E43574" w:rsidRPr="00941F0E" w:rsidRDefault="00E43574" w:rsidP="00E43574">
            <w:pPr>
              <w:spacing w:after="0"/>
              <w:jc w:val="center"/>
              <w:rPr>
                <w:sz w:val="18"/>
                <w:szCs w:val="18"/>
              </w:rPr>
            </w:pPr>
            <w:r w:rsidRPr="00941F0E">
              <w:rPr>
                <w:sz w:val="18"/>
                <w:szCs w:val="18"/>
              </w:rPr>
              <w:t>10.0.0.114</w:t>
            </w:r>
          </w:p>
          <w:p w:rsidR="00E43574" w:rsidRPr="00941F0E" w:rsidRDefault="00E43574" w:rsidP="00E43574">
            <w:pPr>
              <w:spacing w:after="0"/>
              <w:jc w:val="center"/>
              <w:rPr>
                <w:sz w:val="18"/>
                <w:szCs w:val="18"/>
              </w:rPr>
            </w:pPr>
            <w:r w:rsidRPr="00941F0E">
              <w:rPr>
                <w:sz w:val="18"/>
                <w:szCs w:val="18"/>
              </w:rPr>
              <w:t>10.0.0.130</w:t>
            </w:r>
          </w:p>
          <w:p w:rsidR="00E43574" w:rsidRPr="00941F0E" w:rsidRDefault="00E43574" w:rsidP="00E43574">
            <w:pPr>
              <w:spacing w:after="0"/>
              <w:jc w:val="center"/>
              <w:rPr>
                <w:sz w:val="18"/>
                <w:szCs w:val="18"/>
              </w:rPr>
            </w:pPr>
            <w:r w:rsidRPr="00941F0E">
              <w:rPr>
                <w:sz w:val="18"/>
                <w:szCs w:val="18"/>
              </w:rPr>
              <w:t>10.0.0.132</w:t>
            </w:r>
          </w:p>
          <w:p w:rsidR="00E43574" w:rsidRPr="00941F0E" w:rsidRDefault="00E43574" w:rsidP="00E43574">
            <w:pPr>
              <w:spacing w:after="0"/>
              <w:jc w:val="center"/>
              <w:rPr>
                <w:sz w:val="18"/>
                <w:szCs w:val="18"/>
              </w:rPr>
            </w:pPr>
            <w:r w:rsidRPr="00941F0E">
              <w:rPr>
                <w:sz w:val="18"/>
                <w:szCs w:val="18"/>
              </w:rPr>
              <w:t>10.0.0.131</w:t>
            </w:r>
          </w:p>
          <w:p w:rsidR="00E43574" w:rsidRPr="00941F0E" w:rsidRDefault="00E43574" w:rsidP="00E43574">
            <w:pPr>
              <w:spacing w:after="0"/>
              <w:jc w:val="center"/>
              <w:rPr>
                <w:sz w:val="18"/>
                <w:szCs w:val="18"/>
              </w:rPr>
            </w:pPr>
            <w:r w:rsidRPr="00941F0E">
              <w:rPr>
                <w:sz w:val="18"/>
                <w:szCs w:val="18"/>
              </w:rPr>
              <w:t>10.0.0.138</w:t>
            </w:r>
          </w:p>
          <w:p w:rsidR="00E43574" w:rsidRPr="00941F0E" w:rsidRDefault="00E43574" w:rsidP="00E43574">
            <w:pPr>
              <w:spacing w:after="0"/>
              <w:jc w:val="center"/>
              <w:rPr>
                <w:sz w:val="18"/>
                <w:szCs w:val="18"/>
              </w:rPr>
            </w:pPr>
            <w:r w:rsidRPr="00941F0E">
              <w:rPr>
                <w:sz w:val="18"/>
                <w:szCs w:val="18"/>
              </w:rPr>
              <w:t>10.0.0.142</w:t>
            </w:r>
          </w:p>
          <w:p w:rsidR="00E62D2C" w:rsidRPr="000A3142" w:rsidRDefault="005848C6" w:rsidP="005848C6">
            <w:pPr>
              <w:spacing w:after="0"/>
              <w:jc w:val="center"/>
              <w:rPr>
                <w:sz w:val="18"/>
                <w:szCs w:val="18"/>
              </w:rPr>
            </w:pPr>
            <w:r>
              <w:rPr>
                <w:sz w:val="18"/>
                <w:szCs w:val="18"/>
              </w:rPr>
              <w:t>10.0.0.139</w:t>
            </w:r>
          </w:p>
        </w:tc>
        <w:tc>
          <w:tcPr>
            <w:tcW w:w="2707" w:type="dxa"/>
            <w:shd w:val="clear" w:color="auto" w:fill="D9D9D9" w:themeFill="background1" w:themeFillShade="D9"/>
            <w:vAlign w:val="center"/>
          </w:tcPr>
          <w:p w:rsidR="005848C6" w:rsidRDefault="005848C6" w:rsidP="005848C6">
            <w:pPr>
              <w:spacing w:after="0"/>
              <w:jc w:val="center"/>
              <w:rPr>
                <w:sz w:val="18"/>
                <w:szCs w:val="18"/>
              </w:rPr>
            </w:pPr>
            <w:r>
              <w:rPr>
                <w:sz w:val="18"/>
                <w:szCs w:val="18"/>
              </w:rPr>
              <w:t>10.0.0.144</w:t>
            </w:r>
          </w:p>
          <w:p w:rsidR="005848C6" w:rsidRDefault="005848C6" w:rsidP="005848C6">
            <w:pPr>
              <w:spacing w:after="0"/>
              <w:jc w:val="center"/>
              <w:rPr>
                <w:sz w:val="18"/>
                <w:szCs w:val="18"/>
              </w:rPr>
            </w:pPr>
            <w:r>
              <w:rPr>
                <w:sz w:val="18"/>
                <w:szCs w:val="18"/>
              </w:rPr>
              <w:t>10.0.0.143</w:t>
            </w:r>
          </w:p>
          <w:p w:rsidR="00E43574" w:rsidRPr="00941F0E" w:rsidRDefault="00E43574" w:rsidP="005848C6">
            <w:pPr>
              <w:spacing w:after="0"/>
              <w:jc w:val="center"/>
              <w:rPr>
                <w:sz w:val="18"/>
                <w:szCs w:val="18"/>
              </w:rPr>
            </w:pPr>
            <w:r w:rsidRPr="00941F0E">
              <w:rPr>
                <w:sz w:val="18"/>
                <w:szCs w:val="18"/>
              </w:rPr>
              <w:t>10.0.0.146</w:t>
            </w:r>
          </w:p>
          <w:p w:rsidR="00E43574" w:rsidRPr="00941F0E" w:rsidRDefault="00E43574" w:rsidP="00E43574">
            <w:pPr>
              <w:spacing w:after="0"/>
              <w:jc w:val="center"/>
              <w:rPr>
                <w:sz w:val="18"/>
                <w:szCs w:val="18"/>
              </w:rPr>
            </w:pPr>
            <w:r w:rsidRPr="00941F0E">
              <w:rPr>
                <w:sz w:val="18"/>
                <w:szCs w:val="18"/>
              </w:rPr>
              <w:t>10.0.0.161</w:t>
            </w:r>
          </w:p>
          <w:p w:rsidR="00E43574" w:rsidRPr="00941F0E" w:rsidRDefault="00E43574" w:rsidP="00E43574">
            <w:pPr>
              <w:spacing w:after="0"/>
              <w:jc w:val="center"/>
              <w:rPr>
                <w:sz w:val="18"/>
                <w:szCs w:val="18"/>
              </w:rPr>
            </w:pPr>
            <w:r w:rsidRPr="00941F0E">
              <w:rPr>
                <w:sz w:val="18"/>
                <w:szCs w:val="18"/>
              </w:rPr>
              <w:t>10.0.0.162</w:t>
            </w:r>
          </w:p>
          <w:p w:rsidR="00E43574" w:rsidRPr="00941F0E" w:rsidRDefault="00E43574" w:rsidP="00E43574">
            <w:pPr>
              <w:spacing w:after="0"/>
              <w:jc w:val="center"/>
              <w:rPr>
                <w:sz w:val="18"/>
                <w:szCs w:val="18"/>
              </w:rPr>
            </w:pPr>
            <w:r w:rsidRPr="00941F0E">
              <w:rPr>
                <w:sz w:val="18"/>
                <w:szCs w:val="18"/>
              </w:rPr>
              <w:t>10.0.0.163</w:t>
            </w:r>
          </w:p>
          <w:p w:rsidR="00E43574" w:rsidRPr="00941F0E" w:rsidRDefault="00E43574" w:rsidP="00E43574">
            <w:pPr>
              <w:spacing w:after="0"/>
              <w:jc w:val="center"/>
              <w:rPr>
                <w:sz w:val="18"/>
                <w:szCs w:val="18"/>
              </w:rPr>
            </w:pPr>
            <w:r w:rsidRPr="00941F0E">
              <w:rPr>
                <w:sz w:val="18"/>
                <w:szCs w:val="18"/>
              </w:rPr>
              <w:t>10.0.0.172</w:t>
            </w:r>
          </w:p>
          <w:p w:rsidR="00E43574" w:rsidRPr="00941F0E" w:rsidRDefault="00E43574" w:rsidP="00E43574">
            <w:pPr>
              <w:spacing w:after="0"/>
              <w:jc w:val="center"/>
              <w:rPr>
                <w:sz w:val="18"/>
                <w:szCs w:val="18"/>
              </w:rPr>
            </w:pPr>
            <w:r w:rsidRPr="00941F0E">
              <w:rPr>
                <w:sz w:val="18"/>
                <w:szCs w:val="18"/>
              </w:rPr>
              <w:t>10.0.0.171</w:t>
            </w:r>
          </w:p>
          <w:p w:rsidR="00E43574" w:rsidRPr="00941F0E" w:rsidRDefault="00E43574" w:rsidP="00E43574">
            <w:pPr>
              <w:spacing w:after="0"/>
              <w:jc w:val="center"/>
              <w:rPr>
                <w:sz w:val="18"/>
                <w:szCs w:val="18"/>
              </w:rPr>
            </w:pPr>
            <w:r w:rsidRPr="00941F0E">
              <w:rPr>
                <w:sz w:val="18"/>
                <w:szCs w:val="18"/>
              </w:rPr>
              <w:t>10.0.0.173</w:t>
            </w:r>
          </w:p>
          <w:p w:rsidR="00E43574" w:rsidRPr="00941F0E" w:rsidRDefault="00E43574" w:rsidP="00E43574">
            <w:pPr>
              <w:spacing w:after="0"/>
              <w:jc w:val="center"/>
              <w:rPr>
                <w:sz w:val="18"/>
                <w:szCs w:val="18"/>
              </w:rPr>
            </w:pPr>
            <w:r w:rsidRPr="00941F0E">
              <w:rPr>
                <w:sz w:val="18"/>
                <w:szCs w:val="18"/>
              </w:rPr>
              <w:t>10.0.0.182</w:t>
            </w:r>
          </w:p>
          <w:p w:rsidR="00E43574" w:rsidRPr="00941F0E" w:rsidRDefault="00E43574" w:rsidP="00E43574">
            <w:pPr>
              <w:spacing w:after="0"/>
              <w:jc w:val="center"/>
              <w:rPr>
                <w:sz w:val="18"/>
                <w:szCs w:val="18"/>
              </w:rPr>
            </w:pPr>
            <w:r w:rsidRPr="00941F0E">
              <w:rPr>
                <w:sz w:val="18"/>
                <w:szCs w:val="18"/>
              </w:rPr>
              <w:t>10.0.0.181</w:t>
            </w:r>
          </w:p>
          <w:p w:rsidR="00974D37" w:rsidRPr="000A3142" w:rsidRDefault="00E43574" w:rsidP="005848C6">
            <w:pPr>
              <w:spacing w:after="0"/>
              <w:jc w:val="center"/>
              <w:rPr>
                <w:sz w:val="18"/>
                <w:szCs w:val="18"/>
              </w:rPr>
            </w:pPr>
            <w:r w:rsidRPr="00941F0E">
              <w:rPr>
                <w:sz w:val="18"/>
                <w:szCs w:val="18"/>
              </w:rPr>
              <w:t>10.0.0.183</w:t>
            </w:r>
          </w:p>
        </w:tc>
        <w:tc>
          <w:tcPr>
            <w:tcW w:w="2707" w:type="dxa"/>
            <w:shd w:val="clear" w:color="auto" w:fill="D9D9D9" w:themeFill="background1" w:themeFillShade="D9"/>
            <w:vAlign w:val="center"/>
          </w:tcPr>
          <w:p w:rsidR="005848C6" w:rsidRDefault="005848C6" w:rsidP="00974D37">
            <w:pPr>
              <w:spacing w:after="0"/>
              <w:jc w:val="center"/>
              <w:rPr>
                <w:sz w:val="18"/>
                <w:szCs w:val="18"/>
              </w:rPr>
            </w:pPr>
            <w:r>
              <w:rPr>
                <w:sz w:val="18"/>
                <w:szCs w:val="18"/>
              </w:rPr>
              <w:t>10.0.9.100</w:t>
            </w:r>
          </w:p>
          <w:p w:rsidR="005848C6" w:rsidRDefault="005848C6" w:rsidP="00974D37">
            <w:pPr>
              <w:spacing w:after="0"/>
              <w:jc w:val="center"/>
              <w:rPr>
                <w:sz w:val="18"/>
                <w:szCs w:val="18"/>
              </w:rPr>
            </w:pPr>
          </w:p>
          <w:p w:rsidR="00974D37" w:rsidRPr="00941F0E" w:rsidRDefault="00974D37" w:rsidP="00974D37">
            <w:pPr>
              <w:spacing w:after="0"/>
              <w:jc w:val="center"/>
              <w:rPr>
                <w:sz w:val="18"/>
                <w:szCs w:val="18"/>
              </w:rPr>
            </w:pPr>
            <w:r w:rsidRPr="00941F0E">
              <w:rPr>
                <w:sz w:val="18"/>
                <w:szCs w:val="18"/>
              </w:rPr>
              <w:t>10.20.36.1</w:t>
            </w:r>
          </w:p>
          <w:p w:rsidR="00974D37" w:rsidRPr="00941F0E" w:rsidRDefault="00974D37" w:rsidP="00974D37">
            <w:pPr>
              <w:spacing w:after="0"/>
              <w:jc w:val="center"/>
              <w:rPr>
                <w:sz w:val="18"/>
                <w:szCs w:val="18"/>
              </w:rPr>
            </w:pPr>
            <w:r w:rsidRPr="00941F0E">
              <w:rPr>
                <w:sz w:val="18"/>
                <w:szCs w:val="18"/>
              </w:rPr>
              <w:t>10.20.36.2</w:t>
            </w:r>
          </w:p>
          <w:p w:rsidR="00974D37" w:rsidRPr="00941F0E" w:rsidRDefault="00974D37" w:rsidP="00974D37">
            <w:pPr>
              <w:spacing w:after="0"/>
              <w:jc w:val="center"/>
              <w:rPr>
                <w:sz w:val="18"/>
                <w:szCs w:val="18"/>
              </w:rPr>
            </w:pPr>
            <w:r w:rsidRPr="00941F0E">
              <w:rPr>
                <w:sz w:val="18"/>
                <w:szCs w:val="18"/>
              </w:rPr>
              <w:t>10.20.36.10</w:t>
            </w:r>
          </w:p>
          <w:p w:rsidR="00974D37" w:rsidRPr="000A3142" w:rsidRDefault="00974D37" w:rsidP="00974D37">
            <w:pPr>
              <w:spacing w:after="0"/>
              <w:jc w:val="center"/>
              <w:rPr>
                <w:sz w:val="18"/>
                <w:szCs w:val="18"/>
              </w:rPr>
            </w:pPr>
            <w:r>
              <w:rPr>
                <w:sz w:val="18"/>
                <w:szCs w:val="18"/>
              </w:rPr>
              <w:t>10.20.36.9</w:t>
            </w:r>
          </w:p>
        </w:tc>
      </w:tr>
    </w:tbl>
    <w:p w:rsidR="008302B3" w:rsidRDefault="008302B3">
      <w:pPr>
        <w:spacing w:after="0"/>
        <w:jc w:val="left"/>
      </w:pPr>
    </w:p>
    <w:p w:rsidR="00106494" w:rsidRPr="00C901B4" w:rsidRDefault="00106494" w:rsidP="00106494">
      <w:pPr>
        <w:pStyle w:val="Caption"/>
        <w:keepNext/>
      </w:pPr>
      <w:bookmarkStart w:id="204" w:name="_Toc499887958"/>
      <w:r>
        <w:t xml:space="preserve">Figure </w:t>
      </w:r>
      <w:r w:rsidR="007D4CB3">
        <w:t>81</w:t>
      </w:r>
      <w:r>
        <w:t>: Table - Full List of Live Devices Found in the 172.16.0.0/24 Subnet:</w:t>
      </w:r>
      <w:bookmarkEnd w:id="204"/>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106494" w:rsidRPr="0075566D" w:rsidTr="009A4CB8">
        <w:trPr>
          <w:trHeight w:val="440"/>
          <w:jc w:val="center"/>
        </w:trPr>
        <w:tc>
          <w:tcPr>
            <w:tcW w:w="2707" w:type="dxa"/>
            <w:shd w:val="clear" w:color="auto" w:fill="D9D9D9" w:themeFill="background1" w:themeFillShade="D9"/>
            <w:vAlign w:val="center"/>
          </w:tcPr>
          <w:p w:rsidR="00106494" w:rsidRPr="00625ECB" w:rsidRDefault="00106494" w:rsidP="009A4CB8">
            <w:pPr>
              <w:spacing w:after="0"/>
              <w:jc w:val="center"/>
              <w:rPr>
                <w:sz w:val="18"/>
                <w:szCs w:val="18"/>
              </w:rPr>
            </w:pPr>
            <w:r w:rsidRPr="00625ECB">
              <w:rPr>
                <w:sz w:val="18"/>
                <w:szCs w:val="18"/>
              </w:rPr>
              <w:t>172.16.0.1</w:t>
            </w:r>
          </w:p>
          <w:p w:rsidR="00106494" w:rsidRPr="00625ECB" w:rsidRDefault="00106494" w:rsidP="009A4CB8">
            <w:pPr>
              <w:spacing w:after="0"/>
              <w:jc w:val="center"/>
              <w:rPr>
                <w:sz w:val="18"/>
                <w:szCs w:val="18"/>
              </w:rPr>
            </w:pPr>
            <w:r w:rsidRPr="00625ECB">
              <w:rPr>
                <w:sz w:val="18"/>
                <w:szCs w:val="18"/>
              </w:rPr>
              <w:t>172.16.0.2</w:t>
            </w:r>
          </w:p>
          <w:p w:rsidR="00106494" w:rsidRPr="00625ECB" w:rsidRDefault="00106494" w:rsidP="009A4CB8">
            <w:pPr>
              <w:spacing w:after="0"/>
              <w:jc w:val="center"/>
              <w:rPr>
                <w:sz w:val="18"/>
                <w:szCs w:val="18"/>
              </w:rPr>
            </w:pPr>
            <w:r w:rsidRPr="00625ECB">
              <w:rPr>
                <w:sz w:val="18"/>
                <w:szCs w:val="18"/>
              </w:rPr>
              <w:t>172.16.0.7</w:t>
            </w:r>
          </w:p>
          <w:p w:rsidR="00106494" w:rsidRPr="00625ECB" w:rsidRDefault="00106494" w:rsidP="009A4CB8">
            <w:pPr>
              <w:spacing w:after="0"/>
              <w:jc w:val="center"/>
              <w:rPr>
                <w:sz w:val="18"/>
                <w:szCs w:val="18"/>
              </w:rPr>
            </w:pPr>
            <w:r w:rsidRPr="00625ECB">
              <w:rPr>
                <w:sz w:val="18"/>
                <w:szCs w:val="18"/>
              </w:rPr>
              <w:t>172.16.0.8</w:t>
            </w:r>
          </w:p>
          <w:p w:rsidR="00106494" w:rsidRPr="00625ECB" w:rsidRDefault="00106494" w:rsidP="009A4CB8">
            <w:pPr>
              <w:spacing w:after="0"/>
              <w:jc w:val="center"/>
              <w:rPr>
                <w:sz w:val="18"/>
                <w:szCs w:val="18"/>
              </w:rPr>
            </w:pPr>
            <w:r w:rsidRPr="00625ECB">
              <w:rPr>
                <w:sz w:val="18"/>
                <w:szCs w:val="18"/>
              </w:rPr>
              <w:t>172.16.0.9</w:t>
            </w:r>
          </w:p>
          <w:p w:rsidR="00106494" w:rsidRPr="00625ECB" w:rsidRDefault="00106494" w:rsidP="009A4CB8">
            <w:pPr>
              <w:spacing w:after="0"/>
              <w:jc w:val="center"/>
              <w:rPr>
                <w:sz w:val="18"/>
                <w:szCs w:val="18"/>
              </w:rPr>
            </w:pPr>
            <w:r w:rsidRPr="00625ECB">
              <w:rPr>
                <w:sz w:val="18"/>
                <w:szCs w:val="18"/>
              </w:rPr>
              <w:t>172.16.0.11</w:t>
            </w:r>
          </w:p>
          <w:p w:rsidR="00106494" w:rsidRPr="00625ECB" w:rsidRDefault="00106494" w:rsidP="009A4CB8">
            <w:pPr>
              <w:spacing w:after="0"/>
              <w:jc w:val="center"/>
              <w:rPr>
                <w:sz w:val="18"/>
                <w:szCs w:val="18"/>
              </w:rPr>
            </w:pPr>
            <w:r w:rsidRPr="00625ECB">
              <w:rPr>
                <w:sz w:val="18"/>
                <w:szCs w:val="18"/>
              </w:rPr>
              <w:t>172.16.0.16</w:t>
            </w:r>
          </w:p>
          <w:p w:rsidR="00106494" w:rsidRPr="00625ECB" w:rsidRDefault="00106494" w:rsidP="009A4CB8">
            <w:pPr>
              <w:spacing w:after="0"/>
              <w:jc w:val="center"/>
              <w:rPr>
                <w:sz w:val="18"/>
                <w:szCs w:val="18"/>
              </w:rPr>
            </w:pPr>
            <w:r w:rsidRPr="00625ECB">
              <w:rPr>
                <w:sz w:val="18"/>
                <w:szCs w:val="18"/>
              </w:rPr>
              <w:t>172.16.0.15</w:t>
            </w:r>
          </w:p>
          <w:p w:rsidR="00106494" w:rsidRPr="00625ECB" w:rsidRDefault="00106494" w:rsidP="009A4CB8">
            <w:pPr>
              <w:spacing w:after="0"/>
              <w:jc w:val="center"/>
              <w:rPr>
                <w:sz w:val="18"/>
                <w:szCs w:val="18"/>
              </w:rPr>
            </w:pPr>
            <w:r w:rsidRPr="00625ECB">
              <w:rPr>
                <w:sz w:val="18"/>
                <w:szCs w:val="18"/>
              </w:rPr>
              <w:t>172.16.0.14</w:t>
            </w:r>
          </w:p>
          <w:p w:rsidR="00106494" w:rsidRPr="00625ECB" w:rsidRDefault="00106494" w:rsidP="009A4CB8">
            <w:pPr>
              <w:spacing w:after="0"/>
              <w:jc w:val="center"/>
              <w:rPr>
                <w:sz w:val="18"/>
                <w:szCs w:val="18"/>
              </w:rPr>
            </w:pPr>
            <w:r w:rsidRPr="00625ECB">
              <w:rPr>
                <w:sz w:val="18"/>
                <w:szCs w:val="18"/>
              </w:rPr>
              <w:t>172.16.0.18</w:t>
            </w:r>
          </w:p>
          <w:p w:rsidR="00106494" w:rsidRPr="00625ECB" w:rsidRDefault="00106494" w:rsidP="009A4CB8">
            <w:pPr>
              <w:spacing w:after="0"/>
              <w:jc w:val="center"/>
              <w:rPr>
                <w:sz w:val="18"/>
                <w:szCs w:val="18"/>
              </w:rPr>
            </w:pPr>
            <w:r w:rsidRPr="00625ECB">
              <w:rPr>
                <w:sz w:val="18"/>
                <w:szCs w:val="18"/>
              </w:rPr>
              <w:t>172.16.0.17</w:t>
            </w:r>
          </w:p>
          <w:p w:rsidR="00106494" w:rsidRPr="00625ECB" w:rsidRDefault="00106494" w:rsidP="009A4CB8">
            <w:pPr>
              <w:spacing w:after="0"/>
              <w:jc w:val="center"/>
              <w:rPr>
                <w:sz w:val="18"/>
                <w:szCs w:val="18"/>
              </w:rPr>
            </w:pPr>
            <w:r w:rsidRPr="00625ECB">
              <w:rPr>
                <w:sz w:val="18"/>
                <w:szCs w:val="18"/>
              </w:rPr>
              <w:t>172.16.0.19</w:t>
            </w:r>
          </w:p>
          <w:p w:rsidR="00106494" w:rsidRPr="00625ECB" w:rsidRDefault="00106494" w:rsidP="009A4CB8">
            <w:pPr>
              <w:spacing w:after="0"/>
              <w:jc w:val="center"/>
              <w:rPr>
                <w:sz w:val="18"/>
                <w:szCs w:val="18"/>
              </w:rPr>
            </w:pPr>
            <w:r w:rsidRPr="00625ECB">
              <w:rPr>
                <w:sz w:val="18"/>
                <w:szCs w:val="18"/>
              </w:rPr>
              <w:t>172.16.0.21</w:t>
            </w:r>
          </w:p>
          <w:p w:rsidR="00106494" w:rsidRPr="00625ECB" w:rsidRDefault="00106494" w:rsidP="009A4CB8">
            <w:pPr>
              <w:spacing w:after="0"/>
              <w:jc w:val="center"/>
              <w:rPr>
                <w:sz w:val="18"/>
                <w:szCs w:val="18"/>
              </w:rPr>
            </w:pPr>
            <w:r w:rsidRPr="00625ECB">
              <w:rPr>
                <w:sz w:val="18"/>
                <w:szCs w:val="18"/>
              </w:rPr>
              <w:t>172.16.0.23</w:t>
            </w:r>
          </w:p>
          <w:p w:rsidR="00106494" w:rsidRPr="00625ECB" w:rsidRDefault="00106494" w:rsidP="009A4CB8">
            <w:pPr>
              <w:spacing w:after="0"/>
              <w:jc w:val="center"/>
              <w:rPr>
                <w:sz w:val="18"/>
                <w:szCs w:val="18"/>
              </w:rPr>
            </w:pPr>
            <w:r w:rsidRPr="00625ECB">
              <w:rPr>
                <w:sz w:val="18"/>
                <w:szCs w:val="18"/>
              </w:rPr>
              <w:t>172.16.0.22</w:t>
            </w:r>
          </w:p>
          <w:p w:rsidR="00106494" w:rsidRPr="00625ECB" w:rsidRDefault="00106494" w:rsidP="009A4CB8">
            <w:pPr>
              <w:spacing w:after="0"/>
              <w:jc w:val="center"/>
              <w:rPr>
                <w:sz w:val="18"/>
                <w:szCs w:val="18"/>
              </w:rPr>
            </w:pPr>
            <w:r w:rsidRPr="00625ECB">
              <w:rPr>
                <w:sz w:val="18"/>
                <w:szCs w:val="18"/>
              </w:rPr>
              <w:t>172.16.0.24</w:t>
            </w:r>
          </w:p>
          <w:p w:rsidR="00106494" w:rsidRPr="00625ECB" w:rsidRDefault="00106494" w:rsidP="009A4CB8">
            <w:pPr>
              <w:spacing w:after="0"/>
              <w:jc w:val="center"/>
              <w:rPr>
                <w:sz w:val="18"/>
                <w:szCs w:val="18"/>
              </w:rPr>
            </w:pPr>
            <w:r w:rsidRPr="00625ECB">
              <w:rPr>
                <w:sz w:val="18"/>
                <w:szCs w:val="18"/>
              </w:rPr>
              <w:t>172.16.0.27</w:t>
            </w:r>
          </w:p>
          <w:p w:rsidR="00106494" w:rsidRPr="00625ECB" w:rsidRDefault="00106494" w:rsidP="009A4CB8">
            <w:pPr>
              <w:spacing w:after="0"/>
              <w:jc w:val="center"/>
              <w:rPr>
                <w:sz w:val="18"/>
                <w:szCs w:val="18"/>
              </w:rPr>
            </w:pPr>
            <w:r w:rsidRPr="00625ECB">
              <w:rPr>
                <w:sz w:val="18"/>
                <w:szCs w:val="18"/>
              </w:rPr>
              <w:t>172.16.0.28</w:t>
            </w:r>
          </w:p>
          <w:p w:rsidR="00106494" w:rsidRPr="00625ECB" w:rsidRDefault="00106494" w:rsidP="009A4CB8">
            <w:pPr>
              <w:spacing w:after="0"/>
              <w:jc w:val="center"/>
              <w:rPr>
                <w:sz w:val="18"/>
                <w:szCs w:val="18"/>
              </w:rPr>
            </w:pPr>
            <w:r w:rsidRPr="00625ECB">
              <w:rPr>
                <w:sz w:val="18"/>
                <w:szCs w:val="18"/>
              </w:rPr>
              <w:t>172.16.0.30</w:t>
            </w:r>
          </w:p>
          <w:p w:rsidR="00106494" w:rsidRPr="00625ECB" w:rsidRDefault="00106494" w:rsidP="009A4CB8">
            <w:pPr>
              <w:spacing w:after="0"/>
              <w:jc w:val="center"/>
              <w:rPr>
                <w:sz w:val="18"/>
                <w:szCs w:val="18"/>
              </w:rPr>
            </w:pPr>
            <w:r w:rsidRPr="00625ECB">
              <w:rPr>
                <w:sz w:val="18"/>
                <w:szCs w:val="18"/>
              </w:rPr>
              <w:t>172.16.0.31</w:t>
            </w:r>
          </w:p>
          <w:p w:rsidR="00106494" w:rsidRPr="00625ECB" w:rsidRDefault="00106494" w:rsidP="009A4CB8">
            <w:pPr>
              <w:spacing w:after="0"/>
              <w:jc w:val="center"/>
              <w:rPr>
                <w:sz w:val="18"/>
                <w:szCs w:val="18"/>
              </w:rPr>
            </w:pPr>
            <w:r w:rsidRPr="00625ECB">
              <w:rPr>
                <w:sz w:val="18"/>
                <w:szCs w:val="18"/>
              </w:rPr>
              <w:t>172.16.0.32</w:t>
            </w:r>
          </w:p>
          <w:p w:rsidR="00106494" w:rsidRPr="00625ECB" w:rsidRDefault="00106494" w:rsidP="009A4CB8">
            <w:pPr>
              <w:spacing w:after="0"/>
              <w:jc w:val="center"/>
              <w:rPr>
                <w:sz w:val="18"/>
                <w:szCs w:val="18"/>
              </w:rPr>
            </w:pPr>
            <w:r w:rsidRPr="00625ECB">
              <w:rPr>
                <w:sz w:val="18"/>
                <w:szCs w:val="18"/>
              </w:rPr>
              <w:t>172.16.0.33</w:t>
            </w:r>
          </w:p>
          <w:p w:rsidR="00106494" w:rsidRPr="00625ECB" w:rsidRDefault="00106494" w:rsidP="009A4CB8">
            <w:pPr>
              <w:spacing w:after="0"/>
              <w:jc w:val="center"/>
              <w:rPr>
                <w:sz w:val="18"/>
                <w:szCs w:val="18"/>
              </w:rPr>
            </w:pPr>
            <w:r w:rsidRPr="00625ECB">
              <w:rPr>
                <w:sz w:val="18"/>
                <w:szCs w:val="18"/>
              </w:rPr>
              <w:t>172.16.0.34</w:t>
            </w:r>
          </w:p>
          <w:p w:rsidR="00106494" w:rsidRPr="00625ECB" w:rsidRDefault="00106494" w:rsidP="009A4CB8">
            <w:pPr>
              <w:spacing w:after="0"/>
              <w:jc w:val="center"/>
              <w:rPr>
                <w:sz w:val="18"/>
                <w:szCs w:val="18"/>
              </w:rPr>
            </w:pPr>
            <w:r w:rsidRPr="00625ECB">
              <w:rPr>
                <w:sz w:val="18"/>
                <w:szCs w:val="18"/>
              </w:rPr>
              <w:t>172.16.0.35</w:t>
            </w:r>
          </w:p>
          <w:p w:rsidR="00106494" w:rsidRPr="00625ECB" w:rsidRDefault="00106494" w:rsidP="009A4CB8">
            <w:pPr>
              <w:spacing w:after="0"/>
              <w:jc w:val="center"/>
              <w:rPr>
                <w:sz w:val="18"/>
                <w:szCs w:val="18"/>
              </w:rPr>
            </w:pPr>
            <w:r w:rsidRPr="00625ECB">
              <w:rPr>
                <w:sz w:val="18"/>
                <w:szCs w:val="18"/>
              </w:rPr>
              <w:t>172.16.0.36</w:t>
            </w:r>
          </w:p>
          <w:p w:rsidR="00106494" w:rsidRPr="00625ECB" w:rsidRDefault="00106494" w:rsidP="009A4CB8">
            <w:pPr>
              <w:spacing w:after="0"/>
              <w:jc w:val="center"/>
              <w:rPr>
                <w:sz w:val="18"/>
                <w:szCs w:val="18"/>
              </w:rPr>
            </w:pPr>
            <w:r w:rsidRPr="00625ECB">
              <w:rPr>
                <w:sz w:val="18"/>
                <w:szCs w:val="18"/>
              </w:rPr>
              <w:t>172.16.0.37</w:t>
            </w:r>
          </w:p>
          <w:p w:rsidR="00106494" w:rsidRPr="000A3142" w:rsidRDefault="00106494" w:rsidP="009A4CB8">
            <w:pPr>
              <w:spacing w:after="0"/>
              <w:jc w:val="center"/>
              <w:rPr>
                <w:sz w:val="18"/>
                <w:szCs w:val="18"/>
              </w:rPr>
            </w:pPr>
            <w:r>
              <w:rPr>
                <w:sz w:val="18"/>
                <w:szCs w:val="18"/>
              </w:rPr>
              <w:t>172.16.0.38</w:t>
            </w:r>
          </w:p>
        </w:tc>
        <w:tc>
          <w:tcPr>
            <w:tcW w:w="2707" w:type="dxa"/>
            <w:shd w:val="clear" w:color="auto" w:fill="D9D9D9" w:themeFill="background1" w:themeFillShade="D9"/>
            <w:vAlign w:val="center"/>
          </w:tcPr>
          <w:p w:rsidR="00106494" w:rsidRPr="00625ECB" w:rsidRDefault="00106494" w:rsidP="009A4CB8">
            <w:pPr>
              <w:spacing w:after="0"/>
              <w:jc w:val="center"/>
              <w:rPr>
                <w:sz w:val="18"/>
                <w:szCs w:val="18"/>
              </w:rPr>
            </w:pPr>
            <w:r w:rsidRPr="00625ECB">
              <w:rPr>
                <w:sz w:val="18"/>
                <w:szCs w:val="18"/>
              </w:rPr>
              <w:t>172.16.0.42</w:t>
            </w:r>
          </w:p>
          <w:p w:rsidR="00106494" w:rsidRPr="00625ECB" w:rsidRDefault="00106494" w:rsidP="009A4CB8">
            <w:pPr>
              <w:spacing w:after="0"/>
              <w:jc w:val="center"/>
              <w:rPr>
                <w:sz w:val="18"/>
                <w:szCs w:val="18"/>
              </w:rPr>
            </w:pPr>
            <w:r w:rsidRPr="00625ECB">
              <w:rPr>
                <w:sz w:val="18"/>
                <w:szCs w:val="18"/>
              </w:rPr>
              <w:t>172.16.0.40</w:t>
            </w:r>
          </w:p>
          <w:p w:rsidR="00106494" w:rsidRPr="00625ECB" w:rsidRDefault="00106494" w:rsidP="009A4CB8">
            <w:pPr>
              <w:spacing w:after="0"/>
              <w:jc w:val="center"/>
              <w:rPr>
                <w:sz w:val="18"/>
                <w:szCs w:val="18"/>
              </w:rPr>
            </w:pPr>
            <w:r w:rsidRPr="00625ECB">
              <w:rPr>
                <w:sz w:val="18"/>
                <w:szCs w:val="18"/>
              </w:rPr>
              <w:t>172.16.0.45</w:t>
            </w:r>
          </w:p>
          <w:p w:rsidR="00106494" w:rsidRPr="00625ECB" w:rsidRDefault="00106494" w:rsidP="009A4CB8">
            <w:pPr>
              <w:spacing w:after="0"/>
              <w:jc w:val="center"/>
              <w:rPr>
                <w:sz w:val="18"/>
                <w:szCs w:val="18"/>
              </w:rPr>
            </w:pPr>
            <w:r w:rsidRPr="00625ECB">
              <w:rPr>
                <w:sz w:val="18"/>
                <w:szCs w:val="18"/>
              </w:rPr>
              <w:t>172.16.0.46</w:t>
            </w:r>
          </w:p>
          <w:p w:rsidR="00106494" w:rsidRPr="00625ECB" w:rsidRDefault="00106494" w:rsidP="009A4CB8">
            <w:pPr>
              <w:spacing w:after="0"/>
              <w:jc w:val="center"/>
              <w:rPr>
                <w:sz w:val="18"/>
                <w:szCs w:val="18"/>
              </w:rPr>
            </w:pPr>
            <w:r w:rsidRPr="00625ECB">
              <w:rPr>
                <w:sz w:val="18"/>
                <w:szCs w:val="18"/>
              </w:rPr>
              <w:t>172.16.0.47</w:t>
            </w:r>
          </w:p>
          <w:p w:rsidR="00106494" w:rsidRPr="00625ECB" w:rsidRDefault="00106494" w:rsidP="009A4CB8">
            <w:pPr>
              <w:spacing w:after="0"/>
              <w:jc w:val="center"/>
              <w:rPr>
                <w:sz w:val="18"/>
                <w:szCs w:val="18"/>
              </w:rPr>
            </w:pPr>
            <w:r w:rsidRPr="00625ECB">
              <w:rPr>
                <w:sz w:val="18"/>
                <w:szCs w:val="18"/>
              </w:rPr>
              <w:t>172.16.0.48</w:t>
            </w:r>
          </w:p>
          <w:p w:rsidR="00106494" w:rsidRPr="00625ECB" w:rsidRDefault="00106494" w:rsidP="009A4CB8">
            <w:pPr>
              <w:spacing w:after="0"/>
              <w:jc w:val="center"/>
              <w:rPr>
                <w:sz w:val="18"/>
                <w:szCs w:val="18"/>
              </w:rPr>
            </w:pPr>
            <w:r w:rsidRPr="00625ECB">
              <w:rPr>
                <w:sz w:val="18"/>
                <w:szCs w:val="18"/>
              </w:rPr>
              <w:t>172.16.0.49</w:t>
            </w:r>
          </w:p>
          <w:p w:rsidR="00106494" w:rsidRPr="00625ECB" w:rsidRDefault="00106494" w:rsidP="009A4CB8">
            <w:pPr>
              <w:spacing w:after="0"/>
              <w:jc w:val="center"/>
              <w:rPr>
                <w:sz w:val="18"/>
                <w:szCs w:val="18"/>
              </w:rPr>
            </w:pPr>
            <w:r w:rsidRPr="00625ECB">
              <w:rPr>
                <w:sz w:val="18"/>
                <w:szCs w:val="18"/>
              </w:rPr>
              <w:t>172.16.0.50</w:t>
            </w:r>
          </w:p>
          <w:p w:rsidR="00106494" w:rsidRPr="00625ECB" w:rsidRDefault="00106494" w:rsidP="009A4CB8">
            <w:pPr>
              <w:spacing w:after="0"/>
              <w:jc w:val="center"/>
              <w:rPr>
                <w:sz w:val="18"/>
                <w:szCs w:val="18"/>
              </w:rPr>
            </w:pPr>
            <w:r w:rsidRPr="00625ECB">
              <w:rPr>
                <w:sz w:val="18"/>
                <w:szCs w:val="18"/>
              </w:rPr>
              <w:t>172.16.0.60</w:t>
            </w:r>
          </w:p>
          <w:p w:rsidR="00106494" w:rsidRPr="00625ECB" w:rsidRDefault="00106494" w:rsidP="009A4CB8">
            <w:pPr>
              <w:spacing w:after="0"/>
              <w:jc w:val="center"/>
              <w:rPr>
                <w:sz w:val="18"/>
                <w:szCs w:val="18"/>
              </w:rPr>
            </w:pPr>
            <w:r w:rsidRPr="00625ECB">
              <w:rPr>
                <w:sz w:val="18"/>
                <w:szCs w:val="18"/>
              </w:rPr>
              <w:t>172.16.0.59</w:t>
            </w:r>
          </w:p>
          <w:p w:rsidR="00106494" w:rsidRPr="00625ECB" w:rsidRDefault="00106494" w:rsidP="009A4CB8">
            <w:pPr>
              <w:spacing w:after="0"/>
              <w:jc w:val="center"/>
              <w:rPr>
                <w:sz w:val="18"/>
                <w:szCs w:val="18"/>
              </w:rPr>
            </w:pPr>
            <w:r w:rsidRPr="00625ECB">
              <w:rPr>
                <w:sz w:val="18"/>
                <w:szCs w:val="18"/>
              </w:rPr>
              <w:t>172.16.0.61</w:t>
            </w:r>
          </w:p>
          <w:p w:rsidR="00106494" w:rsidRPr="00625ECB" w:rsidRDefault="00106494" w:rsidP="009A4CB8">
            <w:pPr>
              <w:spacing w:after="0"/>
              <w:jc w:val="center"/>
              <w:rPr>
                <w:sz w:val="18"/>
                <w:szCs w:val="18"/>
              </w:rPr>
            </w:pPr>
            <w:r w:rsidRPr="00625ECB">
              <w:rPr>
                <w:sz w:val="18"/>
                <w:szCs w:val="18"/>
              </w:rPr>
              <w:t>172.16.0.63</w:t>
            </w:r>
          </w:p>
          <w:p w:rsidR="00106494" w:rsidRPr="00625ECB" w:rsidRDefault="00106494" w:rsidP="009A4CB8">
            <w:pPr>
              <w:spacing w:after="0"/>
              <w:jc w:val="center"/>
              <w:rPr>
                <w:sz w:val="18"/>
                <w:szCs w:val="18"/>
              </w:rPr>
            </w:pPr>
            <w:r w:rsidRPr="00625ECB">
              <w:rPr>
                <w:sz w:val="18"/>
                <w:szCs w:val="18"/>
              </w:rPr>
              <w:t>172.16.0.67</w:t>
            </w:r>
          </w:p>
          <w:p w:rsidR="00106494" w:rsidRPr="00625ECB" w:rsidRDefault="00106494" w:rsidP="009A4CB8">
            <w:pPr>
              <w:spacing w:after="0"/>
              <w:jc w:val="center"/>
              <w:rPr>
                <w:sz w:val="18"/>
                <w:szCs w:val="18"/>
              </w:rPr>
            </w:pPr>
            <w:r w:rsidRPr="00625ECB">
              <w:rPr>
                <w:sz w:val="18"/>
                <w:szCs w:val="18"/>
              </w:rPr>
              <w:t>172.16.0.66</w:t>
            </w:r>
          </w:p>
          <w:p w:rsidR="00106494" w:rsidRPr="00625ECB" w:rsidRDefault="00106494" w:rsidP="009A4CB8">
            <w:pPr>
              <w:spacing w:after="0"/>
              <w:jc w:val="center"/>
              <w:rPr>
                <w:sz w:val="18"/>
                <w:szCs w:val="18"/>
              </w:rPr>
            </w:pPr>
            <w:r w:rsidRPr="00625ECB">
              <w:rPr>
                <w:sz w:val="18"/>
                <w:szCs w:val="18"/>
              </w:rPr>
              <w:t>172.16.0.64</w:t>
            </w:r>
          </w:p>
          <w:p w:rsidR="00106494" w:rsidRPr="00625ECB" w:rsidRDefault="00106494" w:rsidP="009A4CB8">
            <w:pPr>
              <w:spacing w:after="0"/>
              <w:jc w:val="center"/>
              <w:rPr>
                <w:sz w:val="18"/>
                <w:szCs w:val="18"/>
              </w:rPr>
            </w:pPr>
            <w:r w:rsidRPr="00625ECB">
              <w:rPr>
                <w:sz w:val="18"/>
                <w:szCs w:val="18"/>
              </w:rPr>
              <w:t>172.16.0.65</w:t>
            </w:r>
          </w:p>
          <w:p w:rsidR="00106494" w:rsidRPr="00625ECB" w:rsidRDefault="00106494" w:rsidP="009A4CB8">
            <w:pPr>
              <w:spacing w:after="0"/>
              <w:jc w:val="center"/>
              <w:rPr>
                <w:sz w:val="18"/>
                <w:szCs w:val="18"/>
              </w:rPr>
            </w:pPr>
            <w:r w:rsidRPr="00625ECB">
              <w:rPr>
                <w:sz w:val="18"/>
                <w:szCs w:val="18"/>
              </w:rPr>
              <w:t>172.16.0.68</w:t>
            </w:r>
          </w:p>
          <w:p w:rsidR="00106494" w:rsidRPr="00625ECB" w:rsidRDefault="00106494" w:rsidP="009A4CB8">
            <w:pPr>
              <w:spacing w:after="0"/>
              <w:jc w:val="center"/>
              <w:rPr>
                <w:sz w:val="18"/>
                <w:szCs w:val="18"/>
              </w:rPr>
            </w:pPr>
            <w:r w:rsidRPr="00625ECB">
              <w:rPr>
                <w:sz w:val="18"/>
                <w:szCs w:val="18"/>
              </w:rPr>
              <w:t>172.16.0.69</w:t>
            </w:r>
          </w:p>
          <w:p w:rsidR="00106494" w:rsidRPr="00625ECB" w:rsidRDefault="00106494" w:rsidP="009A4CB8">
            <w:pPr>
              <w:spacing w:after="0"/>
              <w:jc w:val="center"/>
              <w:rPr>
                <w:sz w:val="18"/>
                <w:szCs w:val="18"/>
              </w:rPr>
            </w:pPr>
            <w:r w:rsidRPr="00625ECB">
              <w:rPr>
                <w:sz w:val="18"/>
                <w:szCs w:val="18"/>
              </w:rPr>
              <w:t>172.16.0.70</w:t>
            </w:r>
          </w:p>
          <w:p w:rsidR="00106494" w:rsidRPr="00625ECB" w:rsidRDefault="00106494" w:rsidP="009A4CB8">
            <w:pPr>
              <w:spacing w:after="0"/>
              <w:jc w:val="center"/>
              <w:rPr>
                <w:sz w:val="18"/>
                <w:szCs w:val="18"/>
              </w:rPr>
            </w:pPr>
            <w:r w:rsidRPr="00625ECB">
              <w:rPr>
                <w:sz w:val="18"/>
                <w:szCs w:val="18"/>
              </w:rPr>
              <w:t>172.16.0.73</w:t>
            </w:r>
          </w:p>
          <w:p w:rsidR="00106494" w:rsidRPr="00625ECB" w:rsidRDefault="00106494" w:rsidP="009A4CB8">
            <w:pPr>
              <w:spacing w:after="0"/>
              <w:jc w:val="center"/>
              <w:rPr>
                <w:sz w:val="18"/>
                <w:szCs w:val="18"/>
              </w:rPr>
            </w:pPr>
            <w:r w:rsidRPr="00625ECB">
              <w:rPr>
                <w:sz w:val="18"/>
                <w:szCs w:val="18"/>
              </w:rPr>
              <w:t>172.16.0.76</w:t>
            </w:r>
          </w:p>
          <w:p w:rsidR="00106494" w:rsidRPr="00625ECB" w:rsidRDefault="00106494" w:rsidP="009A4CB8">
            <w:pPr>
              <w:spacing w:after="0"/>
              <w:jc w:val="center"/>
              <w:rPr>
                <w:sz w:val="18"/>
                <w:szCs w:val="18"/>
              </w:rPr>
            </w:pPr>
            <w:r w:rsidRPr="00625ECB">
              <w:rPr>
                <w:sz w:val="18"/>
                <w:szCs w:val="18"/>
              </w:rPr>
              <w:t>172.16.0.75</w:t>
            </w:r>
          </w:p>
          <w:p w:rsidR="00106494" w:rsidRPr="00625ECB" w:rsidRDefault="00106494" w:rsidP="009A4CB8">
            <w:pPr>
              <w:spacing w:after="0"/>
              <w:jc w:val="center"/>
              <w:rPr>
                <w:sz w:val="18"/>
                <w:szCs w:val="18"/>
              </w:rPr>
            </w:pPr>
            <w:r w:rsidRPr="00625ECB">
              <w:rPr>
                <w:sz w:val="18"/>
                <w:szCs w:val="18"/>
              </w:rPr>
              <w:t>172.16.0.78</w:t>
            </w:r>
          </w:p>
          <w:p w:rsidR="00106494" w:rsidRPr="00625ECB" w:rsidRDefault="00106494" w:rsidP="009A4CB8">
            <w:pPr>
              <w:spacing w:after="0"/>
              <w:jc w:val="center"/>
              <w:rPr>
                <w:sz w:val="18"/>
                <w:szCs w:val="18"/>
              </w:rPr>
            </w:pPr>
            <w:r w:rsidRPr="00625ECB">
              <w:rPr>
                <w:sz w:val="18"/>
                <w:szCs w:val="18"/>
              </w:rPr>
              <w:t>172.16.0.79</w:t>
            </w:r>
          </w:p>
          <w:p w:rsidR="00106494" w:rsidRPr="00625ECB" w:rsidRDefault="00106494" w:rsidP="009A4CB8">
            <w:pPr>
              <w:spacing w:after="0"/>
              <w:jc w:val="center"/>
              <w:rPr>
                <w:sz w:val="18"/>
                <w:szCs w:val="18"/>
              </w:rPr>
            </w:pPr>
            <w:r w:rsidRPr="00625ECB">
              <w:rPr>
                <w:sz w:val="18"/>
                <w:szCs w:val="18"/>
              </w:rPr>
              <w:t>172.16.0.82</w:t>
            </w:r>
          </w:p>
          <w:p w:rsidR="00106494" w:rsidRDefault="00106494" w:rsidP="009A4CB8">
            <w:pPr>
              <w:spacing w:after="0"/>
              <w:jc w:val="center"/>
              <w:rPr>
                <w:sz w:val="18"/>
                <w:szCs w:val="18"/>
              </w:rPr>
            </w:pPr>
            <w:r>
              <w:rPr>
                <w:sz w:val="18"/>
                <w:szCs w:val="18"/>
              </w:rPr>
              <w:t>172.16.0.84</w:t>
            </w:r>
          </w:p>
          <w:p w:rsidR="00106494" w:rsidRPr="000A3142" w:rsidRDefault="00106494" w:rsidP="009A4CB8">
            <w:pPr>
              <w:spacing w:after="0"/>
              <w:jc w:val="center"/>
              <w:rPr>
                <w:sz w:val="18"/>
                <w:szCs w:val="18"/>
              </w:rPr>
            </w:pPr>
          </w:p>
        </w:tc>
        <w:tc>
          <w:tcPr>
            <w:tcW w:w="2707" w:type="dxa"/>
            <w:shd w:val="clear" w:color="auto" w:fill="D9D9D9" w:themeFill="background1" w:themeFillShade="D9"/>
            <w:vAlign w:val="center"/>
          </w:tcPr>
          <w:p w:rsidR="00106494" w:rsidRPr="00625ECB" w:rsidRDefault="00106494" w:rsidP="009A4CB8">
            <w:pPr>
              <w:spacing w:after="0"/>
              <w:jc w:val="center"/>
              <w:rPr>
                <w:sz w:val="18"/>
                <w:szCs w:val="18"/>
              </w:rPr>
            </w:pPr>
            <w:r w:rsidRPr="00625ECB">
              <w:rPr>
                <w:sz w:val="18"/>
                <w:szCs w:val="18"/>
              </w:rPr>
              <w:t>172.16.0.87</w:t>
            </w:r>
          </w:p>
          <w:p w:rsidR="00106494" w:rsidRPr="00625ECB" w:rsidRDefault="00106494" w:rsidP="009A4CB8">
            <w:pPr>
              <w:spacing w:after="0"/>
              <w:jc w:val="center"/>
              <w:rPr>
                <w:sz w:val="18"/>
                <w:szCs w:val="18"/>
              </w:rPr>
            </w:pPr>
            <w:r w:rsidRPr="00625ECB">
              <w:rPr>
                <w:sz w:val="18"/>
                <w:szCs w:val="18"/>
              </w:rPr>
              <w:t>172.16.0.86</w:t>
            </w:r>
          </w:p>
          <w:p w:rsidR="00106494" w:rsidRPr="00625ECB" w:rsidRDefault="00106494" w:rsidP="009A4CB8">
            <w:pPr>
              <w:spacing w:after="0"/>
              <w:jc w:val="center"/>
              <w:rPr>
                <w:sz w:val="18"/>
                <w:szCs w:val="18"/>
              </w:rPr>
            </w:pPr>
            <w:r w:rsidRPr="00625ECB">
              <w:rPr>
                <w:sz w:val="18"/>
                <w:szCs w:val="18"/>
              </w:rPr>
              <w:t>172.16.0.85</w:t>
            </w:r>
          </w:p>
          <w:p w:rsidR="00106494" w:rsidRPr="00625ECB" w:rsidRDefault="00106494" w:rsidP="009A4CB8">
            <w:pPr>
              <w:spacing w:after="0"/>
              <w:jc w:val="center"/>
              <w:rPr>
                <w:sz w:val="18"/>
                <w:szCs w:val="18"/>
              </w:rPr>
            </w:pPr>
            <w:r w:rsidRPr="00625ECB">
              <w:rPr>
                <w:sz w:val="18"/>
                <w:szCs w:val="18"/>
              </w:rPr>
              <w:t>172.16.0.88</w:t>
            </w:r>
          </w:p>
          <w:p w:rsidR="00106494" w:rsidRPr="00625ECB" w:rsidRDefault="00106494" w:rsidP="009A4CB8">
            <w:pPr>
              <w:spacing w:after="0"/>
              <w:jc w:val="center"/>
              <w:rPr>
                <w:sz w:val="18"/>
                <w:szCs w:val="18"/>
              </w:rPr>
            </w:pPr>
            <w:r w:rsidRPr="00625ECB">
              <w:rPr>
                <w:sz w:val="18"/>
                <w:szCs w:val="18"/>
              </w:rPr>
              <w:t>172.16.0.89</w:t>
            </w:r>
          </w:p>
          <w:p w:rsidR="00106494" w:rsidRPr="00625ECB" w:rsidRDefault="00106494" w:rsidP="009A4CB8">
            <w:pPr>
              <w:spacing w:after="0"/>
              <w:jc w:val="center"/>
              <w:rPr>
                <w:sz w:val="18"/>
                <w:szCs w:val="18"/>
              </w:rPr>
            </w:pPr>
            <w:r w:rsidRPr="00625ECB">
              <w:rPr>
                <w:sz w:val="18"/>
                <w:szCs w:val="18"/>
              </w:rPr>
              <w:t>172.16.0.91</w:t>
            </w:r>
          </w:p>
          <w:p w:rsidR="00106494" w:rsidRPr="00625ECB" w:rsidRDefault="00106494" w:rsidP="009A4CB8">
            <w:pPr>
              <w:spacing w:after="0"/>
              <w:jc w:val="center"/>
              <w:rPr>
                <w:sz w:val="18"/>
                <w:szCs w:val="18"/>
              </w:rPr>
            </w:pPr>
            <w:r w:rsidRPr="00625ECB">
              <w:rPr>
                <w:sz w:val="18"/>
                <w:szCs w:val="18"/>
              </w:rPr>
              <w:t>172.16.0.96</w:t>
            </w:r>
          </w:p>
          <w:p w:rsidR="00106494" w:rsidRPr="00625ECB" w:rsidRDefault="00106494" w:rsidP="009A4CB8">
            <w:pPr>
              <w:spacing w:after="0"/>
              <w:jc w:val="center"/>
              <w:rPr>
                <w:sz w:val="18"/>
                <w:szCs w:val="18"/>
              </w:rPr>
            </w:pPr>
            <w:r w:rsidRPr="00625ECB">
              <w:rPr>
                <w:sz w:val="18"/>
                <w:szCs w:val="18"/>
              </w:rPr>
              <w:t>172.16.0.98</w:t>
            </w:r>
          </w:p>
          <w:p w:rsidR="00106494" w:rsidRPr="00625ECB" w:rsidRDefault="00106494" w:rsidP="009A4CB8">
            <w:pPr>
              <w:spacing w:after="0"/>
              <w:jc w:val="center"/>
              <w:rPr>
                <w:sz w:val="18"/>
                <w:szCs w:val="18"/>
              </w:rPr>
            </w:pPr>
            <w:r w:rsidRPr="00625ECB">
              <w:rPr>
                <w:sz w:val="18"/>
                <w:szCs w:val="18"/>
              </w:rPr>
              <w:t>172.16.0.97</w:t>
            </w:r>
          </w:p>
          <w:p w:rsidR="00106494" w:rsidRPr="00625ECB" w:rsidRDefault="00106494" w:rsidP="009A4CB8">
            <w:pPr>
              <w:spacing w:after="0"/>
              <w:jc w:val="center"/>
              <w:rPr>
                <w:sz w:val="18"/>
                <w:szCs w:val="18"/>
              </w:rPr>
            </w:pPr>
            <w:r w:rsidRPr="00625ECB">
              <w:rPr>
                <w:sz w:val="18"/>
                <w:szCs w:val="18"/>
              </w:rPr>
              <w:t>172.16.0.102</w:t>
            </w:r>
          </w:p>
          <w:p w:rsidR="00106494" w:rsidRPr="00625ECB" w:rsidRDefault="00106494" w:rsidP="009A4CB8">
            <w:pPr>
              <w:spacing w:after="0"/>
              <w:jc w:val="center"/>
              <w:rPr>
                <w:sz w:val="18"/>
                <w:szCs w:val="18"/>
              </w:rPr>
            </w:pPr>
            <w:r w:rsidRPr="00625ECB">
              <w:rPr>
                <w:sz w:val="18"/>
                <w:szCs w:val="18"/>
              </w:rPr>
              <w:t>172.16.0.99</w:t>
            </w:r>
          </w:p>
          <w:p w:rsidR="00106494" w:rsidRPr="00625ECB" w:rsidRDefault="00106494" w:rsidP="009A4CB8">
            <w:pPr>
              <w:spacing w:after="0"/>
              <w:jc w:val="center"/>
              <w:rPr>
                <w:sz w:val="18"/>
                <w:szCs w:val="18"/>
              </w:rPr>
            </w:pPr>
            <w:r w:rsidRPr="00625ECB">
              <w:rPr>
                <w:sz w:val="18"/>
                <w:szCs w:val="18"/>
              </w:rPr>
              <w:t>172.16.0.100</w:t>
            </w:r>
          </w:p>
          <w:p w:rsidR="00106494" w:rsidRPr="00625ECB" w:rsidRDefault="00106494" w:rsidP="009A4CB8">
            <w:pPr>
              <w:spacing w:after="0"/>
              <w:jc w:val="center"/>
              <w:rPr>
                <w:sz w:val="18"/>
                <w:szCs w:val="18"/>
              </w:rPr>
            </w:pPr>
            <w:r w:rsidRPr="00625ECB">
              <w:rPr>
                <w:sz w:val="18"/>
                <w:szCs w:val="18"/>
              </w:rPr>
              <w:t>172.16.0.104</w:t>
            </w:r>
          </w:p>
          <w:p w:rsidR="00106494" w:rsidRPr="00625ECB" w:rsidRDefault="00106494" w:rsidP="009A4CB8">
            <w:pPr>
              <w:spacing w:after="0"/>
              <w:jc w:val="center"/>
              <w:rPr>
                <w:sz w:val="18"/>
                <w:szCs w:val="18"/>
              </w:rPr>
            </w:pPr>
            <w:r w:rsidRPr="00625ECB">
              <w:rPr>
                <w:sz w:val="18"/>
                <w:szCs w:val="18"/>
              </w:rPr>
              <w:t>172.16.0.106</w:t>
            </w:r>
          </w:p>
          <w:p w:rsidR="00106494" w:rsidRPr="00625ECB" w:rsidRDefault="00106494" w:rsidP="009A4CB8">
            <w:pPr>
              <w:spacing w:after="0"/>
              <w:jc w:val="center"/>
              <w:rPr>
                <w:sz w:val="18"/>
                <w:szCs w:val="18"/>
              </w:rPr>
            </w:pPr>
            <w:r w:rsidRPr="00625ECB">
              <w:rPr>
                <w:sz w:val="18"/>
                <w:szCs w:val="18"/>
              </w:rPr>
              <w:t>172.16.0.105</w:t>
            </w:r>
          </w:p>
          <w:p w:rsidR="00106494" w:rsidRPr="00625ECB" w:rsidRDefault="00106494" w:rsidP="009A4CB8">
            <w:pPr>
              <w:spacing w:after="0"/>
              <w:jc w:val="center"/>
              <w:rPr>
                <w:sz w:val="18"/>
                <w:szCs w:val="18"/>
              </w:rPr>
            </w:pPr>
            <w:r w:rsidRPr="00625ECB">
              <w:rPr>
                <w:sz w:val="18"/>
                <w:szCs w:val="18"/>
              </w:rPr>
              <w:t>172.16.0.107</w:t>
            </w:r>
          </w:p>
          <w:p w:rsidR="00106494" w:rsidRPr="00625ECB" w:rsidRDefault="00106494" w:rsidP="009A4CB8">
            <w:pPr>
              <w:spacing w:after="0"/>
              <w:jc w:val="center"/>
              <w:rPr>
                <w:sz w:val="18"/>
                <w:szCs w:val="18"/>
              </w:rPr>
            </w:pPr>
            <w:r w:rsidRPr="00625ECB">
              <w:rPr>
                <w:sz w:val="18"/>
                <w:szCs w:val="18"/>
              </w:rPr>
              <w:t>172.16.0.109</w:t>
            </w:r>
          </w:p>
          <w:p w:rsidR="00106494" w:rsidRPr="00625ECB" w:rsidRDefault="00106494" w:rsidP="009A4CB8">
            <w:pPr>
              <w:spacing w:after="0"/>
              <w:jc w:val="center"/>
              <w:rPr>
                <w:sz w:val="18"/>
                <w:szCs w:val="18"/>
              </w:rPr>
            </w:pPr>
            <w:r w:rsidRPr="00625ECB">
              <w:rPr>
                <w:sz w:val="18"/>
                <w:szCs w:val="18"/>
              </w:rPr>
              <w:t>172.16.0.112</w:t>
            </w:r>
          </w:p>
          <w:p w:rsidR="00106494" w:rsidRPr="00625ECB" w:rsidRDefault="00106494" w:rsidP="009A4CB8">
            <w:pPr>
              <w:spacing w:after="0"/>
              <w:jc w:val="center"/>
              <w:rPr>
                <w:sz w:val="18"/>
                <w:szCs w:val="18"/>
              </w:rPr>
            </w:pPr>
            <w:r w:rsidRPr="00625ECB">
              <w:rPr>
                <w:sz w:val="18"/>
                <w:szCs w:val="18"/>
              </w:rPr>
              <w:t>172.16.0.110</w:t>
            </w:r>
          </w:p>
          <w:p w:rsidR="00106494" w:rsidRPr="00625ECB" w:rsidRDefault="00106494" w:rsidP="009A4CB8">
            <w:pPr>
              <w:spacing w:after="0"/>
              <w:jc w:val="center"/>
              <w:rPr>
                <w:sz w:val="18"/>
                <w:szCs w:val="18"/>
              </w:rPr>
            </w:pPr>
            <w:r w:rsidRPr="00625ECB">
              <w:rPr>
                <w:sz w:val="18"/>
                <w:szCs w:val="18"/>
              </w:rPr>
              <w:t>172.16.0.113</w:t>
            </w:r>
          </w:p>
          <w:p w:rsidR="00106494" w:rsidRPr="00625ECB" w:rsidRDefault="00106494" w:rsidP="009A4CB8">
            <w:pPr>
              <w:spacing w:after="0"/>
              <w:jc w:val="center"/>
              <w:rPr>
                <w:sz w:val="18"/>
                <w:szCs w:val="18"/>
              </w:rPr>
            </w:pPr>
            <w:r w:rsidRPr="00625ECB">
              <w:rPr>
                <w:sz w:val="18"/>
                <w:szCs w:val="18"/>
              </w:rPr>
              <w:t>172.16.0.115</w:t>
            </w:r>
          </w:p>
          <w:p w:rsidR="00106494" w:rsidRPr="00625ECB" w:rsidRDefault="00106494" w:rsidP="009A4CB8">
            <w:pPr>
              <w:spacing w:after="0"/>
              <w:jc w:val="center"/>
              <w:rPr>
                <w:sz w:val="18"/>
                <w:szCs w:val="18"/>
              </w:rPr>
            </w:pPr>
            <w:r w:rsidRPr="00625ECB">
              <w:rPr>
                <w:sz w:val="18"/>
                <w:szCs w:val="18"/>
              </w:rPr>
              <w:t>172.16.0.114</w:t>
            </w:r>
          </w:p>
          <w:p w:rsidR="00106494" w:rsidRPr="00625ECB" w:rsidRDefault="00106494" w:rsidP="009A4CB8">
            <w:pPr>
              <w:spacing w:after="0"/>
              <w:jc w:val="center"/>
              <w:rPr>
                <w:sz w:val="18"/>
                <w:szCs w:val="18"/>
              </w:rPr>
            </w:pPr>
            <w:r w:rsidRPr="00625ECB">
              <w:rPr>
                <w:sz w:val="18"/>
                <w:szCs w:val="18"/>
              </w:rPr>
              <w:t>172.16.0.119</w:t>
            </w:r>
          </w:p>
          <w:p w:rsidR="00106494" w:rsidRPr="00625ECB" w:rsidRDefault="00106494" w:rsidP="009A4CB8">
            <w:pPr>
              <w:spacing w:after="0"/>
              <w:jc w:val="center"/>
              <w:rPr>
                <w:sz w:val="18"/>
                <w:szCs w:val="18"/>
              </w:rPr>
            </w:pPr>
            <w:r w:rsidRPr="00625ECB">
              <w:rPr>
                <w:sz w:val="18"/>
                <w:szCs w:val="18"/>
              </w:rPr>
              <w:t>172.16.0.118</w:t>
            </w:r>
          </w:p>
          <w:p w:rsidR="00106494" w:rsidRPr="00625ECB" w:rsidRDefault="00106494" w:rsidP="009A4CB8">
            <w:pPr>
              <w:spacing w:after="0"/>
              <w:jc w:val="center"/>
              <w:rPr>
                <w:sz w:val="18"/>
                <w:szCs w:val="18"/>
              </w:rPr>
            </w:pPr>
            <w:r w:rsidRPr="00625ECB">
              <w:rPr>
                <w:sz w:val="18"/>
                <w:szCs w:val="18"/>
              </w:rPr>
              <w:t>172.16.0.117</w:t>
            </w:r>
          </w:p>
          <w:p w:rsidR="00106494" w:rsidRPr="00625ECB" w:rsidRDefault="00106494" w:rsidP="009A4CB8">
            <w:pPr>
              <w:spacing w:after="0"/>
              <w:jc w:val="center"/>
              <w:rPr>
                <w:sz w:val="18"/>
                <w:szCs w:val="18"/>
              </w:rPr>
            </w:pPr>
            <w:r w:rsidRPr="00625ECB">
              <w:rPr>
                <w:sz w:val="18"/>
                <w:szCs w:val="18"/>
              </w:rPr>
              <w:t>172.16.0.121</w:t>
            </w:r>
          </w:p>
          <w:p w:rsidR="00106494" w:rsidRPr="000A3142" w:rsidRDefault="00106494" w:rsidP="009A4CB8">
            <w:pPr>
              <w:spacing w:after="0"/>
              <w:jc w:val="center"/>
              <w:rPr>
                <w:sz w:val="18"/>
                <w:szCs w:val="18"/>
              </w:rPr>
            </w:pPr>
          </w:p>
        </w:tc>
        <w:tc>
          <w:tcPr>
            <w:tcW w:w="2707" w:type="dxa"/>
            <w:shd w:val="clear" w:color="auto" w:fill="D9D9D9" w:themeFill="background1" w:themeFillShade="D9"/>
            <w:vAlign w:val="center"/>
          </w:tcPr>
          <w:p w:rsidR="00106494" w:rsidRDefault="00106494" w:rsidP="009A4CB8">
            <w:pPr>
              <w:spacing w:after="0"/>
              <w:jc w:val="center"/>
              <w:rPr>
                <w:sz w:val="18"/>
                <w:szCs w:val="18"/>
              </w:rPr>
            </w:pPr>
            <w:r>
              <w:rPr>
                <w:sz w:val="18"/>
                <w:szCs w:val="18"/>
              </w:rPr>
              <w:t>172.16.0.120</w:t>
            </w:r>
          </w:p>
          <w:p w:rsidR="00106494" w:rsidRPr="00625ECB" w:rsidRDefault="00106494" w:rsidP="009A4CB8">
            <w:pPr>
              <w:spacing w:after="0"/>
              <w:jc w:val="center"/>
              <w:rPr>
                <w:sz w:val="18"/>
                <w:szCs w:val="18"/>
              </w:rPr>
            </w:pPr>
            <w:r w:rsidRPr="00625ECB">
              <w:rPr>
                <w:sz w:val="18"/>
                <w:szCs w:val="18"/>
              </w:rPr>
              <w:t>172.16.0.122</w:t>
            </w:r>
          </w:p>
          <w:p w:rsidR="00106494" w:rsidRPr="00625ECB" w:rsidRDefault="00106494" w:rsidP="009A4CB8">
            <w:pPr>
              <w:spacing w:after="0"/>
              <w:jc w:val="center"/>
              <w:rPr>
                <w:sz w:val="18"/>
                <w:szCs w:val="18"/>
              </w:rPr>
            </w:pPr>
            <w:r w:rsidRPr="00625ECB">
              <w:rPr>
                <w:sz w:val="18"/>
                <w:szCs w:val="18"/>
              </w:rPr>
              <w:t>172.16.0.123</w:t>
            </w:r>
          </w:p>
          <w:p w:rsidR="00106494" w:rsidRPr="00625ECB" w:rsidRDefault="00106494" w:rsidP="009A4CB8">
            <w:pPr>
              <w:spacing w:after="0"/>
              <w:jc w:val="center"/>
              <w:rPr>
                <w:sz w:val="18"/>
                <w:szCs w:val="18"/>
              </w:rPr>
            </w:pPr>
            <w:r w:rsidRPr="00625ECB">
              <w:rPr>
                <w:sz w:val="18"/>
                <w:szCs w:val="18"/>
              </w:rPr>
              <w:t>172.16.0.173</w:t>
            </w:r>
          </w:p>
          <w:p w:rsidR="00106494" w:rsidRPr="00625ECB" w:rsidRDefault="00106494" w:rsidP="009A4CB8">
            <w:pPr>
              <w:spacing w:after="0"/>
              <w:jc w:val="center"/>
              <w:rPr>
                <w:sz w:val="18"/>
                <w:szCs w:val="18"/>
              </w:rPr>
            </w:pPr>
            <w:r w:rsidRPr="00625ECB">
              <w:rPr>
                <w:sz w:val="18"/>
                <w:szCs w:val="18"/>
              </w:rPr>
              <w:t>172.16.0.175</w:t>
            </w:r>
          </w:p>
          <w:p w:rsidR="00106494" w:rsidRPr="00625ECB" w:rsidRDefault="00106494" w:rsidP="009A4CB8">
            <w:pPr>
              <w:spacing w:after="0"/>
              <w:jc w:val="center"/>
              <w:rPr>
                <w:sz w:val="18"/>
                <w:szCs w:val="18"/>
              </w:rPr>
            </w:pPr>
            <w:r w:rsidRPr="00625ECB">
              <w:rPr>
                <w:sz w:val="18"/>
                <w:szCs w:val="18"/>
              </w:rPr>
              <w:t>172.16.0.174</w:t>
            </w:r>
          </w:p>
          <w:p w:rsidR="00106494" w:rsidRPr="00625ECB" w:rsidRDefault="00106494" w:rsidP="009A4CB8">
            <w:pPr>
              <w:spacing w:after="0"/>
              <w:jc w:val="center"/>
              <w:rPr>
                <w:sz w:val="18"/>
                <w:szCs w:val="18"/>
              </w:rPr>
            </w:pPr>
            <w:r w:rsidRPr="00625ECB">
              <w:rPr>
                <w:sz w:val="18"/>
                <w:szCs w:val="18"/>
              </w:rPr>
              <w:t>172.16.0.172</w:t>
            </w:r>
          </w:p>
          <w:p w:rsidR="00106494" w:rsidRPr="00625ECB" w:rsidRDefault="00106494" w:rsidP="009A4CB8">
            <w:pPr>
              <w:spacing w:after="0"/>
              <w:jc w:val="center"/>
              <w:rPr>
                <w:sz w:val="18"/>
                <w:szCs w:val="18"/>
              </w:rPr>
            </w:pPr>
            <w:r w:rsidRPr="00625ECB">
              <w:rPr>
                <w:sz w:val="18"/>
                <w:szCs w:val="18"/>
              </w:rPr>
              <w:t>172.16.0.212</w:t>
            </w:r>
          </w:p>
          <w:p w:rsidR="00106494" w:rsidRPr="00625ECB" w:rsidRDefault="00106494" w:rsidP="009A4CB8">
            <w:pPr>
              <w:spacing w:after="0"/>
              <w:jc w:val="center"/>
              <w:rPr>
                <w:sz w:val="18"/>
                <w:szCs w:val="18"/>
              </w:rPr>
            </w:pPr>
            <w:r w:rsidRPr="00625ECB">
              <w:rPr>
                <w:sz w:val="18"/>
                <w:szCs w:val="18"/>
              </w:rPr>
              <w:t>172.16.0.214</w:t>
            </w:r>
          </w:p>
          <w:p w:rsidR="00106494" w:rsidRPr="00625ECB" w:rsidRDefault="00106494" w:rsidP="009A4CB8">
            <w:pPr>
              <w:spacing w:after="0"/>
              <w:jc w:val="center"/>
              <w:rPr>
                <w:sz w:val="18"/>
                <w:szCs w:val="18"/>
              </w:rPr>
            </w:pPr>
            <w:r w:rsidRPr="00625ECB">
              <w:rPr>
                <w:sz w:val="18"/>
                <w:szCs w:val="18"/>
              </w:rPr>
              <w:t>172.16.0.213</w:t>
            </w:r>
          </w:p>
          <w:p w:rsidR="00106494" w:rsidRPr="00625ECB" w:rsidRDefault="00106494" w:rsidP="009A4CB8">
            <w:pPr>
              <w:spacing w:after="0"/>
              <w:jc w:val="center"/>
              <w:rPr>
                <w:sz w:val="18"/>
                <w:szCs w:val="18"/>
              </w:rPr>
            </w:pPr>
            <w:r w:rsidRPr="00625ECB">
              <w:rPr>
                <w:sz w:val="18"/>
                <w:szCs w:val="18"/>
              </w:rPr>
              <w:t>172.16.0.219</w:t>
            </w:r>
          </w:p>
          <w:p w:rsidR="00106494" w:rsidRPr="00625ECB" w:rsidRDefault="00106494" w:rsidP="009A4CB8">
            <w:pPr>
              <w:spacing w:after="0"/>
              <w:jc w:val="center"/>
              <w:rPr>
                <w:sz w:val="18"/>
                <w:szCs w:val="18"/>
              </w:rPr>
            </w:pPr>
            <w:r w:rsidRPr="00625ECB">
              <w:rPr>
                <w:sz w:val="18"/>
                <w:szCs w:val="18"/>
              </w:rPr>
              <w:t>172.16.0.232</w:t>
            </w:r>
          </w:p>
          <w:p w:rsidR="00106494" w:rsidRPr="00625ECB" w:rsidRDefault="00106494" w:rsidP="009A4CB8">
            <w:pPr>
              <w:spacing w:after="0"/>
              <w:jc w:val="center"/>
              <w:rPr>
                <w:sz w:val="18"/>
                <w:szCs w:val="18"/>
              </w:rPr>
            </w:pPr>
            <w:r w:rsidRPr="00625ECB">
              <w:rPr>
                <w:sz w:val="18"/>
                <w:szCs w:val="18"/>
              </w:rPr>
              <w:t>172.16.0.233</w:t>
            </w:r>
          </w:p>
          <w:p w:rsidR="00106494" w:rsidRPr="00625ECB" w:rsidRDefault="00106494" w:rsidP="009A4CB8">
            <w:pPr>
              <w:spacing w:after="0"/>
              <w:jc w:val="center"/>
              <w:rPr>
                <w:sz w:val="18"/>
                <w:szCs w:val="18"/>
              </w:rPr>
            </w:pPr>
            <w:r w:rsidRPr="00625ECB">
              <w:rPr>
                <w:sz w:val="18"/>
                <w:szCs w:val="18"/>
              </w:rPr>
              <w:t>172.16.0.231</w:t>
            </w:r>
          </w:p>
          <w:p w:rsidR="00106494" w:rsidRPr="00625ECB" w:rsidRDefault="00106494" w:rsidP="009A4CB8">
            <w:pPr>
              <w:spacing w:after="0"/>
              <w:jc w:val="center"/>
              <w:rPr>
                <w:sz w:val="18"/>
                <w:szCs w:val="18"/>
              </w:rPr>
            </w:pPr>
            <w:r w:rsidRPr="00625ECB">
              <w:rPr>
                <w:sz w:val="18"/>
                <w:szCs w:val="18"/>
              </w:rPr>
              <w:t>172.16.0.238</w:t>
            </w:r>
          </w:p>
          <w:p w:rsidR="00106494" w:rsidRPr="00625ECB" w:rsidRDefault="00106494" w:rsidP="009A4CB8">
            <w:pPr>
              <w:spacing w:after="0"/>
              <w:jc w:val="center"/>
              <w:rPr>
                <w:sz w:val="18"/>
                <w:szCs w:val="18"/>
              </w:rPr>
            </w:pPr>
            <w:r w:rsidRPr="00625ECB">
              <w:rPr>
                <w:sz w:val="18"/>
                <w:szCs w:val="18"/>
              </w:rPr>
              <w:t>172.16.0.240</w:t>
            </w:r>
          </w:p>
          <w:p w:rsidR="00106494" w:rsidRPr="00625ECB" w:rsidRDefault="00106494" w:rsidP="009A4CB8">
            <w:pPr>
              <w:spacing w:after="0"/>
              <w:jc w:val="center"/>
              <w:rPr>
                <w:sz w:val="18"/>
                <w:szCs w:val="18"/>
              </w:rPr>
            </w:pPr>
            <w:r w:rsidRPr="00625ECB">
              <w:rPr>
                <w:sz w:val="18"/>
                <w:szCs w:val="18"/>
              </w:rPr>
              <w:t>172.16.0.239</w:t>
            </w:r>
          </w:p>
          <w:p w:rsidR="00106494" w:rsidRPr="00625ECB" w:rsidRDefault="00106494" w:rsidP="009A4CB8">
            <w:pPr>
              <w:spacing w:after="0"/>
              <w:jc w:val="center"/>
              <w:rPr>
                <w:sz w:val="18"/>
                <w:szCs w:val="18"/>
              </w:rPr>
            </w:pPr>
            <w:r w:rsidRPr="00625ECB">
              <w:rPr>
                <w:sz w:val="18"/>
                <w:szCs w:val="18"/>
              </w:rPr>
              <w:t>172.16.0.241</w:t>
            </w:r>
          </w:p>
          <w:p w:rsidR="00106494" w:rsidRPr="00625ECB" w:rsidRDefault="00106494" w:rsidP="009A4CB8">
            <w:pPr>
              <w:spacing w:after="0"/>
              <w:jc w:val="center"/>
              <w:rPr>
                <w:sz w:val="18"/>
                <w:szCs w:val="18"/>
              </w:rPr>
            </w:pPr>
            <w:r w:rsidRPr="00625ECB">
              <w:rPr>
                <w:sz w:val="18"/>
                <w:szCs w:val="18"/>
              </w:rPr>
              <w:t>172.16.0.242</w:t>
            </w:r>
          </w:p>
          <w:p w:rsidR="00106494" w:rsidRPr="00625ECB" w:rsidRDefault="00106494" w:rsidP="009A4CB8">
            <w:pPr>
              <w:spacing w:after="0"/>
              <w:jc w:val="center"/>
              <w:rPr>
                <w:sz w:val="18"/>
                <w:szCs w:val="18"/>
              </w:rPr>
            </w:pPr>
            <w:r w:rsidRPr="00625ECB">
              <w:rPr>
                <w:sz w:val="18"/>
                <w:szCs w:val="18"/>
              </w:rPr>
              <w:t>172.16.0.244</w:t>
            </w:r>
          </w:p>
          <w:p w:rsidR="00106494" w:rsidRPr="00625ECB" w:rsidRDefault="00106494" w:rsidP="009A4CB8">
            <w:pPr>
              <w:spacing w:after="0"/>
              <w:jc w:val="center"/>
              <w:rPr>
                <w:sz w:val="18"/>
                <w:szCs w:val="18"/>
              </w:rPr>
            </w:pPr>
            <w:r w:rsidRPr="00625ECB">
              <w:rPr>
                <w:sz w:val="18"/>
                <w:szCs w:val="18"/>
              </w:rPr>
              <w:t>172.16.0.245</w:t>
            </w:r>
          </w:p>
          <w:p w:rsidR="00106494" w:rsidRPr="00625ECB" w:rsidRDefault="00106494" w:rsidP="009A4CB8">
            <w:pPr>
              <w:spacing w:after="0"/>
              <w:jc w:val="center"/>
              <w:rPr>
                <w:sz w:val="18"/>
                <w:szCs w:val="18"/>
              </w:rPr>
            </w:pPr>
            <w:r w:rsidRPr="00625ECB">
              <w:rPr>
                <w:sz w:val="18"/>
                <w:szCs w:val="18"/>
              </w:rPr>
              <w:t>172.16.0.248</w:t>
            </w:r>
          </w:p>
          <w:p w:rsidR="00106494" w:rsidRPr="00625ECB" w:rsidRDefault="00106494" w:rsidP="009A4CB8">
            <w:pPr>
              <w:spacing w:after="0"/>
              <w:jc w:val="center"/>
              <w:rPr>
                <w:sz w:val="18"/>
                <w:szCs w:val="18"/>
              </w:rPr>
            </w:pPr>
            <w:r w:rsidRPr="00625ECB">
              <w:rPr>
                <w:sz w:val="18"/>
                <w:szCs w:val="18"/>
              </w:rPr>
              <w:t>172.16.0.247</w:t>
            </w:r>
          </w:p>
          <w:p w:rsidR="00106494" w:rsidRPr="00625ECB" w:rsidRDefault="00106494" w:rsidP="009A4CB8">
            <w:pPr>
              <w:spacing w:after="0"/>
              <w:jc w:val="center"/>
              <w:rPr>
                <w:sz w:val="18"/>
                <w:szCs w:val="18"/>
              </w:rPr>
            </w:pPr>
            <w:r w:rsidRPr="00625ECB">
              <w:rPr>
                <w:sz w:val="18"/>
                <w:szCs w:val="18"/>
              </w:rPr>
              <w:t>172.16.0.249</w:t>
            </w:r>
          </w:p>
          <w:p w:rsidR="00106494" w:rsidRPr="00625ECB" w:rsidRDefault="00106494" w:rsidP="009A4CB8">
            <w:pPr>
              <w:spacing w:after="0"/>
              <w:jc w:val="center"/>
              <w:rPr>
                <w:sz w:val="18"/>
                <w:szCs w:val="18"/>
              </w:rPr>
            </w:pPr>
            <w:r w:rsidRPr="00625ECB">
              <w:rPr>
                <w:sz w:val="18"/>
                <w:szCs w:val="18"/>
              </w:rPr>
              <w:t>172.16.0.235</w:t>
            </w:r>
          </w:p>
          <w:p w:rsidR="00106494" w:rsidRDefault="00106494" w:rsidP="009A4CB8">
            <w:pPr>
              <w:spacing w:after="0"/>
              <w:jc w:val="center"/>
              <w:rPr>
                <w:sz w:val="18"/>
                <w:szCs w:val="18"/>
              </w:rPr>
            </w:pPr>
            <w:r>
              <w:rPr>
                <w:sz w:val="18"/>
                <w:szCs w:val="18"/>
              </w:rPr>
              <w:t>172.16.0.234</w:t>
            </w:r>
          </w:p>
          <w:p w:rsidR="00106494" w:rsidRPr="000A3142" w:rsidRDefault="00106494" w:rsidP="009A4CB8">
            <w:pPr>
              <w:spacing w:after="0"/>
              <w:rPr>
                <w:sz w:val="18"/>
                <w:szCs w:val="18"/>
              </w:rPr>
            </w:pPr>
          </w:p>
        </w:tc>
      </w:tr>
    </w:tbl>
    <w:p w:rsidR="005A7EDF" w:rsidRDefault="005A7EDF">
      <w:pPr>
        <w:spacing w:after="0"/>
        <w:jc w:val="left"/>
      </w:pPr>
    </w:p>
    <w:p w:rsidR="005A7EDF" w:rsidRDefault="005A7EDF">
      <w:pPr>
        <w:spacing w:after="0"/>
        <w:jc w:val="left"/>
      </w:pPr>
      <w:r>
        <w:br w:type="page"/>
      </w:r>
    </w:p>
    <w:p w:rsidR="006B19C2" w:rsidRDefault="006B19C2" w:rsidP="006B19C2">
      <w:pPr>
        <w:pStyle w:val="Caption"/>
        <w:keepNext/>
      </w:pPr>
      <w:bookmarkStart w:id="205" w:name="_Toc499887959"/>
      <w:r>
        <w:lastRenderedPageBreak/>
        <w:t xml:space="preserve">Figure </w:t>
      </w:r>
      <w:r w:rsidR="007D4CB3">
        <w:t>82</w:t>
      </w:r>
      <w:r>
        <w:t xml:space="preserve">: </w:t>
      </w:r>
      <w:r w:rsidR="00594569">
        <w:t xml:space="preserve">Table - </w:t>
      </w:r>
      <w:r>
        <w:t>Full List of Live Devices Found in the 172.16.1.0/24 Subnet:</w:t>
      </w:r>
      <w:bookmarkEnd w:id="205"/>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6B19C2" w:rsidRPr="0075566D" w:rsidTr="009A4CB8">
        <w:trPr>
          <w:trHeight w:val="440"/>
          <w:jc w:val="center"/>
        </w:trPr>
        <w:tc>
          <w:tcPr>
            <w:tcW w:w="2707" w:type="dxa"/>
            <w:shd w:val="clear" w:color="auto" w:fill="D9D9D9" w:themeFill="background1" w:themeFillShade="D9"/>
            <w:vAlign w:val="center"/>
          </w:tcPr>
          <w:p w:rsidR="006B19C2" w:rsidRPr="00625ECB" w:rsidRDefault="006B19C2" w:rsidP="009A4CB8">
            <w:pPr>
              <w:spacing w:after="0"/>
              <w:jc w:val="center"/>
              <w:rPr>
                <w:sz w:val="18"/>
                <w:szCs w:val="18"/>
              </w:rPr>
            </w:pPr>
            <w:r w:rsidRPr="00625ECB">
              <w:rPr>
                <w:sz w:val="18"/>
                <w:szCs w:val="18"/>
              </w:rPr>
              <w:t>172.16.1.1</w:t>
            </w:r>
          </w:p>
          <w:p w:rsidR="006B19C2" w:rsidRPr="00625ECB" w:rsidRDefault="006B19C2" w:rsidP="009A4CB8">
            <w:pPr>
              <w:spacing w:after="0"/>
              <w:jc w:val="center"/>
              <w:rPr>
                <w:sz w:val="18"/>
                <w:szCs w:val="18"/>
              </w:rPr>
            </w:pPr>
            <w:r w:rsidRPr="00625ECB">
              <w:rPr>
                <w:sz w:val="18"/>
                <w:szCs w:val="18"/>
              </w:rPr>
              <w:t>172.16.1.3</w:t>
            </w:r>
          </w:p>
          <w:p w:rsidR="006B19C2" w:rsidRPr="00625ECB" w:rsidRDefault="006B19C2" w:rsidP="009A4CB8">
            <w:pPr>
              <w:spacing w:after="0"/>
              <w:jc w:val="center"/>
              <w:rPr>
                <w:sz w:val="18"/>
                <w:szCs w:val="18"/>
              </w:rPr>
            </w:pPr>
            <w:r w:rsidRPr="00625ECB">
              <w:rPr>
                <w:sz w:val="18"/>
                <w:szCs w:val="18"/>
              </w:rPr>
              <w:t>172.16.1.9</w:t>
            </w:r>
          </w:p>
          <w:p w:rsidR="006B19C2" w:rsidRPr="00625ECB" w:rsidRDefault="006B19C2" w:rsidP="009A4CB8">
            <w:pPr>
              <w:spacing w:after="0"/>
              <w:jc w:val="center"/>
              <w:rPr>
                <w:sz w:val="18"/>
                <w:szCs w:val="18"/>
              </w:rPr>
            </w:pPr>
            <w:r w:rsidRPr="00625ECB">
              <w:rPr>
                <w:sz w:val="18"/>
                <w:szCs w:val="18"/>
              </w:rPr>
              <w:t>172.16.1.8</w:t>
            </w:r>
          </w:p>
          <w:p w:rsidR="006B19C2" w:rsidRDefault="006B19C2" w:rsidP="009A4CB8">
            <w:pPr>
              <w:spacing w:after="0"/>
              <w:jc w:val="center"/>
              <w:rPr>
                <w:sz w:val="18"/>
                <w:szCs w:val="18"/>
              </w:rPr>
            </w:pPr>
            <w:r>
              <w:rPr>
                <w:sz w:val="18"/>
                <w:szCs w:val="18"/>
              </w:rPr>
              <w:t>172.16.1.7</w:t>
            </w:r>
          </w:p>
          <w:p w:rsidR="006B19C2" w:rsidRPr="000A3142" w:rsidRDefault="006B19C2" w:rsidP="009A4CB8">
            <w:pPr>
              <w:spacing w:after="0"/>
              <w:jc w:val="center"/>
              <w:rPr>
                <w:sz w:val="18"/>
                <w:szCs w:val="18"/>
              </w:rPr>
            </w:pPr>
          </w:p>
        </w:tc>
        <w:tc>
          <w:tcPr>
            <w:tcW w:w="2707" w:type="dxa"/>
            <w:shd w:val="clear" w:color="auto" w:fill="D9D9D9" w:themeFill="background1" w:themeFillShade="D9"/>
            <w:vAlign w:val="center"/>
          </w:tcPr>
          <w:p w:rsidR="006B19C2" w:rsidRPr="00625ECB" w:rsidRDefault="006B19C2" w:rsidP="009A4CB8">
            <w:pPr>
              <w:spacing w:after="0"/>
              <w:jc w:val="center"/>
              <w:rPr>
                <w:sz w:val="18"/>
                <w:szCs w:val="18"/>
              </w:rPr>
            </w:pPr>
            <w:r w:rsidRPr="00625ECB">
              <w:rPr>
                <w:sz w:val="18"/>
                <w:szCs w:val="18"/>
              </w:rPr>
              <w:t>172.16.1.10</w:t>
            </w:r>
          </w:p>
          <w:p w:rsidR="006B19C2" w:rsidRPr="00625ECB" w:rsidRDefault="006B19C2" w:rsidP="009A4CB8">
            <w:pPr>
              <w:spacing w:after="0"/>
              <w:jc w:val="center"/>
              <w:rPr>
                <w:sz w:val="18"/>
                <w:szCs w:val="18"/>
              </w:rPr>
            </w:pPr>
            <w:r w:rsidRPr="00625ECB">
              <w:rPr>
                <w:sz w:val="18"/>
                <w:szCs w:val="18"/>
              </w:rPr>
              <w:t>172.16.1.11</w:t>
            </w:r>
          </w:p>
          <w:p w:rsidR="006B19C2" w:rsidRPr="00625ECB" w:rsidRDefault="006B19C2" w:rsidP="009A4CB8">
            <w:pPr>
              <w:spacing w:after="0"/>
              <w:jc w:val="center"/>
              <w:rPr>
                <w:sz w:val="18"/>
                <w:szCs w:val="18"/>
              </w:rPr>
            </w:pPr>
            <w:r w:rsidRPr="00625ECB">
              <w:rPr>
                <w:sz w:val="18"/>
                <w:szCs w:val="18"/>
              </w:rPr>
              <w:t>172.16.1.12</w:t>
            </w:r>
          </w:p>
          <w:p w:rsidR="006B19C2" w:rsidRPr="00625ECB" w:rsidRDefault="006B19C2" w:rsidP="009A4CB8">
            <w:pPr>
              <w:spacing w:after="0"/>
              <w:jc w:val="center"/>
              <w:rPr>
                <w:sz w:val="18"/>
                <w:szCs w:val="18"/>
              </w:rPr>
            </w:pPr>
            <w:r w:rsidRPr="00625ECB">
              <w:rPr>
                <w:sz w:val="18"/>
                <w:szCs w:val="18"/>
              </w:rPr>
              <w:t>172.16.1.15</w:t>
            </w:r>
          </w:p>
          <w:p w:rsidR="006B19C2" w:rsidRDefault="006B19C2" w:rsidP="009A4CB8">
            <w:pPr>
              <w:spacing w:after="0"/>
              <w:jc w:val="center"/>
              <w:rPr>
                <w:sz w:val="18"/>
                <w:szCs w:val="18"/>
              </w:rPr>
            </w:pPr>
            <w:r>
              <w:rPr>
                <w:sz w:val="18"/>
                <w:szCs w:val="18"/>
              </w:rPr>
              <w:t>172.16.1.18</w:t>
            </w:r>
          </w:p>
          <w:p w:rsidR="006B19C2" w:rsidRPr="000A3142" w:rsidRDefault="006B19C2" w:rsidP="009A4CB8">
            <w:pPr>
              <w:spacing w:after="0"/>
              <w:jc w:val="center"/>
              <w:rPr>
                <w:sz w:val="18"/>
                <w:szCs w:val="18"/>
              </w:rPr>
            </w:pPr>
          </w:p>
        </w:tc>
        <w:tc>
          <w:tcPr>
            <w:tcW w:w="2707" w:type="dxa"/>
            <w:shd w:val="clear" w:color="auto" w:fill="D9D9D9" w:themeFill="background1" w:themeFillShade="D9"/>
            <w:vAlign w:val="center"/>
          </w:tcPr>
          <w:p w:rsidR="006B19C2" w:rsidRPr="00625ECB" w:rsidRDefault="006B19C2" w:rsidP="009A4CB8">
            <w:pPr>
              <w:spacing w:after="0"/>
              <w:jc w:val="center"/>
              <w:rPr>
                <w:sz w:val="18"/>
                <w:szCs w:val="18"/>
              </w:rPr>
            </w:pPr>
            <w:r w:rsidRPr="00625ECB">
              <w:rPr>
                <w:sz w:val="18"/>
                <w:szCs w:val="18"/>
              </w:rPr>
              <w:t>172.16.1.28</w:t>
            </w:r>
          </w:p>
          <w:p w:rsidR="006B19C2" w:rsidRPr="00625ECB" w:rsidRDefault="006B19C2" w:rsidP="009A4CB8">
            <w:pPr>
              <w:spacing w:after="0"/>
              <w:jc w:val="center"/>
              <w:rPr>
                <w:sz w:val="18"/>
                <w:szCs w:val="18"/>
              </w:rPr>
            </w:pPr>
            <w:r w:rsidRPr="00625ECB">
              <w:rPr>
                <w:sz w:val="18"/>
                <w:szCs w:val="18"/>
              </w:rPr>
              <w:t>172.16.1.31</w:t>
            </w:r>
          </w:p>
          <w:p w:rsidR="006B19C2" w:rsidRPr="00625ECB" w:rsidRDefault="006B19C2" w:rsidP="009A4CB8">
            <w:pPr>
              <w:spacing w:after="0"/>
              <w:jc w:val="center"/>
              <w:rPr>
                <w:sz w:val="18"/>
                <w:szCs w:val="18"/>
              </w:rPr>
            </w:pPr>
            <w:r w:rsidRPr="00625ECB">
              <w:rPr>
                <w:sz w:val="18"/>
                <w:szCs w:val="18"/>
              </w:rPr>
              <w:t>172.16.1.35</w:t>
            </w:r>
          </w:p>
          <w:p w:rsidR="006B19C2" w:rsidRPr="00625ECB" w:rsidRDefault="006B19C2" w:rsidP="009A4CB8">
            <w:pPr>
              <w:spacing w:after="0"/>
              <w:jc w:val="center"/>
              <w:rPr>
                <w:sz w:val="18"/>
                <w:szCs w:val="18"/>
              </w:rPr>
            </w:pPr>
            <w:r w:rsidRPr="00625ECB">
              <w:rPr>
                <w:sz w:val="18"/>
                <w:szCs w:val="18"/>
              </w:rPr>
              <w:t>172.16.1.37</w:t>
            </w:r>
          </w:p>
          <w:p w:rsidR="006B19C2" w:rsidRDefault="006B19C2" w:rsidP="009A4CB8">
            <w:pPr>
              <w:spacing w:after="0"/>
              <w:jc w:val="center"/>
              <w:rPr>
                <w:sz w:val="18"/>
                <w:szCs w:val="18"/>
              </w:rPr>
            </w:pPr>
            <w:r>
              <w:rPr>
                <w:sz w:val="18"/>
                <w:szCs w:val="18"/>
              </w:rPr>
              <w:t>172.16.1.77</w:t>
            </w:r>
          </w:p>
          <w:p w:rsidR="006B19C2" w:rsidRPr="000A3142" w:rsidRDefault="006B19C2" w:rsidP="009A4CB8">
            <w:pPr>
              <w:spacing w:after="0"/>
              <w:jc w:val="center"/>
              <w:rPr>
                <w:sz w:val="18"/>
                <w:szCs w:val="18"/>
              </w:rPr>
            </w:pPr>
          </w:p>
        </w:tc>
        <w:tc>
          <w:tcPr>
            <w:tcW w:w="2707" w:type="dxa"/>
            <w:shd w:val="clear" w:color="auto" w:fill="D9D9D9" w:themeFill="background1" w:themeFillShade="D9"/>
            <w:vAlign w:val="center"/>
          </w:tcPr>
          <w:p w:rsidR="006B19C2" w:rsidRPr="00625ECB" w:rsidRDefault="006B19C2" w:rsidP="009A4CB8">
            <w:pPr>
              <w:spacing w:after="0"/>
              <w:jc w:val="center"/>
              <w:rPr>
                <w:sz w:val="18"/>
                <w:szCs w:val="18"/>
              </w:rPr>
            </w:pPr>
            <w:r w:rsidRPr="00625ECB">
              <w:rPr>
                <w:sz w:val="18"/>
                <w:szCs w:val="18"/>
              </w:rPr>
              <w:t>172.16.1.90</w:t>
            </w:r>
          </w:p>
          <w:p w:rsidR="006B19C2" w:rsidRPr="00625ECB" w:rsidRDefault="006B19C2" w:rsidP="009A4CB8">
            <w:pPr>
              <w:spacing w:after="0"/>
              <w:jc w:val="center"/>
              <w:rPr>
                <w:sz w:val="18"/>
                <w:szCs w:val="18"/>
              </w:rPr>
            </w:pPr>
            <w:r w:rsidRPr="00625ECB">
              <w:rPr>
                <w:sz w:val="18"/>
                <w:szCs w:val="18"/>
              </w:rPr>
              <w:t>172.16.1.96</w:t>
            </w:r>
          </w:p>
          <w:p w:rsidR="006B19C2" w:rsidRPr="00625ECB" w:rsidRDefault="006B19C2" w:rsidP="009A4CB8">
            <w:pPr>
              <w:spacing w:after="0"/>
              <w:jc w:val="center"/>
              <w:rPr>
                <w:sz w:val="18"/>
                <w:szCs w:val="18"/>
              </w:rPr>
            </w:pPr>
            <w:r w:rsidRPr="00625ECB">
              <w:rPr>
                <w:sz w:val="18"/>
                <w:szCs w:val="18"/>
              </w:rPr>
              <w:t>172.16.1.172</w:t>
            </w:r>
          </w:p>
          <w:p w:rsidR="006B19C2" w:rsidRPr="00625ECB" w:rsidRDefault="006B19C2" w:rsidP="009A4CB8">
            <w:pPr>
              <w:spacing w:after="0"/>
              <w:jc w:val="center"/>
              <w:rPr>
                <w:sz w:val="18"/>
                <w:szCs w:val="18"/>
              </w:rPr>
            </w:pPr>
            <w:r w:rsidRPr="00625ECB">
              <w:rPr>
                <w:sz w:val="18"/>
                <w:szCs w:val="18"/>
              </w:rPr>
              <w:t>172.16.1.173</w:t>
            </w:r>
          </w:p>
          <w:p w:rsidR="006B19C2" w:rsidRPr="00625ECB" w:rsidRDefault="006B19C2" w:rsidP="009A4CB8">
            <w:pPr>
              <w:spacing w:after="0"/>
              <w:jc w:val="center"/>
              <w:rPr>
                <w:sz w:val="18"/>
                <w:szCs w:val="18"/>
              </w:rPr>
            </w:pPr>
            <w:r w:rsidRPr="00625ECB">
              <w:rPr>
                <w:sz w:val="18"/>
                <w:szCs w:val="18"/>
              </w:rPr>
              <w:t>172.16.1.174</w:t>
            </w:r>
          </w:p>
          <w:p w:rsidR="006B19C2" w:rsidRPr="000A3142" w:rsidRDefault="006B19C2" w:rsidP="009A4CB8">
            <w:pPr>
              <w:spacing w:after="0"/>
              <w:jc w:val="center"/>
              <w:rPr>
                <w:sz w:val="18"/>
                <w:szCs w:val="18"/>
              </w:rPr>
            </w:pPr>
            <w:r>
              <w:rPr>
                <w:sz w:val="18"/>
                <w:szCs w:val="18"/>
              </w:rPr>
              <w:t>172.16.1.175</w:t>
            </w:r>
          </w:p>
        </w:tc>
      </w:tr>
    </w:tbl>
    <w:p w:rsidR="006B19C2" w:rsidRDefault="006B19C2" w:rsidP="006B19C2"/>
    <w:p w:rsidR="008302B3" w:rsidRDefault="008302B3" w:rsidP="008302B3">
      <w:pPr>
        <w:pStyle w:val="Caption"/>
        <w:keepNext/>
      </w:pPr>
      <w:bookmarkStart w:id="206" w:name="_Toc499887960"/>
      <w:r>
        <w:t xml:space="preserve">Figure </w:t>
      </w:r>
      <w:r w:rsidR="007D4CB3">
        <w:t>83</w:t>
      </w:r>
      <w:r>
        <w:t xml:space="preserve">: </w:t>
      </w:r>
      <w:r w:rsidR="00594569">
        <w:t xml:space="preserve">Table - </w:t>
      </w:r>
      <w:r>
        <w:t>Full List of Live Devices Found in the 192.168.101.0/24</w:t>
      </w:r>
      <w:r w:rsidR="00413D70">
        <w:t xml:space="preserve"> &amp; 192.168.205.0/24</w:t>
      </w:r>
      <w:r>
        <w:t xml:space="preserve"> Subnet</w:t>
      </w:r>
      <w:r w:rsidR="00413D70">
        <w:t>s</w:t>
      </w:r>
      <w:r>
        <w:t>:</w:t>
      </w:r>
      <w:bookmarkEnd w:id="206"/>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C901B4" w:rsidRPr="0075566D" w:rsidTr="00DD71EC">
        <w:trPr>
          <w:trHeight w:val="5570"/>
          <w:jc w:val="center"/>
        </w:trPr>
        <w:tc>
          <w:tcPr>
            <w:tcW w:w="2707" w:type="dxa"/>
            <w:shd w:val="clear" w:color="auto" w:fill="D9D9D9" w:themeFill="background1" w:themeFillShade="D9"/>
            <w:vAlign w:val="center"/>
          </w:tcPr>
          <w:p w:rsidR="00413D70" w:rsidRPr="00413D70" w:rsidRDefault="00413D70" w:rsidP="00413D70">
            <w:pPr>
              <w:spacing w:after="0"/>
              <w:jc w:val="center"/>
              <w:rPr>
                <w:sz w:val="18"/>
                <w:szCs w:val="18"/>
              </w:rPr>
            </w:pPr>
            <w:r w:rsidRPr="00413D70">
              <w:rPr>
                <w:sz w:val="18"/>
                <w:szCs w:val="18"/>
              </w:rPr>
              <w:t>192.168.101.1</w:t>
            </w:r>
          </w:p>
          <w:p w:rsidR="00413D70" w:rsidRPr="00413D70" w:rsidRDefault="00413D70" w:rsidP="00413D70">
            <w:pPr>
              <w:spacing w:after="0"/>
              <w:jc w:val="center"/>
              <w:rPr>
                <w:sz w:val="18"/>
                <w:szCs w:val="18"/>
              </w:rPr>
            </w:pPr>
            <w:r w:rsidRPr="00413D70">
              <w:rPr>
                <w:sz w:val="18"/>
                <w:szCs w:val="18"/>
              </w:rPr>
              <w:t>192.168.101.12</w:t>
            </w:r>
          </w:p>
          <w:p w:rsidR="00413D70" w:rsidRPr="00413D70" w:rsidRDefault="00413D70" w:rsidP="00413D70">
            <w:pPr>
              <w:spacing w:after="0"/>
              <w:jc w:val="center"/>
              <w:rPr>
                <w:sz w:val="18"/>
                <w:szCs w:val="18"/>
              </w:rPr>
            </w:pPr>
            <w:r w:rsidRPr="00413D70">
              <w:rPr>
                <w:sz w:val="18"/>
                <w:szCs w:val="18"/>
              </w:rPr>
              <w:t>192.168.101.11</w:t>
            </w:r>
          </w:p>
          <w:p w:rsidR="00413D70" w:rsidRPr="00413D70" w:rsidRDefault="00413D70" w:rsidP="00413D70">
            <w:pPr>
              <w:spacing w:after="0"/>
              <w:jc w:val="center"/>
              <w:rPr>
                <w:sz w:val="18"/>
                <w:szCs w:val="18"/>
              </w:rPr>
            </w:pPr>
            <w:r w:rsidRPr="00413D70">
              <w:rPr>
                <w:sz w:val="18"/>
                <w:szCs w:val="18"/>
              </w:rPr>
              <w:t>192.168.101.16</w:t>
            </w:r>
          </w:p>
          <w:p w:rsidR="00413D70" w:rsidRPr="00413D70" w:rsidRDefault="00413D70" w:rsidP="00413D70">
            <w:pPr>
              <w:spacing w:after="0"/>
              <w:jc w:val="center"/>
              <w:rPr>
                <w:sz w:val="18"/>
                <w:szCs w:val="18"/>
              </w:rPr>
            </w:pPr>
            <w:r w:rsidRPr="00413D70">
              <w:rPr>
                <w:sz w:val="18"/>
                <w:szCs w:val="18"/>
              </w:rPr>
              <w:t>192.168.101.17</w:t>
            </w:r>
          </w:p>
          <w:p w:rsidR="00413D70" w:rsidRPr="00413D70" w:rsidRDefault="00413D70" w:rsidP="00413D70">
            <w:pPr>
              <w:spacing w:after="0"/>
              <w:jc w:val="center"/>
              <w:rPr>
                <w:sz w:val="18"/>
                <w:szCs w:val="18"/>
              </w:rPr>
            </w:pPr>
            <w:r w:rsidRPr="00413D70">
              <w:rPr>
                <w:sz w:val="18"/>
                <w:szCs w:val="18"/>
              </w:rPr>
              <w:t>192.168.101.18</w:t>
            </w:r>
          </w:p>
          <w:p w:rsidR="00413D70" w:rsidRPr="00413D70" w:rsidRDefault="00413D70" w:rsidP="00413D70">
            <w:pPr>
              <w:spacing w:after="0"/>
              <w:jc w:val="center"/>
              <w:rPr>
                <w:sz w:val="18"/>
                <w:szCs w:val="18"/>
              </w:rPr>
            </w:pPr>
            <w:r w:rsidRPr="00413D70">
              <w:rPr>
                <w:sz w:val="18"/>
                <w:szCs w:val="18"/>
              </w:rPr>
              <w:t>192.168.101.19</w:t>
            </w:r>
          </w:p>
          <w:p w:rsidR="00413D70" w:rsidRPr="00413D70" w:rsidRDefault="00413D70" w:rsidP="00413D70">
            <w:pPr>
              <w:spacing w:after="0"/>
              <w:jc w:val="center"/>
              <w:rPr>
                <w:sz w:val="18"/>
                <w:szCs w:val="18"/>
              </w:rPr>
            </w:pPr>
            <w:r w:rsidRPr="00413D70">
              <w:rPr>
                <w:sz w:val="18"/>
                <w:szCs w:val="18"/>
              </w:rPr>
              <w:t>192.168.101.26</w:t>
            </w:r>
          </w:p>
          <w:p w:rsidR="00413D70" w:rsidRPr="00413D70" w:rsidRDefault="00413D70" w:rsidP="00413D70">
            <w:pPr>
              <w:spacing w:after="0"/>
              <w:jc w:val="center"/>
              <w:rPr>
                <w:sz w:val="18"/>
                <w:szCs w:val="18"/>
              </w:rPr>
            </w:pPr>
            <w:r w:rsidRPr="00413D70">
              <w:rPr>
                <w:sz w:val="18"/>
                <w:szCs w:val="18"/>
              </w:rPr>
              <w:t>192.168.101.27</w:t>
            </w:r>
          </w:p>
          <w:p w:rsidR="00413D70" w:rsidRPr="00413D70" w:rsidRDefault="00413D70" w:rsidP="00413D70">
            <w:pPr>
              <w:spacing w:after="0"/>
              <w:jc w:val="center"/>
              <w:rPr>
                <w:sz w:val="18"/>
                <w:szCs w:val="18"/>
              </w:rPr>
            </w:pPr>
            <w:r w:rsidRPr="00413D70">
              <w:rPr>
                <w:sz w:val="18"/>
                <w:szCs w:val="18"/>
              </w:rPr>
              <w:t>192.168.101.30</w:t>
            </w:r>
          </w:p>
          <w:p w:rsidR="00413D70" w:rsidRPr="00413D70" w:rsidRDefault="00413D70" w:rsidP="00413D70">
            <w:pPr>
              <w:spacing w:after="0"/>
              <w:jc w:val="center"/>
              <w:rPr>
                <w:sz w:val="18"/>
                <w:szCs w:val="18"/>
              </w:rPr>
            </w:pPr>
            <w:r w:rsidRPr="00413D70">
              <w:rPr>
                <w:sz w:val="18"/>
                <w:szCs w:val="18"/>
              </w:rPr>
              <w:t>192.168.101.28</w:t>
            </w:r>
          </w:p>
          <w:p w:rsidR="00413D70" w:rsidRPr="00413D70" w:rsidRDefault="00413D70" w:rsidP="00413D70">
            <w:pPr>
              <w:spacing w:after="0"/>
              <w:jc w:val="center"/>
              <w:rPr>
                <w:sz w:val="18"/>
                <w:szCs w:val="18"/>
              </w:rPr>
            </w:pPr>
            <w:r w:rsidRPr="00413D70">
              <w:rPr>
                <w:sz w:val="18"/>
                <w:szCs w:val="18"/>
              </w:rPr>
              <w:t>192.168.101.34</w:t>
            </w:r>
          </w:p>
          <w:p w:rsidR="00413D70" w:rsidRPr="00413D70" w:rsidRDefault="00413D70" w:rsidP="00413D70">
            <w:pPr>
              <w:spacing w:after="0"/>
              <w:jc w:val="center"/>
              <w:rPr>
                <w:sz w:val="18"/>
                <w:szCs w:val="18"/>
              </w:rPr>
            </w:pPr>
            <w:r w:rsidRPr="00413D70">
              <w:rPr>
                <w:sz w:val="18"/>
                <w:szCs w:val="18"/>
              </w:rPr>
              <w:t>192.168.101.38</w:t>
            </w:r>
          </w:p>
          <w:p w:rsidR="00413D70" w:rsidRPr="00413D70" w:rsidRDefault="00413D70" w:rsidP="00413D70">
            <w:pPr>
              <w:spacing w:after="0"/>
              <w:jc w:val="center"/>
              <w:rPr>
                <w:sz w:val="18"/>
                <w:szCs w:val="18"/>
              </w:rPr>
            </w:pPr>
            <w:r w:rsidRPr="00413D70">
              <w:rPr>
                <w:sz w:val="18"/>
                <w:szCs w:val="18"/>
              </w:rPr>
              <w:t>192.168.101.42</w:t>
            </w:r>
          </w:p>
          <w:p w:rsidR="00413D70" w:rsidRPr="00413D70" w:rsidRDefault="00413D70" w:rsidP="00413D70">
            <w:pPr>
              <w:spacing w:after="0"/>
              <w:jc w:val="center"/>
              <w:rPr>
                <w:sz w:val="18"/>
                <w:szCs w:val="18"/>
              </w:rPr>
            </w:pPr>
            <w:r w:rsidRPr="00413D70">
              <w:rPr>
                <w:sz w:val="18"/>
                <w:szCs w:val="18"/>
              </w:rPr>
              <w:t>192.168.101.50</w:t>
            </w:r>
          </w:p>
          <w:p w:rsidR="00413D70" w:rsidRPr="00413D70" w:rsidRDefault="00413D70" w:rsidP="00413D70">
            <w:pPr>
              <w:spacing w:after="0"/>
              <w:jc w:val="center"/>
              <w:rPr>
                <w:sz w:val="18"/>
                <w:szCs w:val="18"/>
              </w:rPr>
            </w:pPr>
            <w:r w:rsidRPr="00413D70">
              <w:rPr>
                <w:sz w:val="18"/>
                <w:szCs w:val="18"/>
              </w:rPr>
              <w:t>192.168.101.60</w:t>
            </w:r>
          </w:p>
          <w:p w:rsidR="00413D70" w:rsidRPr="00413D70" w:rsidRDefault="00413D70" w:rsidP="00413D70">
            <w:pPr>
              <w:spacing w:after="0"/>
              <w:jc w:val="center"/>
              <w:rPr>
                <w:sz w:val="18"/>
                <w:szCs w:val="18"/>
              </w:rPr>
            </w:pPr>
            <w:r w:rsidRPr="00413D70">
              <w:rPr>
                <w:sz w:val="18"/>
                <w:szCs w:val="18"/>
              </w:rPr>
              <w:t>192.168.101.61</w:t>
            </w:r>
          </w:p>
          <w:p w:rsidR="00413D70" w:rsidRPr="00413D70" w:rsidRDefault="00413D70" w:rsidP="00413D70">
            <w:pPr>
              <w:spacing w:after="0"/>
              <w:jc w:val="center"/>
              <w:rPr>
                <w:sz w:val="18"/>
                <w:szCs w:val="18"/>
              </w:rPr>
            </w:pPr>
            <w:r w:rsidRPr="00413D70">
              <w:rPr>
                <w:sz w:val="18"/>
                <w:szCs w:val="18"/>
              </w:rPr>
              <w:t>192.168.101.63</w:t>
            </w:r>
          </w:p>
          <w:p w:rsidR="00413D70" w:rsidRPr="00413D70" w:rsidRDefault="00413D70" w:rsidP="00413D70">
            <w:pPr>
              <w:spacing w:after="0"/>
              <w:jc w:val="center"/>
              <w:rPr>
                <w:sz w:val="18"/>
                <w:szCs w:val="18"/>
              </w:rPr>
            </w:pPr>
            <w:r w:rsidRPr="00413D70">
              <w:rPr>
                <w:sz w:val="18"/>
                <w:szCs w:val="18"/>
              </w:rPr>
              <w:t>192.168.101.64</w:t>
            </w:r>
          </w:p>
          <w:p w:rsidR="00413D70" w:rsidRPr="00413D70" w:rsidRDefault="00413D70" w:rsidP="00413D70">
            <w:pPr>
              <w:spacing w:after="0"/>
              <w:jc w:val="center"/>
              <w:rPr>
                <w:sz w:val="18"/>
                <w:szCs w:val="18"/>
              </w:rPr>
            </w:pPr>
            <w:r w:rsidRPr="00413D70">
              <w:rPr>
                <w:sz w:val="18"/>
                <w:szCs w:val="18"/>
              </w:rPr>
              <w:t>192.168.101.66</w:t>
            </w:r>
          </w:p>
          <w:p w:rsidR="00413D70" w:rsidRPr="00413D70" w:rsidRDefault="00413D70" w:rsidP="00413D70">
            <w:pPr>
              <w:spacing w:after="0"/>
              <w:jc w:val="center"/>
              <w:rPr>
                <w:sz w:val="18"/>
                <w:szCs w:val="18"/>
              </w:rPr>
            </w:pPr>
            <w:r w:rsidRPr="00413D70">
              <w:rPr>
                <w:sz w:val="18"/>
                <w:szCs w:val="18"/>
              </w:rPr>
              <w:t>192.168.101.65</w:t>
            </w:r>
          </w:p>
          <w:p w:rsidR="00413D70" w:rsidRPr="00413D70" w:rsidRDefault="00413D70" w:rsidP="00413D70">
            <w:pPr>
              <w:spacing w:after="0"/>
              <w:jc w:val="center"/>
              <w:rPr>
                <w:sz w:val="18"/>
                <w:szCs w:val="18"/>
              </w:rPr>
            </w:pPr>
            <w:r w:rsidRPr="00413D70">
              <w:rPr>
                <w:sz w:val="18"/>
                <w:szCs w:val="18"/>
              </w:rPr>
              <w:t>192.168.101.67</w:t>
            </w:r>
          </w:p>
          <w:p w:rsidR="00413D70" w:rsidRPr="00413D70" w:rsidRDefault="00413D70" w:rsidP="00413D70">
            <w:pPr>
              <w:spacing w:after="0"/>
              <w:jc w:val="center"/>
              <w:rPr>
                <w:sz w:val="18"/>
                <w:szCs w:val="18"/>
              </w:rPr>
            </w:pPr>
            <w:r w:rsidRPr="00413D70">
              <w:rPr>
                <w:sz w:val="18"/>
                <w:szCs w:val="18"/>
              </w:rPr>
              <w:t>192.168.101.68</w:t>
            </w:r>
          </w:p>
          <w:p w:rsidR="00413D70" w:rsidRPr="00413D70" w:rsidRDefault="00413D70" w:rsidP="00413D70">
            <w:pPr>
              <w:spacing w:after="0"/>
              <w:jc w:val="center"/>
              <w:rPr>
                <w:sz w:val="18"/>
                <w:szCs w:val="18"/>
              </w:rPr>
            </w:pPr>
            <w:r w:rsidRPr="00413D70">
              <w:rPr>
                <w:sz w:val="18"/>
                <w:szCs w:val="18"/>
              </w:rPr>
              <w:t>192.168.101.75</w:t>
            </w:r>
          </w:p>
          <w:p w:rsidR="00413D70" w:rsidRPr="00413D70" w:rsidRDefault="00413D70" w:rsidP="00413D70">
            <w:pPr>
              <w:spacing w:after="0"/>
              <w:jc w:val="center"/>
              <w:rPr>
                <w:sz w:val="18"/>
                <w:szCs w:val="18"/>
              </w:rPr>
            </w:pPr>
            <w:r w:rsidRPr="00413D70">
              <w:rPr>
                <w:sz w:val="18"/>
                <w:szCs w:val="18"/>
              </w:rPr>
              <w:t>192.168.101.77</w:t>
            </w:r>
          </w:p>
          <w:p w:rsidR="00413D70" w:rsidRPr="00413D70" w:rsidRDefault="00413D70" w:rsidP="00413D70">
            <w:pPr>
              <w:spacing w:after="0"/>
              <w:jc w:val="center"/>
              <w:rPr>
                <w:sz w:val="18"/>
                <w:szCs w:val="18"/>
              </w:rPr>
            </w:pPr>
            <w:r w:rsidRPr="00413D70">
              <w:rPr>
                <w:sz w:val="18"/>
                <w:szCs w:val="18"/>
              </w:rPr>
              <w:t>192.168.101.91</w:t>
            </w:r>
          </w:p>
          <w:p w:rsidR="00413D70" w:rsidRPr="00413D70" w:rsidRDefault="00413D70" w:rsidP="00413D70">
            <w:pPr>
              <w:spacing w:after="0"/>
              <w:jc w:val="center"/>
              <w:rPr>
                <w:sz w:val="18"/>
                <w:szCs w:val="18"/>
              </w:rPr>
            </w:pPr>
            <w:r w:rsidRPr="00413D70">
              <w:rPr>
                <w:sz w:val="18"/>
                <w:szCs w:val="18"/>
              </w:rPr>
              <w:t>192.168.101.92</w:t>
            </w:r>
          </w:p>
          <w:p w:rsidR="00413D70" w:rsidRPr="00413D70" w:rsidRDefault="00413D70" w:rsidP="00413D70">
            <w:pPr>
              <w:spacing w:after="0"/>
              <w:jc w:val="center"/>
              <w:rPr>
                <w:sz w:val="18"/>
                <w:szCs w:val="18"/>
              </w:rPr>
            </w:pPr>
            <w:r w:rsidRPr="00413D70">
              <w:rPr>
                <w:sz w:val="18"/>
                <w:szCs w:val="18"/>
              </w:rPr>
              <w:t>192.168.101.101</w:t>
            </w:r>
          </w:p>
          <w:p w:rsidR="00413D70" w:rsidRPr="00413D70" w:rsidRDefault="00413D70" w:rsidP="00413D70">
            <w:pPr>
              <w:spacing w:after="0"/>
              <w:jc w:val="center"/>
              <w:rPr>
                <w:sz w:val="18"/>
                <w:szCs w:val="18"/>
              </w:rPr>
            </w:pPr>
            <w:r w:rsidRPr="00413D70">
              <w:rPr>
                <w:sz w:val="18"/>
                <w:szCs w:val="18"/>
              </w:rPr>
              <w:t>192.168.101.102</w:t>
            </w:r>
          </w:p>
          <w:p w:rsidR="00413D70" w:rsidRPr="00413D70" w:rsidRDefault="00413D70" w:rsidP="00413D70">
            <w:pPr>
              <w:spacing w:after="0"/>
              <w:jc w:val="center"/>
              <w:rPr>
                <w:sz w:val="18"/>
                <w:szCs w:val="18"/>
              </w:rPr>
            </w:pPr>
            <w:r w:rsidRPr="00413D70">
              <w:rPr>
                <w:sz w:val="18"/>
                <w:szCs w:val="18"/>
              </w:rPr>
              <w:t>192.168.101.104</w:t>
            </w:r>
          </w:p>
          <w:p w:rsidR="00413D70" w:rsidRPr="00413D70" w:rsidRDefault="00413D70" w:rsidP="00413D70">
            <w:pPr>
              <w:spacing w:after="0"/>
              <w:jc w:val="center"/>
              <w:rPr>
                <w:sz w:val="18"/>
                <w:szCs w:val="18"/>
              </w:rPr>
            </w:pPr>
            <w:r w:rsidRPr="00413D70">
              <w:rPr>
                <w:sz w:val="18"/>
                <w:szCs w:val="18"/>
              </w:rPr>
              <w:t>192.168.101.105</w:t>
            </w:r>
          </w:p>
          <w:p w:rsidR="00413D70" w:rsidRPr="00413D70" w:rsidRDefault="00413D70" w:rsidP="00413D70">
            <w:pPr>
              <w:spacing w:after="0"/>
              <w:jc w:val="center"/>
              <w:rPr>
                <w:sz w:val="18"/>
                <w:szCs w:val="18"/>
              </w:rPr>
            </w:pPr>
            <w:r w:rsidRPr="00413D70">
              <w:rPr>
                <w:sz w:val="18"/>
                <w:szCs w:val="18"/>
              </w:rPr>
              <w:t>192.168.101.107</w:t>
            </w:r>
          </w:p>
          <w:p w:rsidR="00413D70" w:rsidRPr="00413D70" w:rsidRDefault="00413D70" w:rsidP="00413D70">
            <w:pPr>
              <w:spacing w:after="0"/>
              <w:jc w:val="center"/>
              <w:rPr>
                <w:sz w:val="18"/>
                <w:szCs w:val="18"/>
              </w:rPr>
            </w:pPr>
            <w:r w:rsidRPr="00413D70">
              <w:rPr>
                <w:sz w:val="18"/>
                <w:szCs w:val="18"/>
              </w:rPr>
              <w:t>192.168.101.108</w:t>
            </w:r>
          </w:p>
          <w:p w:rsidR="00413D70" w:rsidRPr="00413D70" w:rsidRDefault="00413D70" w:rsidP="00413D70">
            <w:pPr>
              <w:spacing w:after="0"/>
              <w:jc w:val="center"/>
              <w:rPr>
                <w:sz w:val="18"/>
                <w:szCs w:val="18"/>
              </w:rPr>
            </w:pPr>
            <w:r w:rsidRPr="00413D70">
              <w:rPr>
                <w:sz w:val="18"/>
                <w:szCs w:val="18"/>
              </w:rPr>
              <w:t>192.168.101.109</w:t>
            </w:r>
          </w:p>
          <w:p w:rsidR="00413D70" w:rsidRPr="00413D70" w:rsidRDefault="00413D70" w:rsidP="00413D70">
            <w:pPr>
              <w:spacing w:after="0"/>
              <w:jc w:val="center"/>
              <w:rPr>
                <w:sz w:val="18"/>
                <w:szCs w:val="18"/>
              </w:rPr>
            </w:pPr>
            <w:r w:rsidRPr="00413D70">
              <w:rPr>
                <w:sz w:val="18"/>
                <w:szCs w:val="18"/>
              </w:rPr>
              <w:t>192.168.101.106</w:t>
            </w:r>
          </w:p>
          <w:p w:rsidR="00413D70" w:rsidRPr="00413D70" w:rsidRDefault="00413D70" w:rsidP="00413D70">
            <w:pPr>
              <w:spacing w:after="0"/>
              <w:jc w:val="center"/>
              <w:rPr>
                <w:sz w:val="18"/>
                <w:szCs w:val="18"/>
              </w:rPr>
            </w:pPr>
            <w:r w:rsidRPr="00413D70">
              <w:rPr>
                <w:sz w:val="18"/>
                <w:szCs w:val="18"/>
              </w:rPr>
              <w:t>192.168.101.110</w:t>
            </w:r>
          </w:p>
          <w:p w:rsidR="00413D70" w:rsidRPr="00413D70" w:rsidRDefault="00413D70" w:rsidP="00413D70">
            <w:pPr>
              <w:spacing w:after="0"/>
              <w:jc w:val="center"/>
              <w:rPr>
                <w:sz w:val="18"/>
                <w:szCs w:val="18"/>
              </w:rPr>
            </w:pPr>
            <w:r w:rsidRPr="00413D70">
              <w:rPr>
                <w:sz w:val="18"/>
                <w:szCs w:val="18"/>
              </w:rPr>
              <w:t>192.168.101.112</w:t>
            </w:r>
          </w:p>
          <w:p w:rsidR="00413D70" w:rsidRPr="00413D70" w:rsidRDefault="00413D70" w:rsidP="00413D70">
            <w:pPr>
              <w:spacing w:after="0"/>
              <w:jc w:val="center"/>
              <w:rPr>
                <w:sz w:val="18"/>
                <w:szCs w:val="18"/>
              </w:rPr>
            </w:pPr>
            <w:r w:rsidRPr="00413D70">
              <w:rPr>
                <w:sz w:val="18"/>
                <w:szCs w:val="18"/>
              </w:rPr>
              <w:t>192.168.101.114</w:t>
            </w:r>
          </w:p>
          <w:p w:rsidR="00413D70" w:rsidRPr="00413D70" w:rsidRDefault="00413D70" w:rsidP="00413D70">
            <w:pPr>
              <w:spacing w:after="0"/>
              <w:jc w:val="center"/>
              <w:rPr>
                <w:sz w:val="18"/>
                <w:szCs w:val="18"/>
              </w:rPr>
            </w:pPr>
            <w:r w:rsidRPr="00413D70">
              <w:rPr>
                <w:sz w:val="18"/>
                <w:szCs w:val="18"/>
              </w:rPr>
              <w:t>192.168.101.115</w:t>
            </w:r>
          </w:p>
          <w:p w:rsidR="00413D70" w:rsidRPr="00413D70" w:rsidRDefault="00413D70" w:rsidP="00413D70">
            <w:pPr>
              <w:spacing w:after="0"/>
              <w:jc w:val="center"/>
              <w:rPr>
                <w:sz w:val="18"/>
                <w:szCs w:val="18"/>
              </w:rPr>
            </w:pPr>
            <w:r w:rsidRPr="00413D70">
              <w:rPr>
                <w:sz w:val="18"/>
                <w:szCs w:val="18"/>
              </w:rPr>
              <w:t>192.168.101.113</w:t>
            </w:r>
          </w:p>
          <w:p w:rsidR="00413D70" w:rsidRPr="00413D70" w:rsidRDefault="00413D70" w:rsidP="00413D70">
            <w:pPr>
              <w:spacing w:after="0"/>
              <w:jc w:val="center"/>
              <w:rPr>
                <w:sz w:val="18"/>
                <w:szCs w:val="18"/>
              </w:rPr>
            </w:pPr>
            <w:r w:rsidRPr="00413D70">
              <w:rPr>
                <w:sz w:val="18"/>
                <w:szCs w:val="18"/>
              </w:rPr>
              <w:t>192.168.101.117</w:t>
            </w:r>
          </w:p>
          <w:p w:rsidR="00413D70" w:rsidRPr="00413D70" w:rsidRDefault="00413D70" w:rsidP="00413D70">
            <w:pPr>
              <w:spacing w:after="0"/>
              <w:jc w:val="center"/>
              <w:rPr>
                <w:sz w:val="18"/>
                <w:szCs w:val="18"/>
              </w:rPr>
            </w:pPr>
            <w:r w:rsidRPr="00413D70">
              <w:rPr>
                <w:sz w:val="18"/>
                <w:szCs w:val="18"/>
              </w:rPr>
              <w:t>192.168.101.118</w:t>
            </w:r>
          </w:p>
          <w:p w:rsidR="00413D70" w:rsidRPr="00413D70" w:rsidRDefault="00413D70" w:rsidP="00413D70">
            <w:pPr>
              <w:spacing w:after="0"/>
              <w:jc w:val="center"/>
              <w:rPr>
                <w:sz w:val="18"/>
                <w:szCs w:val="18"/>
              </w:rPr>
            </w:pPr>
            <w:r w:rsidRPr="00413D70">
              <w:rPr>
                <w:sz w:val="18"/>
                <w:szCs w:val="18"/>
              </w:rPr>
              <w:t>192.168.101.116</w:t>
            </w:r>
          </w:p>
          <w:p w:rsidR="00413D70" w:rsidRPr="00413D70" w:rsidRDefault="00413D70" w:rsidP="00413D70">
            <w:pPr>
              <w:spacing w:after="0"/>
              <w:jc w:val="center"/>
              <w:rPr>
                <w:sz w:val="18"/>
                <w:szCs w:val="18"/>
              </w:rPr>
            </w:pPr>
            <w:r w:rsidRPr="00413D70">
              <w:rPr>
                <w:sz w:val="18"/>
                <w:szCs w:val="18"/>
              </w:rPr>
              <w:t>192.168.101.103</w:t>
            </w:r>
          </w:p>
          <w:p w:rsidR="00413D70" w:rsidRPr="00413D70" w:rsidRDefault="00413D70" w:rsidP="00413D70">
            <w:pPr>
              <w:spacing w:after="0"/>
              <w:jc w:val="center"/>
              <w:rPr>
                <w:sz w:val="18"/>
                <w:szCs w:val="18"/>
              </w:rPr>
            </w:pPr>
            <w:r w:rsidRPr="00413D70">
              <w:rPr>
                <w:sz w:val="18"/>
                <w:szCs w:val="18"/>
              </w:rPr>
              <w:t>192.168.101.119</w:t>
            </w:r>
          </w:p>
          <w:p w:rsidR="00413D70" w:rsidRPr="00413D70" w:rsidRDefault="00413D70" w:rsidP="00413D70">
            <w:pPr>
              <w:spacing w:after="0"/>
              <w:jc w:val="center"/>
              <w:rPr>
                <w:sz w:val="18"/>
                <w:szCs w:val="18"/>
              </w:rPr>
            </w:pPr>
            <w:r w:rsidRPr="00413D70">
              <w:rPr>
                <w:sz w:val="18"/>
                <w:szCs w:val="18"/>
              </w:rPr>
              <w:t>192.168.101.120</w:t>
            </w:r>
          </w:p>
          <w:p w:rsidR="00413D70" w:rsidRPr="00413D70" w:rsidRDefault="00413D70" w:rsidP="00413D70">
            <w:pPr>
              <w:spacing w:after="0"/>
              <w:jc w:val="center"/>
              <w:rPr>
                <w:sz w:val="18"/>
                <w:szCs w:val="18"/>
              </w:rPr>
            </w:pPr>
            <w:r w:rsidRPr="00413D70">
              <w:rPr>
                <w:sz w:val="18"/>
                <w:szCs w:val="18"/>
              </w:rPr>
              <w:t>192.168.101.124</w:t>
            </w:r>
          </w:p>
          <w:p w:rsidR="00DD71EC" w:rsidRPr="000A3142" w:rsidRDefault="00413D70" w:rsidP="00413D70">
            <w:pPr>
              <w:spacing w:after="0"/>
              <w:jc w:val="center"/>
              <w:rPr>
                <w:sz w:val="18"/>
                <w:szCs w:val="18"/>
              </w:rPr>
            </w:pPr>
            <w:r>
              <w:rPr>
                <w:sz w:val="18"/>
                <w:szCs w:val="18"/>
              </w:rPr>
              <w:t>192.168.101.121</w:t>
            </w:r>
          </w:p>
        </w:tc>
        <w:tc>
          <w:tcPr>
            <w:tcW w:w="2707" w:type="dxa"/>
            <w:shd w:val="clear" w:color="auto" w:fill="D9D9D9" w:themeFill="background1" w:themeFillShade="D9"/>
            <w:vAlign w:val="center"/>
          </w:tcPr>
          <w:p w:rsidR="00413D70" w:rsidRPr="00413D70" w:rsidRDefault="00413D70" w:rsidP="00413D70">
            <w:pPr>
              <w:spacing w:after="0"/>
              <w:jc w:val="center"/>
              <w:rPr>
                <w:sz w:val="18"/>
                <w:szCs w:val="18"/>
              </w:rPr>
            </w:pPr>
            <w:r w:rsidRPr="00413D70">
              <w:rPr>
                <w:sz w:val="18"/>
                <w:szCs w:val="18"/>
              </w:rPr>
              <w:t>192.168.101.122</w:t>
            </w:r>
          </w:p>
          <w:p w:rsidR="00413D70" w:rsidRPr="00413D70" w:rsidRDefault="00413D70" w:rsidP="00413D70">
            <w:pPr>
              <w:spacing w:after="0"/>
              <w:jc w:val="center"/>
              <w:rPr>
                <w:sz w:val="18"/>
                <w:szCs w:val="18"/>
              </w:rPr>
            </w:pPr>
            <w:r w:rsidRPr="00413D70">
              <w:rPr>
                <w:sz w:val="18"/>
                <w:szCs w:val="18"/>
              </w:rPr>
              <w:t>192.168.101.126</w:t>
            </w:r>
          </w:p>
          <w:p w:rsidR="00413D70" w:rsidRPr="00413D70" w:rsidRDefault="00413D70" w:rsidP="00413D70">
            <w:pPr>
              <w:spacing w:after="0"/>
              <w:jc w:val="center"/>
              <w:rPr>
                <w:sz w:val="18"/>
                <w:szCs w:val="18"/>
              </w:rPr>
            </w:pPr>
            <w:r w:rsidRPr="00413D70">
              <w:rPr>
                <w:sz w:val="18"/>
                <w:szCs w:val="18"/>
              </w:rPr>
              <w:t>192.168.101.127</w:t>
            </w:r>
          </w:p>
          <w:p w:rsidR="00413D70" w:rsidRPr="00413D70" w:rsidRDefault="00413D70" w:rsidP="00413D70">
            <w:pPr>
              <w:spacing w:after="0"/>
              <w:jc w:val="center"/>
              <w:rPr>
                <w:sz w:val="18"/>
                <w:szCs w:val="18"/>
              </w:rPr>
            </w:pPr>
            <w:r w:rsidRPr="00413D70">
              <w:rPr>
                <w:sz w:val="18"/>
                <w:szCs w:val="18"/>
              </w:rPr>
              <w:t>192.168.101.125</w:t>
            </w:r>
          </w:p>
          <w:p w:rsidR="00413D70" w:rsidRPr="00413D70" w:rsidRDefault="00413D70" w:rsidP="00413D70">
            <w:pPr>
              <w:spacing w:after="0"/>
              <w:jc w:val="center"/>
              <w:rPr>
                <w:sz w:val="18"/>
                <w:szCs w:val="18"/>
              </w:rPr>
            </w:pPr>
            <w:r w:rsidRPr="00413D70">
              <w:rPr>
                <w:sz w:val="18"/>
                <w:szCs w:val="18"/>
              </w:rPr>
              <w:t>192.168.101.129</w:t>
            </w:r>
          </w:p>
          <w:p w:rsidR="00413D70" w:rsidRPr="00413D70" w:rsidRDefault="00413D70" w:rsidP="00413D70">
            <w:pPr>
              <w:spacing w:after="0"/>
              <w:jc w:val="center"/>
              <w:rPr>
                <w:sz w:val="18"/>
                <w:szCs w:val="18"/>
              </w:rPr>
            </w:pPr>
            <w:r w:rsidRPr="00413D70">
              <w:rPr>
                <w:sz w:val="18"/>
                <w:szCs w:val="18"/>
              </w:rPr>
              <w:t>192.168.101.130</w:t>
            </w:r>
          </w:p>
          <w:p w:rsidR="00413D70" w:rsidRPr="00413D70" w:rsidRDefault="00413D70" w:rsidP="00413D70">
            <w:pPr>
              <w:spacing w:after="0"/>
              <w:jc w:val="center"/>
              <w:rPr>
                <w:sz w:val="18"/>
                <w:szCs w:val="18"/>
              </w:rPr>
            </w:pPr>
            <w:r w:rsidRPr="00413D70">
              <w:rPr>
                <w:sz w:val="18"/>
                <w:szCs w:val="18"/>
              </w:rPr>
              <w:t>192.168.101.128</w:t>
            </w:r>
          </w:p>
          <w:p w:rsidR="00413D70" w:rsidRPr="00413D70" w:rsidRDefault="00413D70" w:rsidP="00413D70">
            <w:pPr>
              <w:spacing w:after="0"/>
              <w:jc w:val="center"/>
              <w:rPr>
                <w:sz w:val="18"/>
                <w:szCs w:val="18"/>
              </w:rPr>
            </w:pPr>
            <w:r w:rsidRPr="00413D70">
              <w:rPr>
                <w:sz w:val="18"/>
                <w:szCs w:val="18"/>
              </w:rPr>
              <w:t>192.168.101.131</w:t>
            </w:r>
          </w:p>
          <w:p w:rsidR="00413D70" w:rsidRPr="00413D70" w:rsidRDefault="00413D70" w:rsidP="00413D70">
            <w:pPr>
              <w:spacing w:after="0"/>
              <w:jc w:val="center"/>
              <w:rPr>
                <w:sz w:val="18"/>
                <w:szCs w:val="18"/>
              </w:rPr>
            </w:pPr>
            <w:r w:rsidRPr="00413D70">
              <w:rPr>
                <w:sz w:val="18"/>
                <w:szCs w:val="18"/>
              </w:rPr>
              <w:t>192.168.101.134</w:t>
            </w:r>
          </w:p>
          <w:p w:rsidR="00413D70" w:rsidRDefault="00413D70" w:rsidP="00413D70">
            <w:pPr>
              <w:spacing w:after="0"/>
              <w:jc w:val="center"/>
              <w:rPr>
                <w:sz w:val="18"/>
                <w:szCs w:val="18"/>
              </w:rPr>
            </w:pPr>
            <w:r w:rsidRPr="00413D70">
              <w:rPr>
                <w:sz w:val="18"/>
                <w:szCs w:val="18"/>
              </w:rPr>
              <w:t>192.168.101.137</w:t>
            </w:r>
          </w:p>
          <w:p w:rsidR="00413D70" w:rsidRPr="00413D70" w:rsidRDefault="00413D70" w:rsidP="00413D70">
            <w:pPr>
              <w:spacing w:after="0"/>
              <w:jc w:val="center"/>
              <w:rPr>
                <w:sz w:val="18"/>
                <w:szCs w:val="18"/>
              </w:rPr>
            </w:pPr>
            <w:r w:rsidRPr="00413D70">
              <w:rPr>
                <w:sz w:val="18"/>
                <w:szCs w:val="18"/>
              </w:rPr>
              <w:t>192.168.101.1</w:t>
            </w:r>
          </w:p>
          <w:p w:rsidR="00413D70" w:rsidRPr="00413D70" w:rsidRDefault="00413D70" w:rsidP="00413D70">
            <w:pPr>
              <w:spacing w:after="0"/>
              <w:jc w:val="center"/>
              <w:rPr>
                <w:sz w:val="18"/>
                <w:szCs w:val="18"/>
              </w:rPr>
            </w:pPr>
            <w:r w:rsidRPr="00413D70">
              <w:rPr>
                <w:sz w:val="18"/>
                <w:szCs w:val="18"/>
              </w:rPr>
              <w:t>192.168.101.101</w:t>
            </w:r>
          </w:p>
          <w:p w:rsidR="00413D70" w:rsidRPr="00413D70" w:rsidRDefault="00413D70" w:rsidP="00413D70">
            <w:pPr>
              <w:spacing w:after="0"/>
              <w:jc w:val="center"/>
              <w:rPr>
                <w:sz w:val="18"/>
                <w:szCs w:val="18"/>
              </w:rPr>
            </w:pPr>
            <w:r w:rsidRPr="00413D70">
              <w:rPr>
                <w:sz w:val="18"/>
                <w:szCs w:val="18"/>
              </w:rPr>
              <w:t>192.168.101.102</w:t>
            </w:r>
          </w:p>
          <w:p w:rsidR="00413D70" w:rsidRPr="00413D70" w:rsidRDefault="00413D70" w:rsidP="00413D70">
            <w:pPr>
              <w:spacing w:after="0"/>
              <w:jc w:val="center"/>
              <w:rPr>
                <w:sz w:val="18"/>
                <w:szCs w:val="18"/>
              </w:rPr>
            </w:pPr>
            <w:r w:rsidRPr="00413D70">
              <w:rPr>
                <w:sz w:val="18"/>
                <w:szCs w:val="18"/>
              </w:rPr>
              <w:t>192.168.101.103</w:t>
            </w:r>
          </w:p>
          <w:p w:rsidR="00413D70" w:rsidRPr="00413D70" w:rsidRDefault="00413D70" w:rsidP="00413D70">
            <w:pPr>
              <w:spacing w:after="0"/>
              <w:jc w:val="center"/>
              <w:rPr>
                <w:sz w:val="18"/>
                <w:szCs w:val="18"/>
              </w:rPr>
            </w:pPr>
            <w:r w:rsidRPr="00413D70">
              <w:rPr>
                <w:sz w:val="18"/>
                <w:szCs w:val="18"/>
              </w:rPr>
              <w:t>192.168.101.104</w:t>
            </w:r>
          </w:p>
          <w:p w:rsidR="00413D70" w:rsidRPr="00413D70" w:rsidRDefault="00413D70" w:rsidP="00413D70">
            <w:pPr>
              <w:spacing w:after="0"/>
              <w:jc w:val="center"/>
              <w:rPr>
                <w:sz w:val="18"/>
                <w:szCs w:val="18"/>
              </w:rPr>
            </w:pPr>
            <w:r w:rsidRPr="00413D70">
              <w:rPr>
                <w:sz w:val="18"/>
                <w:szCs w:val="18"/>
              </w:rPr>
              <w:t>192.168.101.105</w:t>
            </w:r>
          </w:p>
          <w:p w:rsidR="00413D70" w:rsidRPr="00413D70" w:rsidRDefault="00413D70" w:rsidP="00413D70">
            <w:pPr>
              <w:spacing w:after="0"/>
              <w:jc w:val="center"/>
              <w:rPr>
                <w:sz w:val="18"/>
                <w:szCs w:val="18"/>
              </w:rPr>
            </w:pPr>
            <w:r w:rsidRPr="00413D70">
              <w:rPr>
                <w:sz w:val="18"/>
                <w:szCs w:val="18"/>
              </w:rPr>
              <w:t>192.168.101.106</w:t>
            </w:r>
          </w:p>
          <w:p w:rsidR="00413D70" w:rsidRPr="00413D70" w:rsidRDefault="00413D70" w:rsidP="00413D70">
            <w:pPr>
              <w:spacing w:after="0"/>
              <w:jc w:val="center"/>
              <w:rPr>
                <w:sz w:val="18"/>
                <w:szCs w:val="18"/>
              </w:rPr>
            </w:pPr>
            <w:r w:rsidRPr="00413D70">
              <w:rPr>
                <w:sz w:val="18"/>
                <w:szCs w:val="18"/>
              </w:rPr>
              <w:t>192.168.101.107</w:t>
            </w:r>
          </w:p>
          <w:p w:rsidR="00413D70" w:rsidRPr="00413D70" w:rsidRDefault="00413D70" w:rsidP="00413D70">
            <w:pPr>
              <w:spacing w:after="0"/>
              <w:jc w:val="center"/>
              <w:rPr>
                <w:sz w:val="18"/>
                <w:szCs w:val="18"/>
              </w:rPr>
            </w:pPr>
            <w:r w:rsidRPr="00413D70">
              <w:rPr>
                <w:sz w:val="18"/>
                <w:szCs w:val="18"/>
              </w:rPr>
              <w:t>192.168.101.108</w:t>
            </w:r>
          </w:p>
          <w:p w:rsidR="00413D70" w:rsidRPr="00413D70" w:rsidRDefault="00413D70" w:rsidP="00413D70">
            <w:pPr>
              <w:spacing w:after="0"/>
              <w:jc w:val="center"/>
              <w:rPr>
                <w:sz w:val="18"/>
                <w:szCs w:val="18"/>
              </w:rPr>
            </w:pPr>
            <w:r w:rsidRPr="00413D70">
              <w:rPr>
                <w:sz w:val="18"/>
                <w:szCs w:val="18"/>
              </w:rPr>
              <w:t>192.168.101.109</w:t>
            </w:r>
          </w:p>
          <w:p w:rsidR="00413D70" w:rsidRPr="00413D70" w:rsidRDefault="00413D70" w:rsidP="00413D70">
            <w:pPr>
              <w:spacing w:after="0"/>
              <w:jc w:val="center"/>
              <w:rPr>
                <w:sz w:val="18"/>
                <w:szCs w:val="18"/>
              </w:rPr>
            </w:pPr>
            <w:r w:rsidRPr="00413D70">
              <w:rPr>
                <w:sz w:val="18"/>
                <w:szCs w:val="18"/>
              </w:rPr>
              <w:t>192.168.101.11</w:t>
            </w:r>
          </w:p>
          <w:p w:rsidR="00413D70" w:rsidRPr="00413D70" w:rsidRDefault="00413D70" w:rsidP="00413D70">
            <w:pPr>
              <w:spacing w:after="0"/>
              <w:jc w:val="center"/>
              <w:rPr>
                <w:sz w:val="18"/>
                <w:szCs w:val="18"/>
              </w:rPr>
            </w:pPr>
            <w:r w:rsidRPr="00413D70">
              <w:rPr>
                <w:sz w:val="18"/>
                <w:szCs w:val="18"/>
              </w:rPr>
              <w:t>192.168.101.110</w:t>
            </w:r>
          </w:p>
          <w:p w:rsidR="00413D70" w:rsidRPr="00413D70" w:rsidRDefault="00413D70" w:rsidP="00413D70">
            <w:pPr>
              <w:spacing w:after="0"/>
              <w:jc w:val="center"/>
              <w:rPr>
                <w:sz w:val="18"/>
                <w:szCs w:val="18"/>
              </w:rPr>
            </w:pPr>
            <w:r w:rsidRPr="00413D70">
              <w:rPr>
                <w:sz w:val="18"/>
                <w:szCs w:val="18"/>
              </w:rPr>
              <w:t>192.168.101.112</w:t>
            </w:r>
          </w:p>
          <w:p w:rsidR="00413D70" w:rsidRPr="00413D70" w:rsidRDefault="00413D70" w:rsidP="00413D70">
            <w:pPr>
              <w:spacing w:after="0"/>
              <w:jc w:val="center"/>
              <w:rPr>
                <w:sz w:val="18"/>
                <w:szCs w:val="18"/>
              </w:rPr>
            </w:pPr>
            <w:r w:rsidRPr="00413D70">
              <w:rPr>
                <w:sz w:val="18"/>
                <w:szCs w:val="18"/>
              </w:rPr>
              <w:t>192.168.101.113</w:t>
            </w:r>
          </w:p>
          <w:p w:rsidR="00413D70" w:rsidRPr="00413D70" w:rsidRDefault="00413D70" w:rsidP="00413D70">
            <w:pPr>
              <w:spacing w:after="0"/>
              <w:jc w:val="center"/>
              <w:rPr>
                <w:sz w:val="18"/>
                <w:szCs w:val="18"/>
              </w:rPr>
            </w:pPr>
            <w:r w:rsidRPr="00413D70">
              <w:rPr>
                <w:sz w:val="18"/>
                <w:szCs w:val="18"/>
              </w:rPr>
              <w:t>192.168.101.114</w:t>
            </w:r>
          </w:p>
          <w:p w:rsidR="00413D70" w:rsidRPr="00413D70" w:rsidRDefault="00413D70" w:rsidP="00413D70">
            <w:pPr>
              <w:spacing w:after="0"/>
              <w:jc w:val="center"/>
              <w:rPr>
                <w:sz w:val="18"/>
                <w:szCs w:val="18"/>
              </w:rPr>
            </w:pPr>
            <w:r w:rsidRPr="00413D70">
              <w:rPr>
                <w:sz w:val="18"/>
                <w:szCs w:val="18"/>
              </w:rPr>
              <w:t>192.168.101.115</w:t>
            </w:r>
          </w:p>
          <w:p w:rsidR="00413D70" w:rsidRPr="00413D70" w:rsidRDefault="00413D70" w:rsidP="00413D70">
            <w:pPr>
              <w:spacing w:after="0"/>
              <w:jc w:val="center"/>
              <w:rPr>
                <w:sz w:val="18"/>
                <w:szCs w:val="18"/>
              </w:rPr>
            </w:pPr>
            <w:r w:rsidRPr="00413D70">
              <w:rPr>
                <w:sz w:val="18"/>
                <w:szCs w:val="18"/>
              </w:rPr>
              <w:t>192.168.101.116</w:t>
            </w:r>
          </w:p>
          <w:p w:rsidR="00413D70" w:rsidRPr="00413D70" w:rsidRDefault="00413D70" w:rsidP="00413D70">
            <w:pPr>
              <w:spacing w:after="0"/>
              <w:jc w:val="center"/>
              <w:rPr>
                <w:sz w:val="18"/>
                <w:szCs w:val="18"/>
              </w:rPr>
            </w:pPr>
            <w:r w:rsidRPr="00413D70">
              <w:rPr>
                <w:sz w:val="18"/>
                <w:szCs w:val="18"/>
              </w:rPr>
              <w:t>192.168.101.117</w:t>
            </w:r>
          </w:p>
          <w:p w:rsidR="00413D70" w:rsidRPr="00413D70" w:rsidRDefault="00413D70" w:rsidP="00413D70">
            <w:pPr>
              <w:spacing w:after="0"/>
              <w:jc w:val="center"/>
              <w:rPr>
                <w:sz w:val="18"/>
                <w:szCs w:val="18"/>
              </w:rPr>
            </w:pPr>
            <w:r w:rsidRPr="00413D70">
              <w:rPr>
                <w:sz w:val="18"/>
                <w:szCs w:val="18"/>
              </w:rPr>
              <w:t>192.168.101.118</w:t>
            </w:r>
          </w:p>
          <w:p w:rsidR="00413D70" w:rsidRPr="00413D70" w:rsidRDefault="00413D70" w:rsidP="00413D70">
            <w:pPr>
              <w:spacing w:after="0"/>
              <w:jc w:val="center"/>
              <w:rPr>
                <w:sz w:val="18"/>
                <w:szCs w:val="18"/>
              </w:rPr>
            </w:pPr>
            <w:r w:rsidRPr="00413D70">
              <w:rPr>
                <w:sz w:val="18"/>
                <w:szCs w:val="18"/>
              </w:rPr>
              <w:t>192.168.101.119</w:t>
            </w:r>
          </w:p>
          <w:p w:rsidR="00413D70" w:rsidRPr="00413D70" w:rsidRDefault="00413D70" w:rsidP="00413D70">
            <w:pPr>
              <w:spacing w:after="0"/>
              <w:jc w:val="center"/>
              <w:rPr>
                <w:sz w:val="18"/>
                <w:szCs w:val="18"/>
              </w:rPr>
            </w:pPr>
            <w:r w:rsidRPr="00413D70">
              <w:rPr>
                <w:sz w:val="18"/>
                <w:szCs w:val="18"/>
              </w:rPr>
              <w:t>192.168.101.12</w:t>
            </w:r>
          </w:p>
          <w:p w:rsidR="00413D70" w:rsidRPr="00413D70" w:rsidRDefault="00413D70" w:rsidP="00413D70">
            <w:pPr>
              <w:spacing w:after="0"/>
              <w:jc w:val="center"/>
              <w:rPr>
                <w:sz w:val="18"/>
                <w:szCs w:val="18"/>
              </w:rPr>
            </w:pPr>
            <w:r w:rsidRPr="00413D70">
              <w:rPr>
                <w:sz w:val="18"/>
                <w:szCs w:val="18"/>
              </w:rPr>
              <w:t>192.168.101.120</w:t>
            </w:r>
          </w:p>
          <w:p w:rsidR="00413D70" w:rsidRPr="00413D70" w:rsidRDefault="00413D70" w:rsidP="00413D70">
            <w:pPr>
              <w:spacing w:after="0"/>
              <w:jc w:val="center"/>
              <w:rPr>
                <w:sz w:val="18"/>
                <w:szCs w:val="18"/>
              </w:rPr>
            </w:pPr>
            <w:r w:rsidRPr="00413D70">
              <w:rPr>
                <w:sz w:val="18"/>
                <w:szCs w:val="18"/>
              </w:rPr>
              <w:t>192.168.101.121</w:t>
            </w:r>
          </w:p>
          <w:p w:rsidR="00413D70" w:rsidRPr="00413D70" w:rsidRDefault="00413D70" w:rsidP="00413D70">
            <w:pPr>
              <w:spacing w:after="0"/>
              <w:jc w:val="center"/>
              <w:rPr>
                <w:sz w:val="18"/>
                <w:szCs w:val="18"/>
              </w:rPr>
            </w:pPr>
            <w:r w:rsidRPr="00413D70">
              <w:rPr>
                <w:sz w:val="18"/>
                <w:szCs w:val="18"/>
              </w:rPr>
              <w:t>192.168.101.122</w:t>
            </w:r>
          </w:p>
          <w:p w:rsidR="00413D70" w:rsidRPr="00413D70" w:rsidRDefault="00413D70" w:rsidP="00413D70">
            <w:pPr>
              <w:spacing w:after="0"/>
              <w:jc w:val="center"/>
              <w:rPr>
                <w:sz w:val="18"/>
                <w:szCs w:val="18"/>
              </w:rPr>
            </w:pPr>
            <w:r w:rsidRPr="00413D70">
              <w:rPr>
                <w:sz w:val="18"/>
                <w:szCs w:val="18"/>
              </w:rPr>
              <w:t>192.168.101.124</w:t>
            </w:r>
          </w:p>
          <w:p w:rsidR="00413D70" w:rsidRPr="00413D70" w:rsidRDefault="00413D70" w:rsidP="00413D70">
            <w:pPr>
              <w:spacing w:after="0"/>
              <w:jc w:val="center"/>
              <w:rPr>
                <w:sz w:val="18"/>
                <w:szCs w:val="18"/>
              </w:rPr>
            </w:pPr>
            <w:r w:rsidRPr="00413D70">
              <w:rPr>
                <w:sz w:val="18"/>
                <w:szCs w:val="18"/>
              </w:rPr>
              <w:t>192.168.101.125</w:t>
            </w:r>
          </w:p>
          <w:p w:rsidR="00413D70" w:rsidRPr="00413D70" w:rsidRDefault="00413D70" w:rsidP="00413D70">
            <w:pPr>
              <w:spacing w:after="0"/>
              <w:jc w:val="center"/>
              <w:rPr>
                <w:sz w:val="18"/>
                <w:szCs w:val="18"/>
              </w:rPr>
            </w:pPr>
            <w:r w:rsidRPr="00413D70">
              <w:rPr>
                <w:sz w:val="18"/>
                <w:szCs w:val="18"/>
              </w:rPr>
              <w:t>192.168.101.126</w:t>
            </w:r>
          </w:p>
          <w:p w:rsidR="00413D70" w:rsidRPr="00413D70" w:rsidRDefault="00413D70" w:rsidP="00413D70">
            <w:pPr>
              <w:spacing w:after="0"/>
              <w:jc w:val="center"/>
              <w:rPr>
                <w:sz w:val="18"/>
                <w:szCs w:val="18"/>
              </w:rPr>
            </w:pPr>
            <w:r w:rsidRPr="00413D70">
              <w:rPr>
                <w:sz w:val="18"/>
                <w:szCs w:val="18"/>
              </w:rPr>
              <w:t>192.168.101.127</w:t>
            </w:r>
          </w:p>
          <w:p w:rsidR="00413D70" w:rsidRPr="00413D70" w:rsidRDefault="00413D70" w:rsidP="00413D70">
            <w:pPr>
              <w:spacing w:after="0"/>
              <w:jc w:val="center"/>
              <w:rPr>
                <w:sz w:val="18"/>
                <w:szCs w:val="18"/>
              </w:rPr>
            </w:pPr>
            <w:r w:rsidRPr="00413D70">
              <w:rPr>
                <w:sz w:val="18"/>
                <w:szCs w:val="18"/>
              </w:rPr>
              <w:t>192.168.101.128</w:t>
            </w:r>
          </w:p>
          <w:p w:rsidR="00413D70" w:rsidRPr="00413D70" w:rsidRDefault="00413D70" w:rsidP="00413D70">
            <w:pPr>
              <w:spacing w:after="0"/>
              <w:jc w:val="center"/>
              <w:rPr>
                <w:sz w:val="18"/>
                <w:szCs w:val="18"/>
              </w:rPr>
            </w:pPr>
            <w:r w:rsidRPr="00413D70">
              <w:rPr>
                <w:sz w:val="18"/>
                <w:szCs w:val="18"/>
              </w:rPr>
              <w:t>192.168.101.129</w:t>
            </w:r>
          </w:p>
          <w:p w:rsidR="00413D70" w:rsidRPr="00413D70" w:rsidRDefault="00413D70" w:rsidP="00413D70">
            <w:pPr>
              <w:spacing w:after="0"/>
              <w:jc w:val="center"/>
              <w:rPr>
                <w:sz w:val="18"/>
                <w:szCs w:val="18"/>
              </w:rPr>
            </w:pPr>
            <w:r w:rsidRPr="00413D70">
              <w:rPr>
                <w:sz w:val="18"/>
                <w:szCs w:val="18"/>
              </w:rPr>
              <w:t>192.168.101.130</w:t>
            </w:r>
          </w:p>
          <w:p w:rsidR="00413D70" w:rsidRPr="00413D70" w:rsidRDefault="00413D70" w:rsidP="00413D70">
            <w:pPr>
              <w:spacing w:after="0"/>
              <w:jc w:val="center"/>
              <w:rPr>
                <w:sz w:val="18"/>
                <w:szCs w:val="18"/>
              </w:rPr>
            </w:pPr>
            <w:r w:rsidRPr="00413D70">
              <w:rPr>
                <w:sz w:val="18"/>
                <w:szCs w:val="18"/>
              </w:rPr>
              <w:t>192.168.101.131</w:t>
            </w:r>
          </w:p>
          <w:p w:rsidR="00413D70" w:rsidRPr="00413D70" w:rsidRDefault="00413D70" w:rsidP="00413D70">
            <w:pPr>
              <w:spacing w:after="0"/>
              <w:jc w:val="center"/>
              <w:rPr>
                <w:sz w:val="18"/>
                <w:szCs w:val="18"/>
              </w:rPr>
            </w:pPr>
            <w:r w:rsidRPr="00413D70">
              <w:rPr>
                <w:sz w:val="18"/>
                <w:szCs w:val="18"/>
              </w:rPr>
              <w:t>192.168.101.133</w:t>
            </w:r>
          </w:p>
          <w:p w:rsidR="00413D70" w:rsidRPr="00413D70" w:rsidRDefault="00413D70" w:rsidP="00413D70">
            <w:pPr>
              <w:spacing w:after="0"/>
              <w:jc w:val="center"/>
              <w:rPr>
                <w:sz w:val="18"/>
                <w:szCs w:val="18"/>
              </w:rPr>
            </w:pPr>
            <w:r w:rsidRPr="00413D70">
              <w:rPr>
                <w:sz w:val="18"/>
                <w:szCs w:val="18"/>
              </w:rPr>
              <w:t>192.168.101.134</w:t>
            </w:r>
          </w:p>
          <w:p w:rsidR="00413D70" w:rsidRPr="00413D70" w:rsidRDefault="00413D70" w:rsidP="00413D70">
            <w:pPr>
              <w:spacing w:after="0"/>
              <w:jc w:val="center"/>
              <w:rPr>
                <w:sz w:val="18"/>
                <w:szCs w:val="18"/>
              </w:rPr>
            </w:pPr>
            <w:r w:rsidRPr="00413D70">
              <w:rPr>
                <w:sz w:val="18"/>
                <w:szCs w:val="18"/>
              </w:rPr>
              <w:t>192.168.101.135</w:t>
            </w:r>
          </w:p>
          <w:p w:rsidR="00413D70" w:rsidRPr="00413D70" w:rsidRDefault="00413D70" w:rsidP="00413D70">
            <w:pPr>
              <w:spacing w:after="0"/>
              <w:jc w:val="center"/>
              <w:rPr>
                <w:sz w:val="18"/>
                <w:szCs w:val="18"/>
              </w:rPr>
            </w:pPr>
            <w:r w:rsidRPr="00413D70">
              <w:rPr>
                <w:sz w:val="18"/>
                <w:szCs w:val="18"/>
              </w:rPr>
              <w:t>192.168.101.136</w:t>
            </w:r>
          </w:p>
          <w:p w:rsidR="00413D70" w:rsidRPr="00413D70" w:rsidRDefault="00413D70" w:rsidP="00413D70">
            <w:pPr>
              <w:spacing w:after="0"/>
              <w:jc w:val="center"/>
              <w:rPr>
                <w:sz w:val="18"/>
                <w:szCs w:val="18"/>
              </w:rPr>
            </w:pPr>
            <w:r w:rsidRPr="00413D70">
              <w:rPr>
                <w:sz w:val="18"/>
                <w:szCs w:val="18"/>
              </w:rPr>
              <w:t>192.168.101.137</w:t>
            </w:r>
          </w:p>
          <w:p w:rsidR="00DD71EC" w:rsidRPr="000A3142" w:rsidRDefault="00413D70" w:rsidP="00413D70">
            <w:pPr>
              <w:spacing w:after="0"/>
              <w:jc w:val="center"/>
              <w:rPr>
                <w:sz w:val="18"/>
                <w:szCs w:val="18"/>
              </w:rPr>
            </w:pPr>
            <w:r w:rsidRPr="00413D70">
              <w:rPr>
                <w:sz w:val="18"/>
                <w:szCs w:val="18"/>
              </w:rPr>
              <w:t>192.168.101.138</w:t>
            </w:r>
          </w:p>
        </w:tc>
        <w:tc>
          <w:tcPr>
            <w:tcW w:w="2707" w:type="dxa"/>
            <w:shd w:val="clear" w:color="auto" w:fill="D9D9D9" w:themeFill="background1" w:themeFillShade="D9"/>
            <w:vAlign w:val="center"/>
          </w:tcPr>
          <w:p w:rsidR="00413D70" w:rsidRPr="00413D70" w:rsidRDefault="00413D70" w:rsidP="00413D70">
            <w:pPr>
              <w:spacing w:after="0"/>
              <w:jc w:val="center"/>
              <w:rPr>
                <w:sz w:val="18"/>
                <w:szCs w:val="18"/>
              </w:rPr>
            </w:pPr>
            <w:r w:rsidRPr="00413D70">
              <w:rPr>
                <w:sz w:val="18"/>
                <w:szCs w:val="18"/>
              </w:rPr>
              <w:t>192.168.101.139</w:t>
            </w:r>
          </w:p>
          <w:p w:rsidR="00413D70" w:rsidRPr="00413D70" w:rsidRDefault="00413D70" w:rsidP="00413D70">
            <w:pPr>
              <w:spacing w:after="0"/>
              <w:jc w:val="center"/>
              <w:rPr>
                <w:sz w:val="18"/>
                <w:szCs w:val="18"/>
              </w:rPr>
            </w:pPr>
            <w:r w:rsidRPr="00413D70">
              <w:rPr>
                <w:sz w:val="18"/>
                <w:szCs w:val="18"/>
              </w:rPr>
              <w:t>192.168.101.140</w:t>
            </w:r>
          </w:p>
          <w:p w:rsidR="00413D70" w:rsidRPr="00413D70" w:rsidRDefault="00413D70" w:rsidP="00413D70">
            <w:pPr>
              <w:spacing w:after="0"/>
              <w:jc w:val="center"/>
              <w:rPr>
                <w:sz w:val="18"/>
                <w:szCs w:val="18"/>
              </w:rPr>
            </w:pPr>
            <w:r w:rsidRPr="00413D70">
              <w:rPr>
                <w:sz w:val="18"/>
                <w:szCs w:val="18"/>
              </w:rPr>
              <w:t>192.168.101.141</w:t>
            </w:r>
          </w:p>
          <w:p w:rsidR="00413D70" w:rsidRPr="00413D70" w:rsidRDefault="00413D70" w:rsidP="00413D70">
            <w:pPr>
              <w:spacing w:after="0"/>
              <w:jc w:val="center"/>
              <w:rPr>
                <w:sz w:val="18"/>
                <w:szCs w:val="18"/>
              </w:rPr>
            </w:pPr>
            <w:r w:rsidRPr="00413D70">
              <w:rPr>
                <w:sz w:val="18"/>
                <w:szCs w:val="18"/>
              </w:rPr>
              <w:t>192.168.101.143</w:t>
            </w:r>
          </w:p>
          <w:p w:rsidR="00413D70" w:rsidRPr="00413D70" w:rsidRDefault="00413D70" w:rsidP="00413D70">
            <w:pPr>
              <w:spacing w:after="0"/>
              <w:jc w:val="center"/>
              <w:rPr>
                <w:sz w:val="18"/>
                <w:szCs w:val="18"/>
              </w:rPr>
            </w:pPr>
            <w:r w:rsidRPr="00413D70">
              <w:rPr>
                <w:sz w:val="18"/>
                <w:szCs w:val="18"/>
              </w:rPr>
              <w:t>192.168.101.144</w:t>
            </w:r>
          </w:p>
          <w:p w:rsidR="00413D70" w:rsidRPr="00413D70" w:rsidRDefault="00413D70" w:rsidP="00413D70">
            <w:pPr>
              <w:spacing w:after="0"/>
              <w:jc w:val="center"/>
              <w:rPr>
                <w:sz w:val="18"/>
                <w:szCs w:val="18"/>
              </w:rPr>
            </w:pPr>
            <w:r w:rsidRPr="00413D70">
              <w:rPr>
                <w:sz w:val="18"/>
                <w:szCs w:val="18"/>
              </w:rPr>
              <w:t>192.168.101.145</w:t>
            </w:r>
          </w:p>
          <w:p w:rsidR="00413D70" w:rsidRPr="00413D70" w:rsidRDefault="00413D70" w:rsidP="00413D70">
            <w:pPr>
              <w:spacing w:after="0"/>
              <w:jc w:val="center"/>
              <w:rPr>
                <w:sz w:val="18"/>
                <w:szCs w:val="18"/>
              </w:rPr>
            </w:pPr>
            <w:r w:rsidRPr="00413D70">
              <w:rPr>
                <w:sz w:val="18"/>
                <w:szCs w:val="18"/>
              </w:rPr>
              <w:t>192.168.101.146</w:t>
            </w:r>
          </w:p>
          <w:p w:rsidR="00413D70" w:rsidRPr="00413D70" w:rsidRDefault="00413D70" w:rsidP="00413D70">
            <w:pPr>
              <w:spacing w:after="0"/>
              <w:jc w:val="center"/>
              <w:rPr>
                <w:sz w:val="18"/>
                <w:szCs w:val="18"/>
              </w:rPr>
            </w:pPr>
            <w:r w:rsidRPr="00413D70">
              <w:rPr>
                <w:sz w:val="18"/>
                <w:szCs w:val="18"/>
              </w:rPr>
              <w:t>192.168.101.147</w:t>
            </w:r>
          </w:p>
          <w:p w:rsidR="00413D70" w:rsidRPr="00413D70" w:rsidRDefault="00413D70" w:rsidP="00413D70">
            <w:pPr>
              <w:spacing w:after="0"/>
              <w:jc w:val="center"/>
              <w:rPr>
                <w:sz w:val="18"/>
                <w:szCs w:val="18"/>
              </w:rPr>
            </w:pPr>
            <w:r w:rsidRPr="00413D70">
              <w:rPr>
                <w:sz w:val="18"/>
                <w:szCs w:val="18"/>
              </w:rPr>
              <w:t>192.168.101.148</w:t>
            </w:r>
          </w:p>
          <w:p w:rsidR="00413D70" w:rsidRPr="00413D70" w:rsidRDefault="00413D70" w:rsidP="00413D70">
            <w:pPr>
              <w:spacing w:after="0"/>
              <w:jc w:val="center"/>
              <w:rPr>
                <w:sz w:val="18"/>
                <w:szCs w:val="18"/>
              </w:rPr>
            </w:pPr>
            <w:r w:rsidRPr="00413D70">
              <w:rPr>
                <w:sz w:val="18"/>
                <w:szCs w:val="18"/>
              </w:rPr>
              <w:t>192.168.101.149</w:t>
            </w:r>
          </w:p>
          <w:p w:rsidR="00413D70" w:rsidRPr="00413D70" w:rsidRDefault="00413D70" w:rsidP="00413D70">
            <w:pPr>
              <w:spacing w:after="0"/>
              <w:jc w:val="center"/>
              <w:rPr>
                <w:sz w:val="18"/>
                <w:szCs w:val="18"/>
              </w:rPr>
            </w:pPr>
            <w:r w:rsidRPr="00413D70">
              <w:rPr>
                <w:sz w:val="18"/>
                <w:szCs w:val="18"/>
              </w:rPr>
              <w:t>192.168.101.150</w:t>
            </w:r>
          </w:p>
          <w:p w:rsidR="00413D70" w:rsidRPr="00413D70" w:rsidRDefault="00413D70" w:rsidP="00413D70">
            <w:pPr>
              <w:spacing w:after="0"/>
              <w:jc w:val="center"/>
              <w:rPr>
                <w:sz w:val="18"/>
                <w:szCs w:val="18"/>
              </w:rPr>
            </w:pPr>
            <w:r w:rsidRPr="00413D70">
              <w:rPr>
                <w:sz w:val="18"/>
                <w:szCs w:val="18"/>
              </w:rPr>
              <w:t>192.168.101.151</w:t>
            </w:r>
          </w:p>
          <w:p w:rsidR="00413D70" w:rsidRPr="00413D70" w:rsidRDefault="00413D70" w:rsidP="00413D70">
            <w:pPr>
              <w:spacing w:after="0"/>
              <w:jc w:val="center"/>
              <w:rPr>
                <w:sz w:val="18"/>
                <w:szCs w:val="18"/>
              </w:rPr>
            </w:pPr>
            <w:r w:rsidRPr="00413D70">
              <w:rPr>
                <w:sz w:val="18"/>
                <w:szCs w:val="18"/>
              </w:rPr>
              <w:t>192.168.101.152</w:t>
            </w:r>
          </w:p>
          <w:p w:rsidR="00413D70" w:rsidRPr="00413D70" w:rsidRDefault="00413D70" w:rsidP="00413D70">
            <w:pPr>
              <w:spacing w:after="0"/>
              <w:jc w:val="center"/>
              <w:rPr>
                <w:sz w:val="18"/>
                <w:szCs w:val="18"/>
              </w:rPr>
            </w:pPr>
            <w:r w:rsidRPr="00413D70">
              <w:rPr>
                <w:sz w:val="18"/>
                <w:szCs w:val="18"/>
              </w:rPr>
              <w:t>192.168.101.153</w:t>
            </w:r>
          </w:p>
          <w:p w:rsidR="00413D70" w:rsidRPr="00413D70" w:rsidRDefault="00413D70" w:rsidP="00413D70">
            <w:pPr>
              <w:spacing w:after="0"/>
              <w:jc w:val="center"/>
              <w:rPr>
                <w:sz w:val="18"/>
                <w:szCs w:val="18"/>
              </w:rPr>
            </w:pPr>
            <w:r w:rsidRPr="00413D70">
              <w:rPr>
                <w:sz w:val="18"/>
                <w:szCs w:val="18"/>
              </w:rPr>
              <w:t>192.168.101.154</w:t>
            </w:r>
          </w:p>
          <w:p w:rsidR="00413D70" w:rsidRPr="00413D70" w:rsidRDefault="00413D70" w:rsidP="00413D70">
            <w:pPr>
              <w:spacing w:after="0"/>
              <w:jc w:val="center"/>
              <w:rPr>
                <w:sz w:val="18"/>
                <w:szCs w:val="18"/>
              </w:rPr>
            </w:pPr>
            <w:r w:rsidRPr="00413D70">
              <w:rPr>
                <w:sz w:val="18"/>
                <w:szCs w:val="18"/>
              </w:rPr>
              <w:t>192.168.101.155</w:t>
            </w:r>
          </w:p>
          <w:p w:rsidR="00413D70" w:rsidRPr="00413D70" w:rsidRDefault="00413D70" w:rsidP="00413D70">
            <w:pPr>
              <w:spacing w:after="0"/>
              <w:jc w:val="center"/>
              <w:rPr>
                <w:sz w:val="18"/>
                <w:szCs w:val="18"/>
              </w:rPr>
            </w:pPr>
            <w:r w:rsidRPr="00413D70">
              <w:rPr>
                <w:sz w:val="18"/>
                <w:szCs w:val="18"/>
              </w:rPr>
              <w:t>192.168.101.156</w:t>
            </w:r>
          </w:p>
          <w:p w:rsidR="00413D70" w:rsidRPr="00413D70" w:rsidRDefault="00413D70" w:rsidP="00413D70">
            <w:pPr>
              <w:spacing w:after="0"/>
              <w:jc w:val="center"/>
              <w:rPr>
                <w:sz w:val="18"/>
                <w:szCs w:val="18"/>
              </w:rPr>
            </w:pPr>
            <w:r w:rsidRPr="00413D70">
              <w:rPr>
                <w:sz w:val="18"/>
                <w:szCs w:val="18"/>
              </w:rPr>
              <w:t>192.168.101.157</w:t>
            </w:r>
          </w:p>
          <w:p w:rsidR="00413D70" w:rsidRPr="00413D70" w:rsidRDefault="00413D70" w:rsidP="00413D70">
            <w:pPr>
              <w:spacing w:after="0"/>
              <w:jc w:val="center"/>
              <w:rPr>
                <w:sz w:val="18"/>
                <w:szCs w:val="18"/>
              </w:rPr>
            </w:pPr>
            <w:r w:rsidRPr="00413D70">
              <w:rPr>
                <w:sz w:val="18"/>
                <w:szCs w:val="18"/>
              </w:rPr>
              <w:t>192.168.101.158</w:t>
            </w:r>
          </w:p>
          <w:p w:rsidR="00413D70" w:rsidRPr="00413D70" w:rsidRDefault="00413D70" w:rsidP="00413D70">
            <w:pPr>
              <w:spacing w:after="0"/>
              <w:jc w:val="center"/>
              <w:rPr>
                <w:sz w:val="18"/>
                <w:szCs w:val="18"/>
              </w:rPr>
            </w:pPr>
            <w:r w:rsidRPr="00413D70">
              <w:rPr>
                <w:sz w:val="18"/>
                <w:szCs w:val="18"/>
              </w:rPr>
              <w:t>192.168.101.159</w:t>
            </w:r>
          </w:p>
          <w:p w:rsidR="00413D70" w:rsidRPr="00413D70" w:rsidRDefault="00413D70" w:rsidP="00413D70">
            <w:pPr>
              <w:spacing w:after="0"/>
              <w:jc w:val="center"/>
              <w:rPr>
                <w:sz w:val="18"/>
                <w:szCs w:val="18"/>
              </w:rPr>
            </w:pPr>
            <w:r w:rsidRPr="00413D70">
              <w:rPr>
                <w:sz w:val="18"/>
                <w:szCs w:val="18"/>
              </w:rPr>
              <w:t>192.168.101.16</w:t>
            </w:r>
          </w:p>
          <w:p w:rsidR="00413D70" w:rsidRPr="00413D70" w:rsidRDefault="00413D70" w:rsidP="00413D70">
            <w:pPr>
              <w:spacing w:after="0"/>
              <w:jc w:val="center"/>
              <w:rPr>
                <w:sz w:val="18"/>
                <w:szCs w:val="18"/>
              </w:rPr>
            </w:pPr>
            <w:r w:rsidRPr="00413D70">
              <w:rPr>
                <w:sz w:val="18"/>
                <w:szCs w:val="18"/>
              </w:rPr>
              <w:t>192.168.101.160</w:t>
            </w:r>
          </w:p>
          <w:p w:rsidR="00413D70" w:rsidRPr="00413D70" w:rsidRDefault="00413D70" w:rsidP="00413D70">
            <w:pPr>
              <w:spacing w:after="0"/>
              <w:jc w:val="center"/>
              <w:rPr>
                <w:sz w:val="18"/>
                <w:szCs w:val="18"/>
              </w:rPr>
            </w:pPr>
            <w:r w:rsidRPr="00413D70">
              <w:rPr>
                <w:sz w:val="18"/>
                <w:szCs w:val="18"/>
              </w:rPr>
              <w:t>192.168.101.161</w:t>
            </w:r>
          </w:p>
          <w:p w:rsidR="00413D70" w:rsidRPr="00413D70" w:rsidRDefault="00413D70" w:rsidP="00413D70">
            <w:pPr>
              <w:spacing w:after="0"/>
              <w:jc w:val="center"/>
              <w:rPr>
                <w:sz w:val="18"/>
                <w:szCs w:val="18"/>
              </w:rPr>
            </w:pPr>
            <w:r w:rsidRPr="00413D70">
              <w:rPr>
                <w:sz w:val="18"/>
                <w:szCs w:val="18"/>
              </w:rPr>
              <w:t>192.168.101.162</w:t>
            </w:r>
          </w:p>
          <w:p w:rsidR="00413D70" w:rsidRPr="00413D70" w:rsidRDefault="00413D70" w:rsidP="00413D70">
            <w:pPr>
              <w:spacing w:after="0"/>
              <w:jc w:val="center"/>
              <w:rPr>
                <w:sz w:val="18"/>
                <w:szCs w:val="18"/>
              </w:rPr>
            </w:pPr>
            <w:r w:rsidRPr="00413D70">
              <w:rPr>
                <w:sz w:val="18"/>
                <w:szCs w:val="18"/>
              </w:rPr>
              <w:t>192.168.101.163</w:t>
            </w:r>
          </w:p>
          <w:p w:rsidR="00413D70" w:rsidRPr="00413D70" w:rsidRDefault="00413D70" w:rsidP="00413D70">
            <w:pPr>
              <w:spacing w:after="0"/>
              <w:jc w:val="center"/>
              <w:rPr>
                <w:sz w:val="18"/>
                <w:szCs w:val="18"/>
              </w:rPr>
            </w:pPr>
            <w:r w:rsidRPr="00413D70">
              <w:rPr>
                <w:sz w:val="18"/>
                <w:szCs w:val="18"/>
              </w:rPr>
              <w:t>192.168.101.164</w:t>
            </w:r>
          </w:p>
          <w:p w:rsidR="00413D70" w:rsidRPr="00413D70" w:rsidRDefault="00413D70" w:rsidP="00413D70">
            <w:pPr>
              <w:spacing w:after="0"/>
              <w:jc w:val="center"/>
              <w:rPr>
                <w:sz w:val="18"/>
                <w:szCs w:val="18"/>
              </w:rPr>
            </w:pPr>
            <w:r w:rsidRPr="00413D70">
              <w:rPr>
                <w:sz w:val="18"/>
                <w:szCs w:val="18"/>
              </w:rPr>
              <w:t>192.168.101.165</w:t>
            </w:r>
          </w:p>
          <w:p w:rsidR="00413D70" w:rsidRPr="00413D70" w:rsidRDefault="00413D70" w:rsidP="00413D70">
            <w:pPr>
              <w:spacing w:after="0"/>
              <w:jc w:val="center"/>
              <w:rPr>
                <w:sz w:val="18"/>
                <w:szCs w:val="18"/>
              </w:rPr>
            </w:pPr>
            <w:r w:rsidRPr="00413D70">
              <w:rPr>
                <w:sz w:val="18"/>
                <w:szCs w:val="18"/>
              </w:rPr>
              <w:t>192.168.101.167</w:t>
            </w:r>
          </w:p>
          <w:p w:rsidR="00413D70" w:rsidRPr="00413D70" w:rsidRDefault="00413D70" w:rsidP="00413D70">
            <w:pPr>
              <w:spacing w:after="0"/>
              <w:jc w:val="center"/>
              <w:rPr>
                <w:sz w:val="18"/>
                <w:szCs w:val="18"/>
              </w:rPr>
            </w:pPr>
            <w:r w:rsidRPr="00413D70">
              <w:rPr>
                <w:sz w:val="18"/>
                <w:szCs w:val="18"/>
              </w:rPr>
              <w:t>192.168.101.168</w:t>
            </w:r>
          </w:p>
          <w:p w:rsidR="00413D70" w:rsidRPr="00413D70" w:rsidRDefault="00413D70" w:rsidP="00413D70">
            <w:pPr>
              <w:spacing w:after="0"/>
              <w:jc w:val="center"/>
              <w:rPr>
                <w:sz w:val="18"/>
                <w:szCs w:val="18"/>
              </w:rPr>
            </w:pPr>
            <w:r w:rsidRPr="00413D70">
              <w:rPr>
                <w:sz w:val="18"/>
                <w:szCs w:val="18"/>
              </w:rPr>
              <w:t>192.168.101.169</w:t>
            </w:r>
          </w:p>
          <w:p w:rsidR="00413D70" w:rsidRPr="00413D70" w:rsidRDefault="00413D70" w:rsidP="00413D70">
            <w:pPr>
              <w:spacing w:after="0"/>
              <w:jc w:val="center"/>
              <w:rPr>
                <w:sz w:val="18"/>
                <w:szCs w:val="18"/>
              </w:rPr>
            </w:pPr>
            <w:r w:rsidRPr="00413D70">
              <w:rPr>
                <w:sz w:val="18"/>
                <w:szCs w:val="18"/>
              </w:rPr>
              <w:t>192.168.101.17</w:t>
            </w:r>
          </w:p>
          <w:p w:rsidR="00413D70" w:rsidRPr="00413D70" w:rsidRDefault="00413D70" w:rsidP="00413D70">
            <w:pPr>
              <w:spacing w:after="0"/>
              <w:jc w:val="center"/>
              <w:rPr>
                <w:sz w:val="18"/>
                <w:szCs w:val="18"/>
              </w:rPr>
            </w:pPr>
            <w:r w:rsidRPr="00413D70">
              <w:rPr>
                <w:sz w:val="18"/>
                <w:szCs w:val="18"/>
              </w:rPr>
              <w:t>192.168.101.170</w:t>
            </w:r>
          </w:p>
          <w:p w:rsidR="00413D70" w:rsidRPr="00413D70" w:rsidRDefault="00413D70" w:rsidP="00413D70">
            <w:pPr>
              <w:spacing w:after="0"/>
              <w:jc w:val="center"/>
              <w:rPr>
                <w:sz w:val="18"/>
                <w:szCs w:val="18"/>
              </w:rPr>
            </w:pPr>
            <w:r w:rsidRPr="00413D70">
              <w:rPr>
                <w:sz w:val="18"/>
                <w:szCs w:val="18"/>
              </w:rPr>
              <w:t>192.168.101.171</w:t>
            </w:r>
          </w:p>
          <w:p w:rsidR="00413D70" w:rsidRPr="00413D70" w:rsidRDefault="00413D70" w:rsidP="00413D70">
            <w:pPr>
              <w:spacing w:after="0"/>
              <w:jc w:val="center"/>
              <w:rPr>
                <w:sz w:val="18"/>
                <w:szCs w:val="18"/>
              </w:rPr>
            </w:pPr>
            <w:r w:rsidRPr="00413D70">
              <w:rPr>
                <w:sz w:val="18"/>
                <w:szCs w:val="18"/>
              </w:rPr>
              <w:t>192.168.101.172</w:t>
            </w:r>
          </w:p>
          <w:p w:rsidR="00413D70" w:rsidRPr="00413D70" w:rsidRDefault="00413D70" w:rsidP="00413D70">
            <w:pPr>
              <w:spacing w:after="0"/>
              <w:jc w:val="center"/>
              <w:rPr>
                <w:sz w:val="18"/>
                <w:szCs w:val="18"/>
              </w:rPr>
            </w:pPr>
            <w:r w:rsidRPr="00413D70">
              <w:rPr>
                <w:sz w:val="18"/>
                <w:szCs w:val="18"/>
              </w:rPr>
              <w:t>192.168.101.173</w:t>
            </w:r>
          </w:p>
          <w:p w:rsidR="00413D70" w:rsidRPr="00413D70" w:rsidRDefault="00413D70" w:rsidP="00413D70">
            <w:pPr>
              <w:spacing w:after="0"/>
              <w:jc w:val="center"/>
              <w:rPr>
                <w:sz w:val="18"/>
                <w:szCs w:val="18"/>
              </w:rPr>
            </w:pPr>
            <w:r w:rsidRPr="00413D70">
              <w:rPr>
                <w:sz w:val="18"/>
                <w:szCs w:val="18"/>
              </w:rPr>
              <w:t>192.168.101.174</w:t>
            </w:r>
          </w:p>
          <w:p w:rsidR="00413D70" w:rsidRPr="00413D70" w:rsidRDefault="00413D70" w:rsidP="00413D70">
            <w:pPr>
              <w:spacing w:after="0"/>
              <w:jc w:val="center"/>
              <w:rPr>
                <w:sz w:val="18"/>
                <w:szCs w:val="18"/>
              </w:rPr>
            </w:pPr>
            <w:r w:rsidRPr="00413D70">
              <w:rPr>
                <w:sz w:val="18"/>
                <w:szCs w:val="18"/>
              </w:rPr>
              <w:t>192.168.101.175</w:t>
            </w:r>
          </w:p>
          <w:p w:rsidR="00413D70" w:rsidRPr="00413D70" w:rsidRDefault="00413D70" w:rsidP="00413D70">
            <w:pPr>
              <w:spacing w:after="0"/>
              <w:jc w:val="center"/>
              <w:rPr>
                <w:sz w:val="18"/>
                <w:szCs w:val="18"/>
              </w:rPr>
            </w:pPr>
            <w:r w:rsidRPr="00413D70">
              <w:rPr>
                <w:sz w:val="18"/>
                <w:szCs w:val="18"/>
              </w:rPr>
              <w:t>192.168.101.176</w:t>
            </w:r>
          </w:p>
          <w:p w:rsidR="00413D70" w:rsidRPr="00413D70" w:rsidRDefault="00413D70" w:rsidP="00413D70">
            <w:pPr>
              <w:spacing w:after="0"/>
              <w:jc w:val="center"/>
              <w:rPr>
                <w:sz w:val="18"/>
                <w:szCs w:val="18"/>
              </w:rPr>
            </w:pPr>
            <w:r w:rsidRPr="00413D70">
              <w:rPr>
                <w:sz w:val="18"/>
                <w:szCs w:val="18"/>
              </w:rPr>
              <w:t>192.168.101.177</w:t>
            </w:r>
          </w:p>
          <w:p w:rsidR="00413D70" w:rsidRPr="00413D70" w:rsidRDefault="00413D70" w:rsidP="00413D70">
            <w:pPr>
              <w:spacing w:after="0"/>
              <w:jc w:val="center"/>
              <w:rPr>
                <w:sz w:val="18"/>
                <w:szCs w:val="18"/>
              </w:rPr>
            </w:pPr>
            <w:r w:rsidRPr="00413D70">
              <w:rPr>
                <w:sz w:val="18"/>
                <w:szCs w:val="18"/>
              </w:rPr>
              <w:t>192.168.101.178</w:t>
            </w:r>
          </w:p>
          <w:p w:rsidR="00413D70" w:rsidRPr="00413D70" w:rsidRDefault="00413D70" w:rsidP="00413D70">
            <w:pPr>
              <w:spacing w:after="0"/>
              <w:jc w:val="center"/>
              <w:rPr>
                <w:sz w:val="18"/>
                <w:szCs w:val="18"/>
              </w:rPr>
            </w:pPr>
            <w:r w:rsidRPr="00413D70">
              <w:rPr>
                <w:sz w:val="18"/>
                <w:szCs w:val="18"/>
              </w:rPr>
              <w:t>192.168.101.179</w:t>
            </w:r>
          </w:p>
          <w:p w:rsidR="00413D70" w:rsidRPr="00413D70" w:rsidRDefault="00413D70" w:rsidP="00413D70">
            <w:pPr>
              <w:spacing w:after="0"/>
              <w:jc w:val="center"/>
              <w:rPr>
                <w:sz w:val="18"/>
                <w:szCs w:val="18"/>
              </w:rPr>
            </w:pPr>
            <w:r w:rsidRPr="00413D70">
              <w:rPr>
                <w:sz w:val="18"/>
                <w:szCs w:val="18"/>
              </w:rPr>
              <w:t>192.168.101.18</w:t>
            </w:r>
          </w:p>
          <w:p w:rsidR="00413D70" w:rsidRPr="00413D70" w:rsidRDefault="00413D70" w:rsidP="00413D70">
            <w:pPr>
              <w:spacing w:after="0"/>
              <w:jc w:val="center"/>
              <w:rPr>
                <w:sz w:val="18"/>
                <w:szCs w:val="18"/>
              </w:rPr>
            </w:pPr>
            <w:r w:rsidRPr="00413D70">
              <w:rPr>
                <w:sz w:val="18"/>
                <w:szCs w:val="18"/>
              </w:rPr>
              <w:t>192.168.101.180</w:t>
            </w:r>
          </w:p>
          <w:p w:rsidR="00413D70" w:rsidRPr="00413D70" w:rsidRDefault="00413D70" w:rsidP="00413D70">
            <w:pPr>
              <w:spacing w:after="0"/>
              <w:jc w:val="center"/>
              <w:rPr>
                <w:sz w:val="18"/>
                <w:szCs w:val="18"/>
              </w:rPr>
            </w:pPr>
            <w:r w:rsidRPr="00413D70">
              <w:rPr>
                <w:sz w:val="18"/>
                <w:szCs w:val="18"/>
              </w:rPr>
              <w:t>192.168.101.181</w:t>
            </w:r>
          </w:p>
          <w:p w:rsidR="00413D70" w:rsidRPr="00413D70" w:rsidRDefault="00413D70" w:rsidP="00413D70">
            <w:pPr>
              <w:spacing w:after="0"/>
              <w:jc w:val="center"/>
              <w:rPr>
                <w:sz w:val="18"/>
                <w:szCs w:val="18"/>
              </w:rPr>
            </w:pPr>
            <w:r w:rsidRPr="00413D70">
              <w:rPr>
                <w:sz w:val="18"/>
                <w:szCs w:val="18"/>
              </w:rPr>
              <w:t>192.168.101.182</w:t>
            </w:r>
          </w:p>
          <w:p w:rsidR="00413D70" w:rsidRPr="00413D70" w:rsidRDefault="00413D70" w:rsidP="00413D70">
            <w:pPr>
              <w:spacing w:after="0"/>
              <w:jc w:val="center"/>
              <w:rPr>
                <w:sz w:val="18"/>
                <w:szCs w:val="18"/>
              </w:rPr>
            </w:pPr>
            <w:r w:rsidRPr="00413D70">
              <w:rPr>
                <w:sz w:val="18"/>
                <w:szCs w:val="18"/>
              </w:rPr>
              <w:t>192.168.101.183</w:t>
            </w:r>
          </w:p>
          <w:p w:rsidR="00C901B4" w:rsidRDefault="00413D70" w:rsidP="00413D70">
            <w:pPr>
              <w:spacing w:after="0"/>
              <w:jc w:val="center"/>
              <w:rPr>
                <w:sz w:val="18"/>
                <w:szCs w:val="18"/>
              </w:rPr>
            </w:pPr>
            <w:r>
              <w:rPr>
                <w:sz w:val="18"/>
                <w:szCs w:val="18"/>
              </w:rPr>
              <w:t>192.168.101.184</w:t>
            </w:r>
          </w:p>
          <w:p w:rsidR="00413D70" w:rsidRPr="000A3142" w:rsidRDefault="00413D70" w:rsidP="00413D70">
            <w:pPr>
              <w:spacing w:after="0"/>
              <w:jc w:val="center"/>
              <w:rPr>
                <w:sz w:val="18"/>
                <w:szCs w:val="18"/>
              </w:rPr>
            </w:pPr>
            <w:r>
              <w:rPr>
                <w:sz w:val="18"/>
                <w:szCs w:val="18"/>
              </w:rPr>
              <w:t>192.168.101.185</w:t>
            </w:r>
          </w:p>
        </w:tc>
        <w:tc>
          <w:tcPr>
            <w:tcW w:w="2707" w:type="dxa"/>
            <w:shd w:val="clear" w:color="auto" w:fill="D9D9D9" w:themeFill="background1" w:themeFillShade="D9"/>
            <w:vAlign w:val="center"/>
          </w:tcPr>
          <w:p w:rsidR="00413D70" w:rsidRPr="00413D70" w:rsidRDefault="00413D70" w:rsidP="00413D70">
            <w:pPr>
              <w:spacing w:after="0"/>
              <w:jc w:val="center"/>
              <w:rPr>
                <w:sz w:val="18"/>
                <w:szCs w:val="18"/>
              </w:rPr>
            </w:pPr>
            <w:r w:rsidRPr="00413D70">
              <w:rPr>
                <w:sz w:val="18"/>
                <w:szCs w:val="18"/>
              </w:rPr>
              <w:t>192.168.101.187</w:t>
            </w:r>
          </w:p>
          <w:p w:rsidR="00413D70" w:rsidRPr="00413D70" w:rsidRDefault="00413D70" w:rsidP="00413D70">
            <w:pPr>
              <w:spacing w:after="0"/>
              <w:jc w:val="center"/>
              <w:rPr>
                <w:sz w:val="18"/>
                <w:szCs w:val="18"/>
              </w:rPr>
            </w:pPr>
            <w:r w:rsidRPr="00413D70">
              <w:rPr>
                <w:sz w:val="18"/>
                <w:szCs w:val="18"/>
              </w:rPr>
              <w:t>192.168.101.188</w:t>
            </w:r>
          </w:p>
          <w:p w:rsidR="00413D70" w:rsidRPr="00413D70" w:rsidRDefault="00413D70" w:rsidP="00413D70">
            <w:pPr>
              <w:spacing w:after="0"/>
              <w:jc w:val="center"/>
              <w:rPr>
                <w:sz w:val="18"/>
                <w:szCs w:val="18"/>
              </w:rPr>
            </w:pPr>
            <w:r w:rsidRPr="00413D70">
              <w:rPr>
                <w:sz w:val="18"/>
                <w:szCs w:val="18"/>
              </w:rPr>
              <w:t>192.168.101.189</w:t>
            </w:r>
          </w:p>
          <w:p w:rsidR="00413D70" w:rsidRPr="00413D70" w:rsidRDefault="00413D70" w:rsidP="00413D70">
            <w:pPr>
              <w:spacing w:after="0"/>
              <w:jc w:val="center"/>
              <w:rPr>
                <w:sz w:val="18"/>
                <w:szCs w:val="18"/>
              </w:rPr>
            </w:pPr>
            <w:r w:rsidRPr="00413D70">
              <w:rPr>
                <w:sz w:val="18"/>
                <w:szCs w:val="18"/>
              </w:rPr>
              <w:t>192.168.101.19</w:t>
            </w:r>
          </w:p>
          <w:p w:rsidR="00413D70" w:rsidRPr="00413D70" w:rsidRDefault="00413D70" w:rsidP="00413D70">
            <w:pPr>
              <w:spacing w:after="0"/>
              <w:jc w:val="center"/>
              <w:rPr>
                <w:sz w:val="18"/>
                <w:szCs w:val="18"/>
              </w:rPr>
            </w:pPr>
            <w:r w:rsidRPr="00413D70">
              <w:rPr>
                <w:sz w:val="18"/>
                <w:szCs w:val="18"/>
              </w:rPr>
              <w:t>192.168.101.190</w:t>
            </w:r>
          </w:p>
          <w:p w:rsidR="00413D70" w:rsidRPr="00413D70" w:rsidRDefault="00413D70" w:rsidP="00413D70">
            <w:pPr>
              <w:spacing w:after="0"/>
              <w:jc w:val="center"/>
              <w:rPr>
                <w:sz w:val="18"/>
                <w:szCs w:val="18"/>
              </w:rPr>
            </w:pPr>
            <w:r w:rsidRPr="00413D70">
              <w:rPr>
                <w:sz w:val="18"/>
                <w:szCs w:val="18"/>
              </w:rPr>
              <w:t>192.168.101.191</w:t>
            </w:r>
          </w:p>
          <w:p w:rsidR="00413D70" w:rsidRPr="00413D70" w:rsidRDefault="00413D70" w:rsidP="00413D70">
            <w:pPr>
              <w:spacing w:after="0"/>
              <w:jc w:val="center"/>
              <w:rPr>
                <w:sz w:val="18"/>
                <w:szCs w:val="18"/>
              </w:rPr>
            </w:pPr>
            <w:r w:rsidRPr="00413D70">
              <w:rPr>
                <w:sz w:val="18"/>
                <w:szCs w:val="18"/>
              </w:rPr>
              <w:t>192.168.101.192</w:t>
            </w:r>
          </w:p>
          <w:p w:rsidR="00413D70" w:rsidRPr="00413D70" w:rsidRDefault="00413D70" w:rsidP="00413D70">
            <w:pPr>
              <w:spacing w:after="0"/>
              <w:jc w:val="center"/>
              <w:rPr>
                <w:sz w:val="18"/>
                <w:szCs w:val="18"/>
              </w:rPr>
            </w:pPr>
            <w:r w:rsidRPr="00413D70">
              <w:rPr>
                <w:sz w:val="18"/>
                <w:szCs w:val="18"/>
              </w:rPr>
              <w:t>192.168.101.193</w:t>
            </w:r>
          </w:p>
          <w:p w:rsidR="00413D70" w:rsidRPr="00413D70" w:rsidRDefault="00413D70" w:rsidP="00413D70">
            <w:pPr>
              <w:spacing w:after="0"/>
              <w:jc w:val="center"/>
              <w:rPr>
                <w:sz w:val="18"/>
                <w:szCs w:val="18"/>
              </w:rPr>
            </w:pPr>
            <w:r w:rsidRPr="00413D70">
              <w:rPr>
                <w:sz w:val="18"/>
                <w:szCs w:val="18"/>
              </w:rPr>
              <w:t>192.168.101.194</w:t>
            </w:r>
          </w:p>
          <w:p w:rsidR="00413D70" w:rsidRPr="00413D70" w:rsidRDefault="00413D70" w:rsidP="00413D70">
            <w:pPr>
              <w:spacing w:after="0"/>
              <w:jc w:val="center"/>
              <w:rPr>
                <w:sz w:val="18"/>
                <w:szCs w:val="18"/>
              </w:rPr>
            </w:pPr>
            <w:r w:rsidRPr="00413D70">
              <w:rPr>
                <w:sz w:val="18"/>
                <w:szCs w:val="18"/>
              </w:rPr>
              <w:t>192.168.101.196</w:t>
            </w:r>
          </w:p>
          <w:p w:rsidR="00413D70" w:rsidRPr="00413D70" w:rsidRDefault="00413D70" w:rsidP="00413D70">
            <w:pPr>
              <w:spacing w:after="0"/>
              <w:jc w:val="center"/>
              <w:rPr>
                <w:sz w:val="18"/>
                <w:szCs w:val="18"/>
              </w:rPr>
            </w:pPr>
            <w:r w:rsidRPr="00413D70">
              <w:rPr>
                <w:sz w:val="18"/>
                <w:szCs w:val="18"/>
              </w:rPr>
              <w:t>192.168.101.197</w:t>
            </w:r>
          </w:p>
          <w:p w:rsidR="00413D70" w:rsidRPr="00413D70" w:rsidRDefault="00413D70" w:rsidP="00413D70">
            <w:pPr>
              <w:spacing w:after="0"/>
              <w:jc w:val="center"/>
              <w:rPr>
                <w:sz w:val="18"/>
                <w:szCs w:val="18"/>
              </w:rPr>
            </w:pPr>
            <w:r w:rsidRPr="00413D70">
              <w:rPr>
                <w:sz w:val="18"/>
                <w:szCs w:val="18"/>
              </w:rPr>
              <w:t>192.168.101.198</w:t>
            </w:r>
          </w:p>
          <w:p w:rsidR="00413D70" w:rsidRPr="00413D70" w:rsidRDefault="00413D70" w:rsidP="00413D70">
            <w:pPr>
              <w:spacing w:after="0"/>
              <w:jc w:val="center"/>
              <w:rPr>
                <w:sz w:val="18"/>
                <w:szCs w:val="18"/>
              </w:rPr>
            </w:pPr>
            <w:r w:rsidRPr="00413D70">
              <w:rPr>
                <w:sz w:val="18"/>
                <w:szCs w:val="18"/>
              </w:rPr>
              <w:t>192.168.101.203</w:t>
            </w:r>
          </w:p>
          <w:p w:rsidR="00413D70" w:rsidRPr="00413D70" w:rsidRDefault="00413D70" w:rsidP="00413D70">
            <w:pPr>
              <w:spacing w:after="0"/>
              <w:jc w:val="center"/>
              <w:rPr>
                <w:sz w:val="18"/>
                <w:szCs w:val="18"/>
              </w:rPr>
            </w:pPr>
            <w:r w:rsidRPr="00413D70">
              <w:rPr>
                <w:sz w:val="18"/>
                <w:szCs w:val="18"/>
              </w:rPr>
              <w:t>192.168.101.206</w:t>
            </w:r>
          </w:p>
          <w:p w:rsidR="00413D70" w:rsidRPr="00413D70" w:rsidRDefault="00413D70" w:rsidP="00413D70">
            <w:pPr>
              <w:spacing w:after="0"/>
              <w:jc w:val="center"/>
              <w:rPr>
                <w:sz w:val="18"/>
                <w:szCs w:val="18"/>
              </w:rPr>
            </w:pPr>
            <w:r w:rsidRPr="00413D70">
              <w:rPr>
                <w:sz w:val="18"/>
                <w:szCs w:val="18"/>
              </w:rPr>
              <w:t>192.168.101.207</w:t>
            </w:r>
          </w:p>
          <w:p w:rsidR="00413D70" w:rsidRPr="00413D70" w:rsidRDefault="00413D70" w:rsidP="00413D70">
            <w:pPr>
              <w:spacing w:after="0"/>
              <w:jc w:val="center"/>
              <w:rPr>
                <w:sz w:val="18"/>
                <w:szCs w:val="18"/>
              </w:rPr>
            </w:pPr>
            <w:r w:rsidRPr="00413D70">
              <w:rPr>
                <w:sz w:val="18"/>
                <w:szCs w:val="18"/>
              </w:rPr>
              <w:t>192.168.101.210</w:t>
            </w:r>
          </w:p>
          <w:p w:rsidR="00413D70" w:rsidRPr="00413D70" w:rsidRDefault="00413D70" w:rsidP="00413D70">
            <w:pPr>
              <w:spacing w:after="0"/>
              <w:jc w:val="center"/>
              <w:rPr>
                <w:sz w:val="18"/>
                <w:szCs w:val="18"/>
              </w:rPr>
            </w:pPr>
            <w:r w:rsidRPr="00413D70">
              <w:rPr>
                <w:sz w:val="18"/>
                <w:szCs w:val="18"/>
              </w:rPr>
              <w:t>192.168.101.213</w:t>
            </w:r>
          </w:p>
          <w:p w:rsidR="00413D70" w:rsidRPr="00413D70" w:rsidRDefault="00413D70" w:rsidP="00413D70">
            <w:pPr>
              <w:spacing w:after="0"/>
              <w:jc w:val="center"/>
              <w:rPr>
                <w:sz w:val="18"/>
                <w:szCs w:val="18"/>
              </w:rPr>
            </w:pPr>
            <w:r w:rsidRPr="00413D70">
              <w:rPr>
                <w:sz w:val="18"/>
                <w:szCs w:val="18"/>
              </w:rPr>
              <w:t>192.168.101.26</w:t>
            </w:r>
          </w:p>
          <w:p w:rsidR="00413D70" w:rsidRPr="00413D70" w:rsidRDefault="00413D70" w:rsidP="00413D70">
            <w:pPr>
              <w:spacing w:after="0"/>
              <w:jc w:val="center"/>
              <w:rPr>
                <w:sz w:val="18"/>
                <w:szCs w:val="18"/>
              </w:rPr>
            </w:pPr>
            <w:r w:rsidRPr="00413D70">
              <w:rPr>
                <w:sz w:val="18"/>
                <w:szCs w:val="18"/>
              </w:rPr>
              <w:t>192.168.101.27</w:t>
            </w:r>
          </w:p>
          <w:p w:rsidR="00413D70" w:rsidRPr="00413D70" w:rsidRDefault="00413D70" w:rsidP="00413D70">
            <w:pPr>
              <w:spacing w:after="0"/>
              <w:jc w:val="center"/>
              <w:rPr>
                <w:sz w:val="18"/>
                <w:szCs w:val="18"/>
              </w:rPr>
            </w:pPr>
            <w:r w:rsidRPr="00413D70">
              <w:rPr>
                <w:sz w:val="18"/>
                <w:szCs w:val="18"/>
              </w:rPr>
              <w:t>192.168.101.28</w:t>
            </w:r>
          </w:p>
          <w:p w:rsidR="00413D70" w:rsidRPr="00413D70" w:rsidRDefault="00413D70" w:rsidP="00413D70">
            <w:pPr>
              <w:spacing w:after="0"/>
              <w:jc w:val="center"/>
              <w:rPr>
                <w:sz w:val="18"/>
                <w:szCs w:val="18"/>
              </w:rPr>
            </w:pPr>
            <w:r w:rsidRPr="00413D70">
              <w:rPr>
                <w:sz w:val="18"/>
                <w:szCs w:val="18"/>
              </w:rPr>
              <w:t>192.168.101.30</w:t>
            </w:r>
          </w:p>
          <w:p w:rsidR="00413D70" w:rsidRPr="00413D70" w:rsidRDefault="00413D70" w:rsidP="00413D70">
            <w:pPr>
              <w:spacing w:after="0"/>
              <w:jc w:val="center"/>
              <w:rPr>
                <w:sz w:val="18"/>
                <w:szCs w:val="18"/>
              </w:rPr>
            </w:pPr>
            <w:r w:rsidRPr="00413D70">
              <w:rPr>
                <w:sz w:val="18"/>
                <w:szCs w:val="18"/>
              </w:rPr>
              <w:t>192.168.101.34</w:t>
            </w:r>
          </w:p>
          <w:p w:rsidR="00413D70" w:rsidRPr="00413D70" w:rsidRDefault="00413D70" w:rsidP="00413D70">
            <w:pPr>
              <w:spacing w:after="0"/>
              <w:jc w:val="center"/>
              <w:rPr>
                <w:sz w:val="18"/>
                <w:szCs w:val="18"/>
              </w:rPr>
            </w:pPr>
            <w:r w:rsidRPr="00413D70">
              <w:rPr>
                <w:sz w:val="18"/>
                <w:szCs w:val="18"/>
              </w:rPr>
              <w:t>192.168.101.38</w:t>
            </w:r>
          </w:p>
          <w:p w:rsidR="00413D70" w:rsidRPr="00413D70" w:rsidRDefault="00413D70" w:rsidP="00413D70">
            <w:pPr>
              <w:spacing w:after="0"/>
              <w:jc w:val="center"/>
              <w:rPr>
                <w:sz w:val="18"/>
                <w:szCs w:val="18"/>
              </w:rPr>
            </w:pPr>
            <w:r w:rsidRPr="00413D70">
              <w:rPr>
                <w:sz w:val="18"/>
                <w:szCs w:val="18"/>
              </w:rPr>
              <w:t>192.168.101.42</w:t>
            </w:r>
          </w:p>
          <w:p w:rsidR="00413D70" w:rsidRPr="00413D70" w:rsidRDefault="00413D70" w:rsidP="00413D70">
            <w:pPr>
              <w:spacing w:after="0"/>
              <w:jc w:val="center"/>
              <w:rPr>
                <w:sz w:val="18"/>
                <w:szCs w:val="18"/>
              </w:rPr>
            </w:pPr>
            <w:r w:rsidRPr="00413D70">
              <w:rPr>
                <w:sz w:val="18"/>
                <w:szCs w:val="18"/>
              </w:rPr>
              <w:t>192.168.101.50</w:t>
            </w:r>
          </w:p>
          <w:p w:rsidR="00413D70" w:rsidRPr="00413D70" w:rsidRDefault="00413D70" w:rsidP="00413D70">
            <w:pPr>
              <w:spacing w:after="0"/>
              <w:jc w:val="center"/>
              <w:rPr>
                <w:sz w:val="18"/>
                <w:szCs w:val="18"/>
              </w:rPr>
            </w:pPr>
            <w:r w:rsidRPr="00413D70">
              <w:rPr>
                <w:sz w:val="18"/>
                <w:szCs w:val="18"/>
              </w:rPr>
              <w:t>192.168.101.60</w:t>
            </w:r>
          </w:p>
          <w:p w:rsidR="00413D70" w:rsidRPr="00413D70" w:rsidRDefault="00413D70" w:rsidP="00413D70">
            <w:pPr>
              <w:spacing w:after="0"/>
              <w:jc w:val="center"/>
              <w:rPr>
                <w:sz w:val="18"/>
                <w:szCs w:val="18"/>
              </w:rPr>
            </w:pPr>
            <w:r w:rsidRPr="00413D70">
              <w:rPr>
                <w:sz w:val="18"/>
                <w:szCs w:val="18"/>
              </w:rPr>
              <w:t>192.168.101.61</w:t>
            </w:r>
          </w:p>
          <w:p w:rsidR="00413D70" w:rsidRPr="00413D70" w:rsidRDefault="00413D70" w:rsidP="00413D70">
            <w:pPr>
              <w:spacing w:after="0"/>
              <w:jc w:val="center"/>
              <w:rPr>
                <w:sz w:val="18"/>
                <w:szCs w:val="18"/>
              </w:rPr>
            </w:pPr>
            <w:r w:rsidRPr="00413D70">
              <w:rPr>
                <w:sz w:val="18"/>
                <w:szCs w:val="18"/>
              </w:rPr>
              <w:t>192.168.101.63</w:t>
            </w:r>
          </w:p>
          <w:p w:rsidR="00413D70" w:rsidRPr="00413D70" w:rsidRDefault="00413D70" w:rsidP="00413D70">
            <w:pPr>
              <w:spacing w:after="0"/>
              <w:jc w:val="center"/>
              <w:rPr>
                <w:sz w:val="18"/>
                <w:szCs w:val="18"/>
              </w:rPr>
            </w:pPr>
            <w:r w:rsidRPr="00413D70">
              <w:rPr>
                <w:sz w:val="18"/>
                <w:szCs w:val="18"/>
              </w:rPr>
              <w:t>192.168.101.64</w:t>
            </w:r>
          </w:p>
          <w:p w:rsidR="00413D70" w:rsidRPr="00413D70" w:rsidRDefault="00413D70" w:rsidP="00413D70">
            <w:pPr>
              <w:spacing w:after="0"/>
              <w:jc w:val="center"/>
              <w:rPr>
                <w:sz w:val="18"/>
                <w:szCs w:val="18"/>
              </w:rPr>
            </w:pPr>
            <w:r w:rsidRPr="00413D70">
              <w:rPr>
                <w:sz w:val="18"/>
                <w:szCs w:val="18"/>
              </w:rPr>
              <w:t>192.168.101.65</w:t>
            </w:r>
          </w:p>
          <w:p w:rsidR="00413D70" w:rsidRPr="00413D70" w:rsidRDefault="00413D70" w:rsidP="00413D70">
            <w:pPr>
              <w:spacing w:after="0"/>
              <w:jc w:val="center"/>
              <w:rPr>
                <w:sz w:val="18"/>
                <w:szCs w:val="18"/>
              </w:rPr>
            </w:pPr>
            <w:r w:rsidRPr="00413D70">
              <w:rPr>
                <w:sz w:val="18"/>
                <w:szCs w:val="18"/>
              </w:rPr>
              <w:t>192.168.101.66</w:t>
            </w:r>
          </w:p>
          <w:p w:rsidR="00413D70" w:rsidRPr="00413D70" w:rsidRDefault="00413D70" w:rsidP="00413D70">
            <w:pPr>
              <w:spacing w:after="0"/>
              <w:jc w:val="center"/>
              <w:rPr>
                <w:sz w:val="18"/>
                <w:szCs w:val="18"/>
              </w:rPr>
            </w:pPr>
            <w:r w:rsidRPr="00413D70">
              <w:rPr>
                <w:sz w:val="18"/>
                <w:szCs w:val="18"/>
              </w:rPr>
              <w:t>192.168.101.67</w:t>
            </w:r>
          </w:p>
          <w:p w:rsidR="00413D70" w:rsidRPr="00413D70" w:rsidRDefault="00413D70" w:rsidP="00413D70">
            <w:pPr>
              <w:spacing w:after="0"/>
              <w:jc w:val="center"/>
              <w:rPr>
                <w:sz w:val="18"/>
                <w:szCs w:val="18"/>
              </w:rPr>
            </w:pPr>
            <w:r w:rsidRPr="00413D70">
              <w:rPr>
                <w:sz w:val="18"/>
                <w:szCs w:val="18"/>
              </w:rPr>
              <w:t>192.168.101.68</w:t>
            </w:r>
          </w:p>
          <w:p w:rsidR="00413D70" w:rsidRPr="00413D70" w:rsidRDefault="00413D70" w:rsidP="00413D70">
            <w:pPr>
              <w:spacing w:after="0"/>
              <w:jc w:val="center"/>
              <w:rPr>
                <w:sz w:val="18"/>
                <w:szCs w:val="18"/>
              </w:rPr>
            </w:pPr>
            <w:r w:rsidRPr="00413D70">
              <w:rPr>
                <w:sz w:val="18"/>
                <w:szCs w:val="18"/>
              </w:rPr>
              <w:t>192.168.101.75</w:t>
            </w:r>
          </w:p>
          <w:p w:rsidR="00413D70" w:rsidRPr="00413D70" w:rsidRDefault="00413D70" w:rsidP="00413D70">
            <w:pPr>
              <w:spacing w:after="0"/>
              <w:jc w:val="center"/>
              <w:rPr>
                <w:sz w:val="18"/>
                <w:szCs w:val="18"/>
              </w:rPr>
            </w:pPr>
            <w:r w:rsidRPr="00413D70">
              <w:rPr>
                <w:sz w:val="18"/>
                <w:szCs w:val="18"/>
              </w:rPr>
              <w:t>192.168.101.77</w:t>
            </w:r>
          </w:p>
          <w:p w:rsidR="00413D70" w:rsidRPr="00413D70" w:rsidRDefault="00413D70" w:rsidP="00413D70">
            <w:pPr>
              <w:spacing w:after="0"/>
              <w:jc w:val="center"/>
              <w:rPr>
                <w:sz w:val="18"/>
                <w:szCs w:val="18"/>
              </w:rPr>
            </w:pPr>
            <w:r w:rsidRPr="00413D70">
              <w:rPr>
                <w:sz w:val="18"/>
                <w:szCs w:val="18"/>
              </w:rPr>
              <w:t>192.168.101.91</w:t>
            </w:r>
          </w:p>
          <w:p w:rsidR="00413D70" w:rsidRPr="00413D70" w:rsidRDefault="00413D70" w:rsidP="00413D70">
            <w:pPr>
              <w:spacing w:after="0"/>
              <w:jc w:val="center"/>
              <w:rPr>
                <w:sz w:val="18"/>
                <w:szCs w:val="18"/>
              </w:rPr>
            </w:pPr>
            <w:r w:rsidRPr="00413D70">
              <w:rPr>
                <w:sz w:val="18"/>
                <w:szCs w:val="18"/>
              </w:rPr>
              <w:t>192.168.101.92</w:t>
            </w:r>
          </w:p>
          <w:p w:rsidR="00413D70" w:rsidRPr="00413D70" w:rsidRDefault="00413D70" w:rsidP="00413D70">
            <w:pPr>
              <w:spacing w:after="0"/>
              <w:jc w:val="center"/>
              <w:rPr>
                <w:sz w:val="18"/>
                <w:szCs w:val="18"/>
              </w:rPr>
            </w:pPr>
            <w:r w:rsidRPr="00413D70">
              <w:rPr>
                <w:sz w:val="18"/>
                <w:szCs w:val="18"/>
              </w:rPr>
              <w:t>192.168.201.11</w:t>
            </w:r>
          </w:p>
          <w:p w:rsidR="00413D70" w:rsidRPr="00413D70" w:rsidRDefault="00413D70" w:rsidP="00413D70">
            <w:pPr>
              <w:spacing w:after="0"/>
              <w:jc w:val="center"/>
              <w:rPr>
                <w:sz w:val="18"/>
                <w:szCs w:val="18"/>
              </w:rPr>
            </w:pPr>
            <w:r w:rsidRPr="00413D70">
              <w:rPr>
                <w:sz w:val="18"/>
                <w:szCs w:val="18"/>
              </w:rPr>
              <w:t>192.168.201.25</w:t>
            </w:r>
          </w:p>
          <w:p w:rsidR="00413D70" w:rsidRPr="00413D70" w:rsidRDefault="00413D70" w:rsidP="00413D70">
            <w:pPr>
              <w:spacing w:after="0"/>
              <w:jc w:val="center"/>
              <w:rPr>
                <w:sz w:val="18"/>
                <w:szCs w:val="18"/>
              </w:rPr>
            </w:pPr>
            <w:r w:rsidRPr="00413D70">
              <w:rPr>
                <w:sz w:val="18"/>
                <w:szCs w:val="18"/>
              </w:rPr>
              <w:t>192.168.201.26</w:t>
            </w:r>
          </w:p>
          <w:p w:rsidR="00413D70" w:rsidRPr="00413D70" w:rsidRDefault="00413D70" w:rsidP="00413D70">
            <w:pPr>
              <w:spacing w:after="0"/>
              <w:jc w:val="center"/>
              <w:rPr>
                <w:sz w:val="18"/>
                <w:szCs w:val="18"/>
              </w:rPr>
            </w:pPr>
            <w:r w:rsidRPr="00413D70">
              <w:rPr>
                <w:sz w:val="18"/>
                <w:szCs w:val="18"/>
              </w:rPr>
              <w:t>192.168.201.27</w:t>
            </w:r>
          </w:p>
          <w:p w:rsidR="00413D70" w:rsidRPr="00413D70" w:rsidRDefault="00413D70" w:rsidP="00413D70">
            <w:pPr>
              <w:spacing w:after="0"/>
              <w:jc w:val="center"/>
              <w:rPr>
                <w:sz w:val="18"/>
                <w:szCs w:val="18"/>
              </w:rPr>
            </w:pPr>
            <w:r w:rsidRPr="00413D70">
              <w:rPr>
                <w:sz w:val="18"/>
                <w:szCs w:val="18"/>
              </w:rPr>
              <w:t>192.168.201.28</w:t>
            </w:r>
          </w:p>
          <w:p w:rsidR="00413D70" w:rsidRDefault="00413D70" w:rsidP="00413D70">
            <w:pPr>
              <w:spacing w:after="0"/>
              <w:jc w:val="center"/>
              <w:rPr>
                <w:sz w:val="18"/>
                <w:szCs w:val="18"/>
              </w:rPr>
            </w:pPr>
            <w:r w:rsidRPr="00413D70">
              <w:rPr>
                <w:sz w:val="18"/>
                <w:szCs w:val="18"/>
              </w:rPr>
              <w:t>192.168.201.9</w:t>
            </w:r>
          </w:p>
          <w:p w:rsidR="00413D70" w:rsidRPr="00413D70" w:rsidRDefault="00413D70" w:rsidP="00413D70">
            <w:pPr>
              <w:spacing w:after="0"/>
              <w:jc w:val="center"/>
              <w:rPr>
                <w:sz w:val="18"/>
                <w:szCs w:val="18"/>
              </w:rPr>
            </w:pPr>
          </w:p>
          <w:p w:rsidR="00413D70" w:rsidRPr="00413D70" w:rsidRDefault="00413D70" w:rsidP="00413D70">
            <w:pPr>
              <w:spacing w:after="0"/>
              <w:jc w:val="center"/>
              <w:rPr>
                <w:sz w:val="18"/>
                <w:szCs w:val="18"/>
              </w:rPr>
            </w:pPr>
            <w:r w:rsidRPr="00413D70">
              <w:rPr>
                <w:sz w:val="18"/>
                <w:szCs w:val="18"/>
              </w:rPr>
              <w:t>192.168.205.1</w:t>
            </w:r>
          </w:p>
          <w:p w:rsidR="00413D70" w:rsidRPr="00413D70" w:rsidRDefault="00413D70" w:rsidP="00413D70">
            <w:pPr>
              <w:spacing w:after="0"/>
              <w:jc w:val="center"/>
              <w:rPr>
                <w:sz w:val="18"/>
                <w:szCs w:val="18"/>
              </w:rPr>
            </w:pPr>
            <w:r w:rsidRPr="00413D70">
              <w:rPr>
                <w:sz w:val="18"/>
                <w:szCs w:val="18"/>
              </w:rPr>
              <w:t>192.168.205.106</w:t>
            </w:r>
          </w:p>
          <w:p w:rsidR="00413D70" w:rsidRPr="00413D70" w:rsidRDefault="00413D70" w:rsidP="00413D70">
            <w:pPr>
              <w:spacing w:after="0"/>
              <w:jc w:val="center"/>
              <w:rPr>
                <w:sz w:val="18"/>
                <w:szCs w:val="18"/>
              </w:rPr>
            </w:pPr>
            <w:r w:rsidRPr="00413D70">
              <w:rPr>
                <w:sz w:val="18"/>
                <w:szCs w:val="18"/>
              </w:rPr>
              <w:t>192.168.205.107</w:t>
            </w:r>
          </w:p>
          <w:p w:rsidR="00C901B4" w:rsidRPr="000A3142" w:rsidRDefault="00413D70" w:rsidP="00413D70">
            <w:pPr>
              <w:spacing w:after="0"/>
              <w:jc w:val="center"/>
              <w:rPr>
                <w:sz w:val="18"/>
                <w:szCs w:val="18"/>
              </w:rPr>
            </w:pPr>
            <w:r w:rsidRPr="00413D70">
              <w:rPr>
                <w:sz w:val="18"/>
                <w:szCs w:val="18"/>
              </w:rPr>
              <w:t>192.168.205.3</w:t>
            </w:r>
          </w:p>
        </w:tc>
      </w:tr>
    </w:tbl>
    <w:p w:rsidR="0060008E" w:rsidRDefault="0060008E" w:rsidP="00C901B4"/>
    <w:p w:rsidR="00866C4E" w:rsidRDefault="00866C4E" w:rsidP="00866C4E">
      <w:pPr>
        <w:pStyle w:val="Caption"/>
        <w:keepNext/>
      </w:pPr>
      <w:bookmarkStart w:id="207" w:name="_Toc499887961"/>
      <w:r>
        <w:lastRenderedPageBreak/>
        <w:t xml:space="preserve">Figure </w:t>
      </w:r>
      <w:r w:rsidR="007D4CB3">
        <w:t>84</w:t>
      </w:r>
      <w:r>
        <w:t xml:space="preserve">: </w:t>
      </w:r>
      <w:r w:rsidR="00594569">
        <w:t xml:space="preserve">Table - </w:t>
      </w:r>
      <w:r>
        <w:t>Full List of Live Devices Found in the 172.16.2.0/24 Subnet:</w:t>
      </w:r>
      <w:bookmarkEnd w:id="207"/>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866C4E" w:rsidRPr="0075566D" w:rsidTr="00BC7739">
        <w:trPr>
          <w:trHeight w:val="440"/>
          <w:jc w:val="center"/>
        </w:trPr>
        <w:tc>
          <w:tcPr>
            <w:tcW w:w="2707" w:type="dxa"/>
            <w:shd w:val="clear" w:color="auto" w:fill="D9D9D9" w:themeFill="background1" w:themeFillShade="D9"/>
            <w:vAlign w:val="center"/>
          </w:tcPr>
          <w:p w:rsidR="00EA7C3E" w:rsidRPr="00625ECB" w:rsidRDefault="00EA7C3E" w:rsidP="00EA7C3E">
            <w:pPr>
              <w:spacing w:after="0"/>
              <w:jc w:val="center"/>
              <w:rPr>
                <w:sz w:val="18"/>
                <w:szCs w:val="18"/>
              </w:rPr>
            </w:pPr>
            <w:r w:rsidRPr="00625ECB">
              <w:rPr>
                <w:sz w:val="18"/>
                <w:szCs w:val="18"/>
              </w:rPr>
              <w:t>172.16.2.1</w:t>
            </w:r>
          </w:p>
          <w:p w:rsidR="00EA7C3E" w:rsidRPr="00625ECB" w:rsidRDefault="00EA7C3E" w:rsidP="00EA7C3E">
            <w:pPr>
              <w:spacing w:after="0"/>
              <w:jc w:val="center"/>
              <w:rPr>
                <w:sz w:val="18"/>
                <w:szCs w:val="18"/>
              </w:rPr>
            </w:pPr>
            <w:r w:rsidRPr="00625ECB">
              <w:rPr>
                <w:sz w:val="18"/>
                <w:szCs w:val="18"/>
              </w:rPr>
              <w:t>172.16.2.9</w:t>
            </w:r>
          </w:p>
          <w:p w:rsidR="00EA7C3E" w:rsidRPr="00625ECB" w:rsidRDefault="00EA7C3E" w:rsidP="00EA7C3E">
            <w:pPr>
              <w:spacing w:after="0"/>
              <w:jc w:val="center"/>
              <w:rPr>
                <w:sz w:val="18"/>
                <w:szCs w:val="18"/>
              </w:rPr>
            </w:pPr>
            <w:r w:rsidRPr="00625ECB">
              <w:rPr>
                <w:sz w:val="18"/>
                <w:szCs w:val="18"/>
              </w:rPr>
              <w:t>172.16.2.12</w:t>
            </w:r>
          </w:p>
          <w:p w:rsidR="00EA7C3E" w:rsidRPr="00625ECB" w:rsidRDefault="00EA7C3E" w:rsidP="00EA7C3E">
            <w:pPr>
              <w:spacing w:after="0"/>
              <w:jc w:val="center"/>
              <w:rPr>
                <w:sz w:val="18"/>
                <w:szCs w:val="18"/>
              </w:rPr>
            </w:pPr>
            <w:r w:rsidRPr="00625ECB">
              <w:rPr>
                <w:sz w:val="18"/>
                <w:szCs w:val="18"/>
              </w:rPr>
              <w:t>172.16.2.17</w:t>
            </w:r>
          </w:p>
          <w:p w:rsidR="00EA7C3E" w:rsidRPr="00625ECB" w:rsidRDefault="00EA7C3E" w:rsidP="00EA7C3E">
            <w:pPr>
              <w:spacing w:after="0"/>
              <w:jc w:val="center"/>
              <w:rPr>
                <w:sz w:val="18"/>
                <w:szCs w:val="18"/>
              </w:rPr>
            </w:pPr>
            <w:r w:rsidRPr="00625ECB">
              <w:rPr>
                <w:sz w:val="18"/>
                <w:szCs w:val="18"/>
              </w:rPr>
              <w:t>172.16.2.18</w:t>
            </w:r>
          </w:p>
          <w:p w:rsidR="00866C4E" w:rsidRPr="000A3142" w:rsidRDefault="00866C4E" w:rsidP="00EA7C3E">
            <w:pPr>
              <w:spacing w:after="0"/>
              <w:jc w:val="center"/>
              <w:rPr>
                <w:sz w:val="18"/>
                <w:szCs w:val="18"/>
              </w:rPr>
            </w:pPr>
          </w:p>
        </w:tc>
        <w:tc>
          <w:tcPr>
            <w:tcW w:w="2707" w:type="dxa"/>
            <w:shd w:val="clear" w:color="auto" w:fill="D9D9D9" w:themeFill="background1" w:themeFillShade="D9"/>
            <w:vAlign w:val="center"/>
          </w:tcPr>
          <w:p w:rsidR="00EA7C3E" w:rsidRPr="00625ECB" w:rsidRDefault="00EA7C3E" w:rsidP="00EA7C3E">
            <w:pPr>
              <w:spacing w:after="0"/>
              <w:jc w:val="center"/>
              <w:rPr>
                <w:sz w:val="18"/>
                <w:szCs w:val="18"/>
              </w:rPr>
            </w:pPr>
            <w:r w:rsidRPr="00625ECB">
              <w:rPr>
                <w:sz w:val="18"/>
                <w:szCs w:val="18"/>
              </w:rPr>
              <w:t>172.16.2.19</w:t>
            </w:r>
          </w:p>
          <w:p w:rsidR="00EA7C3E" w:rsidRPr="00625ECB" w:rsidRDefault="00EA7C3E" w:rsidP="00EA7C3E">
            <w:pPr>
              <w:spacing w:after="0"/>
              <w:jc w:val="center"/>
              <w:rPr>
                <w:sz w:val="18"/>
                <w:szCs w:val="18"/>
              </w:rPr>
            </w:pPr>
            <w:r w:rsidRPr="00625ECB">
              <w:rPr>
                <w:sz w:val="18"/>
                <w:szCs w:val="18"/>
              </w:rPr>
              <w:t>172.16.2.15</w:t>
            </w:r>
          </w:p>
          <w:p w:rsidR="00EA7C3E" w:rsidRPr="00625ECB" w:rsidRDefault="00EA7C3E" w:rsidP="00EA7C3E">
            <w:pPr>
              <w:spacing w:after="0"/>
              <w:jc w:val="center"/>
              <w:rPr>
                <w:sz w:val="18"/>
                <w:szCs w:val="18"/>
              </w:rPr>
            </w:pPr>
            <w:r w:rsidRPr="00625ECB">
              <w:rPr>
                <w:sz w:val="18"/>
                <w:szCs w:val="18"/>
              </w:rPr>
              <w:t>172.16.2.42</w:t>
            </w:r>
          </w:p>
          <w:p w:rsidR="00EA7C3E" w:rsidRPr="00625ECB" w:rsidRDefault="00EA7C3E" w:rsidP="00EA7C3E">
            <w:pPr>
              <w:spacing w:after="0"/>
              <w:jc w:val="center"/>
              <w:rPr>
                <w:sz w:val="18"/>
                <w:szCs w:val="18"/>
              </w:rPr>
            </w:pPr>
            <w:r w:rsidRPr="00625ECB">
              <w:rPr>
                <w:sz w:val="18"/>
                <w:szCs w:val="18"/>
              </w:rPr>
              <w:t>172.16.2.43</w:t>
            </w:r>
          </w:p>
          <w:p w:rsidR="00EA7C3E" w:rsidRPr="00625ECB" w:rsidRDefault="00EA7C3E" w:rsidP="00EA7C3E">
            <w:pPr>
              <w:spacing w:after="0"/>
              <w:jc w:val="center"/>
              <w:rPr>
                <w:sz w:val="18"/>
                <w:szCs w:val="18"/>
              </w:rPr>
            </w:pPr>
            <w:r w:rsidRPr="00625ECB">
              <w:rPr>
                <w:sz w:val="18"/>
                <w:szCs w:val="18"/>
              </w:rPr>
              <w:t>172.16.2.44</w:t>
            </w:r>
          </w:p>
          <w:p w:rsidR="00866C4E" w:rsidRPr="000A3142" w:rsidRDefault="00EA7C3E" w:rsidP="00EA7C3E">
            <w:pPr>
              <w:spacing w:after="0"/>
              <w:jc w:val="center"/>
              <w:rPr>
                <w:sz w:val="18"/>
                <w:szCs w:val="18"/>
              </w:rPr>
            </w:pPr>
            <w:r>
              <w:rPr>
                <w:sz w:val="18"/>
                <w:szCs w:val="18"/>
              </w:rPr>
              <w:t>172.16.2.45</w:t>
            </w:r>
          </w:p>
        </w:tc>
        <w:tc>
          <w:tcPr>
            <w:tcW w:w="2707" w:type="dxa"/>
            <w:shd w:val="clear" w:color="auto" w:fill="D9D9D9" w:themeFill="background1" w:themeFillShade="D9"/>
            <w:vAlign w:val="center"/>
          </w:tcPr>
          <w:p w:rsidR="00EA7C3E" w:rsidRPr="00625ECB" w:rsidRDefault="00EA7C3E" w:rsidP="00EA7C3E">
            <w:pPr>
              <w:spacing w:after="0"/>
              <w:jc w:val="center"/>
              <w:rPr>
                <w:sz w:val="18"/>
                <w:szCs w:val="18"/>
              </w:rPr>
            </w:pPr>
            <w:r w:rsidRPr="00625ECB">
              <w:rPr>
                <w:sz w:val="18"/>
                <w:szCs w:val="18"/>
              </w:rPr>
              <w:t>172.16.2.50</w:t>
            </w:r>
          </w:p>
          <w:p w:rsidR="00EA7C3E" w:rsidRPr="00625ECB" w:rsidRDefault="00EA7C3E" w:rsidP="00EA7C3E">
            <w:pPr>
              <w:spacing w:after="0"/>
              <w:jc w:val="center"/>
              <w:rPr>
                <w:sz w:val="18"/>
                <w:szCs w:val="18"/>
              </w:rPr>
            </w:pPr>
            <w:r w:rsidRPr="00625ECB">
              <w:rPr>
                <w:sz w:val="18"/>
                <w:szCs w:val="18"/>
              </w:rPr>
              <w:t>172.16.2.54</w:t>
            </w:r>
          </w:p>
          <w:p w:rsidR="00EA7C3E" w:rsidRPr="00625ECB" w:rsidRDefault="00EA7C3E" w:rsidP="00EA7C3E">
            <w:pPr>
              <w:spacing w:after="0"/>
              <w:jc w:val="center"/>
              <w:rPr>
                <w:sz w:val="18"/>
                <w:szCs w:val="18"/>
              </w:rPr>
            </w:pPr>
            <w:r w:rsidRPr="00625ECB">
              <w:rPr>
                <w:sz w:val="18"/>
                <w:szCs w:val="18"/>
              </w:rPr>
              <w:t>172.16.2.111</w:t>
            </w:r>
          </w:p>
          <w:p w:rsidR="00EA7C3E" w:rsidRPr="00625ECB" w:rsidRDefault="00EA7C3E" w:rsidP="00EA7C3E">
            <w:pPr>
              <w:spacing w:after="0"/>
              <w:jc w:val="center"/>
              <w:rPr>
                <w:sz w:val="18"/>
                <w:szCs w:val="18"/>
              </w:rPr>
            </w:pPr>
            <w:r w:rsidRPr="00625ECB">
              <w:rPr>
                <w:sz w:val="18"/>
                <w:szCs w:val="18"/>
              </w:rPr>
              <w:t>172.16.2.133</w:t>
            </w:r>
          </w:p>
          <w:p w:rsidR="00EA7C3E" w:rsidRPr="00625ECB" w:rsidRDefault="00EA7C3E" w:rsidP="00EA7C3E">
            <w:pPr>
              <w:spacing w:after="0"/>
              <w:jc w:val="center"/>
              <w:rPr>
                <w:sz w:val="18"/>
                <w:szCs w:val="18"/>
              </w:rPr>
            </w:pPr>
            <w:r w:rsidRPr="00625ECB">
              <w:rPr>
                <w:sz w:val="18"/>
                <w:szCs w:val="18"/>
              </w:rPr>
              <w:t>172.16.2.137</w:t>
            </w:r>
          </w:p>
          <w:p w:rsidR="00866C4E" w:rsidRPr="000A3142" w:rsidRDefault="00EA7C3E" w:rsidP="00EA7C3E">
            <w:pPr>
              <w:spacing w:after="0"/>
              <w:jc w:val="center"/>
              <w:rPr>
                <w:sz w:val="18"/>
                <w:szCs w:val="18"/>
              </w:rPr>
            </w:pPr>
            <w:r>
              <w:rPr>
                <w:sz w:val="18"/>
                <w:szCs w:val="18"/>
              </w:rPr>
              <w:t>172.16.2.145</w:t>
            </w:r>
          </w:p>
        </w:tc>
        <w:tc>
          <w:tcPr>
            <w:tcW w:w="2707" w:type="dxa"/>
            <w:shd w:val="clear" w:color="auto" w:fill="D9D9D9" w:themeFill="background1" w:themeFillShade="D9"/>
            <w:vAlign w:val="center"/>
          </w:tcPr>
          <w:p w:rsidR="00EA7C3E" w:rsidRPr="00625ECB" w:rsidRDefault="00EA7C3E" w:rsidP="00EA7C3E">
            <w:pPr>
              <w:spacing w:after="0"/>
              <w:jc w:val="center"/>
              <w:rPr>
                <w:sz w:val="18"/>
                <w:szCs w:val="18"/>
              </w:rPr>
            </w:pPr>
            <w:r w:rsidRPr="00625ECB">
              <w:rPr>
                <w:sz w:val="18"/>
                <w:szCs w:val="18"/>
              </w:rPr>
              <w:t>172.16.2.149</w:t>
            </w:r>
          </w:p>
          <w:p w:rsidR="00EA7C3E" w:rsidRPr="00625ECB" w:rsidRDefault="00EA7C3E" w:rsidP="00EA7C3E">
            <w:pPr>
              <w:spacing w:after="0"/>
              <w:jc w:val="center"/>
              <w:rPr>
                <w:sz w:val="18"/>
                <w:szCs w:val="18"/>
              </w:rPr>
            </w:pPr>
            <w:r w:rsidRPr="00625ECB">
              <w:rPr>
                <w:sz w:val="18"/>
                <w:szCs w:val="18"/>
              </w:rPr>
              <w:t>172.16.2.147</w:t>
            </w:r>
          </w:p>
          <w:p w:rsidR="00EA7C3E" w:rsidRPr="00625ECB" w:rsidRDefault="00EA7C3E" w:rsidP="00EA7C3E">
            <w:pPr>
              <w:spacing w:after="0"/>
              <w:jc w:val="center"/>
              <w:rPr>
                <w:sz w:val="18"/>
                <w:szCs w:val="18"/>
              </w:rPr>
            </w:pPr>
            <w:r w:rsidRPr="00625ECB">
              <w:rPr>
                <w:sz w:val="18"/>
                <w:szCs w:val="18"/>
              </w:rPr>
              <w:t>172.16.2.153</w:t>
            </w:r>
          </w:p>
          <w:p w:rsidR="00EA7C3E" w:rsidRPr="00625ECB" w:rsidRDefault="00EA7C3E" w:rsidP="00EA7C3E">
            <w:pPr>
              <w:spacing w:after="0"/>
              <w:jc w:val="center"/>
              <w:rPr>
                <w:sz w:val="18"/>
                <w:szCs w:val="18"/>
              </w:rPr>
            </w:pPr>
            <w:r w:rsidRPr="00625ECB">
              <w:rPr>
                <w:sz w:val="18"/>
                <w:szCs w:val="18"/>
              </w:rPr>
              <w:t>172.16.2.174</w:t>
            </w:r>
          </w:p>
          <w:p w:rsidR="00EA7C3E" w:rsidRPr="00625ECB" w:rsidRDefault="00EA7C3E" w:rsidP="00EA7C3E">
            <w:pPr>
              <w:spacing w:after="0"/>
              <w:jc w:val="center"/>
              <w:rPr>
                <w:sz w:val="18"/>
                <w:szCs w:val="18"/>
              </w:rPr>
            </w:pPr>
            <w:r w:rsidRPr="00625ECB">
              <w:rPr>
                <w:sz w:val="18"/>
                <w:szCs w:val="18"/>
              </w:rPr>
              <w:t>172.16.2.175</w:t>
            </w:r>
          </w:p>
          <w:p w:rsidR="00866C4E" w:rsidRPr="000A3142" w:rsidRDefault="00EA7C3E" w:rsidP="00EA7C3E">
            <w:pPr>
              <w:spacing w:after="0"/>
              <w:jc w:val="center"/>
              <w:rPr>
                <w:sz w:val="18"/>
                <w:szCs w:val="18"/>
              </w:rPr>
            </w:pPr>
            <w:r>
              <w:rPr>
                <w:sz w:val="18"/>
                <w:szCs w:val="18"/>
              </w:rPr>
              <w:t>172.16.2.13</w:t>
            </w:r>
          </w:p>
        </w:tc>
      </w:tr>
    </w:tbl>
    <w:p w:rsidR="00866C4E" w:rsidRDefault="00866C4E" w:rsidP="00866C4E"/>
    <w:p w:rsidR="00866C4E" w:rsidRDefault="00866C4E" w:rsidP="00866C4E">
      <w:pPr>
        <w:pStyle w:val="Caption"/>
        <w:keepNext/>
      </w:pPr>
      <w:bookmarkStart w:id="208" w:name="_Toc499887962"/>
      <w:r>
        <w:t xml:space="preserve">Figure </w:t>
      </w:r>
      <w:r w:rsidR="007D4CB3">
        <w:t>85</w:t>
      </w:r>
      <w:r>
        <w:t>:</w:t>
      </w:r>
      <w:r w:rsidR="00594569">
        <w:t xml:space="preserve"> Table -</w:t>
      </w:r>
      <w:r>
        <w:t xml:space="preserve"> Full List of Live Devices Found in the 172.16.5.0/24 Subnet:</w:t>
      </w:r>
      <w:bookmarkEnd w:id="208"/>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866C4E" w:rsidRPr="0075566D" w:rsidTr="00BC7739">
        <w:trPr>
          <w:trHeight w:val="440"/>
          <w:jc w:val="center"/>
        </w:trPr>
        <w:tc>
          <w:tcPr>
            <w:tcW w:w="2707" w:type="dxa"/>
            <w:shd w:val="clear" w:color="auto" w:fill="D9D9D9" w:themeFill="background1" w:themeFillShade="D9"/>
            <w:vAlign w:val="center"/>
          </w:tcPr>
          <w:p w:rsidR="00C35522" w:rsidRPr="00625ECB" w:rsidRDefault="00C35522" w:rsidP="00C35522">
            <w:pPr>
              <w:spacing w:after="0"/>
              <w:jc w:val="center"/>
              <w:rPr>
                <w:sz w:val="18"/>
                <w:szCs w:val="18"/>
              </w:rPr>
            </w:pPr>
            <w:r w:rsidRPr="00625ECB">
              <w:rPr>
                <w:sz w:val="18"/>
                <w:szCs w:val="18"/>
              </w:rPr>
              <w:t>172.16.5.1</w:t>
            </w:r>
          </w:p>
          <w:p w:rsidR="00C35522" w:rsidRPr="00625ECB" w:rsidRDefault="00C35522" w:rsidP="00C35522">
            <w:pPr>
              <w:spacing w:after="0"/>
              <w:jc w:val="center"/>
              <w:rPr>
                <w:sz w:val="18"/>
                <w:szCs w:val="18"/>
              </w:rPr>
            </w:pPr>
            <w:r w:rsidRPr="00625ECB">
              <w:rPr>
                <w:sz w:val="18"/>
                <w:szCs w:val="18"/>
              </w:rPr>
              <w:t>172.16.5.8</w:t>
            </w:r>
          </w:p>
          <w:p w:rsidR="00C35522" w:rsidRPr="00625ECB" w:rsidRDefault="00C35522" w:rsidP="00C35522">
            <w:pPr>
              <w:spacing w:after="0"/>
              <w:jc w:val="center"/>
              <w:rPr>
                <w:sz w:val="18"/>
                <w:szCs w:val="18"/>
              </w:rPr>
            </w:pPr>
            <w:r w:rsidRPr="00625ECB">
              <w:rPr>
                <w:sz w:val="18"/>
                <w:szCs w:val="18"/>
              </w:rPr>
              <w:t>172.16.5.10</w:t>
            </w:r>
          </w:p>
          <w:p w:rsidR="00C35522" w:rsidRPr="00625ECB" w:rsidRDefault="00C35522" w:rsidP="00C35522">
            <w:pPr>
              <w:spacing w:after="0"/>
              <w:jc w:val="center"/>
              <w:rPr>
                <w:sz w:val="18"/>
                <w:szCs w:val="18"/>
              </w:rPr>
            </w:pPr>
            <w:r w:rsidRPr="00625ECB">
              <w:rPr>
                <w:sz w:val="18"/>
                <w:szCs w:val="18"/>
              </w:rPr>
              <w:t>172.16.5.9</w:t>
            </w:r>
          </w:p>
          <w:p w:rsidR="00C35522" w:rsidRPr="00625ECB" w:rsidRDefault="00C35522" w:rsidP="00C35522">
            <w:pPr>
              <w:spacing w:after="0"/>
              <w:jc w:val="center"/>
              <w:rPr>
                <w:sz w:val="18"/>
                <w:szCs w:val="18"/>
              </w:rPr>
            </w:pPr>
            <w:r w:rsidRPr="00625ECB">
              <w:rPr>
                <w:sz w:val="18"/>
                <w:szCs w:val="18"/>
              </w:rPr>
              <w:t>172.16.5.17</w:t>
            </w:r>
          </w:p>
          <w:p w:rsidR="00C35522" w:rsidRPr="00625ECB" w:rsidRDefault="00C35522" w:rsidP="00C35522">
            <w:pPr>
              <w:spacing w:after="0"/>
              <w:jc w:val="center"/>
              <w:rPr>
                <w:sz w:val="18"/>
                <w:szCs w:val="18"/>
              </w:rPr>
            </w:pPr>
            <w:r w:rsidRPr="00625ECB">
              <w:rPr>
                <w:sz w:val="18"/>
                <w:szCs w:val="18"/>
              </w:rPr>
              <w:t>172.16.5.18</w:t>
            </w:r>
          </w:p>
          <w:p w:rsidR="00C35522" w:rsidRPr="00625ECB" w:rsidRDefault="00C35522" w:rsidP="00C35522">
            <w:pPr>
              <w:spacing w:after="0"/>
              <w:jc w:val="center"/>
              <w:rPr>
                <w:sz w:val="18"/>
                <w:szCs w:val="18"/>
              </w:rPr>
            </w:pPr>
            <w:r w:rsidRPr="00625ECB">
              <w:rPr>
                <w:sz w:val="18"/>
                <w:szCs w:val="18"/>
              </w:rPr>
              <w:t>172.16.5.20</w:t>
            </w:r>
          </w:p>
          <w:p w:rsidR="00C35522" w:rsidRPr="00625ECB" w:rsidRDefault="00C35522" w:rsidP="00C35522">
            <w:pPr>
              <w:spacing w:after="0"/>
              <w:jc w:val="center"/>
              <w:rPr>
                <w:sz w:val="18"/>
                <w:szCs w:val="18"/>
              </w:rPr>
            </w:pPr>
            <w:r w:rsidRPr="00625ECB">
              <w:rPr>
                <w:sz w:val="18"/>
                <w:szCs w:val="18"/>
              </w:rPr>
              <w:t>172.16.5.19</w:t>
            </w:r>
          </w:p>
          <w:p w:rsidR="00C35522" w:rsidRPr="00625ECB" w:rsidRDefault="00C35522" w:rsidP="00C35522">
            <w:pPr>
              <w:spacing w:after="0"/>
              <w:jc w:val="center"/>
              <w:rPr>
                <w:sz w:val="18"/>
                <w:szCs w:val="18"/>
              </w:rPr>
            </w:pPr>
            <w:r w:rsidRPr="00625ECB">
              <w:rPr>
                <w:sz w:val="18"/>
                <w:szCs w:val="18"/>
              </w:rPr>
              <w:t>172.16.5.21</w:t>
            </w:r>
          </w:p>
          <w:p w:rsidR="00C35522" w:rsidRPr="00625ECB" w:rsidRDefault="00C35522" w:rsidP="00C35522">
            <w:pPr>
              <w:spacing w:after="0"/>
              <w:jc w:val="center"/>
              <w:rPr>
                <w:sz w:val="18"/>
                <w:szCs w:val="18"/>
              </w:rPr>
            </w:pPr>
            <w:r w:rsidRPr="00625ECB">
              <w:rPr>
                <w:sz w:val="18"/>
                <w:szCs w:val="18"/>
              </w:rPr>
              <w:t>172.16.5.22</w:t>
            </w:r>
          </w:p>
          <w:p w:rsidR="00C35522" w:rsidRPr="00625ECB" w:rsidRDefault="00C35522" w:rsidP="00C35522">
            <w:pPr>
              <w:spacing w:after="0"/>
              <w:jc w:val="center"/>
              <w:rPr>
                <w:sz w:val="18"/>
                <w:szCs w:val="18"/>
              </w:rPr>
            </w:pPr>
            <w:r w:rsidRPr="00625ECB">
              <w:rPr>
                <w:sz w:val="18"/>
                <w:szCs w:val="18"/>
              </w:rPr>
              <w:t>172.16.5.28</w:t>
            </w:r>
          </w:p>
          <w:p w:rsidR="00C35522" w:rsidRPr="00625ECB" w:rsidRDefault="00C35522" w:rsidP="00C35522">
            <w:pPr>
              <w:spacing w:after="0"/>
              <w:jc w:val="center"/>
              <w:rPr>
                <w:sz w:val="18"/>
                <w:szCs w:val="18"/>
              </w:rPr>
            </w:pPr>
            <w:r w:rsidRPr="00625ECB">
              <w:rPr>
                <w:sz w:val="18"/>
                <w:szCs w:val="18"/>
              </w:rPr>
              <w:t>172.16.5.30</w:t>
            </w:r>
          </w:p>
          <w:p w:rsidR="00866C4E" w:rsidRPr="000A3142" w:rsidRDefault="00CD1AFF" w:rsidP="00CD1AFF">
            <w:pPr>
              <w:spacing w:after="0"/>
              <w:jc w:val="center"/>
              <w:rPr>
                <w:sz w:val="18"/>
                <w:szCs w:val="18"/>
              </w:rPr>
            </w:pPr>
            <w:r>
              <w:rPr>
                <w:sz w:val="18"/>
                <w:szCs w:val="18"/>
              </w:rPr>
              <w:t>172.16.5.29</w:t>
            </w:r>
          </w:p>
        </w:tc>
        <w:tc>
          <w:tcPr>
            <w:tcW w:w="2707" w:type="dxa"/>
            <w:shd w:val="clear" w:color="auto" w:fill="D9D9D9" w:themeFill="background1" w:themeFillShade="D9"/>
            <w:vAlign w:val="center"/>
          </w:tcPr>
          <w:p w:rsidR="00CD1AFF" w:rsidRPr="00625ECB" w:rsidRDefault="00CD1AFF" w:rsidP="00CD1AFF">
            <w:pPr>
              <w:spacing w:after="0"/>
              <w:jc w:val="center"/>
              <w:rPr>
                <w:sz w:val="18"/>
                <w:szCs w:val="18"/>
              </w:rPr>
            </w:pPr>
            <w:r w:rsidRPr="00625ECB">
              <w:rPr>
                <w:sz w:val="18"/>
                <w:szCs w:val="18"/>
              </w:rPr>
              <w:t>172.16.5.43</w:t>
            </w:r>
          </w:p>
          <w:p w:rsidR="00CD1AFF" w:rsidRPr="00625ECB" w:rsidRDefault="00CD1AFF" w:rsidP="00CD1AFF">
            <w:pPr>
              <w:spacing w:after="0"/>
              <w:jc w:val="center"/>
              <w:rPr>
                <w:sz w:val="18"/>
                <w:szCs w:val="18"/>
              </w:rPr>
            </w:pPr>
            <w:r w:rsidRPr="00625ECB">
              <w:rPr>
                <w:sz w:val="18"/>
                <w:szCs w:val="18"/>
              </w:rPr>
              <w:t>172.16.5.46</w:t>
            </w:r>
          </w:p>
          <w:p w:rsidR="00CD1AFF" w:rsidRPr="00625ECB" w:rsidRDefault="00CD1AFF" w:rsidP="00CD1AFF">
            <w:pPr>
              <w:spacing w:after="0"/>
              <w:jc w:val="center"/>
              <w:rPr>
                <w:sz w:val="18"/>
                <w:szCs w:val="18"/>
              </w:rPr>
            </w:pPr>
            <w:r w:rsidRPr="00625ECB">
              <w:rPr>
                <w:sz w:val="18"/>
                <w:szCs w:val="18"/>
              </w:rPr>
              <w:t>172.16.5.49</w:t>
            </w:r>
          </w:p>
          <w:p w:rsidR="00CD1AFF" w:rsidRPr="00625ECB" w:rsidRDefault="00CD1AFF" w:rsidP="00CD1AFF">
            <w:pPr>
              <w:spacing w:after="0"/>
              <w:jc w:val="center"/>
              <w:rPr>
                <w:sz w:val="18"/>
                <w:szCs w:val="18"/>
              </w:rPr>
            </w:pPr>
            <w:r w:rsidRPr="00625ECB">
              <w:rPr>
                <w:sz w:val="18"/>
                <w:szCs w:val="18"/>
              </w:rPr>
              <w:t>172.16.5.62</w:t>
            </w:r>
          </w:p>
          <w:p w:rsidR="00CD1AFF" w:rsidRPr="00625ECB" w:rsidRDefault="00CD1AFF" w:rsidP="00CD1AFF">
            <w:pPr>
              <w:spacing w:after="0"/>
              <w:jc w:val="center"/>
              <w:rPr>
                <w:sz w:val="18"/>
                <w:szCs w:val="18"/>
              </w:rPr>
            </w:pPr>
            <w:r w:rsidRPr="00625ECB">
              <w:rPr>
                <w:sz w:val="18"/>
                <w:szCs w:val="18"/>
              </w:rPr>
              <w:t>172.16.5.66</w:t>
            </w:r>
          </w:p>
          <w:p w:rsidR="00CD1AFF" w:rsidRPr="00625ECB" w:rsidRDefault="00CD1AFF" w:rsidP="00CD1AFF">
            <w:pPr>
              <w:spacing w:after="0"/>
              <w:jc w:val="center"/>
              <w:rPr>
                <w:sz w:val="18"/>
                <w:szCs w:val="18"/>
              </w:rPr>
            </w:pPr>
            <w:r w:rsidRPr="00625ECB">
              <w:rPr>
                <w:sz w:val="18"/>
                <w:szCs w:val="18"/>
              </w:rPr>
              <w:t>172.16.5.68</w:t>
            </w:r>
          </w:p>
          <w:p w:rsidR="00CD1AFF" w:rsidRPr="00625ECB" w:rsidRDefault="00CD1AFF" w:rsidP="00CD1AFF">
            <w:pPr>
              <w:spacing w:after="0"/>
              <w:jc w:val="center"/>
              <w:rPr>
                <w:sz w:val="18"/>
                <w:szCs w:val="18"/>
              </w:rPr>
            </w:pPr>
            <w:r w:rsidRPr="00625ECB">
              <w:rPr>
                <w:sz w:val="18"/>
                <w:szCs w:val="18"/>
              </w:rPr>
              <w:t>172.16.5.69</w:t>
            </w:r>
          </w:p>
          <w:p w:rsidR="00CD1AFF" w:rsidRPr="00625ECB" w:rsidRDefault="00CD1AFF" w:rsidP="00CD1AFF">
            <w:pPr>
              <w:spacing w:after="0"/>
              <w:jc w:val="center"/>
              <w:rPr>
                <w:sz w:val="18"/>
                <w:szCs w:val="18"/>
              </w:rPr>
            </w:pPr>
            <w:r w:rsidRPr="00625ECB">
              <w:rPr>
                <w:sz w:val="18"/>
                <w:szCs w:val="18"/>
              </w:rPr>
              <w:t>172.16.5.71</w:t>
            </w:r>
          </w:p>
          <w:p w:rsidR="00CD1AFF" w:rsidRPr="00625ECB" w:rsidRDefault="00CD1AFF" w:rsidP="00CD1AFF">
            <w:pPr>
              <w:spacing w:after="0"/>
              <w:jc w:val="center"/>
              <w:rPr>
                <w:sz w:val="18"/>
                <w:szCs w:val="18"/>
              </w:rPr>
            </w:pPr>
            <w:r w:rsidRPr="00625ECB">
              <w:rPr>
                <w:sz w:val="18"/>
                <w:szCs w:val="18"/>
              </w:rPr>
              <w:t>172.16.5.70</w:t>
            </w:r>
          </w:p>
          <w:p w:rsidR="00CD1AFF" w:rsidRPr="00625ECB" w:rsidRDefault="00CD1AFF" w:rsidP="00CD1AFF">
            <w:pPr>
              <w:spacing w:after="0"/>
              <w:jc w:val="center"/>
              <w:rPr>
                <w:sz w:val="18"/>
                <w:szCs w:val="18"/>
              </w:rPr>
            </w:pPr>
            <w:r w:rsidRPr="00625ECB">
              <w:rPr>
                <w:sz w:val="18"/>
                <w:szCs w:val="18"/>
              </w:rPr>
              <w:t>172.16.5.72</w:t>
            </w:r>
          </w:p>
          <w:p w:rsidR="00CD1AFF" w:rsidRPr="00625ECB" w:rsidRDefault="00CD1AFF" w:rsidP="00CD1AFF">
            <w:pPr>
              <w:spacing w:after="0"/>
              <w:jc w:val="center"/>
              <w:rPr>
                <w:sz w:val="18"/>
                <w:szCs w:val="18"/>
              </w:rPr>
            </w:pPr>
            <w:r w:rsidRPr="00625ECB">
              <w:rPr>
                <w:sz w:val="18"/>
                <w:szCs w:val="18"/>
              </w:rPr>
              <w:t>172.16.5.76</w:t>
            </w:r>
          </w:p>
          <w:p w:rsidR="00866C4E" w:rsidRDefault="00CD1AFF" w:rsidP="00CD1AFF">
            <w:pPr>
              <w:spacing w:after="0"/>
              <w:jc w:val="center"/>
              <w:rPr>
                <w:sz w:val="18"/>
                <w:szCs w:val="18"/>
              </w:rPr>
            </w:pPr>
            <w:r>
              <w:rPr>
                <w:sz w:val="18"/>
                <w:szCs w:val="18"/>
              </w:rPr>
              <w:t>172.16.5.75</w:t>
            </w:r>
          </w:p>
          <w:p w:rsidR="00CD1AFF" w:rsidRPr="000A3142" w:rsidRDefault="00CD1AFF" w:rsidP="00CD1AFF">
            <w:pPr>
              <w:spacing w:after="0"/>
              <w:jc w:val="center"/>
              <w:rPr>
                <w:sz w:val="18"/>
                <w:szCs w:val="18"/>
              </w:rPr>
            </w:pPr>
          </w:p>
        </w:tc>
        <w:tc>
          <w:tcPr>
            <w:tcW w:w="2707" w:type="dxa"/>
            <w:shd w:val="clear" w:color="auto" w:fill="D9D9D9" w:themeFill="background1" w:themeFillShade="D9"/>
            <w:vAlign w:val="center"/>
          </w:tcPr>
          <w:p w:rsidR="00CD1AFF" w:rsidRPr="00625ECB" w:rsidRDefault="00CD1AFF" w:rsidP="00CD1AFF">
            <w:pPr>
              <w:spacing w:after="0"/>
              <w:jc w:val="center"/>
              <w:rPr>
                <w:sz w:val="18"/>
                <w:szCs w:val="18"/>
              </w:rPr>
            </w:pPr>
            <w:r w:rsidRPr="00625ECB">
              <w:rPr>
                <w:sz w:val="18"/>
                <w:szCs w:val="18"/>
              </w:rPr>
              <w:t>172.16.5.84</w:t>
            </w:r>
          </w:p>
          <w:p w:rsidR="00CD1AFF" w:rsidRPr="00625ECB" w:rsidRDefault="00CD1AFF" w:rsidP="00CD1AFF">
            <w:pPr>
              <w:spacing w:after="0"/>
              <w:jc w:val="center"/>
              <w:rPr>
                <w:sz w:val="18"/>
                <w:szCs w:val="18"/>
              </w:rPr>
            </w:pPr>
            <w:r w:rsidRPr="00625ECB">
              <w:rPr>
                <w:sz w:val="18"/>
                <w:szCs w:val="18"/>
              </w:rPr>
              <w:t>172.16.5.104</w:t>
            </w:r>
          </w:p>
          <w:p w:rsidR="00CD1AFF" w:rsidRPr="00625ECB" w:rsidRDefault="00CD1AFF" w:rsidP="00CD1AFF">
            <w:pPr>
              <w:spacing w:after="0"/>
              <w:jc w:val="center"/>
              <w:rPr>
                <w:sz w:val="18"/>
                <w:szCs w:val="18"/>
              </w:rPr>
            </w:pPr>
            <w:r w:rsidRPr="00625ECB">
              <w:rPr>
                <w:sz w:val="18"/>
                <w:szCs w:val="18"/>
              </w:rPr>
              <w:t>172.16.5.111</w:t>
            </w:r>
          </w:p>
          <w:p w:rsidR="00CD1AFF" w:rsidRPr="00625ECB" w:rsidRDefault="00CD1AFF" w:rsidP="00CD1AFF">
            <w:pPr>
              <w:spacing w:after="0"/>
              <w:jc w:val="center"/>
              <w:rPr>
                <w:sz w:val="18"/>
                <w:szCs w:val="18"/>
              </w:rPr>
            </w:pPr>
            <w:r w:rsidRPr="00625ECB">
              <w:rPr>
                <w:sz w:val="18"/>
                <w:szCs w:val="18"/>
              </w:rPr>
              <w:t>172.16.5.121</w:t>
            </w:r>
          </w:p>
          <w:p w:rsidR="00CD1AFF" w:rsidRPr="00625ECB" w:rsidRDefault="00CD1AFF" w:rsidP="00CD1AFF">
            <w:pPr>
              <w:spacing w:after="0"/>
              <w:jc w:val="center"/>
              <w:rPr>
                <w:sz w:val="18"/>
                <w:szCs w:val="18"/>
              </w:rPr>
            </w:pPr>
            <w:r w:rsidRPr="00625ECB">
              <w:rPr>
                <w:sz w:val="18"/>
                <w:szCs w:val="18"/>
              </w:rPr>
              <w:t>172.16.5.122</w:t>
            </w:r>
          </w:p>
          <w:p w:rsidR="00CD1AFF" w:rsidRPr="00625ECB" w:rsidRDefault="00CD1AFF" w:rsidP="00CD1AFF">
            <w:pPr>
              <w:spacing w:after="0"/>
              <w:jc w:val="center"/>
              <w:rPr>
                <w:sz w:val="18"/>
                <w:szCs w:val="18"/>
              </w:rPr>
            </w:pPr>
            <w:r w:rsidRPr="00625ECB">
              <w:rPr>
                <w:sz w:val="18"/>
                <w:szCs w:val="18"/>
              </w:rPr>
              <w:t>172.16.5.142</w:t>
            </w:r>
          </w:p>
          <w:p w:rsidR="00CD1AFF" w:rsidRPr="00625ECB" w:rsidRDefault="00CD1AFF" w:rsidP="00CD1AFF">
            <w:pPr>
              <w:spacing w:after="0"/>
              <w:jc w:val="center"/>
              <w:rPr>
                <w:sz w:val="18"/>
                <w:szCs w:val="18"/>
              </w:rPr>
            </w:pPr>
            <w:r w:rsidRPr="00625ECB">
              <w:rPr>
                <w:sz w:val="18"/>
                <w:szCs w:val="18"/>
              </w:rPr>
              <w:t>172.16.5.144</w:t>
            </w:r>
          </w:p>
          <w:p w:rsidR="00CD1AFF" w:rsidRPr="00625ECB" w:rsidRDefault="00CD1AFF" w:rsidP="00CD1AFF">
            <w:pPr>
              <w:spacing w:after="0"/>
              <w:jc w:val="center"/>
              <w:rPr>
                <w:sz w:val="18"/>
                <w:szCs w:val="18"/>
              </w:rPr>
            </w:pPr>
            <w:r w:rsidRPr="00625ECB">
              <w:rPr>
                <w:sz w:val="18"/>
                <w:szCs w:val="18"/>
              </w:rPr>
              <w:t>172.16.5.145</w:t>
            </w:r>
          </w:p>
          <w:p w:rsidR="00CD1AFF" w:rsidRPr="00625ECB" w:rsidRDefault="00CD1AFF" w:rsidP="00CD1AFF">
            <w:pPr>
              <w:spacing w:after="0"/>
              <w:jc w:val="center"/>
              <w:rPr>
                <w:sz w:val="18"/>
                <w:szCs w:val="18"/>
              </w:rPr>
            </w:pPr>
            <w:r w:rsidRPr="00625ECB">
              <w:rPr>
                <w:sz w:val="18"/>
                <w:szCs w:val="18"/>
              </w:rPr>
              <w:t>172.16.5.147</w:t>
            </w:r>
          </w:p>
          <w:p w:rsidR="00CD1AFF" w:rsidRPr="00625ECB" w:rsidRDefault="00CD1AFF" w:rsidP="00CD1AFF">
            <w:pPr>
              <w:spacing w:after="0"/>
              <w:jc w:val="center"/>
              <w:rPr>
                <w:sz w:val="18"/>
                <w:szCs w:val="18"/>
              </w:rPr>
            </w:pPr>
            <w:r w:rsidRPr="00625ECB">
              <w:rPr>
                <w:sz w:val="18"/>
                <w:szCs w:val="18"/>
              </w:rPr>
              <w:t>172.16.5.146</w:t>
            </w:r>
          </w:p>
          <w:p w:rsidR="00CD1AFF" w:rsidRPr="00625ECB" w:rsidRDefault="00CD1AFF" w:rsidP="00CD1AFF">
            <w:pPr>
              <w:spacing w:after="0"/>
              <w:jc w:val="center"/>
              <w:rPr>
                <w:sz w:val="18"/>
                <w:szCs w:val="18"/>
              </w:rPr>
            </w:pPr>
            <w:r w:rsidRPr="00625ECB">
              <w:rPr>
                <w:sz w:val="18"/>
                <w:szCs w:val="18"/>
              </w:rPr>
              <w:t>172.16.5.148</w:t>
            </w:r>
          </w:p>
          <w:p w:rsidR="00CD1AFF" w:rsidRPr="00625ECB" w:rsidRDefault="00CD1AFF" w:rsidP="00CD1AFF">
            <w:pPr>
              <w:spacing w:after="0"/>
              <w:jc w:val="center"/>
              <w:rPr>
                <w:sz w:val="18"/>
                <w:szCs w:val="18"/>
              </w:rPr>
            </w:pPr>
            <w:r w:rsidRPr="00625ECB">
              <w:rPr>
                <w:sz w:val="18"/>
                <w:szCs w:val="18"/>
              </w:rPr>
              <w:t>172.16.5.149</w:t>
            </w:r>
          </w:p>
          <w:p w:rsidR="00866C4E" w:rsidRPr="000A3142" w:rsidRDefault="00CD1AFF" w:rsidP="00CD1AFF">
            <w:pPr>
              <w:spacing w:after="0"/>
              <w:jc w:val="center"/>
              <w:rPr>
                <w:sz w:val="18"/>
                <w:szCs w:val="18"/>
              </w:rPr>
            </w:pPr>
            <w:r>
              <w:rPr>
                <w:sz w:val="18"/>
                <w:szCs w:val="18"/>
              </w:rPr>
              <w:t>172.16.5.150</w:t>
            </w:r>
          </w:p>
        </w:tc>
        <w:tc>
          <w:tcPr>
            <w:tcW w:w="2707" w:type="dxa"/>
            <w:shd w:val="clear" w:color="auto" w:fill="D9D9D9" w:themeFill="background1" w:themeFillShade="D9"/>
            <w:vAlign w:val="center"/>
          </w:tcPr>
          <w:p w:rsidR="00CD1AFF" w:rsidRPr="00625ECB" w:rsidRDefault="00CD1AFF" w:rsidP="00CD1AFF">
            <w:pPr>
              <w:spacing w:after="0"/>
              <w:jc w:val="center"/>
              <w:rPr>
                <w:sz w:val="18"/>
                <w:szCs w:val="18"/>
              </w:rPr>
            </w:pPr>
            <w:r w:rsidRPr="00625ECB">
              <w:rPr>
                <w:sz w:val="18"/>
                <w:szCs w:val="18"/>
              </w:rPr>
              <w:t>172.16.5.151</w:t>
            </w:r>
          </w:p>
          <w:p w:rsidR="00CD1AFF" w:rsidRPr="00625ECB" w:rsidRDefault="00CD1AFF" w:rsidP="00CD1AFF">
            <w:pPr>
              <w:spacing w:after="0"/>
              <w:jc w:val="center"/>
              <w:rPr>
                <w:sz w:val="18"/>
                <w:szCs w:val="18"/>
              </w:rPr>
            </w:pPr>
            <w:r w:rsidRPr="00625ECB">
              <w:rPr>
                <w:sz w:val="18"/>
                <w:szCs w:val="18"/>
              </w:rPr>
              <w:t>172.16.5.152</w:t>
            </w:r>
          </w:p>
          <w:p w:rsidR="00CD1AFF" w:rsidRPr="00625ECB" w:rsidRDefault="00CD1AFF" w:rsidP="00CD1AFF">
            <w:pPr>
              <w:spacing w:after="0"/>
              <w:jc w:val="center"/>
              <w:rPr>
                <w:sz w:val="18"/>
                <w:szCs w:val="18"/>
              </w:rPr>
            </w:pPr>
            <w:r w:rsidRPr="00625ECB">
              <w:rPr>
                <w:sz w:val="18"/>
                <w:szCs w:val="18"/>
              </w:rPr>
              <w:t>172.16.5.155</w:t>
            </w:r>
          </w:p>
          <w:p w:rsidR="00CD1AFF" w:rsidRPr="00625ECB" w:rsidRDefault="00CD1AFF" w:rsidP="00CD1AFF">
            <w:pPr>
              <w:spacing w:after="0"/>
              <w:jc w:val="center"/>
              <w:rPr>
                <w:sz w:val="18"/>
                <w:szCs w:val="18"/>
              </w:rPr>
            </w:pPr>
            <w:r w:rsidRPr="00625ECB">
              <w:rPr>
                <w:sz w:val="18"/>
                <w:szCs w:val="18"/>
              </w:rPr>
              <w:t>172.16.5.160</w:t>
            </w:r>
          </w:p>
          <w:p w:rsidR="00CD1AFF" w:rsidRPr="00625ECB" w:rsidRDefault="00CD1AFF" w:rsidP="00CD1AFF">
            <w:pPr>
              <w:spacing w:after="0"/>
              <w:jc w:val="center"/>
              <w:rPr>
                <w:sz w:val="18"/>
                <w:szCs w:val="18"/>
              </w:rPr>
            </w:pPr>
            <w:r w:rsidRPr="00625ECB">
              <w:rPr>
                <w:sz w:val="18"/>
                <w:szCs w:val="18"/>
              </w:rPr>
              <w:t>172.16.5.163</w:t>
            </w:r>
          </w:p>
          <w:p w:rsidR="00CD1AFF" w:rsidRPr="00625ECB" w:rsidRDefault="00CD1AFF" w:rsidP="00CD1AFF">
            <w:pPr>
              <w:spacing w:after="0"/>
              <w:jc w:val="center"/>
              <w:rPr>
                <w:sz w:val="18"/>
                <w:szCs w:val="18"/>
              </w:rPr>
            </w:pPr>
            <w:r w:rsidRPr="00625ECB">
              <w:rPr>
                <w:sz w:val="18"/>
                <w:szCs w:val="18"/>
              </w:rPr>
              <w:t>172.16.5.162</w:t>
            </w:r>
          </w:p>
          <w:p w:rsidR="00CD1AFF" w:rsidRPr="00625ECB" w:rsidRDefault="00CD1AFF" w:rsidP="00CD1AFF">
            <w:pPr>
              <w:spacing w:after="0"/>
              <w:jc w:val="center"/>
              <w:rPr>
                <w:sz w:val="18"/>
                <w:szCs w:val="18"/>
              </w:rPr>
            </w:pPr>
            <w:r w:rsidRPr="00625ECB">
              <w:rPr>
                <w:sz w:val="18"/>
                <w:szCs w:val="18"/>
              </w:rPr>
              <w:t>172.16.5.166</w:t>
            </w:r>
          </w:p>
          <w:p w:rsidR="00CD1AFF" w:rsidRPr="00625ECB" w:rsidRDefault="00CD1AFF" w:rsidP="00CD1AFF">
            <w:pPr>
              <w:spacing w:after="0"/>
              <w:jc w:val="center"/>
              <w:rPr>
                <w:sz w:val="18"/>
                <w:szCs w:val="18"/>
              </w:rPr>
            </w:pPr>
            <w:r w:rsidRPr="00625ECB">
              <w:rPr>
                <w:sz w:val="18"/>
                <w:szCs w:val="18"/>
              </w:rPr>
              <w:t>172.16.5.171</w:t>
            </w:r>
          </w:p>
          <w:p w:rsidR="00CD1AFF" w:rsidRPr="00625ECB" w:rsidRDefault="00CD1AFF" w:rsidP="00CD1AFF">
            <w:pPr>
              <w:spacing w:after="0"/>
              <w:jc w:val="center"/>
              <w:rPr>
                <w:sz w:val="18"/>
                <w:szCs w:val="18"/>
              </w:rPr>
            </w:pPr>
            <w:r w:rsidRPr="00625ECB">
              <w:rPr>
                <w:sz w:val="18"/>
                <w:szCs w:val="18"/>
              </w:rPr>
              <w:t>172.16.5.173</w:t>
            </w:r>
          </w:p>
          <w:p w:rsidR="00CD1AFF" w:rsidRPr="00625ECB" w:rsidRDefault="00CD1AFF" w:rsidP="00CD1AFF">
            <w:pPr>
              <w:spacing w:after="0"/>
              <w:jc w:val="center"/>
              <w:rPr>
                <w:sz w:val="18"/>
                <w:szCs w:val="18"/>
              </w:rPr>
            </w:pPr>
            <w:r w:rsidRPr="00625ECB">
              <w:rPr>
                <w:sz w:val="18"/>
                <w:szCs w:val="18"/>
              </w:rPr>
              <w:t>172.16.5.175</w:t>
            </w:r>
          </w:p>
          <w:p w:rsidR="00CD1AFF" w:rsidRPr="00625ECB" w:rsidRDefault="00CD1AFF" w:rsidP="00CD1AFF">
            <w:pPr>
              <w:spacing w:after="0"/>
              <w:jc w:val="center"/>
              <w:rPr>
                <w:sz w:val="18"/>
                <w:szCs w:val="18"/>
              </w:rPr>
            </w:pPr>
            <w:r w:rsidRPr="00625ECB">
              <w:rPr>
                <w:sz w:val="18"/>
                <w:szCs w:val="18"/>
              </w:rPr>
              <w:t>172.16.5.174</w:t>
            </w:r>
          </w:p>
          <w:p w:rsidR="00CD1AFF" w:rsidRPr="00625ECB" w:rsidRDefault="00CD1AFF" w:rsidP="00CD1AFF">
            <w:pPr>
              <w:spacing w:after="0"/>
              <w:jc w:val="center"/>
              <w:rPr>
                <w:sz w:val="18"/>
                <w:szCs w:val="18"/>
              </w:rPr>
            </w:pPr>
            <w:r w:rsidRPr="00625ECB">
              <w:rPr>
                <w:sz w:val="18"/>
                <w:szCs w:val="18"/>
              </w:rPr>
              <w:t>172.16.5.176</w:t>
            </w:r>
          </w:p>
          <w:p w:rsidR="00866C4E" w:rsidRPr="000A3142" w:rsidRDefault="00CD1AFF" w:rsidP="00CD1AFF">
            <w:pPr>
              <w:spacing w:after="0"/>
              <w:jc w:val="center"/>
              <w:rPr>
                <w:sz w:val="18"/>
                <w:szCs w:val="18"/>
              </w:rPr>
            </w:pPr>
            <w:r w:rsidRPr="00625ECB">
              <w:rPr>
                <w:sz w:val="18"/>
                <w:szCs w:val="18"/>
              </w:rPr>
              <w:t>172.16.5.32</w:t>
            </w:r>
          </w:p>
        </w:tc>
      </w:tr>
    </w:tbl>
    <w:p w:rsidR="000507BC" w:rsidRDefault="000507BC">
      <w:pPr>
        <w:spacing w:after="0"/>
        <w:jc w:val="left"/>
      </w:pPr>
    </w:p>
    <w:p w:rsidR="00866C4E" w:rsidRDefault="00866C4E" w:rsidP="00866C4E">
      <w:pPr>
        <w:pStyle w:val="Caption"/>
        <w:keepNext/>
      </w:pPr>
      <w:bookmarkStart w:id="209" w:name="_Toc499887963"/>
      <w:r>
        <w:t xml:space="preserve">Figure </w:t>
      </w:r>
      <w:r w:rsidR="007D4CB3">
        <w:t>86</w:t>
      </w:r>
      <w:r>
        <w:t>:</w:t>
      </w:r>
      <w:r w:rsidR="00594569">
        <w:t xml:space="preserve"> Table -</w:t>
      </w:r>
      <w:r>
        <w:t xml:space="preserve"> Full List of Live Devices Found in the 172.16.6.0/24 Subnet:</w:t>
      </w:r>
      <w:bookmarkEnd w:id="209"/>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866C4E" w:rsidRPr="0075566D" w:rsidTr="00BC7739">
        <w:trPr>
          <w:trHeight w:val="440"/>
          <w:jc w:val="center"/>
        </w:trPr>
        <w:tc>
          <w:tcPr>
            <w:tcW w:w="2707" w:type="dxa"/>
            <w:shd w:val="clear" w:color="auto" w:fill="D9D9D9" w:themeFill="background1" w:themeFillShade="D9"/>
            <w:vAlign w:val="center"/>
          </w:tcPr>
          <w:p w:rsidR="00C35522" w:rsidRPr="00625ECB" w:rsidRDefault="00C35522" w:rsidP="00C35522">
            <w:pPr>
              <w:spacing w:after="0"/>
              <w:jc w:val="center"/>
              <w:rPr>
                <w:sz w:val="18"/>
                <w:szCs w:val="18"/>
              </w:rPr>
            </w:pPr>
            <w:r w:rsidRPr="00625ECB">
              <w:rPr>
                <w:sz w:val="18"/>
                <w:szCs w:val="18"/>
              </w:rPr>
              <w:t>172.16.6.1</w:t>
            </w:r>
          </w:p>
          <w:p w:rsidR="00C35522" w:rsidRPr="00625ECB" w:rsidRDefault="00C35522" w:rsidP="00C35522">
            <w:pPr>
              <w:spacing w:after="0"/>
              <w:jc w:val="center"/>
              <w:rPr>
                <w:sz w:val="18"/>
                <w:szCs w:val="18"/>
              </w:rPr>
            </w:pPr>
            <w:r w:rsidRPr="00625ECB">
              <w:rPr>
                <w:sz w:val="18"/>
                <w:szCs w:val="18"/>
              </w:rPr>
              <w:t>172.16.6.4</w:t>
            </w:r>
          </w:p>
          <w:p w:rsidR="00C35522" w:rsidRPr="00625ECB" w:rsidRDefault="00C35522" w:rsidP="00C35522">
            <w:pPr>
              <w:spacing w:after="0"/>
              <w:jc w:val="center"/>
              <w:rPr>
                <w:sz w:val="18"/>
                <w:szCs w:val="18"/>
              </w:rPr>
            </w:pPr>
            <w:r w:rsidRPr="00625ECB">
              <w:rPr>
                <w:sz w:val="18"/>
                <w:szCs w:val="18"/>
              </w:rPr>
              <w:t>172.16.6.5</w:t>
            </w:r>
          </w:p>
          <w:p w:rsidR="00C35522" w:rsidRPr="00625ECB" w:rsidRDefault="00C35522" w:rsidP="00C35522">
            <w:pPr>
              <w:spacing w:after="0"/>
              <w:jc w:val="center"/>
              <w:rPr>
                <w:sz w:val="18"/>
                <w:szCs w:val="18"/>
              </w:rPr>
            </w:pPr>
            <w:r w:rsidRPr="00625ECB">
              <w:rPr>
                <w:sz w:val="18"/>
                <w:szCs w:val="18"/>
              </w:rPr>
              <w:t>172.16.6.6</w:t>
            </w:r>
          </w:p>
          <w:p w:rsidR="00C35522" w:rsidRPr="00625ECB" w:rsidRDefault="00C35522" w:rsidP="00C35522">
            <w:pPr>
              <w:spacing w:after="0"/>
              <w:jc w:val="center"/>
              <w:rPr>
                <w:sz w:val="18"/>
                <w:szCs w:val="18"/>
              </w:rPr>
            </w:pPr>
            <w:r w:rsidRPr="00625ECB">
              <w:rPr>
                <w:sz w:val="18"/>
                <w:szCs w:val="18"/>
              </w:rPr>
              <w:t>172.16.6.8</w:t>
            </w:r>
          </w:p>
          <w:p w:rsidR="00C35522" w:rsidRPr="00625ECB" w:rsidRDefault="00C35522" w:rsidP="00C35522">
            <w:pPr>
              <w:spacing w:after="0"/>
              <w:jc w:val="center"/>
              <w:rPr>
                <w:sz w:val="18"/>
                <w:szCs w:val="18"/>
              </w:rPr>
            </w:pPr>
            <w:r w:rsidRPr="00625ECB">
              <w:rPr>
                <w:sz w:val="18"/>
                <w:szCs w:val="18"/>
              </w:rPr>
              <w:t>172.16.6.7</w:t>
            </w:r>
          </w:p>
          <w:p w:rsidR="00C35522" w:rsidRPr="00625ECB" w:rsidRDefault="00C35522" w:rsidP="00C35522">
            <w:pPr>
              <w:spacing w:after="0"/>
              <w:jc w:val="center"/>
              <w:rPr>
                <w:sz w:val="18"/>
                <w:szCs w:val="18"/>
              </w:rPr>
            </w:pPr>
            <w:r w:rsidRPr="00625ECB">
              <w:rPr>
                <w:sz w:val="18"/>
                <w:szCs w:val="18"/>
              </w:rPr>
              <w:t>172.16.6.9</w:t>
            </w:r>
          </w:p>
          <w:p w:rsidR="00C35522" w:rsidRPr="00625ECB" w:rsidRDefault="00C35522" w:rsidP="00C35522">
            <w:pPr>
              <w:spacing w:after="0"/>
              <w:jc w:val="center"/>
              <w:rPr>
                <w:sz w:val="18"/>
                <w:szCs w:val="18"/>
              </w:rPr>
            </w:pPr>
            <w:r w:rsidRPr="00625ECB">
              <w:rPr>
                <w:sz w:val="18"/>
                <w:szCs w:val="18"/>
              </w:rPr>
              <w:t>172.16.6.11</w:t>
            </w:r>
          </w:p>
          <w:p w:rsidR="00C35522" w:rsidRPr="00625ECB" w:rsidRDefault="00C35522" w:rsidP="00C35522">
            <w:pPr>
              <w:spacing w:after="0"/>
              <w:jc w:val="center"/>
              <w:rPr>
                <w:sz w:val="18"/>
                <w:szCs w:val="18"/>
              </w:rPr>
            </w:pPr>
            <w:r w:rsidRPr="00625ECB">
              <w:rPr>
                <w:sz w:val="18"/>
                <w:szCs w:val="18"/>
              </w:rPr>
              <w:t>172.16.6.10</w:t>
            </w:r>
          </w:p>
          <w:p w:rsidR="00C35522" w:rsidRPr="00625ECB" w:rsidRDefault="00C35522" w:rsidP="00C35522">
            <w:pPr>
              <w:spacing w:after="0"/>
              <w:jc w:val="center"/>
              <w:rPr>
                <w:sz w:val="18"/>
                <w:szCs w:val="18"/>
              </w:rPr>
            </w:pPr>
            <w:r w:rsidRPr="00625ECB">
              <w:rPr>
                <w:sz w:val="18"/>
                <w:szCs w:val="18"/>
              </w:rPr>
              <w:t>172.16.6.12</w:t>
            </w:r>
          </w:p>
          <w:p w:rsidR="00C35522" w:rsidRPr="00625ECB" w:rsidRDefault="00C35522" w:rsidP="00C35522">
            <w:pPr>
              <w:spacing w:after="0"/>
              <w:jc w:val="center"/>
              <w:rPr>
                <w:sz w:val="18"/>
                <w:szCs w:val="18"/>
              </w:rPr>
            </w:pPr>
            <w:r w:rsidRPr="00625ECB">
              <w:rPr>
                <w:sz w:val="18"/>
                <w:szCs w:val="18"/>
              </w:rPr>
              <w:t>172.16.6.13</w:t>
            </w:r>
          </w:p>
          <w:p w:rsidR="00C35522" w:rsidRPr="00625ECB" w:rsidRDefault="00C35522" w:rsidP="00C35522">
            <w:pPr>
              <w:spacing w:after="0"/>
              <w:jc w:val="center"/>
              <w:rPr>
                <w:sz w:val="18"/>
                <w:szCs w:val="18"/>
              </w:rPr>
            </w:pPr>
            <w:r w:rsidRPr="00625ECB">
              <w:rPr>
                <w:sz w:val="18"/>
                <w:szCs w:val="18"/>
              </w:rPr>
              <w:t>172.16.6.15</w:t>
            </w:r>
          </w:p>
          <w:p w:rsidR="00C35522" w:rsidRPr="00625ECB" w:rsidRDefault="00C35522" w:rsidP="00C35522">
            <w:pPr>
              <w:spacing w:after="0"/>
              <w:jc w:val="center"/>
              <w:rPr>
                <w:sz w:val="18"/>
                <w:szCs w:val="18"/>
              </w:rPr>
            </w:pPr>
            <w:r w:rsidRPr="00625ECB">
              <w:rPr>
                <w:sz w:val="18"/>
                <w:szCs w:val="18"/>
              </w:rPr>
              <w:t>172.16.6.17</w:t>
            </w:r>
          </w:p>
          <w:p w:rsidR="00C35522" w:rsidRPr="00625ECB" w:rsidRDefault="00C35522" w:rsidP="00C35522">
            <w:pPr>
              <w:spacing w:after="0"/>
              <w:jc w:val="center"/>
              <w:rPr>
                <w:sz w:val="18"/>
                <w:szCs w:val="18"/>
              </w:rPr>
            </w:pPr>
            <w:r w:rsidRPr="00625ECB">
              <w:rPr>
                <w:sz w:val="18"/>
                <w:szCs w:val="18"/>
              </w:rPr>
              <w:t>172.16.6.18</w:t>
            </w:r>
          </w:p>
          <w:p w:rsidR="00C35522" w:rsidRPr="00625ECB" w:rsidRDefault="00C35522" w:rsidP="00C35522">
            <w:pPr>
              <w:spacing w:after="0"/>
              <w:jc w:val="center"/>
              <w:rPr>
                <w:sz w:val="18"/>
                <w:szCs w:val="18"/>
              </w:rPr>
            </w:pPr>
            <w:r w:rsidRPr="00625ECB">
              <w:rPr>
                <w:sz w:val="18"/>
                <w:szCs w:val="18"/>
              </w:rPr>
              <w:t>172.16.6.19</w:t>
            </w:r>
          </w:p>
          <w:p w:rsidR="00C35522" w:rsidRPr="00625ECB" w:rsidRDefault="00C35522" w:rsidP="00C35522">
            <w:pPr>
              <w:spacing w:after="0"/>
              <w:jc w:val="center"/>
              <w:rPr>
                <w:sz w:val="18"/>
                <w:szCs w:val="18"/>
              </w:rPr>
            </w:pPr>
            <w:r w:rsidRPr="00625ECB">
              <w:rPr>
                <w:sz w:val="18"/>
                <w:szCs w:val="18"/>
              </w:rPr>
              <w:t>172.16.6.20</w:t>
            </w:r>
          </w:p>
          <w:p w:rsidR="00C35522" w:rsidRPr="00625ECB" w:rsidRDefault="00C35522" w:rsidP="00C35522">
            <w:pPr>
              <w:spacing w:after="0"/>
              <w:jc w:val="center"/>
              <w:rPr>
                <w:sz w:val="18"/>
                <w:szCs w:val="18"/>
              </w:rPr>
            </w:pPr>
            <w:r w:rsidRPr="00625ECB">
              <w:rPr>
                <w:sz w:val="18"/>
                <w:szCs w:val="18"/>
              </w:rPr>
              <w:t>172.16.6.22</w:t>
            </w:r>
          </w:p>
          <w:p w:rsidR="00C35522" w:rsidRPr="00625ECB" w:rsidRDefault="00C35522" w:rsidP="00C35522">
            <w:pPr>
              <w:spacing w:after="0"/>
              <w:jc w:val="center"/>
              <w:rPr>
                <w:sz w:val="18"/>
                <w:szCs w:val="18"/>
              </w:rPr>
            </w:pPr>
            <w:r w:rsidRPr="00625ECB">
              <w:rPr>
                <w:sz w:val="18"/>
                <w:szCs w:val="18"/>
              </w:rPr>
              <w:t>172.16.6.35</w:t>
            </w:r>
          </w:p>
          <w:p w:rsidR="00C35522" w:rsidRPr="00625ECB" w:rsidRDefault="00C35522" w:rsidP="00C35522">
            <w:pPr>
              <w:spacing w:after="0"/>
              <w:jc w:val="center"/>
              <w:rPr>
                <w:sz w:val="18"/>
                <w:szCs w:val="18"/>
              </w:rPr>
            </w:pPr>
            <w:r w:rsidRPr="00625ECB">
              <w:rPr>
                <w:sz w:val="18"/>
                <w:szCs w:val="18"/>
              </w:rPr>
              <w:t>172.16.6.39</w:t>
            </w:r>
          </w:p>
          <w:p w:rsidR="00C35522" w:rsidRPr="00625ECB" w:rsidRDefault="00C35522" w:rsidP="00C35522">
            <w:pPr>
              <w:spacing w:after="0"/>
              <w:jc w:val="center"/>
              <w:rPr>
                <w:sz w:val="18"/>
                <w:szCs w:val="18"/>
              </w:rPr>
            </w:pPr>
            <w:r w:rsidRPr="00625ECB">
              <w:rPr>
                <w:sz w:val="18"/>
                <w:szCs w:val="18"/>
              </w:rPr>
              <w:t>172.16.6.41</w:t>
            </w:r>
          </w:p>
          <w:p w:rsidR="00C35522" w:rsidRPr="00625ECB" w:rsidRDefault="00C35522" w:rsidP="00C35522">
            <w:pPr>
              <w:spacing w:after="0"/>
              <w:jc w:val="center"/>
              <w:rPr>
                <w:sz w:val="18"/>
                <w:szCs w:val="18"/>
              </w:rPr>
            </w:pPr>
            <w:r w:rsidRPr="00625ECB">
              <w:rPr>
                <w:sz w:val="18"/>
                <w:szCs w:val="18"/>
              </w:rPr>
              <w:t>172.16.6.42</w:t>
            </w:r>
          </w:p>
          <w:p w:rsidR="00C35522" w:rsidRPr="00625ECB" w:rsidRDefault="00C35522" w:rsidP="00C35522">
            <w:pPr>
              <w:spacing w:after="0"/>
              <w:jc w:val="center"/>
              <w:rPr>
                <w:sz w:val="18"/>
                <w:szCs w:val="18"/>
              </w:rPr>
            </w:pPr>
            <w:r w:rsidRPr="00625ECB">
              <w:rPr>
                <w:sz w:val="18"/>
                <w:szCs w:val="18"/>
              </w:rPr>
              <w:t>172.16.6.43</w:t>
            </w:r>
          </w:p>
          <w:p w:rsidR="00C35522" w:rsidRPr="00625ECB" w:rsidRDefault="00C35522" w:rsidP="00C35522">
            <w:pPr>
              <w:spacing w:after="0"/>
              <w:jc w:val="center"/>
              <w:rPr>
                <w:sz w:val="18"/>
                <w:szCs w:val="18"/>
              </w:rPr>
            </w:pPr>
            <w:r w:rsidRPr="00625ECB">
              <w:rPr>
                <w:sz w:val="18"/>
                <w:szCs w:val="18"/>
              </w:rPr>
              <w:t>172.16.6.44</w:t>
            </w:r>
          </w:p>
          <w:p w:rsidR="00C35522" w:rsidRPr="00625ECB" w:rsidRDefault="00C35522" w:rsidP="00C35522">
            <w:pPr>
              <w:spacing w:after="0"/>
              <w:jc w:val="center"/>
              <w:rPr>
                <w:sz w:val="18"/>
                <w:szCs w:val="18"/>
              </w:rPr>
            </w:pPr>
            <w:r w:rsidRPr="00625ECB">
              <w:rPr>
                <w:sz w:val="18"/>
                <w:szCs w:val="18"/>
              </w:rPr>
              <w:t>172.16.6.45</w:t>
            </w:r>
          </w:p>
          <w:p w:rsidR="00C35522" w:rsidRPr="00625ECB" w:rsidRDefault="00C35522" w:rsidP="00C35522">
            <w:pPr>
              <w:spacing w:after="0"/>
              <w:jc w:val="center"/>
              <w:rPr>
                <w:sz w:val="18"/>
                <w:szCs w:val="18"/>
              </w:rPr>
            </w:pPr>
            <w:r w:rsidRPr="00625ECB">
              <w:rPr>
                <w:sz w:val="18"/>
                <w:szCs w:val="18"/>
              </w:rPr>
              <w:t>172.16.6.46</w:t>
            </w:r>
          </w:p>
          <w:p w:rsidR="00C35522" w:rsidRPr="00625ECB" w:rsidRDefault="00C35522" w:rsidP="00C35522">
            <w:pPr>
              <w:spacing w:after="0"/>
              <w:jc w:val="center"/>
              <w:rPr>
                <w:sz w:val="18"/>
                <w:szCs w:val="18"/>
              </w:rPr>
            </w:pPr>
            <w:r w:rsidRPr="00625ECB">
              <w:rPr>
                <w:sz w:val="18"/>
                <w:szCs w:val="18"/>
              </w:rPr>
              <w:t>172.16.6.49</w:t>
            </w:r>
          </w:p>
          <w:p w:rsidR="00866C4E" w:rsidRPr="000A3142" w:rsidRDefault="00866C4E" w:rsidP="00751F87">
            <w:pPr>
              <w:spacing w:after="0"/>
              <w:jc w:val="center"/>
              <w:rPr>
                <w:sz w:val="18"/>
                <w:szCs w:val="18"/>
              </w:rPr>
            </w:pPr>
          </w:p>
        </w:tc>
        <w:tc>
          <w:tcPr>
            <w:tcW w:w="2707" w:type="dxa"/>
            <w:shd w:val="clear" w:color="auto" w:fill="D9D9D9" w:themeFill="background1" w:themeFillShade="D9"/>
            <w:vAlign w:val="center"/>
          </w:tcPr>
          <w:p w:rsidR="00751F87" w:rsidRPr="00625ECB" w:rsidRDefault="00751F87" w:rsidP="00751F87">
            <w:pPr>
              <w:spacing w:after="0"/>
              <w:jc w:val="center"/>
              <w:rPr>
                <w:sz w:val="18"/>
                <w:szCs w:val="18"/>
              </w:rPr>
            </w:pPr>
            <w:r w:rsidRPr="00625ECB">
              <w:rPr>
                <w:sz w:val="18"/>
                <w:szCs w:val="18"/>
              </w:rPr>
              <w:t>172.16.6.48</w:t>
            </w:r>
          </w:p>
          <w:p w:rsidR="00751F87" w:rsidRPr="00625ECB" w:rsidRDefault="00751F87" w:rsidP="00751F87">
            <w:pPr>
              <w:spacing w:after="0"/>
              <w:jc w:val="center"/>
              <w:rPr>
                <w:sz w:val="18"/>
                <w:szCs w:val="18"/>
              </w:rPr>
            </w:pPr>
            <w:r w:rsidRPr="00625ECB">
              <w:rPr>
                <w:sz w:val="18"/>
                <w:szCs w:val="18"/>
              </w:rPr>
              <w:t>172.16.6.50</w:t>
            </w:r>
          </w:p>
          <w:p w:rsidR="00751F87" w:rsidRPr="00625ECB" w:rsidRDefault="00751F87" w:rsidP="00751F87">
            <w:pPr>
              <w:spacing w:after="0"/>
              <w:jc w:val="center"/>
              <w:rPr>
                <w:sz w:val="18"/>
                <w:szCs w:val="18"/>
              </w:rPr>
            </w:pPr>
            <w:r w:rsidRPr="00625ECB">
              <w:rPr>
                <w:sz w:val="18"/>
                <w:szCs w:val="18"/>
              </w:rPr>
              <w:t>172.16.6.54</w:t>
            </w:r>
          </w:p>
          <w:p w:rsidR="00751F87" w:rsidRDefault="00751F87" w:rsidP="00751F87">
            <w:pPr>
              <w:spacing w:after="0"/>
              <w:jc w:val="center"/>
              <w:rPr>
                <w:sz w:val="18"/>
                <w:szCs w:val="18"/>
              </w:rPr>
            </w:pPr>
            <w:r w:rsidRPr="00625ECB">
              <w:rPr>
                <w:sz w:val="18"/>
                <w:szCs w:val="18"/>
              </w:rPr>
              <w:t>172.16.6.53</w:t>
            </w:r>
          </w:p>
          <w:p w:rsidR="00751F87" w:rsidRPr="00625ECB" w:rsidRDefault="00751F87" w:rsidP="00751F87">
            <w:pPr>
              <w:spacing w:after="0"/>
              <w:jc w:val="center"/>
              <w:rPr>
                <w:sz w:val="18"/>
                <w:szCs w:val="18"/>
              </w:rPr>
            </w:pPr>
            <w:r w:rsidRPr="00625ECB">
              <w:rPr>
                <w:sz w:val="18"/>
                <w:szCs w:val="18"/>
              </w:rPr>
              <w:t>172.16.6.55</w:t>
            </w:r>
          </w:p>
          <w:p w:rsidR="00751F87" w:rsidRPr="00625ECB" w:rsidRDefault="00751F87" w:rsidP="00751F87">
            <w:pPr>
              <w:spacing w:after="0"/>
              <w:jc w:val="center"/>
              <w:rPr>
                <w:sz w:val="18"/>
                <w:szCs w:val="18"/>
              </w:rPr>
            </w:pPr>
            <w:r w:rsidRPr="00625ECB">
              <w:rPr>
                <w:sz w:val="18"/>
                <w:szCs w:val="18"/>
              </w:rPr>
              <w:t>172.16.6.56</w:t>
            </w:r>
          </w:p>
          <w:p w:rsidR="00751F87" w:rsidRPr="00625ECB" w:rsidRDefault="00751F87" w:rsidP="00751F87">
            <w:pPr>
              <w:spacing w:after="0"/>
              <w:jc w:val="center"/>
              <w:rPr>
                <w:sz w:val="18"/>
                <w:szCs w:val="18"/>
              </w:rPr>
            </w:pPr>
            <w:r w:rsidRPr="00625ECB">
              <w:rPr>
                <w:sz w:val="18"/>
                <w:szCs w:val="18"/>
              </w:rPr>
              <w:t>172.16.6.57</w:t>
            </w:r>
          </w:p>
          <w:p w:rsidR="00751F87" w:rsidRPr="00625ECB" w:rsidRDefault="00751F87" w:rsidP="00751F87">
            <w:pPr>
              <w:spacing w:after="0"/>
              <w:jc w:val="center"/>
              <w:rPr>
                <w:sz w:val="18"/>
                <w:szCs w:val="18"/>
              </w:rPr>
            </w:pPr>
            <w:r w:rsidRPr="00625ECB">
              <w:rPr>
                <w:sz w:val="18"/>
                <w:szCs w:val="18"/>
              </w:rPr>
              <w:t>172.16.6.59</w:t>
            </w:r>
          </w:p>
          <w:p w:rsidR="00751F87" w:rsidRPr="00625ECB" w:rsidRDefault="00751F87" w:rsidP="00751F87">
            <w:pPr>
              <w:spacing w:after="0"/>
              <w:jc w:val="center"/>
              <w:rPr>
                <w:sz w:val="18"/>
                <w:szCs w:val="18"/>
              </w:rPr>
            </w:pPr>
            <w:r w:rsidRPr="00625ECB">
              <w:rPr>
                <w:sz w:val="18"/>
                <w:szCs w:val="18"/>
              </w:rPr>
              <w:t>172.16.6.60</w:t>
            </w:r>
          </w:p>
          <w:p w:rsidR="00751F87" w:rsidRPr="00625ECB" w:rsidRDefault="00751F87" w:rsidP="00751F87">
            <w:pPr>
              <w:spacing w:after="0"/>
              <w:jc w:val="center"/>
              <w:rPr>
                <w:sz w:val="18"/>
                <w:szCs w:val="18"/>
              </w:rPr>
            </w:pPr>
            <w:r w:rsidRPr="00625ECB">
              <w:rPr>
                <w:sz w:val="18"/>
                <w:szCs w:val="18"/>
              </w:rPr>
              <w:t>172.16.6.113</w:t>
            </w:r>
          </w:p>
          <w:p w:rsidR="00751F87" w:rsidRPr="00625ECB" w:rsidRDefault="00751F87" w:rsidP="00751F87">
            <w:pPr>
              <w:spacing w:after="0"/>
              <w:jc w:val="center"/>
              <w:rPr>
                <w:sz w:val="18"/>
                <w:szCs w:val="18"/>
              </w:rPr>
            </w:pPr>
            <w:r w:rsidRPr="00625ECB">
              <w:rPr>
                <w:sz w:val="18"/>
                <w:szCs w:val="18"/>
              </w:rPr>
              <w:t>172.16.6.140</w:t>
            </w:r>
          </w:p>
          <w:p w:rsidR="00751F87" w:rsidRPr="00625ECB" w:rsidRDefault="00751F87" w:rsidP="00751F87">
            <w:pPr>
              <w:spacing w:after="0"/>
              <w:jc w:val="center"/>
              <w:rPr>
                <w:sz w:val="18"/>
                <w:szCs w:val="18"/>
              </w:rPr>
            </w:pPr>
            <w:r w:rsidRPr="00625ECB">
              <w:rPr>
                <w:sz w:val="18"/>
                <w:szCs w:val="18"/>
              </w:rPr>
              <w:t>172.16.6.143</w:t>
            </w:r>
          </w:p>
          <w:p w:rsidR="00751F87" w:rsidRPr="00625ECB" w:rsidRDefault="00751F87" w:rsidP="00751F87">
            <w:pPr>
              <w:spacing w:after="0"/>
              <w:jc w:val="center"/>
              <w:rPr>
                <w:sz w:val="18"/>
                <w:szCs w:val="18"/>
              </w:rPr>
            </w:pPr>
            <w:r w:rsidRPr="00625ECB">
              <w:rPr>
                <w:sz w:val="18"/>
                <w:szCs w:val="18"/>
              </w:rPr>
              <w:t>172.16.6.142</w:t>
            </w:r>
          </w:p>
          <w:p w:rsidR="00751F87" w:rsidRPr="00625ECB" w:rsidRDefault="00751F87" w:rsidP="00751F87">
            <w:pPr>
              <w:spacing w:after="0"/>
              <w:jc w:val="center"/>
              <w:rPr>
                <w:sz w:val="18"/>
                <w:szCs w:val="18"/>
              </w:rPr>
            </w:pPr>
            <w:r w:rsidRPr="00625ECB">
              <w:rPr>
                <w:sz w:val="18"/>
                <w:szCs w:val="18"/>
              </w:rPr>
              <w:t>172.16.6.141</w:t>
            </w:r>
          </w:p>
          <w:p w:rsidR="00751F87" w:rsidRPr="00625ECB" w:rsidRDefault="00751F87" w:rsidP="00751F87">
            <w:pPr>
              <w:spacing w:after="0"/>
              <w:jc w:val="center"/>
              <w:rPr>
                <w:sz w:val="18"/>
                <w:szCs w:val="18"/>
              </w:rPr>
            </w:pPr>
            <w:r w:rsidRPr="00625ECB">
              <w:rPr>
                <w:sz w:val="18"/>
                <w:szCs w:val="18"/>
              </w:rPr>
              <w:t>172.16.6.144</w:t>
            </w:r>
          </w:p>
          <w:p w:rsidR="00751F87" w:rsidRPr="00625ECB" w:rsidRDefault="00751F87" w:rsidP="00751F87">
            <w:pPr>
              <w:spacing w:after="0"/>
              <w:jc w:val="center"/>
              <w:rPr>
                <w:sz w:val="18"/>
                <w:szCs w:val="18"/>
              </w:rPr>
            </w:pPr>
            <w:r w:rsidRPr="00625ECB">
              <w:rPr>
                <w:sz w:val="18"/>
                <w:szCs w:val="18"/>
              </w:rPr>
              <w:t>172.16.6.146</w:t>
            </w:r>
          </w:p>
          <w:p w:rsidR="00751F87" w:rsidRPr="00625ECB" w:rsidRDefault="00751F87" w:rsidP="00751F87">
            <w:pPr>
              <w:spacing w:after="0"/>
              <w:jc w:val="center"/>
              <w:rPr>
                <w:sz w:val="18"/>
                <w:szCs w:val="18"/>
              </w:rPr>
            </w:pPr>
            <w:r w:rsidRPr="00625ECB">
              <w:rPr>
                <w:sz w:val="18"/>
                <w:szCs w:val="18"/>
              </w:rPr>
              <w:t>172.16.6.145</w:t>
            </w:r>
          </w:p>
          <w:p w:rsidR="00751F87" w:rsidRPr="00625ECB" w:rsidRDefault="00751F87" w:rsidP="00751F87">
            <w:pPr>
              <w:spacing w:after="0"/>
              <w:jc w:val="center"/>
              <w:rPr>
                <w:sz w:val="18"/>
                <w:szCs w:val="18"/>
              </w:rPr>
            </w:pPr>
            <w:r w:rsidRPr="00625ECB">
              <w:rPr>
                <w:sz w:val="18"/>
                <w:szCs w:val="18"/>
              </w:rPr>
              <w:t>172.16.6.147</w:t>
            </w:r>
          </w:p>
          <w:p w:rsidR="00751F87" w:rsidRPr="00625ECB" w:rsidRDefault="00751F87" w:rsidP="00751F87">
            <w:pPr>
              <w:spacing w:after="0"/>
              <w:jc w:val="center"/>
              <w:rPr>
                <w:sz w:val="18"/>
                <w:szCs w:val="18"/>
              </w:rPr>
            </w:pPr>
            <w:r w:rsidRPr="00625ECB">
              <w:rPr>
                <w:sz w:val="18"/>
                <w:szCs w:val="18"/>
              </w:rPr>
              <w:t>172.16.6.149</w:t>
            </w:r>
          </w:p>
          <w:p w:rsidR="00751F87" w:rsidRPr="00625ECB" w:rsidRDefault="00751F87" w:rsidP="00751F87">
            <w:pPr>
              <w:spacing w:after="0"/>
              <w:jc w:val="center"/>
              <w:rPr>
                <w:sz w:val="18"/>
                <w:szCs w:val="18"/>
              </w:rPr>
            </w:pPr>
            <w:r w:rsidRPr="00625ECB">
              <w:rPr>
                <w:sz w:val="18"/>
                <w:szCs w:val="18"/>
              </w:rPr>
              <w:t>172.16.6.148</w:t>
            </w:r>
          </w:p>
          <w:p w:rsidR="00751F87" w:rsidRPr="00625ECB" w:rsidRDefault="00751F87" w:rsidP="00751F87">
            <w:pPr>
              <w:spacing w:after="0"/>
              <w:jc w:val="center"/>
              <w:rPr>
                <w:sz w:val="18"/>
                <w:szCs w:val="18"/>
              </w:rPr>
            </w:pPr>
            <w:r w:rsidRPr="00625ECB">
              <w:rPr>
                <w:sz w:val="18"/>
                <w:szCs w:val="18"/>
              </w:rPr>
              <w:t>172.16.6.150</w:t>
            </w:r>
          </w:p>
          <w:p w:rsidR="00751F87" w:rsidRPr="00625ECB" w:rsidRDefault="00751F87" w:rsidP="00751F87">
            <w:pPr>
              <w:spacing w:after="0"/>
              <w:jc w:val="center"/>
              <w:rPr>
                <w:sz w:val="18"/>
                <w:szCs w:val="18"/>
              </w:rPr>
            </w:pPr>
            <w:r w:rsidRPr="00625ECB">
              <w:rPr>
                <w:sz w:val="18"/>
                <w:szCs w:val="18"/>
              </w:rPr>
              <w:t>172.16.6.151</w:t>
            </w:r>
          </w:p>
          <w:p w:rsidR="00751F87" w:rsidRPr="00625ECB" w:rsidRDefault="00751F87" w:rsidP="00751F87">
            <w:pPr>
              <w:spacing w:after="0"/>
              <w:jc w:val="center"/>
              <w:rPr>
                <w:sz w:val="18"/>
                <w:szCs w:val="18"/>
              </w:rPr>
            </w:pPr>
            <w:r w:rsidRPr="00625ECB">
              <w:rPr>
                <w:sz w:val="18"/>
                <w:szCs w:val="18"/>
              </w:rPr>
              <w:t>172.16.6.152</w:t>
            </w:r>
          </w:p>
          <w:p w:rsidR="00751F87" w:rsidRPr="00625ECB" w:rsidRDefault="00751F87" w:rsidP="00751F87">
            <w:pPr>
              <w:spacing w:after="0"/>
              <w:jc w:val="center"/>
              <w:rPr>
                <w:sz w:val="18"/>
                <w:szCs w:val="18"/>
              </w:rPr>
            </w:pPr>
            <w:r w:rsidRPr="00625ECB">
              <w:rPr>
                <w:sz w:val="18"/>
                <w:szCs w:val="18"/>
              </w:rPr>
              <w:t>172.16.6.153</w:t>
            </w:r>
          </w:p>
          <w:p w:rsidR="00751F87" w:rsidRPr="00625ECB" w:rsidRDefault="00751F87" w:rsidP="00751F87">
            <w:pPr>
              <w:spacing w:after="0"/>
              <w:jc w:val="center"/>
              <w:rPr>
                <w:sz w:val="18"/>
                <w:szCs w:val="18"/>
              </w:rPr>
            </w:pPr>
            <w:r w:rsidRPr="00625ECB">
              <w:rPr>
                <w:sz w:val="18"/>
                <w:szCs w:val="18"/>
              </w:rPr>
              <w:t>172.16.6.155</w:t>
            </w:r>
          </w:p>
          <w:p w:rsidR="00751F87" w:rsidRPr="00625ECB" w:rsidRDefault="00751F87" w:rsidP="00751F87">
            <w:pPr>
              <w:spacing w:after="0"/>
              <w:jc w:val="center"/>
              <w:rPr>
                <w:sz w:val="18"/>
                <w:szCs w:val="18"/>
              </w:rPr>
            </w:pPr>
            <w:r w:rsidRPr="00625ECB">
              <w:rPr>
                <w:sz w:val="18"/>
                <w:szCs w:val="18"/>
              </w:rPr>
              <w:t>172.16.6.156</w:t>
            </w:r>
          </w:p>
          <w:p w:rsidR="00866C4E" w:rsidRPr="000A3142" w:rsidRDefault="00866C4E" w:rsidP="00751F87">
            <w:pPr>
              <w:spacing w:after="0"/>
              <w:jc w:val="center"/>
              <w:rPr>
                <w:sz w:val="18"/>
                <w:szCs w:val="18"/>
              </w:rPr>
            </w:pPr>
          </w:p>
        </w:tc>
        <w:tc>
          <w:tcPr>
            <w:tcW w:w="2707" w:type="dxa"/>
            <w:shd w:val="clear" w:color="auto" w:fill="D9D9D9" w:themeFill="background1" w:themeFillShade="D9"/>
            <w:vAlign w:val="center"/>
          </w:tcPr>
          <w:p w:rsidR="00751F87" w:rsidRPr="00625ECB" w:rsidRDefault="00751F87" w:rsidP="00751F87">
            <w:pPr>
              <w:spacing w:after="0"/>
              <w:jc w:val="center"/>
              <w:rPr>
                <w:sz w:val="18"/>
                <w:szCs w:val="18"/>
              </w:rPr>
            </w:pPr>
            <w:r w:rsidRPr="00625ECB">
              <w:rPr>
                <w:sz w:val="18"/>
                <w:szCs w:val="18"/>
              </w:rPr>
              <w:t>172.16.6.154</w:t>
            </w:r>
          </w:p>
          <w:p w:rsidR="00751F87" w:rsidRPr="00625ECB" w:rsidRDefault="00751F87" w:rsidP="00751F87">
            <w:pPr>
              <w:spacing w:after="0"/>
              <w:jc w:val="center"/>
              <w:rPr>
                <w:sz w:val="18"/>
                <w:szCs w:val="18"/>
              </w:rPr>
            </w:pPr>
            <w:r w:rsidRPr="00625ECB">
              <w:rPr>
                <w:sz w:val="18"/>
                <w:szCs w:val="18"/>
              </w:rPr>
              <w:t>172.16.6.158</w:t>
            </w:r>
          </w:p>
          <w:p w:rsidR="00751F87" w:rsidRPr="00625ECB" w:rsidRDefault="00751F87" w:rsidP="00751F87">
            <w:pPr>
              <w:spacing w:after="0"/>
              <w:jc w:val="center"/>
              <w:rPr>
                <w:sz w:val="18"/>
                <w:szCs w:val="18"/>
              </w:rPr>
            </w:pPr>
            <w:r w:rsidRPr="00625ECB">
              <w:rPr>
                <w:sz w:val="18"/>
                <w:szCs w:val="18"/>
              </w:rPr>
              <w:t>172.16.6.159</w:t>
            </w:r>
          </w:p>
          <w:p w:rsidR="00751F87" w:rsidRPr="00625ECB" w:rsidRDefault="00751F87" w:rsidP="00751F87">
            <w:pPr>
              <w:spacing w:after="0"/>
              <w:jc w:val="center"/>
              <w:rPr>
                <w:sz w:val="18"/>
                <w:szCs w:val="18"/>
              </w:rPr>
            </w:pPr>
            <w:r w:rsidRPr="00625ECB">
              <w:rPr>
                <w:sz w:val="18"/>
                <w:szCs w:val="18"/>
              </w:rPr>
              <w:t>172.16.6.160</w:t>
            </w:r>
          </w:p>
          <w:p w:rsidR="00751F87" w:rsidRPr="00625ECB" w:rsidRDefault="00751F87" w:rsidP="00751F87">
            <w:pPr>
              <w:spacing w:after="0"/>
              <w:jc w:val="center"/>
              <w:rPr>
                <w:sz w:val="18"/>
                <w:szCs w:val="18"/>
              </w:rPr>
            </w:pPr>
            <w:r w:rsidRPr="00625ECB">
              <w:rPr>
                <w:sz w:val="18"/>
                <w:szCs w:val="18"/>
              </w:rPr>
              <w:t>172.16.6.162</w:t>
            </w:r>
          </w:p>
          <w:p w:rsidR="00751F87" w:rsidRPr="00625ECB" w:rsidRDefault="00751F87" w:rsidP="00751F87">
            <w:pPr>
              <w:spacing w:after="0"/>
              <w:jc w:val="center"/>
              <w:rPr>
                <w:sz w:val="18"/>
                <w:szCs w:val="18"/>
              </w:rPr>
            </w:pPr>
            <w:r w:rsidRPr="00625ECB">
              <w:rPr>
                <w:sz w:val="18"/>
                <w:szCs w:val="18"/>
              </w:rPr>
              <w:t>172.16.6.161</w:t>
            </w:r>
          </w:p>
          <w:p w:rsidR="00751F87" w:rsidRPr="00625ECB" w:rsidRDefault="00751F87" w:rsidP="00751F87">
            <w:pPr>
              <w:spacing w:after="0"/>
              <w:jc w:val="center"/>
              <w:rPr>
                <w:sz w:val="18"/>
                <w:szCs w:val="18"/>
              </w:rPr>
            </w:pPr>
            <w:r w:rsidRPr="00625ECB">
              <w:rPr>
                <w:sz w:val="18"/>
                <w:szCs w:val="18"/>
              </w:rPr>
              <w:t>172.16.6.166</w:t>
            </w:r>
          </w:p>
          <w:p w:rsidR="00751F87" w:rsidRDefault="00751F87" w:rsidP="00751F87">
            <w:pPr>
              <w:spacing w:after="0"/>
              <w:jc w:val="center"/>
              <w:rPr>
                <w:sz w:val="18"/>
                <w:szCs w:val="18"/>
              </w:rPr>
            </w:pPr>
            <w:r w:rsidRPr="00625ECB">
              <w:rPr>
                <w:sz w:val="18"/>
                <w:szCs w:val="18"/>
              </w:rPr>
              <w:t>172.16.6.164</w:t>
            </w:r>
          </w:p>
          <w:p w:rsidR="00751F87" w:rsidRPr="00625ECB" w:rsidRDefault="00751F87" w:rsidP="00751F87">
            <w:pPr>
              <w:spacing w:after="0"/>
              <w:jc w:val="center"/>
              <w:rPr>
                <w:sz w:val="18"/>
                <w:szCs w:val="18"/>
              </w:rPr>
            </w:pPr>
            <w:r w:rsidRPr="00625ECB">
              <w:rPr>
                <w:sz w:val="18"/>
                <w:szCs w:val="18"/>
              </w:rPr>
              <w:t>172.16.6.163</w:t>
            </w:r>
          </w:p>
          <w:p w:rsidR="00751F87" w:rsidRPr="00625ECB" w:rsidRDefault="00751F87" w:rsidP="00751F87">
            <w:pPr>
              <w:spacing w:after="0"/>
              <w:jc w:val="center"/>
              <w:rPr>
                <w:sz w:val="18"/>
                <w:szCs w:val="18"/>
              </w:rPr>
            </w:pPr>
            <w:r w:rsidRPr="00625ECB">
              <w:rPr>
                <w:sz w:val="18"/>
                <w:szCs w:val="18"/>
              </w:rPr>
              <w:t>172.16.6.165</w:t>
            </w:r>
          </w:p>
          <w:p w:rsidR="00751F87" w:rsidRPr="00625ECB" w:rsidRDefault="00751F87" w:rsidP="00751F87">
            <w:pPr>
              <w:spacing w:after="0"/>
              <w:jc w:val="center"/>
              <w:rPr>
                <w:sz w:val="18"/>
                <w:szCs w:val="18"/>
              </w:rPr>
            </w:pPr>
            <w:r w:rsidRPr="00625ECB">
              <w:rPr>
                <w:sz w:val="18"/>
                <w:szCs w:val="18"/>
              </w:rPr>
              <w:t>172.16.6.167</w:t>
            </w:r>
          </w:p>
          <w:p w:rsidR="00751F87" w:rsidRPr="00625ECB" w:rsidRDefault="00751F87" w:rsidP="00751F87">
            <w:pPr>
              <w:spacing w:after="0"/>
              <w:jc w:val="center"/>
              <w:rPr>
                <w:sz w:val="18"/>
                <w:szCs w:val="18"/>
              </w:rPr>
            </w:pPr>
            <w:r w:rsidRPr="00625ECB">
              <w:rPr>
                <w:sz w:val="18"/>
                <w:szCs w:val="18"/>
              </w:rPr>
              <w:t>172.16.6.168</w:t>
            </w:r>
          </w:p>
          <w:p w:rsidR="00751F87" w:rsidRPr="00625ECB" w:rsidRDefault="00751F87" w:rsidP="00751F87">
            <w:pPr>
              <w:spacing w:after="0"/>
              <w:jc w:val="center"/>
              <w:rPr>
                <w:sz w:val="18"/>
                <w:szCs w:val="18"/>
              </w:rPr>
            </w:pPr>
            <w:r w:rsidRPr="00625ECB">
              <w:rPr>
                <w:sz w:val="18"/>
                <w:szCs w:val="18"/>
              </w:rPr>
              <w:t>172.16.6.170</w:t>
            </w:r>
          </w:p>
          <w:p w:rsidR="00751F87" w:rsidRPr="00625ECB" w:rsidRDefault="00751F87" w:rsidP="00751F87">
            <w:pPr>
              <w:spacing w:after="0"/>
              <w:jc w:val="center"/>
              <w:rPr>
                <w:sz w:val="18"/>
                <w:szCs w:val="18"/>
              </w:rPr>
            </w:pPr>
            <w:r w:rsidRPr="00625ECB">
              <w:rPr>
                <w:sz w:val="18"/>
                <w:szCs w:val="18"/>
              </w:rPr>
              <w:t>172.16.6.173</w:t>
            </w:r>
          </w:p>
          <w:p w:rsidR="00751F87" w:rsidRPr="00625ECB" w:rsidRDefault="00751F87" w:rsidP="00751F87">
            <w:pPr>
              <w:spacing w:after="0"/>
              <w:jc w:val="center"/>
              <w:rPr>
                <w:sz w:val="18"/>
                <w:szCs w:val="18"/>
              </w:rPr>
            </w:pPr>
            <w:r w:rsidRPr="00625ECB">
              <w:rPr>
                <w:sz w:val="18"/>
                <w:szCs w:val="18"/>
              </w:rPr>
              <w:t>172.16.6.171</w:t>
            </w:r>
          </w:p>
          <w:p w:rsidR="00751F87" w:rsidRPr="00625ECB" w:rsidRDefault="00751F87" w:rsidP="00751F87">
            <w:pPr>
              <w:spacing w:after="0"/>
              <w:jc w:val="center"/>
              <w:rPr>
                <w:sz w:val="18"/>
                <w:szCs w:val="18"/>
              </w:rPr>
            </w:pPr>
            <w:r w:rsidRPr="00625ECB">
              <w:rPr>
                <w:sz w:val="18"/>
                <w:szCs w:val="18"/>
              </w:rPr>
              <w:t>172.16.6.174</w:t>
            </w:r>
          </w:p>
          <w:p w:rsidR="00751F87" w:rsidRPr="00625ECB" w:rsidRDefault="00751F87" w:rsidP="00751F87">
            <w:pPr>
              <w:spacing w:after="0"/>
              <w:jc w:val="center"/>
              <w:rPr>
                <w:sz w:val="18"/>
                <w:szCs w:val="18"/>
              </w:rPr>
            </w:pPr>
            <w:r w:rsidRPr="00625ECB">
              <w:rPr>
                <w:sz w:val="18"/>
                <w:szCs w:val="18"/>
              </w:rPr>
              <w:t>172.16.6.176</w:t>
            </w:r>
          </w:p>
          <w:p w:rsidR="00751F87" w:rsidRPr="00625ECB" w:rsidRDefault="00751F87" w:rsidP="00751F87">
            <w:pPr>
              <w:spacing w:after="0"/>
              <w:jc w:val="center"/>
              <w:rPr>
                <w:sz w:val="18"/>
                <w:szCs w:val="18"/>
              </w:rPr>
            </w:pPr>
            <w:r w:rsidRPr="00625ECB">
              <w:rPr>
                <w:sz w:val="18"/>
                <w:szCs w:val="18"/>
              </w:rPr>
              <w:t>172.16.6.179</w:t>
            </w:r>
          </w:p>
          <w:p w:rsidR="00751F87" w:rsidRPr="00625ECB" w:rsidRDefault="00751F87" w:rsidP="00751F87">
            <w:pPr>
              <w:spacing w:after="0"/>
              <w:jc w:val="center"/>
              <w:rPr>
                <w:sz w:val="18"/>
                <w:szCs w:val="18"/>
              </w:rPr>
            </w:pPr>
            <w:r w:rsidRPr="00625ECB">
              <w:rPr>
                <w:sz w:val="18"/>
                <w:szCs w:val="18"/>
              </w:rPr>
              <w:t>172.16.6.177</w:t>
            </w:r>
          </w:p>
          <w:p w:rsidR="00751F87" w:rsidRPr="00625ECB" w:rsidRDefault="00751F87" w:rsidP="00751F87">
            <w:pPr>
              <w:spacing w:after="0"/>
              <w:jc w:val="center"/>
              <w:rPr>
                <w:sz w:val="18"/>
                <w:szCs w:val="18"/>
              </w:rPr>
            </w:pPr>
            <w:r w:rsidRPr="00625ECB">
              <w:rPr>
                <w:sz w:val="18"/>
                <w:szCs w:val="18"/>
              </w:rPr>
              <w:t>172.16.6.178</w:t>
            </w:r>
          </w:p>
          <w:p w:rsidR="00751F87" w:rsidRPr="00625ECB" w:rsidRDefault="00751F87" w:rsidP="00751F87">
            <w:pPr>
              <w:spacing w:after="0"/>
              <w:jc w:val="center"/>
              <w:rPr>
                <w:sz w:val="18"/>
                <w:szCs w:val="18"/>
              </w:rPr>
            </w:pPr>
            <w:r w:rsidRPr="00625ECB">
              <w:rPr>
                <w:sz w:val="18"/>
                <w:szCs w:val="18"/>
              </w:rPr>
              <w:t>172.16.6.184</w:t>
            </w:r>
          </w:p>
          <w:p w:rsidR="00751F87" w:rsidRPr="00625ECB" w:rsidRDefault="00751F87" w:rsidP="00751F87">
            <w:pPr>
              <w:spacing w:after="0"/>
              <w:jc w:val="center"/>
              <w:rPr>
                <w:sz w:val="18"/>
                <w:szCs w:val="18"/>
              </w:rPr>
            </w:pPr>
            <w:r w:rsidRPr="00625ECB">
              <w:rPr>
                <w:sz w:val="18"/>
                <w:szCs w:val="18"/>
              </w:rPr>
              <w:t>172.16.6.183</w:t>
            </w:r>
          </w:p>
          <w:p w:rsidR="00751F87" w:rsidRPr="00625ECB" w:rsidRDefault="00751F87" w:rsidP="00751F87">
            <w:pPr>
              <w:spacing w:after="0"/>
              <w:jc w:val="center"/>
              <w:rPr>
                <w:sz w:val="18"/>
                <w:szCs w:val="18"/>
              </w:rPr>
            </w:pPr>
            <w:r w:rsidRPr="00625ECB">
              <w:rPr>
                <w:sz w:val="18"/>
                <w:szCs w:val="18"/>
              </w:rPr>
              <w:t>172.16.6.182</w:t>
            </w:r>
          </w:p>
          <w:p w:rsidR="00751F87" w:rsidRPr="00625ECB" w:rsidRDefault="00751F87" w:rsidP="00751F87">
            <w:pPr>
              <w:spacing w:after="0"/>
              <w:jc w:val="center"/>
              <w:rPr>
                <w:sz w:val="18"/>
                <w:szCs w:val="18"/>
              </w:rPr>
            </w:pPr>
            <w:r w:rsidRPr="00625ECB">
              <w:rPr>
                <w:sz w:val="18"/>
                <w:szCs w:val="18"/>
              </w:rPr>
              <w:t>172.16.6.185</w:t>
            </w:r>
          </w:p>
          <w:p w:rsidR="00751F87" w:rsidRPr="00625ECB" w:rsidRDefault="00751F87" w:rsidP="00751F87">
            <w:pPr>
              <w:spacing w:after="0"/>
              <w:jc w:val="center"/>
              <w:rPr>
                <w:sz w:val="18"/>
                <w:szCs w:val="18"/>
              </w:rPr>
            </w:pPr>
            <w:r w:rsidRPr="00625ECB">
              <w:rPr>
                <w:sz w:val="18"/>
                <w:szCs w:val="18"/>
              </w:rPr>
              <w:t>172.16.6.186</w:t>
            </w:r>
          </w:p>
          <w:p w:rsidR="00751F87" w:rsidRPr="00625ECB" w:rsidRDefault="00751F87" w:rsidP="00751F87">
            <w:pPr>
              <w:spacing w:after="0"/>
              <w:jc w:val="center"/>
              <w:rPr>
                <w:sz w:val="18"/>
                <w:szCs w:val="18"/>
              </w:rPr>
            </w:pPr>
            <w:r w:rsidRPr="00625ECB">
              <w:rPr>
                <w:sz w:val="18"/>
                <w:szCs w:val="18"/>
              </w:rPr>
              <w:t>172.16.6.190</w:t>
            </w:r>
          </w:p>
          <w:p w:rsidR="00866C4E" w:rsidRPr="000A3142" w:rsidRDefault="00866C4E" w:rsidP="00751F87">
            <w:pPr>
              <w:spacing w:after="0"/>
              <w:jc w:val="center"/>
              <w:rPr>
                <w:sz w:val="18"/>
                <w:szCs w:val="18"/>
              </w:rPr>
            </w:pPr>
          </w:p>
        </w:tc>
        <w:tc>
          <w:tcPr>
            <w:tcW w:w="2707" w:type="dxa"/>
            <w:shd w:val="clear" w:color="auto" w:fill="D9D9D9" w:themeFill="background1" w:themeFillShade="D9"/>
            <w:vAlign w:val="center"/>
          </w:tcPr>
          <w:p w:rsidR="00751F87" w:rsidRPr="00625ECB" w:rsidRDefault="00751F87" w:rsidP="00751F87">
            <w:pPr>
              <w:spacing w:after="0"/>
              <w:jc w:val="center"/>
              <w:rPr>
                <w:sz w:val="18"/>
                <w:szCs w:val="18"/>
              </w:rPr>
            </w:pPr>
            <w:r w:rsidRPr="00625ECB">
              <w:rPr>
                <w:sz w:val="18"/>
                <w:szCs w:val="18"/>
              </w:rPr>
              <w:t>172.16.6.191</w:t>
            </w:r>
          </w:p>
          <w:p w:rsidR="00751F87" w:rsidRPr="00625ECB" w:rsidRDefault="00751F87" w:rsidP="00751F87">
            <w:pPr>
              <w:spacing w:after="0"/>
              <w:jc w:val="center"/>
              <w:rPr>
                <w:sz w:val="18"/>
                <w:szCs w:val="18"/>
              </w:rPr>
            </w:pPr>
            <w:r w:rsidRPr="00625ECB">
              <w:rPr>
                <w:sz w:val="18"/>
                <w:szCs w:val="18"/>
              </w:rPr>
              <w:t>172.16.6.189</w:t>
            </w:r>
          </w:p>
          <w:p w:rsidR="00751F87" w:rsidRPr="00625ECB" w:rsidRDefault="00751F87" w:rsidP="00751F87">
            <w:pPr>
              <w:spacing w:after="0"/>
              <w:jc w:val="center"/>
              <w:rPr>
                <w:sz w:val="18"/>
                <w:szCs w:val="18"/>
              </w:rPr>
            </w:pPr>
            <w:r w:rsidRPr="00625ECB">
              <w:rPr>
                <w:sz w:val="18"/>
                <w:szCs w:val="18"/>
              </w:rPr>
              <w:t>172.16.6.192</w:t>
            </w:r>
          </w:p>
          <w:p w:rsidR="00751F87" w:rsidRPr="00625ECB" w:rsidRDefault="00751F87" w:rsidP="00751F87">
            <w:pPr>
              <w:spacing w:after="0"/>
              <w:jc w:val="center"/>
              <w:rPr>
                <w:sz w:val="18"/>
                <w:szCs w:val="18"/>
              </w:rPr>
            </w:pPr>
            <w:r w:rsidRPr="00625ECB">
              <w:rPr>
                <w:sz w:val="18"/>
                <w:szCs w:val="18"/>
              </w:rPr>
              <w:t>172.16.6.195</w:t>
            </w:r>
          </w:p>
          <w:p w:rsidR="00751F87" w:rsidRPr="00625ECB" w:rsidRDefault="00751F87" w:rsidP="00751F87">
            <w:pPr>
              <w:spacing w:after="0"/>
              <w:jc w:val="center"/>
              <w:rPr>
                <w:sz w:val="18"/>
                <w:szCs w:val="18"/>
              </w:rPr>
            </w:pPr>
            <w:r w:rsidRPr="00625ECB">
              <w:rPr>
                <w:sz w:val="18"/>
                <w:szCs w:val="18"/>
              </w:rPr>
              <w:t>172.16.6.196</w:t>
            </w:r>
          </w:p>
          <w:p w:rsidR="00751F87" w:rsidRPr="00625ECB" w:rsidRDefault="00751F87" w:rsidP="00751F87">
            <w:pPr>
              <w:spacing w:after="0"/>
              <w:jc w:val="center"/>
              <w:rPr>
                <w:sz w:val="18"/>
                <w:szCs w:val="18"/>
              </w:rPr>
            </w:pPr>
            <w:r w:rsidRPr="00625ECB">
              <w:rPr>
                <w:sz w:val="18"/>
                <w:szCs w:val="18"/>
              </w:rPr>
              <w:t>172.16.6.199</w:t>
            </w:r>
          </w:p>
          <w:p w:rsidR="00751F87" w:rsidRPr="00625ECB" w:rsidRDefault="00751F87" w:rsidP="00751F87">
            <w:pPr>
              <w:spacing w:after="0"/>
              <w:jc w:val="center"/>
              <w:rPr>
                <w:sz w:val="18"/>
                <w:szCs w:val="18"/>
              </w:rPr>
            </w:pPr>
            <w:r w:rsidRPr="00625ECB">
              <w:rPr>
                <w:sz w:val="18"/>
                <w:szCs w:val="18"/>
              </w:rPr>
              <w:t>172.16.6.202</w:t>
            </w:r>
          </w:p>
          <w:p w:rsidR="00751F87" w:rsidRPr="00625ECB" w:rsidRDefault="00751F87" w:rsidP="00751F87">
            <w:pPr>
              <w:spacing w:after="0"/>
              <w:jc w:val="center"/>
              <w:rPr>
                <w:sz w:val="18"/>
                <w:szCs w:val="18"/>
              </w:rPr>
            </w:pPr>
            <w:r w:rsidRPr="00625ECB">
              <w:rPr>
                <w:sz w:val="18"/>
                <w:szCs w:val="18"/>
              </w:rPr>
              <w:t>172.16.6.203</w:t>
            </w:r>
          </w:p>
          <w:p w:rsidR="00751F87" w:rsidRPr="00625ECB" w:rsidRDefault="00751F87" w:rsidP="00751F87">
            <w:pPr>
              <w:spacing w:after="0"/>
              <w:jc w:val="center"/>
              <w:rPr>
                <w:sz w:val="18"/>
                <w:szCs w:val="18"/>
              </w:rPr>
            </w:pPr>
            <w:r w:rsidRPr="00625ECB">
              <w:rPr>
                <w:sz w:val="18"/>
                <w:szCs w:val="18"/>
              </w:rPr>
              <w:t>172.16.6.206</w:t>
            </w:r>
          </w:p>
          <w:p w:rsidR="00751F87" w:rsidRPr="00625ECB" w:rsidRDefault="00751F87" w:rsidP="00751F87">
            <w:pPr>
              <w:spacing w:after="0"/>
              <w:jc w:val="center"/>
              <w:rPr>
                <w:sz w:val="18"/>
                <w:szCs w:val="18"/>
              </w:rPr>
            </w:pPr>
            <w:r w:rsidRPr="00625ECB">
              <w:rPr>
                <w:sz w:val="18"/>
                <w:szCs w:val="18"/>
              </w:rPr>
              <w:t>172.16.6.204</w:t>
            </w:r>
          </w:p>
          <w:p w:rsidR="00751F87" w:rsidRPr="00625ECB" w:rsidRDefault="00751F87" w:rsidP="00751F87">
            <w:pPr>
              <w:spacing w:after="0"/>
              <w:jc w:val="center"/>
              <w:rPr>
                <w:sz w:val="18"/>
                <w:szCs w:val="18"/>
              </w:rPr>
            </w:pPr>
            <w:r w:rsidRPr="00625ECB">
              <w:rPr>
                <w:sz w:val="18"/>
                <w:szCs w:val="18"/>
              </w:rPr>
              <w:t>172.16.6.205</w:t>
            </w:r>
          </w:p>
          <w:p w:rsidR="00751F87" w:rsidRDefault="00751F87" w:rsidP="00751F87">
            <w:pPr>
              <w:spacing w:after="0"/>
              <w:jc w:val="center"/>
              <w:rPr>
                <w:sz w:val="18"/>
                <w:szCs w:val="18"/>
              </w:rPr>
            </w:pPr>
            <w:r w:rsidRPr="00625ECB">
              <w:rPr>
                <w:sz w:val="18"/>
                <w:szCs w:val="18"/>
              </w:rPr>
              <w:t>172.16.6.208</w:t>
            </w:r>
          </w:p>
          <w:p w:rsidR="00751F87" w:rsidRPr="00625ECB" w:rsidRDefault="00751F87" w:rsidP="00751F87">
            <w:pPr>
              <w:spacing w:after="0"/>
              <w:jc w:val="center"/>
              <w:rPr>
                <w:sz w:val="18"/>
                <w:szCs w:val="18"/>
              </w:rPr>
            </w:pPr>
            <w:r w:rsidRPr="00625ECB">
              <w:rPr>
                <w:sz w:val="18"/>
                <w:szCs w:val="18"/>
              </w:rPr>
              <w:t>172.16.6.209</w:t>
            </w:r>
          </w:p>
          <w:p w:rsidR="00751F87" w:rsidRPr="00625ECB" w:rsidRDefault="00751F87" w:rsidP="00751F87">
            <w:pPr>
              <w:spacing w:after="0"/>
              <w:jc w:val="center"/>
              <w:rPr>
                <w:sz w:val="18"/>
                <w:szCs w:val="18"/>
              </w:rPr>
            </w:pPr>
            <w:r w:rsidRPr="00625ECB">
              <w:rPr>
                <w:sz w:val="18"/>
                <w:szCs w:val="18"/>
              </w:rPr>
              <w:t>172.16.6.207</w:t>
            </w:r>
          </w:p>
          <w:p w:rsidR="00751F87" w:rsidRPr="00625ECB" w:rsidRDefault="00751F87" w:rsidP="00751F87">
            <w:pPr>
              <w:spacing w:after="0"/>
              <w:jc w:val="center"/>
              <w:rPr>
                <w:sz w:val="18"/>
                <w:szCs w:val="18"/>
              </w:rPr>
            </w:pPr>
            <w:r w:rsidRPr="00625ECB">
              <w:rPr>
                <w:sz w:val="18"/>
                <w:szCs w:val="18"/>
              </w:rPr>
              <w:t>172.16.6.220</w:t>
            </w:r>
          </w:p>
          <w:p w:rsidR="00751F87" w:rsidRPr="00625ECB" w:rsidRDefault="00751F87" w:rsidP="00751F87">
            <w:pPr>
              <w:spacing w:after="0"/>
              <w:jc w:val="center"/>
              <w:rPr>
                <w:sz w:val="18"/>
                <w:szCs w:val="18"/>
              </w:rPr>
            </w:pPr>
            <w:r w:rsidRPr="00625ECB">
              <w:rPr>
                <w:sz w:val="18"/>
                <w:szCs w:val="18"/>
              </w:rPr>
              <w:t>172.16.6.222</w:t>
            </w:r>
          </w:p>
          <w:p w:rsidR="00751F87" w:rsidRPr="00625ECB" w:rsidRDefault="00751F87" w:rsidP="00751F87">
            <w:pPr>
              <w:spacing w:after="0"/>
              <w:jc w:val="center"/>
              <w:rPr>
                <w:sz w:val="18"/>
                <w:szCs w:val="18"/>
              </w:rPr>
            </w:pPr>
            <w:r w:rsidRPr="00625ECB">
              <w:rPr>
                <w:sz w:val="18"/>
                <w:szCs w:val="18"/>
              </w:rPr>
              <w:t>172.16.6.225</w:t>
            </w:r>
          </w:p>
          <w:p w:rsidR="00751F87" w:rsidRPr="00625ECB" w:rsidRDefault="00751F87" w:rsidP="00751F87">
            <w:pPr>
              <w:spacing w:after="0"/>
              <w:jc w:val="center"/>
              <w:rPr>
                <w:sz w:val="18"/>
                <w:szCs w:val="18"/>
              </w:rPr>
            </w:pPr>
            <w:r w:rsidRPr="00625ECB">
              <w:rPr>
                <w:sz w:val="18"/>
                <w:szCs w:val="18"/>
              </w:rPr>
              <w:t>172.16.6.226</w:t>
            </w:r>
          </w:p>
          <w:p w:rsidR="00751F87" w:rsidRPr="00625ECB" w:rsidRDefault="00751F87" w:rsidP="00751F87">
            <w:pPr>
              <w:spacing w:after="0"/>
              <w:jc w:val="center"/>
              <w:rPr>
                <w:sz w:val="18"/>
                <w:szCs w:val="18"/>
              </w:rPr>
            </w:pPr>
            <w:r w:rsidRPr="00625ECB">
              <w:rPr>
                <w:sz w:val="18"/>
                <w:szCs w:val="18"/>
              </w:rPr>
              <w:t>172.16.6.227</w:t>
            </w:r>
          </w:p>
          <w:p w:rsidR="00751F87" w:rsidRPr="00625ECB" w:rsidRDefault="00751F87" w:rsidP="00751F87">
            <w:pPr>
              <w:spacing w:after="0"/>
              <w:jc w:val="center"/>
              <w:rPr>
                <w:sz w:val="18"/>
                <w:szCs w:val="18"/>
              </w:rPr>
            </w:pPr>
            <w:r w:rsidRPr="00625ECB">
              <w:rPr>
                <w:sz w:val="18"/>
                <w:szCs w:val="18"/>
              </w:rPr>
              <w:t>172.16.6.228</w:t>
            </w:r>
          </w:p>
          <w:p w:rsidR="00751F87" w:rsidRPr="00625ECB" w:rsidRDefault="00751F87" w:rsidP="00751F87">
            <w:pPr>
              <w:spacing w:after="0"/>
              <w:jc w:val="center"/>
              <w:rPr>
                <w:sz w:val="18"/>
                <w:szCs w:val="18"/>
              </w:rPr>
            </w:pPr>
            <w:r w:rsidRPr="00625ECB">
              <w:rPr>
                <w:sz w:val="18"/>
                <w:szCs w:val="18"/>
              </w:rPr>
              <w:t>172.16.6.229</w:t>
            </w:r>
          </w:p>
          <w:p w:rsidR="00751F87" w:rsidRPr="00625ECB" w:rsidRDefault="00751F87" w:rsidP="00751F87">
            <w:pPr>
              <w:spacing w:after="0"/>
              <w:jc w:val="center"/>
              <w:rPr>
                <w:sz w:val="18"/>
                <w:szCs w:val="18"/>
              </w:rPr>
            </w:pPr>
            <w:r w:rsidRPr="00625ECB">
              <w:rPr>
                <w:sz w:val="18"/>
                <w:szCs w:val="18"/>
              </w:rPr>
              <w:t>172.16.6.231</w:t>
            </w:r>
          </w:p>
          <w:p w:rsidR="00751F87" w:rsidRPr="00625ECB" w:rsidRDefault="00751F87" w:rsidP="00751F87">
            <w:pPr>
              <w:spacing w:after="0"/>
              <w:jc w:val="center"/>
              <w:rPr>
                <w:sz w:val="18"/>
                <w:szCs w:val="18"/>
              </w:rPr>
            </w:pPr>
            <w:r w:rsidRPr="00625ECB">
              <w:rPr>
                <w:sz w:val="18"/>
                <w:szCs w:val="18"/>
              </w:rPr>
              <w:t>172.16.6.232</w:t>
            </w:r>
          </w:p>
          <w:p w:rsidR="00751F87" w:rsidRPr="00625ECB" w:rsidRDefault="00751F87" w:rsidP="00751F87">
            <w:pPr>
              <w:spacing w:after="0"/>
              <w:jc w:val="center"/>
              <w:rPr>
                <w:sz w:val="18"/>
                <w:szCs w:val="18"/>
              </w:rPr>
            </w:pPr>
            <w:r w:rsidRPr="00625ECB">
              <w:rPr>
                <w:sz w:val="18"/>
                <w:szCs w:val="18"/>
              </w:rPr>
              <w:t>172.16.6.245</w:t>
            </w:r>
          </w:p>
          <w:p w:rsidR="00751F87" w:rsidRPr="00625ECB" w:rsidRDefault="00751F87" w:rsidP="00751F87">
            <w:pPr>
              <w:spacing w:after="0"/>
              <w:jc w:val="center"/>
              <w:rPr>
                <w:sz w:val="18"/>
                <w:szCs w:val="18"/>
              </w:rPr>
            </w:pPr>
            <w:r w:rsidRPr="00625ECB">
              <w:rPr>
                <w:sz w:val="18"/>
                <w:szCs w:val="18"/>
              </w:rPr>
              <w:t>172.16.6.246</w:t>
            </w:r>
          </w:p>
          <w:p w:rsidR="00751F87" w:rsidRPr="00625ECB" w:rsidRDefault="00751F87" w:rsidP="00751F87">
            <w:pPr>
              <w:spacing w:after="0"/>
              <w:jc w:val="center"/>
              <w:rPr>
                <w:sz w:val="18"/>
                <w:szCs w:val="18"/>
              </w:rPr>
            </w:pPr>
            <w:r w:rsidRPr="00625ECB">
              <w:rPr>
                <w:sz w:val="18"/>
                <w:szCs w:val="18"/>
              </w:rPr>
              <w:t>172.16.6.247</w:t>
            </w:r>
          </w:p>
          <w:p w:rsidR="00866C4E" w:rsidRPr="000A3142" w:rsidRDefault="00866C4E" w:rsidP="00BC7739">
            <w:pPr>
              <w:spacing w:after="0"/>
              <w:jc w:val="center"/>
              <w:rPr>
                <w:sz w:val="18"/>
                <w:szCs w:val="18"/>
              </w:rPr>
            </w:pPr>
          </w:p>
        </w:tc>
      </w:tr>
    </w:tbl>
    <w:p w:rsidR="005A7EDF" w:rsidRDefault="005A7EDF" w:rsidP="00866C4E"/>
    <w:p w:rsidR="005A7EDF" w:rsidRDefault="005A7EDF">
      <w:pPr>
        <w:spacing w:after="0"/>
        <w:jc w:val="left"/>
      </w:pPr>
      <w:r>
        <w:br w:type="page"/>
      </w:r>
    </w:p>
    <w:p w:rsidR="00C35522" w:rsidRDefault="00C35522" w:rsidP="005A7EDF">
      <w:pPr>
        <w:pStyle w:val="Caption"/>
        <w:keepNext/>
        <w:spacing w:after="0"/>
      </w:pPr>
      <w:bookmarkStart w:id="210" w:name="_Toc499887964"/>
      <w:r>
        <w:lastRenderedPageBreak/>
        <w:t xml:space="preserve">Figure </w:t>
      </w:r>
      <w:r w:rsidR="007D4CB3">
        <w:t>87</w:t>
      </w:r>
      <w:r>
        <w:t>:</w:t>
      </w:r>
      <w:r w:rsidR="00594569">
        <w:t xml:space="preserve"> Table -</w:t>
      </w:r>
      <w:r>
        <w:t xml:space="preserve"> Full List of Live Devices Found in the 172.16.7.0/24 Subnet:</w:t>
      </w:r>
      <w:bookmarkEnd w:id="210"/>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C35522" w:rsidRPr="0075566D" w:rsidTr="00BC7739">
        <w:trPr>
          <w:trHeight w:val="440"/>
          <w:jc w:val="center"/>
        </w:trPr>
        <w:tc>
          <w:tcPr>
            <w:tcW w:w="2707" w:type="dxa"/>
            <w:shd w:val="clear" w:color="auto" w:fill="D9D9D9" w:themeFill="background1" w:themeFillShade="D9"/>
            <w:vAlign w:val="center"/>
          </w:tcPr>
          <w:p w:rsidR="00C35522" w:rsidRPr="00625ECB" w:rsidRDefault="00C35522" w:rsidP="005A7EDF">
            <w:pPr>
              <w:spacing w:after="0"/>
              <w:jc w:val="center"/>
              <w:rPr>
                <w:sz w:val="18"/>
                <w:szCs w:val="18"/>
              </w:rPr>
            </w:pPr>
            <w:r w:rsidRPr="00625ECB">
              <w:rPr>
                <w:sz w:val="18"/>
                <w:szCs w:val="18"/>
              </w:rPr>
              <w:t>172.16.7.1</w:t>
            </w:r>
          </w:p>
          <w:p w:rsidR="00C35522" w:rsidRPr="00625ECB" w:rsidRDefault="00C35522" w:rsidP="005A7EDF">
            <w:pPr>
              <w:spacing w:after="0"/>
              <w:jc w:val="center"/>
              <w:rPr>
                <w:sz w:val="18"/>
                <w:szCs w:val="18"/>
              </w:rPr>
            </w:pPr>
            <w:r w:rsidRPr="00625ECB">
              <w:rPr>
                <w:sz w:val="18"/>
                <w:szCs w:val="18"/>
              </w:rPr>
              <w:t>172.16.7.30</w:t>
            </w:r>
          </w:p>
          <w:p w:rsidR="00C35522" w:rsidRPr="00625ECB" w:rsidRDefault="00C35522" w:rsidP="005A7EDF">
            <w:pPr>
              <w:spacing w:after="0"/>
              <w:jc w:val="center"/>
              <w:rPr>
                <w:sz w:val="18"/>
                <w:szCs w:val="18"/>
              </w:rPr>
            </w:pPr>
            <w:r w:rsidRPr="00625ECB">
              <w:rPr>
                <w:sz w:val="18"/>
                <w:szCs w:val="18"/>
              </w:rPr>
              <w:t>172.16.7.31</w:t>
            </w:r>
          </w:p>
          <w:p w:rsidR="00C35522" w:rsidRPr="00625ECB" w:rsidRDefault="00C35522" w:rsidP="005A7EDF">
            <w:pPr>
              <w:spacing w:after="0"/>
              <w:jc w:val="center"/>
              <w:rPr>
                <w:sz w:val="18"/>
                <w:szCs w:val="18"/>
              </w:rPr>
            </w:pPr>
            <w:r w:rsidRPr="00625ECB">
              <w:rPr>
                <w:sz w:val="18"/>
                <w:szCs w:val="18"/>
              </w:rPr>
              <w:t>172.16.7.32</w:t>
            </w:r>
          </w:p>
          <w:p w:rsidR="00C35522" w:rsidRPr="00625ECB" w:rsidRDefault="00C35522" w:rsidP="005A7EDF">
            <w:pPr>
              <w:spacing w:after="0"/>
              <w:jc w:val="center"/>
              <w:rPr>
                <w:sz w:val="18"/>
                <w:szCs w:val="18"/>
              </w:rPr>
            </w:pPr>
            <w:r w:rsidRPr="00625ECB">
              <w:rPr>
                <w:sz w:val="18"/>
                <w:szCs w:val="18"/>
              </w:rPr>
              <w:t>172.16.7.76</w:t>
            </w:r>
          </w:p>
          <w:p w:rsidR="00C35522" w:rsidRPr="00625ECB" w:rsidRDefault="00C35522" w:rsidP="005A7EDF">
            <w:pPr>
              <w:spacing w:after="0"/>
              <w:jc w:val="center"/>
              <w:rPr>
                <w:sz w:val="18"/>
                <w:szCs w:val="18"/>
              </w:rPr>
            </w:pPr>
            <w:r w:rsidRPr="00625ECB">
              <w:rPr>
                <w:sz w:val="18"/>
                <w:szCs w:val="18"/>
              </w:rPr>
              <w:t>172.16.7.75</w:t>
            </w:r>
          </w:p>
          <w:p w:rsidR="00C35522" w:rsidRPr="00625ECB" w:rsidRDefault="00C35522" w:rsidP="005A7EDF">
            <w:pPr>
              <w:spacing w:after="0"/>
              <w:jc w:val="center"/>
              <w:rPr>
                <w:sz w:val="18"/>
                <w:szCs w:val="18"/>
              </w:rPr>
            </w:pPr>
            <w:r w:rsidRPr="00625ECB">
              <w:rPr>
                <w:sz w:val="18"/>
                <w:szCs w:val="18"/>
              </w:rPr>
              <w:t>172.16.7.78</w:t>
            </w:r>
          </w:p>
          <w:p w:rsidR="00C35522" w:rsidRPr="00625ECB" w:rsidRDefault="00C35522" w:rsidP="005A7EDF">
            <w:pPr>
              <w:spacing w:after="0"/>
              <w:jc w:val="center"/>
              <w:rPr>
                <w:sz w:val="18"/>
                <w:szCs w:val="18"/>
              </w:rPr>
            </w:pPr>
            <w:r w:rsidRPr="00625ECB">
              <w:rPr>
                <w:sz w:val="18"/>
                <w:szCs w:val="18"/>
              </w:rPr>
              <w:t>172.16.7.77</w:t>
            </w:r>
          </w:p>
          <w:p w:rsidR="00C35522" w:rsidRPr="00625ECB" w:rsidRDefault="00C35522" w:rsidP="005A7EDF">
            <w:pPr>
              <w:spacing w:after="0"/>
              <w:jc w:val="center"/>
              <w:rPr>
                <w:sz w:val="18"/>
                <w:szCs w:val="18"/>
              </w:rPr>
            </w:pPr>
            <w:r w:rsidRPr="00625ECB">
              <w:rPr>
                <w:sz w:val="18"/>
                <w:szCs w:val="18"/>
              </w:rPr>
              <w:t>172.16.7.79</w:t>
            </w:r>
          </w:p>
          <w:p w:rsidR="00C35522" w:rsidRPr="00625ECB" w:rsidRDefault="00C35522" w:rsidP="005A7EDF">
            <w:pPr>
              <w:spacing w:after="0"/>
              <w:jc w:val="center"/>
              <w:rPr>
                <w:sz w:val="18"/>
                <w:szCs w:val="18"/>
              </w:rPr>
            </w:pPr>
            <w:r w:rsidRPr="00625ECB">
              <w:rPr>
                <w:sz w:val="18"/>
                <w:szCs w:val="18"/>
              </w:rPr>
              <w:t>172.16.7.82</w:t>
            </w:r>
          </w:p>
          <w:p w:rsidR="00C35522" w:rsidRPr="00625ECB" w:rsidRDefault="00C35522" w:rsidP="005A7EDF">
            <w:pPr>
              <w:spacing w:after="0"/>
              <w:jc w:val="center"/>
              <w:rPr>
                <w:sz w:val="18"/>
                <w:szCs w:val="18"/>
              </w:rPr>
            </w:pPr>
            <w:r w:rsidRPr="00625ECB">
              <w:rPr>
                <w:sz w:val="18"/>
                <w:szCs w:val="18"/>
              </w:rPr>
              <w:t>172.16.7.84</w:t>
            </w:r>
          </w:p>
          <w:p w:rsidR="00C35522" w:rsidRPr="00625ECB" w:rsidRDefault="00C35522" w:rsidP="005A7EDF">
            <w:pPr>
              <w:spacing w:after="0"/>
              <w:jc w:val="center"/>
              <w:rPr>
                <w:sz w:val="18"/>
                <w:szCs w:val="18"/>
              </w:rPr>
            </w:pPr>
            <w:r w:rsidRPr="00625ECB">
              <w:rPr>
                <w:sz w:val="18"/>
                <w:szCs w:val="18"/>
              </w:rPr>
              <w:t>172.16.7.83</w:t>
            </w:r>
          </w:p>
          <w:p w:rsidR="00C35522" w:rsidRPr="000A3142" w:rsidRDefault="00174B02" w:rsidP="005A7EDF">
            <w:pPr>
              <w:spacing w:after="0"/>
              <w:jc w:val="center"/>
              <w:rPr>
                <w:sz w:val="18"/>
                <w:szCs w:val="18"/>
              </w:rPr>
            </w:pPr>
            <w:r>
              <w:rPr>
                <w:sz w:val="18"/>
                <w:szCs w:val="18"/>
              </w:rPr>
              <w:t>172.16.7.85</w:t>
            </w:r>
          </w:p>
        </w:tc>
        <w:tc>
          <w:tcPr>
            <w:tcW w:w="2707" w:type="dxa"/>
            <w:shd w:val="clear" w:color="auto" w:fill="D9D9D9" w:themeFill="background1" w:themeFillShade="D9"/>
            <w:vAlign w:val="center"/>
          </w:tcPr>
          <w:p w:rsidR="00174B02" w:rsidRPr="00625ECB" w:rsidRDefault="00174B02" w:rsidP="005A7EDF">
            <w:pPr>
              <w:spacing w:after="0"/>
              <w:jc w:val="center"/>
              <w:rPr>
                <w:sz w:val="18"/>
                <w:szCs w:val="18"/>
              </w:rPr>
            </w:pPr>
            <w:r w:rsidRPr="00625ECB">
              <w:rPr>
                <w:sz w:val="18"/>
                <w:szCs w:val="18"/>
              </w:rPr>
              <w:t>172.16.7.88</w:t>
            </w:r>
          </w:p>
          <w:p w:rsidR="00174B02" w:rsidRPr="00625ECB" w:rsidRDefault="00174B02" w:rsidP="005A7EDF">
            <w:pPr>
              <w:spacing w:after="0"/>
              <w:jc w:val="center"/>
              <w:rPr>
                <w:sz w:val="18"/>
                <w:szCs w:val="18"/>
              </w:rPr>
            </w:pPr>
            <w:r w:rsidRPr="00625ECB">
              <w:rPr>
                <w:sz w:val="18"/>
                <w:szCs w:val="18"/>
              </w:rPr>
              <w:t>172.16.7.101</w:t>
            </w:r>
          </w:p>
          <w:p w:rsidR="00174B02" w:rsidRPr="00625ECB" w:rsidRDefault="00174B02" w:rsidP="005A7EDF">
            <w:pPr>
              <w:spacing w:after="0"/>
              <w:jc w:val="center"/>
              <w:rPr>
                <w:sz w:val="18"/>
                <w:szCs w:val="18"/>
              </w:rPr>
            </w:pPr>
            <w:r w:rsidRPr="00625ECB">
              <w:rPr>
                <w:sz w:val="18"/>
                <w:szCs w:val="18"/>
              </w:rPr>
              <w:t>172.16.7.102</w:t>
            </w:r>
          </w:p>
          <w:p w:rsidR="00174B02" w:rsidRPr="00625ECB" w:rsidRDefault="00174B02" w:rsidP="005A7EDF">
            <w:pPr>
              <w:spacing w:after="0"/>
              <w:jc w:val="center"/>
              <w:rPr>
                <w:sz w:val="18"/>
                <w:szCs w:val="18"/>
              </w:rPr>
            </w:pPr>
            <w:r w:rsidRPr="00625ECB">
              <w:rPr>
                <w:sz w:val="18"/>
                <w:szCs w:val="18"/>
              </w:rPr>
              <w:t>172.16.7.103</w:t>
            </w:r>
          </w:p>
          <w:p w:rsidR="00174B02" w:rsidRPr="00625ECB" w:rsidRDefault="00174B02" w:rsidP="005A7EDF">
            <w:pPr>
              <w:spacing w:after="0"/>
              <w:jc w:val="center"/>
              <w:rPr>
                <w:sz w:val="18"/>
                <w:szCs w:val="18"/>
              </w:rPr>
            </w:pPr>
            <w:r w:rsidRPr="00625ECB">
              <w:rPr>
                <w:sz w:val="18"/>
                <w:szCs w:val="18"/>
              </w:rPr>
              <w:t>172.16.7.105</w:t>
            </w:r>
          </w:p>
          <w:p w:rsidR="00174B02" w:rsidRPr="00625ECB" w:rsidRDefault="00174B02" w:rsidP="005A7EDF">
            <w:pPr>
              <w:spacing w:after="0"/>
              <w:jc w:val="center"/>
              <w:rPr>
                <w:sz w:val="18"/>
                <w:szCs w:val="18"/>
              </w:rPr>
            </w:pPr>
            <w:r w:rsidRPr="00625ECB">
              <w:rPr>
                <w:sz w:val="18"/>
                <w:szCs w:val="18"/>
              </w:rPr>
              <w:t>172.16.7.108</w:t>
            </w:r>
          </w:p>
          <w:p w:rsidR="00174B02" w:rsidRPr="00625ECB" w:rsidRDefault="00174B02" w:rsidP="005A7EDF">
            <w:pPr>
              <w:spacing w:after="0"/>
              <w:jc w:val="center"/>
              <w:rPr>
                <w:sz w:val="18"/>
                <w:szCs w:val="18"/>
              </w:rPr>
            </w:pPr>
            <w:r w:rsidRPr="00625ECB">
              <w:rPr>
                <w:sz w:val="18"/>
                <w:szCs w:val="18"/>
              </w:rPr>
              <w:t>172.16.7.107</w:t>
            </w:r>
          </w:p>
          <w:p w:rsidR="00174B02" w:rsidRPr="00625ECB" w:rsidRDefault="00174B02" w:rsidP="005A7EDF">
            <w:pPr>
              <w:spacing w:after="0"/>
              <w:jc w:val="center"/>
              <w:rPr>
                <w:sz w:val="18"/>
                <w:szCs w:val="18"/>
              </w:rPr>
            </w:pPr>
            <w:r w:rsidRPr="00625ECB">
              <w:rPr>
                <w:sz w:val="18"/>
                <w:szCs w:val="18"/>
              </w:rPr>
              <w:t>172.16.7.109</w:t>
            </w:r>
          </w:p>
          <w:p w:rsidR="00174B02" w:rsidRPr="00625ECB" w:rsidRDefault="00174B02" w:rsidP="005A7EDF">
            <w:pPr>
              <w:spacing w:after="0"/>
              <w:jc w:val="center"/>
              <w:rPr>
                <w:sz w:val="18"/>
                <w:szCs w:val="18"/>
              </w:rPr>
            </w:pPr>
            <w:r w:rsidRPr="00625ECB">
              <w:rPr>
                <w:sz w:val="18"/>
                <w:szCs w:val="18"/>
              </w:rPr>
              <w:t>172.16.7.112</w:t>
            </w:r>
          </w:p>
          <w:p w:rsidR="00174B02" w:rsidRPr="00625ECB" w:rsidRDefault="00174B02" w:rsidP="005A7EDF">
            <w:pPr>
              <w:spacing w:after="0"/>
              <w:jc w:val="center"/>
              <w:rPr>
                <w:sz w:val="18"/>
                <w:szCs w:val="18"/>
              </w:rPr>
            </w:pPr>
            <w:r w:rsidRPr="00625ECB">
              <w:rPr>
                <w:sz w:val="18"/>
                <w:szCs w:val="18"/>
              </w:rPr>
              <w:t>172.16.7.110</w:t>
            </w:r>
          </w:p>
          <w:p w:rsidR="00174B02" w:rsidRPr="00625ECB" w:rsidRDefault="00174B02" w:rsidP="005A7EDF">
            <w:pPr>
              <w:spacing w:after="0"/>
              <w:jc w:val="center"/>
              <w:rPr>
                <w:sz w:val="18"/>
                <w:szCs w:val="18"/>
              </w:rPr>
            </w:pPr>
            <w:r w:rsidRPr="00625ECB">
              <w:rPr>
                <w:sz w:val="18"/>
                <w:szCs w:val="18"/>
              </w:rPr>
              <w:t>172.16.7.115</w:t>
            </w:r>
          </w:p>
          <w:p w:rsidR="00174B02" w:rsidRPr="00625ECB" w:rsidRDefault="00174B02" w:rsidP="005A7EDF">
            <w:pPr>
              <w:spacing w:after="0"/>
              <w:jc w:val="center"/>
              <w:rPr>
                <w:sz w:val="18"/>
                <w:szCs w:val="18"/>
              </w:rPr>
            </w:pPr>
            <w:r w:rsidRPr="00625ECB">
              <w:rPr>
                <w:sz w:val="18"/>
                <w:szCs w:val="18"/>
              </w:rPr>
              <w:t>172.16.7.114</w:t>
            </w:r>
          </w:p>
          <w:p w:rsidR="00C35522" w:rsidRPr="000A3142" w:rsidRDefault="00174B02" w:rsidP="005A7EDF">
            <w:pPr>
              <w:spacing w:after="0"/>
              <w:jc w:val="center"/>
              <w:rPr>
                <w:sz w:val="18"/>
                <w:szCs w:val="18"/>
              </w:rPr>
            </w:pPr>
            <w:r>
              <w:rPr>
                <w:sz w:val="18"/>
                <w:szCs w:val="18"/>
              </w:rPr>
              <w:t>172.16.7.130</w:t>
            </w:r>
          </w:p>
        </w:tc>
        <w:tc>
          <w:tcPr>
            <w:tcW w:w="2707" w:type="dxa"/>
            <w:shd w:val="clear" w:color="auto" w:fill="D9D9D9" w:themeFill="background1" w:themeFillShade="D9"/>
            <w:vAlign w:val="center"/>
          </w:tcPr>
          <w:p w:rsidR="00174B02" w:rsidRPr="00625ECB" w:rsidRDefault="00174B02" w:rsidP="005A7EDF">
            <w:pPr>
              <w:spacing w:after="0"/>
              <w:jc w:val="center"/>
              <w:rPr>
                <w:sz w:val="18"/>
                <w:szCs w:val="18"/>
              </w:rPr>
            </w:pPr>
            <w:r w:rsidRPr="00625ECB">
              <w:rPr>
                <w:sz w:val="18"/>
                <w:szCs w:val="18"/>
              </w:rPr>
              <w:t>172.16.7.131</w:t>
            </w:r>
          </w:p>
          <w:p w:rsidR="00174B02" w:rsidRPr="00625ECB" w:rsidRDefault="00174B02" w:rsidP="005A7EDF">
            <w:pPr>
              <w:spacing w:after="0"/>
              <w:jc w:val="center"/>
              <w:rPr>
                <w:sz w:val="18"/>
                <w:szCs w:val="18"/>
              </w:rPr>
            </w:pPr>
            <w:r w:rsidRPr="00625ECB">
              <w:rPr>
                <w:sz w:val="18"/>
                <w:szCs w:val="18"/>
              </w:rPr>
              <w:t>172.16.7.132</w:t>
            </w:r>
          </w:p>
          <w:p w:rsidR="00174B02" w:rsidRPr="00625ECB" w:rsidRDefault="00174B02" w:rsidP="005A7EDF">
            <w:pPr>
              <w:spacing w:after="0"/>
              <w:jc w:val="center"/>
              <w:rPr>
                <w:sz w:val="18"/>
                <w:szCs w:val="18"/>
              </w:rPr>
            </w:pPr>
            <w:r w:rsidRPr="00625ECB">
              <w:rPr>
                <w:sz w:val="18"/>
                <w:szCs w:val="18"/>
              </w:rPr>
              <w:t>172.16.7.136</w:t>
            </w:r>
          </w:p>
          <w:p w:rsidR="00174B02" w:rsidRPr="00625ECB" w:rsidRDefault="00174B02" w:rsidP="005A7EDF">
            <w:pPr>
              <w:spacing w:after="0"/>
              <w:jc w:val="center"/>
              <w:rPr>
                <w:sz w:val="18"/>
                <w:szCs w:val="18"/>
              </w:rPr>
            </w:pPr>
            <w:r w:rsidRPr="00625ECB">
              <w:rPr>
                <w:sz w:val="18"/>
                <w:szCs w:val="18"/>
              </w:rPr>
              <w:t>172.16.7.134</w:t>
            </w:r>
          </w:p>
          <w:p w:rsidR="00174B02" w:rsidRPr="00625ECB" w:rsidRDefault="00174B02" w:rsidP="005A7EDF">
            <w:pPr>
              <w:spacing w:after="0"/>
              <w:jc w:val="center"/>
              <w:rPr>
                <w:sz w:val="18"/>
                <w:szCs w:val="18"/>
              </w:rPr>
            </w:pPr>
            <w:r w:rsidRPr="00625ECB">
              <w:rPr>
                <w:sz w:val="18"/>
                <w:szCs w:val="18"/>
              </w:rPr>
              <w:t>172.16.7.133</w:t>
            </w:r>
          </w:p>
          <w:p w:rsidR="00174B02" w:rsidRPr="00625ECB" w:rsidRDefault="00174B02" w:rsidP="005A7EDF">
            <w:pPr>
              <w:spacing w:after="0"/>
              <w:jc w:val="center"/>
              <w:rPr>
                <w:sz w:val="18"/>
                <w:szCs w:val="18"/>
              </w:rPr>
            </w:pPr>
            <w:r w:rsidRPr="00625ECB">
              <w:rPr>
                <w:sz w:val="18"/>
                <w:szCs w:val="18"/>
              </w:rPr>
              <w:t>172.16.7.135</w:t>
            </w:r>
          </w:p>
          <w:p w:rsidR="00174B02" w:rsidRPr="00625ECB" w:rsidRDefault="00174B02" w:rsidP="005A7EDF">
            <w:pPr>
              <w:spacing w:after="0"/>
              <w:jc w:val="center"/>
              <w:rPr>
                <w:sz w:val="18"/>
                <w:szCs w:val="18"/>
              </w:rPr>
            </w:pPr>
            <w:r w:rsidRPr="00625ECB">
              <w:rPr>
                <w:sz w:val="18"/>
                <w:szCs w:val="18"/>
              </w:rPr>
              <w:t>172.16.7.138</w:t>
            </w:r>
          </w:p>
          <w:p w:rsidR="00174B02" w:rsidRPr="00625ECB" w:rsidRDefault="00174B02" w:rsidP="005A7EDF">
            <w:pPr>
              <w:spacing w:after="0"/>
              <w:jc w:val="center"/>
              <w:rPr>
                <w:sz w:val="18"/>
                <w:szCs w:val="18"/>
              </w:rPr>
            </w:pPr>
            <w:r w:rsidRPr="00625ECB">
              <w:rPr>
                <w:sz w:val="18"/>
                <w:szCs w:val="18"/>
              </w:rPr>
              <w:t>172.16.7.139</w:t>
            </w:r>
          </w:p>
          <w:p w:rsidR="00174B02" w:rsidRPr="00625ECB" w:rsidRDefault="00174B02" w:rsidP="005A7EDF">
            <w:pPr>
              <w:spacing w:after="0"/>
              <w:jc w:val="center"/>
              <w:rPr>
                <w:sz w:val="18"/>
                <w:szCs w:val="18"/>
              </w:rPr>
            </w:pPr>
            <w:r w:rsidRPr="00625ECB">
              <w:rPr>
                <w:sz w:val="18"/>
                <w:szCs w:val="18"/>
              </w:rPr>
              <w:t>172.16.7.141</w:t>
            </w:r>
          </w:p>
          <w:p w:rsidR="00174B02" w:rsidRPr="00625ECB" w:rsidRDefault="00174B02" w:rsidP="005A7EDF">
            <w:pPr>
              <w:spacing w:after="0"/>
              <w:jc w:val="center"/>
              <w:rPr>
                <w:sz w:val="18"/>
                <w:szCs w:val="18"/>
              </w:rPr>
            </w:pPr>
            <w:r w:rsidRPr="00625ECB">
              <w:rPr>
                <w:sz w:val="18"/>
                <w:szCs w:val="18"/>
              </w:rPr>
              <w:t>172.16.7.144</w:t>
            </w:r>
          </w:p>
          <w:p w:rsidR="00174B02" w:rsidRPr="00625ECB" w:rsidRDefault="00174B02" w:rsidP="005A7EDF">
            <w:pPr>
              <w:spacing w:after="0"/>
              <w:jc w:val="center"/>
              <w:rPr>
                <w:sz w:val="18"/>
                <w:szCs w:val="18"/>
              </w:rPr>
            </w:pPr>
            <w:r w:rsidRPr="00625ECB">
              <w:rPr>
                <w:sz w:val="18"/>
                <w:szCs w:val="18"/>
              </w:rPr>
              <w:t>172.16.7.7</w:t>
            </w:r>
          </w:p>
          <w:p w:rsidR="00174B02" w:rsidRPr="00625ECB" w:rsidRDefault="00174B02" w:rsidP="005A7EDF">
            <w:pPr>
              <w:spacing w:after="0"/>
              <w:jc w:val="center"/>
              <w:rPr>
                <w:sz w:val="18"/>
                <w:szCs w:val="18"/>
              </w:rPr>
            </w:pPr>
            <w:r w:rsidRPr="00625ECB">
              <w:rPr>
                <w:sz w:val="18"/>
                <w:szCs w:val="18"/>
              </w:rPr>
              <w:t>172.16.7.152</w:t>
            </w:r>
          </w:p>
          <w:p w:rsidR="00C35522" w:rsidRPr="000A3142" w:rsidRDefault="00C35522" w:rsidP="005A7EDF">
            <w:pPr>
              <w:spacing w:after="0"/>
              <w:jc w:val="center"/>
              <w:rPr>
                <w:sz w:val="18"/>
                <w:szCs w:val="18"/>
              </w:rPr>
            </w:pPr>
          </w:p>
        </w:tc>
        <w:tc>
          <w:tcPr>
            <w:tcW w:w="2707" w:type="dxa"/>
            <w:shd w:val="clear" w:color="auto" w:fill="D9D9D9" w:themeFill="background1" w:themeFillShade="D9"/>
            <w:vAlign w:val="center"/>
          </w:tcPr>
          <w:p w:rsidR="00174B02" w:rsidRPr="00625ECB" w:rsidRDefault="00174B02" w:rsidP="005A7EDF">
            <w:pPr>
              <w:spacing w:after="0"/>
              <w:jc w:val="center"/>
              <w:rPr>
                <w:sz w:val="18"/>
                <w:szCs w:val="18"/>
              </w:rPr>
            </w:pPr>
            <w:r w:rsidRPr="00625ECB">
              <w:rPr>
                <w:sz w:val="18"/>
                <w:szCs w:val="18"/>
              </w:rPr>
              <w:t>172.16.7.151</w:t>
            </w:r>
          </w:p>
          <w:p w:rsidR="00174B02" w:rsidRPr="00625ECB" w:rsidRDefault="00174B02" w:rsidP="005A7EDF">
            <w:pPr>
              <w:spacing w:after="0"/>
              <w:jc w:val="center"/>
              <w:rPr>
                <w:sz w:val="18"/>
                <w:szCs w:val="18"/>
              </w:rPr>
            </w:pPr>
            <w:r w:rsidRPr="00625ECB">
              <w:rPr>
                <w:sz w:val="18"/>
                <w:szCs w:val="18"/>
              </w:rPr>
              <w:t>172.16.7.150</w:t>
            </w:r>
          </w:p>
          <w:p w:rsidR="00174B02" w:rsidRPr="00625ECB" w:rsidRDefault="00174B02" w:rsidP="005A7EDF">
            <w:pPr>
              <w:spacing w:after="0"/>
              <w:jc w:val="center"/>
              <w:rPr>
                <w:sz w:val="18"/>
                <w:szCs w:val="18"/>
              </w:rPr>
            </w:pPr>
            <w:r w:rsidRPr="00625ECB">
              <w:rPr>
                <w:sz w:val="18"/>
                <w:szCs w:val="18"/>
              </w:rPr>
              <w:t>172.16.7.155</w:t>
            </w:r>
          </w:p>
          <w:p w:rsidR="00174B02" w:rsidRPr="00625ECB" w:rsidRDefault="00174B02" w:rsidP="005A7EDF">
            <w:pPr>
              <w:spacing w:after="0"/>
              <w:jc w:val="center"/>
              <w:rPr>
                <w:sz w:val="18"/>
                <w:szCs w:val="18"/>
              </w:rPr>
            </w:pPr>
            <w:r w:rsidRPr="00625ECB">
              <w:rPr>
                <w:sz w:val="18"/>
                <w:szCs w:val="18"/>
              </w:rPr>
              <w:t>172.16.7.157</w:t>
            </w:r>
          </w:p>
          <w:p w:rsidR="00174B02" w:rsidRPr="00625ECB" w:rsidRDefault="00174B02" w:rsidP="005A7EDF">
            <w:pPr>
              <w:spacing w:after="0"/>
              <w:jc w:val="center"/>
              <w:rPr>
                <w:sz w:val="18"/>
                <w:szCs w:val="18"/>
              </w:rPr>
            </w:pPr>
            <w:r w:rsidRPr="00625ECB">
              <w:rPr>
                <w:sz w:val="18"/>
                <w:szCs w:val="18"/>
              </w:rPr>
              <w:t>172.16.7.156</w:t>
            </w:r>
          </w:p>
          <w:p w:rsidR="00174B02" w:rsidRPr="00625ECB" w:rsidRDefault="00174B02" w:rsidP="005A7EDF">
            <w:pPr>
              <w:spacing w:after="0"/>
              <w:jc w:val="center"/>
              <w:rPr>
                <w:sz w:val="18"/>
                <w:szCs w:val="18"/>
              </w:rPr>
            </w:pPr>
            <w:r w:rsidRPr="00625ECB">
              <w:rPr>
                <w:sz w:val="18"/>
                <w:szCs w:val="18"/>
              </w:rPr>
              <w:t>172.16.7.158</w:t>
            </w:r>
          </w:p>
          <w:p w:rsidR="00174B02" w:rsidRPr="00625ECB" w:rsidRDefault="00174B02" w:rsidP="005A7EDF">
            <w:pPr>
              <w:spacing w:after="0"/>
              <w:jc w:val="center"/>
              <w:rPr>
                <w:sz w:val="18"/>
                <w:szCs w:val="18"/>
              </w:rPr>
            </w:pPr>
            <w:r w:rsidRPr="00625ECB">
              <w:rPr>
                <w:sz w:val="18"/>
                <w:szCs w:val="18"/>
              </w:rPr>
              <w:t>172.16.7.160</w:t>
            </w:r>
          </w:p>
          <w:p w:rsidR="00174B02" w:rsidRPr="00625ECB" w:rsidRDefault="00174B02" w:rsidP="005A7EDF">
            <w:pPr>
              <w:spacing w:after="0"/>
              <w:jc w:val="center"/>
              <w:rPr>
                <w:sz w:val="18"/>
                <w:szCs w:val="18"/>
              </w:rPr>
            </w:pPr>
            <w:r w:rsidRPr="00625ECB">
              <w:rPr>
                <w:sz w:val="18"/>
                <w:szCs w:val="18"/>
              </w:rPr>
              <w:t>172.16.7.163</w:t>
            </w:r>
          </w:p>
          <w:p w:rsidR="00174B02" w:rsidRPr="00625ECB" w:rsidRDefault="00174B02" w:rsidP="005A7EDF">
            <w:pPr>
              <w:spacing w:after="0"/>
              <w:jc w:val="center"/>
              <w:rPr>
                <w:sz w:val="18"/>
                <w:szCs w:val="18"/>
              </w:rPr>
            </w:pPr>
            <w:r w:rsidRPr="00625ECB">
              <w:rPr>
                <w:sz w:val="18"/>
                <w:szCs w:val="18"/>
              </w:rPr>
              <w:t>172.16.7.161</w:t>
            </w:r>
          </w:p>
          <w:p w:rsidR="00174B02" w:rsidRPr="00625ECB" w:rsidRDefault="00174B02" w:rsidP="005A7EDF">
            <w:pPr>
              <w:spacing w:after="0"/>
              <w:jc w:val="center"/>
              <w:rPr>
                <w:sz w:val="18"/>
                <w:szCs w:val="18"/>
              </w:rPr>
            </w:pPr>
            <w:r w:rsidRPr="00625ECB">
              <w:rPr>
                <w:sz w:val="18"/>
                <w:szCs w:val="18"/>
              </w:rPr>
              <w:t>172.16.7.177</w:t>
            </w:r>
          </w:p>
          <w:p w:rsidR="00174B02" w:rsidRPr="00625ECB" w:rsidRDefault="00174B02" w:rsidP="005A7EDF">
            <w:pPr>
              <w:spacing w:after="0"/>
              <w:jc w:val="center"/>
              <w:rPr>
                <w:sz w:val="18"/>
                <w:szCs w:val="18"/>
              </w:rPr>
            </w:pPr>
            <w:r w:rsidRPr="00625ECB">
              <w:rPr>
                <w:sz w:val="18"/>
                <w:szCs w:val="18"/>
              </w:rPr>
              <w:t>172.16.7.179</w:t>
            </w:r>
          </w:p>
          <w:p w:rsidR="00174B02" w:rsidRPr="00625ECB" w:rsidRDefault="00174B02" w:rsidP="005A7EDF">
            <w:pPr>
              <w:spacing w:after="0"/>
              <w:jc w:val="center"/>
              <w:rPr>
                <w:sz w:val="18"/>
                <w:szCs w:val="18"/>
              </w:rPr>
            </w:pPr>
            <w:r w:rsidRPr="00625ECB">
              <w:rPr>
                <w:sz w:val="18"/>
                <w:szCs w:val="18"/>
              </w:rPr>
              <w:t>172.16.7.183</w:t>
            </w:r>
          </w:p>
          <w:p w:rsidR="00C35522" w:rsidRPr="000A3142" w:rsidRDefault="00174B02" w:rsidP="005A7EDF">
            <w:pPr>
              <w:spacing w:after="0"/>
              <w:jc w:val="center"/>
              <w:rPr>
                <w:sz w:val="18"/>
                <w:szCs w:val="18"/>
              </w:rPr>
            </w:pPr>
            <w:r>
              <w:rPr>
                <w:sz w:val="18"/>
                <w:szCs w:val="18"/>
              </w:rPr>
              <w:t>172.16.7.178</w:t>
            </w:r>
          </w:p>
        </w:tc>
      </w:tr>
    </w:tbl>
    <w:p w:rsidR="00C35522" w:rsidRDefault="00C35522" w:rsidP="005A7EDF">
      <w:pPr>
        <w:spacing w:after="0"/>
      </w:pPr>
    </w:p>
    <w:p w:rsidR="00C35522" w:rsidRDefault="00C35522" w:rsidP="005A7EDF">
      <w:pPr>
        <w:pStyle w:val="Caption"/>
        <w:keepNext/>
        <w:spacing w:after="0"/>
      </w:pPr>
      <w:bookmarkStart w:id="211" w:name="_Toc499887965"/>
      <w:r>
        <w:t xml:space="preserve">Figure </w:t>
      </w:r>
      <w:r w:rsidR="007D4CB3">
        <w:t>88</w:t>
      </w:r>
      <w:r>
        <w:t xml:space="preserve">: </w:t>
      </w:r>
      <w:r w:rsidR="00594569">
        <w:t xml:space="preserve">Table - </w:t>
      </w:r>
      <w:r>
        <w:t>Full List of Live Devices Found in the 172.16.8.0/24 Subnet:</w:t>
      </w:r>
      <w:bookmarkEnd w:id="211"/>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C35522" w:rsidRPr="0075566D" w:rsidTr="00BC7739">
        <w:trPr>
          <w:trHeight w:val="440"/>
          <w:jc w:val="center"/>
        </w:trPr>
        <w:tc>
          <w:tcPr>
            <w:tcW w:w="2707" w:type="dxa"/>
            <w:shd w:val="clear" w:color="auto" w:fill="D9D9D9" w:themeFill="background1" w:themeFillShade="D9"/>
            <w:vAlign w:val="center"/>
          </w:tcPr>
          <w:p w:rsidR="00C35522" w:rsidRPr="00625ECB" w:rsidRDefault="00C35522" w:rsidP="005A7EDF">
            <w:pPr>
              <w:spacing w:after="0"/>
              <w:jc w:val="center"/>
              <w:rPr>
                <w:sz w:val="18"/>
                <w:szCs w:val="18"/>
              </w:rPr>
            </w:pPr>
            <w:r w:rsidRPr="00625ECB">
              <w:rPr>
                <w:sz w:val="18"/>
                <w:szCs w:val="18"/>
              </w:rPr>
              <w:t>172.16.8.1</w:t>
            </w:r>
          </w:p>
          <w:p w:rsidR="00C35522" w:rsidRPr="00625ECB" w:rsidRDefault="00C35522" w:rsidP="005A7EDF">
            <w:pPr>
              <w:spacing w:after="0"/>
              <w:jc w:val="center"/>
              <w:rPr>
                <w:sz w:val="18"/>
                <w:szCs w:val="18"/>
              </w:rPr>
            </w:pPr>
            <w:r w:rsidRPr="00625ECB">
              <w:rPr>
                <w:sz w:val="18"/>
                <w:szCs w:val="18"/>
              </w:rPr>
              <w:t>172.16.8.9</w:t>
            </w:r>
          </w:p>
          <w:p w:rsidR="00C35522" w:rsidRPr="00625ECB" w:rsidRDefault="00C35522" w:rsidP="005A7EDF">
            <w:pPr>
              <w:spacing w:after="0"/>
              <w:jc w:val="center"/>
              <w:rPr>
                <w:sz w:val="18"/>
                <w:szCs w:val="18"/>
              </w:rPr>
            </w:pPr>
            <w:r w:rsidRPr="00625ECB">
              <w:rPr>
                <w:sz w:val="18"/>
                <w:szCs w:val="18"/>
              </w:rPr>
              <w:t>172.16.8.10</w:t>
            </w:r>
          </w:p>
          <w:p w:rsidR="00C35522" w:rsidRPr="00625ECB" w:rsidRDefault="00C35522" w:rsidP="005A7EDF">
            <w:pPr>
              <w:spacing w:after="0"/>
              <w:jc w:val="center"/>
              <w:rPr>
                <w:sz w:val="18"/>
                <w:szCs w:val="18"/>
              </w:rPr>
            </w:pPr>
            <w:r w:rsidRPr="00625ECB">
              <w:rPr>
                <w:sz w:val="18"/>
                <w:szCs w:val="18"/>
              </w:rPr>
              <w:t>172.16.8.12</w:t>
            </w:r>
          </w:p>
          <w:p w:rsidR="00C35522" w:rsidRPr="00625ECB" w:rsidRDefault="00C35522" w:rsidP="005A7EDF">
            <w:pPr>
              <w:spacing w:after="0"/>
              <w:jc w:val="center"/>
              <w:rPr>
                <w:sz w:val="18"/>
                <w:szCs w:val="18"/>
              </w:rPr>
            </w:pPr>
            <w:r w:rsidRPr="00625ECB">
              <w:rPr>
                <w:sz w:val="18"/>
                <w:szCs w:val="18"/>
              </w:rPr>
              <w:t>172.16.8.17</w:t>
            </w:r>
          </w:p>
          <w:p w:rsidR="00C35522" w:rsidRPr="00625ECB" w:rsidRDefault="00C35522" w:rsidP="005A7EDF">
            <w:pPr>
              <w:spacing w:after="0"/>
              <w:jc w:val="center"/>
              <w:rPr>
                <w:sz w:val="18"/>
                <w:szCs w:val="18"/>
              </w:rPr>
            </w:pPr>
            <w:r w:rsidRPr="00625ECB">
              <w:rPr>
                <w:sz w:val="18"/>
                <w:szCs w:val="18"/>
              </w:rPr>
              <w:t>172.16.8.16</w:t>
            </w:r>
          </w:p>
          <w:p w:rsidR="00C35522" w:rsidRPr="000A3142" w:rsidRDefault="00C35522" w:rsidP="005A7EDF">
            <w:pPr>
              <w:spacing w:after="0"/>
              <w:jc w:val="center"/>
              <w:rPr>
                <w:sz w:val="18"/>
                <w:szCs w:val="18"/>
              </w:rPr>
            </w:pP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172.16.8.18</w:t>
            </w:r>
          </w:p>
          <w:p w:rsidR="006F14F2" w:rsidRPr="00625ECB" w:rsidRDefault="006F14F2" w:rsidP="005A7EDF">
            <w:pPr>
              <w:spacing w:after="0"/>
              <w:jc w:val="center"/>
              <w:rPr>
                <w:sz w:val="18"/>
                <w:szCs w:val="18"/>
              </w:rPr>
            </w:pPr>
            <w:r w:rsidRPr="00625ECB">
              <w:rPr>
                <w:sz w:val="18"/>
                <w:szCs w:val="18"/>
              </w:rPr>
              <w:t>172.16.8.19</w:t>
            </w:r>
          </w:p>
          <w:p w:rsidR="006F14F2" w:rsidRPr="00625ECB" w:rsidRDefault="006F14F2" w:rsidP="005A7EDF">
            <w:pPr>
              <w:spacing w:after="0"/>
              <w:jc w:val="center"/>
              <w:rPr>
                <w:sz w:val="18"/>
                <w:szCs w:val="18"/>
              </w:rPr>
            </w:pPr>
            <w:r w:rsidRPr="00625ECB">
              <w:rPr>
                <w:sz w:val="18"/>
                <w:szCs w:val="18"/>
              </w:rPr>
              <w:t>172.16.8.20</w:t>
            </w:r>
          </w:p>
          <w:p w:rsidR="006F14F2" w:rsidRPr="00625ECB" w:rsidRDefault="006F14F2" w:rsidP="005A7EDF">
            <w:pPr>
              <w:spacing w:after="0"/>
              <w:jc w:val="center"/>
              <w:rPr>
                <w:sz w:val="18"/>
                <w:szCs w:val="18"/>
              </w:rPr>
            </w:pPr>
            <w:r w:rsidRPr="00625ECB">
              <w:rPr>
                <w:sz w:val="18"/>
                <w:szCs w:val="18"/>
              </w:rPr>
              <w:t>172.16.8.40</w:t>
            </w:r>
          </w:p>
          <w:p w:rsidR="006F14F2" w:rsidRPr="00625ECB" w:rsidRDefault="006F14F2" w:rsidP="005A7EDF">
            <w:pPr>
              <w:spacing w:after="0"/>
              <w:jc w:val="center"/>
              <w:rPr>
                <w:sz w:val="18"/>
                <w:szCs w:val="18"/>
              </w:rPr>
            </w:pPr>
            <w:r w:rsidRPr="00625ECB">
              <w:rPr>
                <w:sz w:val="18"/>
                <w:szCs w:val="18"/>
              </w:rPr>
              <w:t>172.16.8.41</w:t>
            </w:r>
          </w:p>
          <w:p w:rsidR="006F14F2" w:rsidRPr="00625ECB" w:rsidRDefault="006F14F2" w:rsidP="005A7EDF">
            <w:pPr>
              <w:spacing w:after="0"/>
              <w:jc w:val="center"/>
              <w:rPr>
                <w:sz w:val="18"/>
                <w:szCs w:val="18"/>
              </w:rPr>
            </w:pPr>
            <w:r w:rsidRPr="00625ECB">
              <w:rPr>
                <w:sz w:val="18"/>
                <w:szCs w:val="18"/>
              </w:rPr>
              <w:t>172.16.8.42</w:t>
            </w:r>
          </w:p>
          <w:p w:rsidR="00C35522" w:rsidRPr="000A3142" w:rsidRDefault="00C35522" w:rsidP="005A7EDF">
            <w:pPr>
              <w:spacing w:after="0"/>
              <w:jc w:val="center"/>
              <w:rPr>
                <w:sz w:val="18"/>
                <w:szCs w:val="18"/>
              </w:rPr>
            </w:pP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172.16.8.43</w:t>
            </w:r>
          </w:p>
          <w:p w:rsidR="006F14F2" w:rsidRPr="00625ECB" w:rsidRDefault="006F14F2" w:rsidP="005A7EDF">
            <w:pPr>
              <w:spacing w:after="0"/>
              <w:jc w:val="center"/>
              <w:rPr>
                <w:sz w:val="18"/>
                <w:szCs w:val="18"/>
              </w:rPr>
            </w:pPr>
            <w:r w:rsidRPr="00625ECB">
              <w:rPr>
                <w:sz w:val="18"/>
                <w:szCs w:val="18"/>
              </w:rPr>
              <w:t>172.16.8.44</w:t>
            </w:r>
          </w:p>
          <w:p w:rsidR="006F14F2" w:rsidRPr="00625ECB" w:rsidRDefault="006F14F2" w:rsidP="005A7EDF">
            <w:pPr>
              <w:spacing w:after="0"/>
              <w:jc w:val="center"/>
              <w:rPr>
                <w:sz w:val="18"/>
                <w:szCs w:val="18"/>
              </w:rPr>
            </w:pPr>
            <w:r w:rsidRPr="00625ECB">
              <w:rPr>
                <w:sz w:val="18"/>
                <w:szCs w:val="18"/>
              </w:rPr>
              <w:t>172.16.8.71</w:t>
            </w:r>
          </w:p>
          <w:p w:rsidR="006F14F2" w:rsidRPr="00625ECB" w:rsidRDefault="006F14F2" w:rsidP="005A7EDF">
            <w:pPr>
              <w:spacing w:after="0"/>
              <w:jc w:val="center"/>
              <w:rPr>
                <w:sz w:val="18"/>
                <w:szCs w:val="18"/>
              </w:rPr>
            </w:pPr>
            <w:r w:rsidRPr="00625ECB">
              <w:rPr>
                <w:sz w:val="18"/>
                <w:szCs w:val="18"/>
              </w:rPr>
              <w:t>172.16.8.85</w:t>
            </w:r>
          </w:p>
          <w:p w:rsidR="006F14F2" w:rsidRPr="00625ECB" w:rsidRDefault="006F14F2" w:rsidP="005A7EDF">
            <w:pPr>
              <w:spacing w:after="0"/>
              <w:jc w:val="center"/>
              <w:rPr>
                <w:sz w:val="18"/>
                <w:szCs w:val="18"/>
              </w:rPr>
            </w:pPr>
            <w:r w:rsidRPr="00625ECB">
              <w:rPr>
                <w:sz w:val="18"/>
                <w:szCs w:val="18"/>
              </w:rPr>
              <w:t>172.16.8.102</w:t>
            </w:r>
          </w:p>
          <w:p w:rsidR="006F14F2" w:rsidRPr="00625ECB" w:rsidRDefault="006F14F2" w:rsidP="005A7EDF">
            <w:pPr>
              <w:spacing w:after="0"/>
              <w:jc w:val="center"/>
              <w:rPr>
                <w:sz w:val="18"/>
                <w:szCs w:val="18"/>
              </w:rPr>
            </w:pPr>
            <w:r w:rsidRPr="00625ECB">
              <w:rPr>
                <w:sz w:val="18"/>
                <w:szCs w:val="18"/>
              </w:rPr>
              <w:t>172.16.8.141</w:t>
            </w:r>
          </w:p>
          <w:p w:rsidR="00C35522" w:rsidRPr="000A3142" w:rsidRDefault="006F14F2" w:rsidP="005A7EDF">
            <w:pPr>
              <w:spacing w:after="0"/>
              <w:jc w:val="center"/>
              <w:rPr>
                <w:sz w:val="18"/>
                <w:szCs w:val="18"/>
              </w:rPr>
            </w:pPr>
            <w:r>
              <w:rPr>
                <w:sz w:val="18"/>
                <w:szCs w:val="18"/>
              </w:rPr>
              <w:t>172.16.8.144</w:t>
            </w: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172.16.8.143</w:t>
            </w:r>
          </w:p>
          <w:p w:rsidR="006F14F2" w:rsidRPr="00625ECB" w:rsidRDefault="006F14F2" w:rsidP="005A7EDF">
            <w:pPr>
              <w:spacing w:after="0"/>
              <w:jc w:val="center"/>
              <w:rPr>
                <w:sz w:val="18"/>
                <w:szCs w:val="18"/>
              </w:rPr>
            </w:pPr>
            <w:r w:rsidRPr="00625ECB">
              <w:rPr>
                <w:sz w:val="18"/>
                <w:szCs w:val="18"/>
              </w:rPr>
              <w:t>172.16.8.145</w:t>
            </w:r>
          </w:p>
          <w:p w:rsidR="006F14F2" w:rsidRPr="00625ECB" w:rsidRDefault="006F14F2" w:rsidP="005A7EDF">
            <w:pPr>
              <w:spacing w:after="0"/>
              <w:jc w:val="center"/>
              <w:rPr>
                <w:sz w:val="18"/>
                <w:szCs w:val="18"/>
              </w:rPr>
            </w:pPr>
            <w:r w:rsidRPr="00625ECB">
              <w:rPr>
                <w:sz w:val="18"/>
                <w:szCs w:val="18"/>
              </w:rPr>
              <w:t>172.16.8.148</w:t>
            </w:r>
          </w:p>
          <w:p w:rsidR="006F14F2" w:rsidRPr="00625ECB" w:rsidRDefault="006F14F2" w:rsidP="005A7EDF">
            <w:pPr>
              <w:spacing w:after="0"/>
              <w:jc w:val="center"/>
              <w:rPr>
                <w:sz w:val="18"/>
                <w:szCs w:val="18"/>
              </w:rPr>
            </w:pPr>
            <w:r w:rsidRPr="00625ECB">
              <w:rPr>
                <w:sz w:val="18"/>
                <w:szCs w:val="18"/>
              </w:rPr>
              <w:t>172.16.8.149</w:t>
            </w:r>
          </w:p>
          <w:p w:rsidR="006F14F2" w:rsidRPr="00625ECB" w:rsidRDefault="006F14F2" w:rsidP="005A7EDF">
            <w:pPr>
              <w:spacing w:after="0"/>
              <w:jc w:val="center"/>
              <w:rPr>
                <w:sz w:val="18"/>
                <w:szCs w:val="18"/>
              </w:rPr>
            </w:pPr>
            <w:r w:rsidRPr="00625ECB">
              <w:rPr>
                <w:sz w:val="18"/>
                <w:szCs w:val="18"/>
              </w:rPr>
              <w:t>172.16.8.147</w:t>
            </w:r>
          </w:p>
          <w:p w:rsidR="00C35522" w:rsidRDefault="006F14F2" w:rsidP="005A7EDF">
            <w:pPr>
              <w:spacing w:after="0"/>
              <w:jc w:val="center"/>
              <w:rPr>
                <w:sz w:val="18"/>
                <w:szCs w:val="18"/>
              </w:rPr>
            </w:pPr>
            <w:r>
              <w:rPr>
                <w:sz w:val="18"/>
                <w:szCs w:val="18"/>
              </w:rPr>
              <w:t>172.16.8.175</w:t>
            </w:r>
          </w:p>
          <w:p w:rsidR="006F14F2" w:rsidRPr="000A3142" w:rsidRDefault="006F14F2" w:rsidP="005A7EDF">
            <w:pPr>
              <w:spacing w:after="0"/>
              <w:jc w:val="center"/>
              <w:rPr>
                <w:sz w:val="18"/>
                <w:szCs w:val="18"/>
              </w:rPr>
            </w:pPr>
          </w:p>
        </w:tc>
      </w:tr>
    </w:tbl>
    <w:p w:rsidR="00C35522" w:rsidRDefault="00C35522" w:rsidP="005A7EDF">
      <w:pPr>
        <w:spacing w:after="0"/>
      </w:pPr>
    </w:p>
    <w:p w:rsidR="00C35522" w:rsidRDefault="00C35522" w:rsidP="005A7EDF">
      <w:pPr>
        <w:pStyle w:val="Caption"/>
        <w:keepNext/>
        <w:spacing w:after="0"/>
      </w:pPr>
      <w:bookmarkStart w:id="212" w:name="_Toc499887966"/>
      <w:r>
        <w:t xml:space="preserve">Figure </w:t>
      </w:r>
      <w:r w:rsidR="007D4CB3">
        <w:t>89</w:t>
      </w:r>
      <w:r>
        <w:t xml:space="preserve">: </w:t>
      </w:r>
      <w:r w:rsidR="00594569">
        <w:t xml:space="preserve">Table - </w:t>
      </w:r>
      <w:r>
        <w:t>Full List of Live Devices Found in the 172.16.9.0/24 Subnet:</w:t>
      </w:r>
      <w:bookmarkEnd w:id="212"/>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C35522" w:rsidRPr="0075566D" w:rsidTr="00BC7739">
        <w:trPr>
          <w:trHeight w:val="440"/>
          <w:jc w:val="center"/>
        </w:trPr>
        <w:tc>
          <w:tcPr>
            <w:tcW w:w="2707" w:type="dxa"/>
            <w:shd w:val="clear" w:color="auto" w:fill="D9D9D9" w:themeFill="background1" w:themeFillShade="D9"/>
            <w:vAlign w:val="center"/>
          </w:tcPr>
          <w:p w:rsidR="00C35522" w:rsidRPr="00625ECB" w:rsidRDefault="00C35522" w:rsidP="005A7EDF">
            <w:pPr>
              <w:spacing w:after="0"/>
              <w:jc w:val="center"/>
              <w:rPr>
                <w:sz w:val="18"/>
                <w:szCs w:val="18"/>
              </w:rPr>
            </w:pPr>
            <w:r w:rsidRPr="00625ECB">
              <w:rPr>
                <w:sz w:val="18"/>
                <w:szCs w:val="18"/>
              </w:rPr>
              <w:t>172.16.9.1</w:t>
            </w:r>
          </w:p>
          <w:p w:rsidR="00C35522" w:rsidRPr="00625ECB" w:rsidRDefault="00C35522" w:rsidP="005A7EDF">
            <w:pPr>
              <w:spacing w:after="0"/>
              <w:jc w:val="center"/>
              <w:rPr>
                <w:sz w:val="18"/>
                <w:szCs w:val="18"/>
              </w:rPr>
            </w:pPr>
            <w:r w:rsidRPr="00625ECB">
              <w:rPr>
                <w:sz w:val="18"/>
                <w:szCs w:val="18"/>
              </w:rPr>
              <w:t>172.16.9.16</w:t>
            </w:r>
          </w:p>
          <w:p w:rsidR="00C35522" w:rsidRPr="00625ECB" w:rsidRDefault="00C35522" w:rsidP="005A7EDF">
            <w:pPr>
              <w:spacing w:after="0"/>
              <w:jc w:val="center"/>
              <w:rPr>
                <w:sz w:val="18"/>
                <w:szCs w:val="18"/>
              </w:rPr>
            </w:pPr>
            <w:r w:rsidRPr="00625ECB">
              <w:rPr>
                <w:sz w:val="18"/>
                <w:szCs w:val="18"/>
              </w:rPr>
              <w:t>172.16.9.18</w:t>
            </w:r>
          </w:p>
          <w:p w:rsidR="00C35522" w:rsidRPr="00625ECB" w:rsidRDefault="00C35522" w:rsidP="005A7EDF">
            <w:pPr>
              <w:spacing w:after="0"/>
              <w:jc w:val="center"/>
              <w:rPr>
                <w:sz w:val="18"/>
                <w:szCs w:val="18"/>
              </w:rPr>
            </w:pPr>
            <w:r w:rsidRPr="00625ECB">
              <w:rPr>
                <w:sz w:val="18"/>
                <w:szCs w:val="18"/>
              </w:rPr>
              <w:t>172.16.9.19</w:t>
            </w:r>
          </w:p>
          <w:p w:rsidR="00C35522" w:rsidRPr="00625ECB" w:rsidRDefault="00C35522" w:rsidP="005A7EDF">
            <w:pPr>
              <w:spacing w:after="0"/>
              <w:jc w:val="center"/>
              <w:rPr>
                <w:sz w:val="18"/>
                <w:szCs w:val="18"/>
              </w:rPr>
            </w:pPr>
            <w:r w:rsidRPr="00625ECB">
              <w:rPr>
                <w:sz w:val="18"/>
                <w:szCs w:val="18"/>
              </w:rPr>
              <w:t>172.16.9.20</w:t>
            </w:r>
          </w:p>
          <w:p w:rsidR="00C35522" w:rsidRPr="00625ECB" w:rsidRDefault="00C35522" w:rsidP="005A7EDF">
            <w:pPr>
              <w:spacing w:after="0"/>
              <w:jc w:val="center"/>
              <w:rPr>
                <w:sz w:val="18"/>
                <w:szCs w:val="18"/>
              </w:rPr>
            </w:pPr>
            <w:r w:rsidRPr="00625ECB">
              <w:rPr>
                <w:sz w:val="18"/>
                <w:szCs w:val="18"/>
              </w:rPr>
              <w:t>172.16.9.21</w:t>
            </w:r>
          </w:p>
          <w:p w:rsidR="00C35522" w:rsidRPr="00625ECB" w:rsidRDefault="00C35522" w:rsidP="005A7EDF">
            <w:pPr>
              <w:spacing w:after="0"/>
              <w:jc w:val="center"/>
              <w:rPr>
                <w:sz w:val="18"/>
                <w:szCs w:val="18"/>
              </w:rPr>
            </w:pPr>
            <w:r w:rsidRPr="00625ECB">
              <w:rPr>
                <w:sz w:val="18"/>
                <w:szCs w:val="18"/>
              </w:rPr>
              <w:t>172.16.9.22</w:t>
            </w:r>
          </w:p>
          <w:p w:rsidR="00C35522" w:rsidRPr="00625ECB" w:rsidRDefault="00C35522" w:rsidP="005A7EDF">
            <w:pPr>
              <w:spacing w:after="0"/>
              <w:jc w:val="center"/>
              <w:rPr>
                <w:sz w:val="18"/>
                <w:szCs w:val="18"/>
              </w:rPr>
            </w:pPr>
            <w:r w:rsidRPr="00625ECB">
              <w:rPr>
                <w:sz w:val="18"/>
                <w:szCs w:val="18"/>
              </w:rPr>
              <w:t>172.16.9.23</w:t>
            </w:r>
          </w:p>
          <w:p w:rsidR="00C35522" w:rsidRPr="00625ECB" w:rsidRDefault="00C35522" w:rsidP="005A7EDF">
            <w:pPr>
              <w:spacing w:after="0"/>
              <w:jc w:val="center"/>
              <w:rPr>
                <w:sz w:val="18"/>
                <w:szCs w:val="18"/>
              </w:rPr>
            </w:pPr>
            <w:r w:rsidRPr="00625ECB">
              <w:rPr>
                <w:sz w:val="18"/>
                <w:szCs w:val="18"/>
              </w:rPr>
              <w:t>172.16.9.33</w:t>
            </w:r>
          </w:p>
          <w:p w:rsidR="00C35522" w:rsidRPr="00625ECB" w:rsidRDefault="00C35522" w:rsidP="005A7EDF">
            <w:pPr>
              <w:spacing w:after="0"/>
              <w:jc w:val="center"/>
              <w:rPr>
                <w:sz w:val="18"/>
                <w:szCs w:val="18"/>
              </w:rPr>
            </w:pPr>
            <w:r w:rsidRPr="00625ECB">
              <w:rPr>
                <w:sz w:val="18"/>
                <w:szCs w:val="18"/>
              </w:rPr>
              <w:t>172.16.9.32</w:t>
            </w:r>
          </w:p>
          <w:p w:rsidR="00C35522" w:rsidRPr="000A3142" w:rsidRDefault="006F14F2" w:rsidP="005A7EDF">
            <w:pPr>
              <w:spacing w:after="0"/>
              <w:jc w:val="center"/>
              <w:rPr>
                <w:sz w:val="18"/>
                <w:szCs w:val="18"/>
              </w:rPr>
            </w:pPr>
            <w:r>
              <w:rPr>
                <w:sz w:val="18"/>
                <w:szCs w:val="18"/>
              </w:rPr>
              <w:t>172.16.9.34</w:t>
            </w: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172.16.9.74</w:t>
            </w:r>
          </w:p>
          <w:p w:rsidR="006F14F2" w:rsidRPr="00625ECB" w:rsidRDefault="006F14F2" w:rsidP="005A7EDF">
            <w:pPr>
              <w:spacing w:after="0"/>
              <w:jc w:val="center"/>
              <w:rPr>
                <w:sz w:val="18"/>
                <w:szCs w:val="18"/>
              </w:rPr>
            </w:pPr>
            <w:r w:rsidRPr="00625ECB">
              <w:rPr>
                <w:sz w:val="18"/>
                <w:szCs w:val="18"/>
              </w:rPr>
              <w:t>172.16.9.78</w:t>
            </w:r>
          </w:p>
          <w:p w:rsidR="006F14F2" w:rsidRPr="00625ECB" w:rsidRDefault="006F14F2" w:rsidP="005A7EDF">
            <w:pPr>
              <w:spacing w:after="0"/>
              <w:jc w:val="center"/>
              <w:rPr>
                <w:sz w:val="18"/>
                <w:szCs w:val="18"/>
              </w:rPr>
            </w:pPr>
            <w:r w:rsidRPr="00625ECB">
              <w:rPr>
                <w:sz w:val="18"/>
                <w:szCs w:val="18"/>
              </w:rPr>
              <w:t>172.16.9.83</w:t>
            </w:r>
          </w:p>
          <w:p w:rsidR="006F14F2" w:rsidRPr="00625ECB" w:rsidRDefault="006F14F2" w:rsidP="005A7EDF">
            <w:pPr>
              <w:spacing w:after="0"/>
              <w:jc w:val="center"/>
              <w:rPr>
                <w:sz w:val="18"/>
                <w:szCs w:val="18"/>
              </w:rPr>
            </w:pPr>
            <w:r w:rsidRPr="00625ECB">
              <w:rPr>
                <w:sz w:val="18"/>
                <w:szCs w:val="18"/>
              </w:rPr>
              <w:t>172.16.9.82</w:t>
            </w:r>
          </w:p>
          <w:p w:rsidR="006F14F2" w:rsidRPr="00625ECB" w:rsidRDefault="006F14F2" w:rsidP="005A7EDF">
            <w:pPr>
              <w:spacing w:after="0"/>
              <w:jc w:val="center"/>
              <w:rPr>
                <w:sz w:val="18"/>
                <w:szCs w:val="18"/>
              </w:rPr>
            </w:pPr>
            <w:r w:rsidRPr="00625ECB">
              <w:rPr>
                <w:sz w:val="18"/>
                <w:szCs w:val="18"/>
              </w:rPr>
              <w:t>172.16.9.81</w:t>
            </w:r>
          </w:p>
          <w:p w:rsidR="006F14F2" w:rsidRPr="00625ECB" w:rsidRDefault="006F14F2" w:rsidP="005A7EDF">
            <w:pPr>
              <w:spacing w:after="0"/>
              <w:jc w:val="center"/>
              <w:rPr>
                <w:sz w:val="18"/>
                <w:szCs w:val="18"/>
              </w:rPr>
            </w:pPr>
            <w:r w:rsidRPr="00625ECB">
              <w:rPr>
                <w:sz w:val="18"/>
                <w:szCs w:val="18"/>
              </w:rPr>
              <w:t>172.16.9.85</w:t>
            </w:r>
          </w:p>
          <w:p w:rsidR="006F14F2" w:rsidRPr="00625ECB" w:rsidRDefault="006F14F2" w:rsidP="005A7EDF">
            <w:pPr>
              <w:spacing w:after="0"/>
              <w:jc w:val="center"/>
              <w:rPr>
                <w:sz w:val="18"/>
                <w:szCs w:val="18"/>
              </w:rPr>
            </w:pPr>
            <w:r w:rsidRPr="00625ECB">
              <w:rPr>
                <w:sz w:val="18"/>
                <w:szCs w:val="18"/>
              </w:rPr>
              <w:t>172.16.9.87</w:t>
            </w:r>
          </w:p>
          <w:p w:rsidR="006F14F2" w:rsidRPr="00625ECB" w:rsidRDefault="006F14F2" w:rsidP="005A7EDF">
            <w:pPr>
              <w:spacing w:after="0"/>
              <w:jc w:val="center"/>
              <w:rPr>
                <w:sz w:val="18"/>
                <w:szCs w:val="18"/>
              </w:rPr>
            </w:pPr>
            <w:r w:rsidRPr="00625ECB">
              <w:rPr>
                <w:sz w:val="18"/>
                <w:szCs w:val="18"/>
              </w:rPr>
              <w:t>172.16.9.88</w:t>
            </w:r>
          </w:p>
          <w:p w:rsidR="006F14F2" w:rsidRPr="00625ECB" w:rsidRDefault="006F14F2" w:rsidP="005A7EDF">
            <w:pPr>
              <w:spacing w:after="0"/>
              <w:jc w:val="center"/>
              <w:rPr>
                <w:sz w:val="18"/>
                <w:szCs w:val="18"/>
              </w:rPr>
            </w:pPr>
            <w:r w:rsidRPr="00625ECB">
              <w:rPr>
                <w:sz w:val="18"/>
                <w:szCs w:val="18"/>
              </w:rPr>
              <w:t>172.16.9.89</w:t>
            </w:r>
          </w:p>
          <w:p w:rsidR="006F14F2" w:rsidRPr="00625ECB" w:rsidRDefault="006F14F2" w:rsidP="005A7EDF">
            <w:pPr>
              <w:spacing w:after="0"/>
              <w:jc w:val="center"/>
              <w:rPr>
                <w:sz w:val="18"/>
                <w:szCs w:val="18"/>
              </w:rPr>
            </w:pPr>
            <w:r w:rsidRPr="00625ECB">
              <w:rPr>
                <w:sz w:val="18"/>
                <w:szCs w:val="18"/>
              </w:rPr>
              <w:t>172.16.9.100</w:t>
            </w:r>
          </w:p>
          <w:p w:rsidR="00C35522" w:rsidRPr="000A3142" w:rsidRDefault="006F14F2" w:rsidP="005A7EDF">
            <w:pPr>
              <w:spacing w:after="0"/>
              <w:jc w:val="center"/>
              <w:rPr>
                <w:sz w:val="18"/>
                <w:szCs w:val="18"/>
              </w:rPr>
            </w:pPr>
            <w:r>
              <w:rPr>
                <w:sz w:val="18"/>
                <w:szCs w:val="18"/>
              </w:rPr>
              <w:t>172.16.9.102</w:t>
            </w: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172.16.9.101</w:t>
            </w:r>
          </w:p>
          <w:p w:rsidR="006F14F2" w:rsidRPr="00625ECB" w:rsidRDefault="006F14F2" w:rsidP="005A7EDF">
            <w:pPr>
              <w:spacing w:after="0"/>
              <w:jc w:val="center"/>
              <w:rPr>
                <w:sz w:val="18"/>
                <w:szCs w:val="18"/>
              </w:rPr>
            </w:pPr>
            <w:r w:rsidRPr="00625ECB">
              <w:rPr>
                <w:sz w:val="18"/>
                <w:szCs w:val="18"/>
              </w:rPr>
              <w:t>172.16.9.103</w:t>
            </w:r>
          </w:p>
          <w:p w:rsidR="006F14F2" w:rsidRPr="00625ECB" w:rsidRDefault="006F14F2" w:rsidP="005A7EDF">
            <w:pPr>
              <w:spacing w:after="0"/>
              <w:jc w:val="center"/>
              <w:rPr>
                <w:sz w:val="18"/>
                <w:szCs w:val="18"/>
              </w:rPr>
            </w:pPr>
            <w:r w:rsidRPr="00625ECB">
              <w:rPr>
                <w:sz w:val="18"/>
                <w:szCs w:val="18"/>
              </w:rPr>
              <w:t>172.16.9.105</w:t>
            </w:r>
          </w:p>
          <w:p w:rsidR="006F14F2" w:rsidRPr="00625ECB" w:rsidRDefault="006F14F2" w:rsidP="005A7EDF">
            <w:pPr>
              <w:spacing w:after="0"/>
              <w:jc w:val="center"/>
              <w:rPr>
                <w:sz w:val="18"/>
                <w:szCs w:val="18"/>
              </w:rPr>
            </w:pPr>
            <w:r w:rsidRPr="00625ECB">
              <w:rPr>
                <w:sz w:val="18"/>
                <w:szCs w:val="18"/>
              </w:rPr>
              <w:t>172.16.9.104</w:t>
            </w:r>
          </w:p>
          <w:p w:rsidR="006F14F2" w:rsidRPr="00625ECB" w:rsidRDefault="006F14F2" w:rsidP="005A7EDF">
            <w:pPr>
              <w:spacing w:after="0"/>
              <w:jc w:val="center"/>
              <w:rPr>
                <w:sz w:val="18"/>
                <w:szCs w:val="18"/>
              </w:rPr>
            </w:pPr>
            <w:r w:rsidRPr="00625ECB">
              <w:rPr>
                <w:sz w:val="18"/>
                <w:szCs w:val="18"/>
              </w:rPr>
              <w:t>172.16.9.106</w:t>
            </w:r>
          </w:p>
          <w:p w:rsidR="006F14F2" w:rsidRPr="00625ECB" w:rsidRDefault="006F14F2" w:rsidP="005A7EDF">
            <w:pPr>
              <w:spacing w:after="0"/>
              <w:jc w:val="center"/>
              <w:rPr>
                <w:sz w:val="18"/>
                <w:szCs w:val="18"/>
              </w:rPr>
            </w:pPr>
            <w:r w:rsidRPr="00625ECB">
              <w:rPr>
                <w:sz w:val="18"/>
                <w:szCs w:val="18"/>
              </w:rPr>
              <w:t>172.16.9.107</w:t>
            </w:r>
          </w:p>
          <w:p w:rsidR="006F14F2" w:rsidRPr="00625ECB" w:rsidRDefault="006F14F2" w:rsidP="005A7EDF">
            <w:pPr>
              <w:spacing w:after="0"/>
              <w:jc w:val="center"/>
              <w:rPr>
                <w:sz w:val="18"/>
                <w:szCs w:val="18"/>
              </w:rPr>
            </w:pPr>
            <w:r w:rsidRPr="00625ECB">
              <w:rPr>
                <w:sz w:val="18"/>
                <w:szCs w:val="18"/>
              </w:rPr>
              <w:t>172.16.9.109</w:t>
            </w:r>
          </w:p>
          <w:p w:rsidR="006F14F2" w:rsidRPr="00625ECB" w:rsidRDefault="006F14F2" w:rsidP="005A7EDF">
            <w:pPr>
              <w:spacing w:after="0"/>
              <w:jc w:val="center"/>
              <w:rPr>
                <w:sz w:val="18"/>
                <w:szCs w:val="18"/>
              </w:rPr>
            </w:pPr>
            <w:r w:rsidRPr="00625ECB">
              <w:rPr>
                <w:sz w:val="18"/>
                <w:szCs w:val="18"/>
              </w:rPr>
              <w:t>172.16.9.112</w:t>
            </w:r>
          </w:p>
          <w:p w:rsidR="006F14F2" w:rsidRPr="00625ECB" w:rsidRDefault="006F14F2" w:rsidP="005A7EDF">
            <w:pPr>
              <w:spacing w:after="0"/>
              <w:jc w:val="center"/>
              <w:rPr>
                <w:sz w:val="18"/>
                <w:szCs w:val="18"/>
              </w:rPr>
            </w:pPr>
            <w:r w:rsidRPr="00625ECB">
              <w:rPr>
                <w:sz w:val="18"/>
                <w:szCs w:val="18"/>
              </w:rPr>
              <w:t>172.16.9.111</w:t>
            </w:r>
          </w:p>
          <w:p w:rsidR="006F14F2" w:rsidRPr="00625ECB" w:rsidRDefault="006F14F2" w:rsidP="005A7EDF">
            <w:pPr>
              <w:spacing w:after="0"/>
              <w:jc w:val="center"/>
              <w:rPr>
                <w:sz w:val="18"/>
                <w:szCs w:val="18"/>
              </w:rPr>
            </w:pPr>
            <w:r w:rsidRPr="00625ECB">
              <w:rPr>
                <w:sz w:val="18"/>
                <w:szCs w:val="18"/>
              </w:rPr>
              <w:t>172.16.9.113</w:t>
            </w:r>
          </w:p>
          <w:p w:rsidR="00C35522" w:rsidRPr="000A3142" w:rsidRDefault="006F14F2" w:rsidP="005A7EDF">
            <w:pPr>
              <w:spacing w:after="0"/>
              <w:jc w:val="center"/>
              <w:rPr>
                <w:sz w:val="18"/>
                <w:szCs w:val="18"/>
              </w:rPr>
            </w:pPr>
            <w:r>
              <w:rPr>
                <w:sz w:val="18"/>
                <w:szCs w:val="18"/>
              </w:rPr>
              <w:t>172.16.9.117</w:t>
            </w:r>
          </w:p>
        </w:tc>
        <w:tc>
          <w:tcPr>
            <w:tcW w:w="2707" w:type="dxa"/>
            <w:shd w:val="clear" w:color="auto" w:fill="D9D9D9" w:themeFill="background1" w:themeFillShade="D9"/>
            <w:vAlign w:val="center"/>
          </w:tcPr>
          <w:p w:rsidR="006F14F2" w:rsidRPr="00625ECB" w:rsidRDefault="006F14F2" w:rsidP="005A7EDF">
            <w:pPr>
              <w:spacing w:after="0"/>
              <w:jc w:val="center"/>
              <w:rPr>
                <w:sz w:val="18"/>
                <w:szCs w:val="18"/>
              </w:rPr>
            </w:pPr>
            <w:r w:rsidRPr="00625ECB">
              <w:rPr>
                <w:sz w:val="18"/>
                <w:szCs w:val="18"/>
              </w:rPr>
              <w:t>172.16.9.118</w:t>
            </w:r>
          </w:p>
          <w:p w:rsidR="006F14F2" w:rsidRPr="00625ECB" w:rsidRDefault="006F14F2" w:rsidP="005A7EDF">
            <w:pPr>
              <w:spacing w:after="0"/>
              <w:jc w:val="center"/>
              <w:rPr>
                <w:sz w:val="18"/>
                <w:szCs w:val="18"/>
              </w:rPr>
            </w:pPr>
            <w:r w:rsidRPr="00625ECB">
              <w:rPr>
                <w:sz w:val="18"/>
                <w:szCs w:val="18"/>
              </w:rPr>
              <w:t>172.16.9.120</w:t>
            </w:r>
          </w:p>
          <w:p w:rsidR="006F14F2" w:rsidRPr="00625ECB" w:rsidRDefault="006F14F2" w:rsidP="005A7EDF">
            <w:pPr>
              <w:spacing w:after="0"/>
              <w:jc w:val="center"/>
              <w:rPr>
                <w:sz w:val="18"/>
                <w:szCs w:val="18"/>
              </w:rPr>
            </w:pPr>
            <w:r w:rsidRPr="00625ECB">
              <w:rPr>
                <w:sz w:val="18"/>
                <w:szCs w:val="18"/>
              </w:rPr>
              <w:t>172.16.9.121</w:t>
            </w:r>
          </w:p>
          <w:p w:rsidR="006F14F2" w:rsidRPr="00625ECB" w:rsidRDefault="006F14F2" w:rsidP="005A7EDF">
            <w:pPr>
              <w:spacing w:after="0"/>
              <w:jc w:val="center"/>
              <w:rPr>
                <w:sz w:val="18"/>
                <w:szCs w:val="18"/>
              </w:rPr>
            </w:pPr>
            <w:r w:rsidRPr="00625ECB">
              <w:rPr>
                <w:sz w:val="18"/>
                <w:szCs w:val="18"/>
              </w:rPr>
              <w:t>172.16.9.122</w:t>
            </w:r>
          </w:p>
          <w:p w:rsidR="006F14F2" w:rsidRPr="00625ECB" w:rsidRDefault="006F14F2" w:rsidP="005A7EDF">
            <w:pPr>
              <w:spacing w:after="0"/>
              <w:jc w:val="center"/>
              <w:rPr>
                <w:sz w:val="18"/>
                <w:szCs w:val="18"/>
              </w:rPr>
            </w:pPr>
            <w:r w:rsidRPr="00625ECB">
              <w:rPr>
                <w:sz w:val="18"/>
                <w:szCs w:val="18"/>
              </w:rPr>
              <w:t>172.16.9.123</w:t>
            </w:r>
          </w:p>
          <w:p w:rsidR="006F14F2" w:rsidRPr="00625ECB" w:rsidRDefault="006F14F2" w:rsidP="005A7EDF">
            <w:pPr>
              <w:spacing w:after="0"/>
              <w:jc w:val="center"/>
              <w:rPr>
                <w:sz w:val="18"/>
                <w:szCs w:val="18"/>
              </w:rPr>
            </w:pPr>
            <w:r w:rsidRPr="00625ECB">
              <w:rPr>
                <w:sz w:val="18"/>
                <w:szCs w:val="18"/>
              </w:rPr>
              <w:t>172.16.9.125</w:t>
            </w:r>
          </w:p>
          <w:p w:rsidR="006F14F2" w:rsidRPr="00625ECB" w:rsidRDefault="006F14F2" w:rsidP="005A7EDF">
            <w:pPr>
              <w:spacing w:after="0"/>
              <w:jc w:val="center"/>
              <w:rPr>
                <w:sz w:val="18"/>
                <w:szCs w:val="18"/>
              </w:rPr>
            </w:pPr>
            <w:r w:rsidRPr="00625ECB">
              <w:rPr>
                <w:sz w:val="18"/>
                <w:szCs w:val="18"/>
              </w:rPr>
              <w:t>172.16.9.126</w:t>
            </w:r>
          </w:p>
          <w:p w:rsidR="006F14F2" w:rsidRPr="00625ECB" w:rsidRDefault="006F14F2" w:rsidP="005A7EDF">
            <w:pPr>
              <w:spacing w:after="0"/>
              <w:jc w:val="center"/>
              <w:rPr>
                <w:sz w:val="18"/>
                <w:szCs w:val="18"/>
              </w:rPr>
            </w:pPr>
            <w:r w:rsidRPr="00625ECB">
              <w:rPr>
                <w:sz w:val="18"/>
                <w:szCs w:val="18"/>
              </w:rPr>
              <w:t>172.16.9.176</w:t>
            </w:r>
          </w:p>
          <w:p w:rsidR="006F14F2" w:rsidRPr="00625ECB" w:rsidRDefault="006F14F2" w:rsidP="005A7EDF">
            <w:pPr>
              <w:spacing w:after="0"/>
              <w:jc w:val="center"/>
              <w:rPr>
                <w:sz w:val="18"/>
                <w:szCs w:val="18"/>
              </w:rPr>
            </w:pPr>
            <w:r w:rsidRPr="00625ECB">
              <w:rPr>
                <w:sz w:val="18"/>
                <w:szCs w:val="18"/>
              </w:rPr>
              <w:t>172.16.9.75</w:t>
            </w:r>
          </w:p>
          <w:p w:rsidR="00C35522" w:rsidRDefault="006F14F2" w:rsidP="005A7EDF">
            <w:pPr>
              <w:spacing w:after="0"/>
              <w:jc w:val="center"/>
              <w:rPr>
                <w:sz w:val="18"/>
                <w:szCs w:val="18"/>
              </w:rPr>
            </w:pPr>
            <w:r w:rsidRPr="00625ECB">
              <w:rPr>
                <w:sz w:val="18"/>
                <w:szCs w:val="18"/>
              </w:rPr>
              <w:t>172.16.9.86</w:t>
            </w:r>
          </w:p>
          <w:p w:rsidR="006F14F2" w:rsidRPr="000A3142" w:rsidRDefault="006F14F2" w:rsidP="005A7EDF">
            <w:pPr>
              <w:spacing w:after="0"/>
              <w:jc w:val="center"/>
              <w:rPr>
                <w:sz w:val="18"/>
                <w:szCs w:val="18"/>
              </w:rPr>
            </w:pPr>
          </w:p>
        </w:tc>
      </w:tr>
    </w:tbl>
    <w:p w:rsidR="00C35522" w:rsidRDefault="00C35522" w:rsidP="005A7EDF">
      <w:pPr>
        <w:spacing w:after="0"/>
      </w:pPr>
    </w:p>
    <w:p w:rsidR="005A7EDF" w:rsidRDefault="005A7EDF" w:rsidP="005A7EDF">
      <w:pPr>
        <w:pStyle w:val="Caption"/>
        <w:keepNext/>
        <w:spacing w:after="0"/>
      </w:pPr>
      <w:bookmarkStart w:id="213" w:name="_Toc499887967"/>
      <w:r>
        <w:t xml:space="preserve">Figure </w:t>
      </w:r>
      <w:r w:rsidR="007D4CB3">
        <w:t>90</w:t>
      </w:r>
      <w:r>
        <w:t>: Table - Full List of Live Devices Found in the 172.16.3.0/24 Subnet:</w:t>
      </w:r>
      <w:bookmarkEnd w:id="213"/>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5A7EDF" w:rsidRPr="0075566D" w:rsidTr="009A4CB8">
        <w:trPr>
          <w:trHeight w:val="440"/>
          <w:jc w:val="center"/>
        </w:trPr>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172.16.3.2</w:t>
            </w:r>
          </w:p>
          <w:p w:rsidR="005A7EDF" w:rsidRPr="00625ECB" w:rsidRDefault="005A7EDF" w:rsidP="005A7EDF">
            <w:pPr>
              <w:spacing w:after="0"/>
              <w:jc w:val="center"/>
              <w:rPr>
                <w:sz w:val="18"/>
                <w:szCs w:val="18"/>
              </w:rPr>
            </w:pPr>
            <w:r w:rsidRPr="00625ECB">
              <w:rPr>
                <w:sz w:val="18"/>
                <w:szCs w:val="18"/>
              </w:rPr>
              <w:t>172.16.3.9</w:t>
            </w:r>
          </w:p>
          <w:p w:rsidR="005A7EDF" w:rsidRPr="00625ECB" w:rsidRDefault="005A7EDF" w:rsidP="005A7EDF">
            <w:pPr>
              <w:spacing w:after="0"/>
              <w:jc w:val="center"/>
              <w:rPr>
                <w:sz w:val="18"/>
                <w:szCs w:val="18"/>
              </w:rPr>
            </w:pPr>
            <w:r w:rsidRPr="00625ECB">
              <w:rPr>
                <w:sz w:val="18"/>
                <w:szCs w:val="18"/>
              </w:rPr>
              <w:t>172.16.3.12</w:t>
            </w:r>
          </w:p>
          <w:p w:rsidR="005A7EDF" w:rsidRPr="00625ECB" w:rsidRDefault="005A7EDF" w:rsidP="005A7EDF">
            <w:pPr>
              <w:spacing w:after="0"/>
              <w:jc w:val="center"/>
              <w:rPr>
                <w:sz w:val="18"/>
                <w:szCs w:val="18"/>
              </w:rPr>
            </w:pPr>
            <w:r w:rsidRPr="00625ECB">
              <w:rPr>
                <w:sz w:val="18"/>
                <w:szCs w:val="18"/>
              </w:rPr>
              <w:t>172.16.3.14</w:t>
            </w:r>
          </w:p>
          <w:p w:rsidR="005A7EDF" w:rsidRPr="00625ECB" w:rsidRDefault="005A7EDF" w:rsidP="005A7EDF">
            <w:pPr>
              <w:spacing w:after="0"/>
              <w:jc w:val="center"/>
              <w:rPr>
                <w:sz w:val="18"/>
                <w:szCs w:val="18"/>
              </w:rPr>
            </w:pPr>
            <w:r w:rsidRPr="00625ECB">
              <w:rPr>
                <w:sz w:val="18"/>
                <w:szCs w:val="18"/>
              </w:rPr>
              <w:t>172.16.3.15</w:t>
            </w:r>
          </w:p>
          <w:p w:rsidR="005A7EDF" w:rsidRPr="000A3142" w:rsidRDefault="005A7EDF" w:rsidP="005A7EDF">
            <w:pPr>
              <w:spacing w:after="0"/>
              <w:jc w:val="center"/>
              <w:rPr>
                <w:sz w:val="18"/>
                <w:szCs w:val="18"/>
              </w:rPr>
            </w:pPr>
            <w:r>
              <w:rPr>
                <w:sz w:val="18"/>
                <w:szCs w:val="18"/>
              </w:rPr>
              <w:t>172.16.3.17</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172.16.3.18</w:t>
            </w:r>
          </w:p>
          <w:p w:rsidR="005A7EDF" w:rsidRPr="00625ECB" w:rsidRDefault="005A7EDF" w:rsidP="005A7EDF">
            <w:pPr>
              <w:spacing w:after="0"/>
              <w:jc w:val="center"/>
              <w:rPr>
                <w:sz w:val="18"/>
                <w:szCs w:val="18"/>
              </w:rPr>
            </w:pPr>
            <w:r w:rsidRPr="00625ECB">
              <w:rPr>
                <w:sz w:val="18"/>
                <w:szCs w:val="18"/>
              </w:rPr>
              <w:t>172.16.3.19</w:t>
            </w:r>
          </w:p>
          <w:p w:rsidR="005A7EDF" w:rsidRPr="00625ECB" w:rsidRDefault="005A7EDF" w:rsidP="005A7EDF">
            <w:pPr>
              <w:spacing w:after="0"/>
              <w:jc w:val="center"/>
              <w:rPr>
                <w:sz w:val="18"/>
                <w:szCs w:val="18"/>
              </w:rPr>
            </w:pPr>
            <w:r w:rsidRPr="00625ECB">
              <w:rPr>
                <w:sz w:val="18"/>
                <w:szCs w:val="18"/>
              </w:rPr>
              <w:t>172.16.3.41</w:t>
            </w:r>
          </w:p>
          <w:p w:rsidR="005A7EDF" w:rsidRPr="00625ECB" w:rsidRDefault="005A7EDF" w:rsidP="005A7EDF">
            <w:pPr>
              <w:spacing w:after="0"/>
              <w:jc w:val="center"/>
              <w:rPr>
                <w:sz w:val="18"/>
                <w:szCs w:val="18"/>
              </w:rPr>
            </w:pPr>
            <w:r w:rsidRPr="00625ECB">
              <w:rPr>
                <w:sz w:val="18"/>
                <w:szCs w:val="18"/>
              </w:rPr>
              <w:t>172.16.3.45</w:t>
            </w:r>
          </w:p>
          <w:p w:rsidR="005A7EDF" w:rsidRPr="00625ECB" w:rsidRDefault="005A7EDF" w:rsidP="005A7EDF">
            <w:pPr>
              <w:spacing w:after="0"/>
              <w:jc w:val="center"/>
              <w:rPr>
                <w:sz w:val="18"/>
                <w:szCs w:val="18"/>
              </w:rPr>
            </w:pPr>
            <w:r w:rsidRPr="00625ECB">
              <w:rPr>
                <w:sz w:val="18"/>
                <w:szCs w:val="18"/>
              </w:rPr>
              <w:t>172.16.3.44</w:t>
            </w:r>
          </w:p>
          <w:p w:rsidR="005A7EDF" w:rsidRPr="000A3142" w:rsidRDefault="005A7EDF" w:rsidP="005A7EDF">
            <w:pPr>
              <w:spacing w:after="0"/>
              <w:jc w:val="center"/>
              <w:rPr>
                <w:sz w:val="18"/>
                <w:szCs w:val="18"/>
              </w:rPr>
            </w:pPr>
            <w:r>
              <w:rPr>
                <w:sz w:val="18"/>
                <w:szCs w:val="18"/>
              </w:rPr>
              <w:t>172.16.3.48</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172.16.3.51</w:t>
            </w:r>
          </w:p>
          <w:p w:rsidR="005A7EDF" w:rsidRPr="00625ECB" w:rsidRDefault="005A7EDF" w:rsidP="005A7EDF">
            <w:pPr>
              <w:spacing w:after="0"/>
              <w:jc w:val="center"/>
              <w:rPr>
                <w:sz w:val="18"/>
                <w:szCs w:val="18"/>
              </w:rPr>
            </w:pPr>
            <w:r w:rsidRPr="00625ECB">
              <w:rPr>
                <w:sz w:val="18"/>
                <w:szCs w:val="18"/>
              </w:rPr>
              <w:t>172.16.3.52</w:t>
            </w:r>
          </w:p>
          <w:p w:rsidR="005A7EDF" w:rsidRPr="00625ECB" w:rsidRDefault="005A7EDF" w:rsidP="005A7EDF">
            <w:pPr>
              <w:spacing w:after="0"/>
              <w:jc w:val="center"/>
              <w:rPr>
                <w:sz w:val="18"/>
                <w:szCs w:val="18"/>
              </w:rPr>
            </w:pPr>
            <w:r w:rsidRPr="00625ECB">
              <w:rPr>
                <w:sz w:val="18"/>
                <w:szCs w:val="18"/>
              </w:rPr>
              <w:t>172.16.3.131</w:t>
            </w:r>
          </w:p>
          <w:p w:rsidR="005A7EDF" w:rsidRPr="00625ECB" w:rsidRDefault="005A7EDF" w:rsidP="005A7EDF">
            <w:pPr>
              <w:spacing w:after="0"/>
              <w:jc w:val="center"/>
              <w:rPr>
                <w:sz w:val="18"/>
                <w:szCs w:val="18"/>
              </w:rPr>
            </w:pPr>
            <w:r w:rsidRPr="00625ECB">
              <w:rPr>
                <w:sz w:val="18"/>
                <w:szCs w:val="18"/>
              </w:rPr>
              <w:t>172.16.3.134</w:t>
            </w:r>
          </w:p>
          <w:p w:rsidR="005A7EDF" w:rsidRPr="00625ECB" w:rsidRDefault="005A7EDF" w:rsidP="005A7EDF">
            <w:pPr>
              <w:spacing w:after="0"/>
              <w:jc w:val="center"/>
              <w:rPr>
                <w:sz w:val="18"/>
                <w:szCs w:val="18"/>
              </w:rPr>
            </w:pPr>
            <w:r w:rsidRPr="00625ECB">
              <w:rPr>
                <w:sz w:val="18"/>
                <w:szCs w:val="18"/>
              </w:rPr>
              <w:t>172.16.3.143</w:t>
            </w:r>
          </w:p>
          <w:p w:rsidR="005A7EDF" w:rsidRPr="000A3142" w:rsidRDefault="005A7EDF" w:rsidP="005A7EDF">
            <w:pPr>
              <w:spacing w:after="0"/>
              <w:jc w:val="center"/>
              <w:rPr>
                <w:sz w:val="18"/>
                <w:szCs w:val="18"/>
              </w:rPr>
            </w:pPr>
            <w:r>
              <w:rPr>
                <w:sz w:val="18"/>
                <w:szCs w:val="18"/>
              </w:rPr>
              <w:t>172.16.3.145</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172.16.3.142</w:t>
            </w:r>
          </w:p>
          <w:p w:rsidR="005A7EDF" w:rsidRPr="00625ECB" w:rsidRDefault="005A7EDF" w:rsidP="005A7EDF">
            <w:pPr>
              <w:spacing w:after="0"/>
              <w:jc w:val="center"/>
              <w:rPr>
                <w:sz w:val="18"/>
                <w:szCs w:val="18"/>
              </w:rPr>
            </w:pPr>
            <w:r w:rsidRPr="00625ECB">
              <w:rPr>
                <w:sz w:val="18"/>
                <w:szCs w:val="18"/>
              </w:rPr>
              <w:t>172.16.3.144</w:t>
            </w:r>
          </w:p>
          <w:p w:rsidR="005A7EDF" w:rsidRPr="00625ECB" w:rsidRDefault="005A7EDF" w:rsidP="005A7EDF">
            <w:pPr>
              <w:spacing w:after="0"/>
              <w:jc w:val="center"/>
              <w:rPr>
                <w:sz w:val="18"/>
                <w:szCs w:val="18"/>
              </w:rPr>
            </w:pPr>
            <w:r w:rsidRPr="00625ECB">
              <w:rPr>
                <w:sz w:val="18"/>
                <w:szCs w:val="18"/>
              </w:rPr>
              <w:t>172.16.3.149</w:t>
            </w:r>
          </w:p>
          <w:p w:rsidR="005A7EDF" w:rsidRPr="00625ECB" w:rsidRDefault="005A7EDF" w:rsidP="005A7EDF">
            <w:pPr>
              <w:spacing w:after="0"/>
              <w:jc w:val="center"/>
              <w:rPr>
                <w:sz w:val="18"/>
                <w:szCs w:val="18"/>
              </w:rPr>
            </w:pPr>
            <w:r w:rsidRPr="00625ECB">
              <w:rPr>
                <w:sz w:val="18"/>
                <w:szCs w:val="18"/>
              </w:rPr>
              <w:t>172.16.3.175</w:t>
            </w:r>
          </w:p>
          <w:p w:rsidR="005A7EDF" w:rsidRPr="00625ECB" w:rsidRDefault="005A7EDF" w:rsidP="005A7EDF">
            <w:pPr>
              <w:spacing w:after="0"/>
              <w:jc w:val="center"/>
              <w:rPr>
                <w:sz w:val="18"/>
                <w:szCs w:val="18"/>
              </w:rPr>
            </w:pPr>
            <w:r w:rsidRPr="00625ECB">
              <w:rPr>
                <w:sz w:val="18"/>
                <w:szCs w:val="18"/>
              </w:rPr>
              <w:t>172.16.3.47</w:t>
            </w:r>
          </w:p>
          <w:p w:rsidR="005A7EDF" w:rsidRPr="000A3142" w:rsidRDefault="005A7EDF" w:rsidP="005A7EDF">
            <w:pPr>
              <w:spacing w:after="0"/>
              <w:jc w:val="center"/>
              <w:rPr>
                <w:sz w:val="18"/>
                <w:szCs w:val="18"/>
              </w:rPr>
            </w:pPr>
            <w:r>
              <w:rPr>
                <w:sz w:val="18"/>
                <w:szCs w:val="18"/>
              </w:rPr>
              <w:t>172.16.3.46</w:t>
            </w:r>
          </w:p>
        </w:tc>
      </w:tr>
    </w:tbl>
    <w:p w:rsidR="005A7EDF" w:rsidRDefault="005A7EDF" w:rsidP="005A7EDF">
      <w:pPr>
        <w:spacing w:after="0"/>
      </w:pPr>
    </w:p>
    <w:p w:rsidR="005A7EDF" w:rsidRDefault="005A7EDF" w:rsidP="005A7EDF">
      <w:pPr>
        <w:pStyle w:val="Caption"/>
        <w:keepNext/>
        <w:spacing w:after="0"/>
      </w:pPr>
      <w:bookmarkStart w:id="214" w:name="_Toc499887968"/>
      <w:r>
        <w:t xml:space="preserve">Figure </w:t>
      </w:r>
      <w:r w:rsidR="007D4CB3">
        <w:t>91</w:t>
      </w:r>
      <w:r>
        <w:t>: Table - Full List of Live Devices Found in the 172.16.4.0/24 Subnet:</w:t>
      </w:r>
      <w:bookmarkEnd w:id="214"/>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2707"/>
        <w:gridCol w:w="2707"/>
        <w:gridCol w:w="2707"/>
        <w:gridCol w:w="2707"/>
      </w:tblGrid>
      <w:tr w:rsidR="005A7EDF" w:rsidRPr="0075566D" w:rsidTr="009A4CB8">
        <w:trPr>
          <w:trHeight w:val="440"/>
          <w:jc w:val="center"/>
        </w:trPr>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172.16.4.1</w:t>
            </w:r>
          </w:p>
          <w:p w:rsidR="005A7EDF" w:rsidRPr="00625ECB" w:rsidRDefault="005A7EDF" w:rsidP="005A7EDF">
            <w:pPr>
              <w:spacing w:after="0"/>
              <w:jc w:val="center"/>
              <w:rPr>
                <w:sz w:val="18"/>
                <w:szCs w:val="18"/>
              </w:rPr>
            </w:pPr>
            <w:r w:rsidRPr="00625ECB">
              <w:rPr>
                <w:sz w:val="18"/>
                <w:szCs w:val="18"/>
              </w:rPr>
              <w:t>172.16.4.10</w:t>
            </w:r>
          </w:p>
          <w:p w:rsidR="005A7EDF" w:rsidRPr="00625ECB" w:rsidRDefault="005A7EDF" w:rsidP="005A7EDF">
            <w:pPr>
              <w:spacing w:after="0"/>
              <w:jc w:val="center"/>
              <w:rPr>
                <w:sz w:val="18"/>
                <w:szCs w:val="18"/>
              </w:rPr>
            </w:pPr>
            <w:r w:rsidRPr="00625ECB">
              <w:rPr>
                <w:sz w:val="18"/>
                <w:szCs w:val="18"/>
              </w:rPr>
              <w:t>172.16.4.9</w:t>
            </w:r>
          </w:p>
          <w:p w:rsidR="005A7EDF" w:rsidRPr="00625ECB" w:rsidRDefault="005A7EDF" w:rsidP="005A7EDF">
            <w:pPr>
              <w:spacing w:after="0"/>
              <w:jc w:val="center"/>
              <w:rPr>
                <w:sz w:val="18"/>
                <w:szCs w:val="18"/>
              </w:rPr>
            </w:pPr>
            <w:r w:rsidRPr="00625ECB">
              <w:rPr>
                <w:sz w:val="18"/>
                <w:szCs w:val="18"/>
              </w:rPr>
              <w:t>172.16.4.12</w:t>
            </w:r>
          </w:p>
          <w:p w:rsidR="005A7EDF" w:rsidRPr="00625ECB" w:rsidRDefault="005A7EDF" w:rsidP="005A7EDF">
            <w:pPr>
              <w:spacing w:after="0"/>
              <w:jc w:val="center"/>
              <w:rPr>
                <w:sz w:val="18"/>
                <w:szCs w:val="18"/>
              </w:rPr>
            </w:pPr>
            <w:r w:rsidRPr="00625ECB">
              <w:rPr>
                <w:sz w:val="18"/>
                <w:szCs w:val="18"/>
              </w:rPr>
              <w:t>172.16.4.13</w:t>
            </w:r>
          </w:p>
          <w:p w:rsidR="005A7EDF" w:rsidRPr="00625ECB" w:rsidRDefault="005A7EDF" w:rsidP="005A7EDF">
            <w:pPr>
              <w:spacing w:after="0"/>
              <w:jc w:val="center"/>
              <w:rPr>
                <w:sz w:val="18"/>
                <w:szCs w:val="18"/>
              </w:rPr>
            </w:pPr>
            <w:r w:rsidRPr="00625ECB">
              <w:rPr>
                <w:sz w:val="18"/>
                <w:szCs w:val="18"/>
              </w:rPr>
              <w:t>172.16.4.14</w:t>
            </w:r>
          </w:p>
          <w:p w:rsidR="005A7EDF" w:rsidRPr="00625ECB" w:rsidRDefault="005A7EDF" w:rsidP="005A7EDF">
            <w:pPr>
              <w:spacing w:after="0"/>
              <w:jc w:val="center"/>
              <w:rPr>
                <w:sz w:val="18"/>
                <w:szCs w:val="18"/>
              </w:rPr>
            </w:pPr>
            <w:r w:rsidRPr="00625ECB">
              <w:rPr>
                <w:sz w:val="18"/>
                <w:szCs w:val="18"/>
              </w:rPr>
              <w:t>172.16.4.16</w:t>
            </w:r>
          </w:p>
          <w:p w:rsidR="005A7EDF" w:rsidRPr="000A3142" w:rsidRDefault="005A7EDF" w:rsidP="005A7EDF">
            <w:pPr>
              <w:spacing w:after="0"/>
              <w:jc w:val="center"/>
              <w:rPr>
                <w:sz w:val="18"/>
                <w:szCs w:val="18"/>
              </w:rPr>
            </w:pPr>
            <w:r>
              <w:rPr>
                <w:sz w:val="18"/>
                <w:szCs w:val="18"/>
              </w:rPr>
              <w:t>172.16.4.17</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172.16.4.18</w:t>
            </w:r>
          </w:p>
          <w:p w:rsidR="005A7EDF" w:rsidRPr="00625ECB" w:rsidRDefault="005A7EDF" w:rsidP="005A7EDF">
            <w:pPr>
              <w:spacing w:after="0"/>
              <w:jc w:val="center"/>
              <w:rPr>
                <w:sz w:val="18"/>
                <w:szCs w:val="18"/>
              </w:rPr>
            </w:pPr>
            <w:r w:rsidRPr="00625ECB">
              <w:rPr>
                <w:sz w:val="18"/>
                <w:szCs w:val="18"/>
              </w:rPr>
              <w:t>172.16.4.19</w:t>
            </w:r>
          </w:p>
          <w:p w:rsidR="005A7EDF" w:rsidRPr="00625ECB" w:rsidRDefault="005A7EDF" w:rsidP="005A7EDF">
            <w:pPr>
              <w:spacing w:after="0"/>
              <w:jc w:val="center"/>
              <w:rPr>
                <w:sz w:val="18"/>
                <w:szCs w:val="18"/>
              </w:rPr>
            </w:pPr>
            <w:r w:rsidRPr="00625ECB">
              <w:rPr>
                <w:sz w:val="18"/>
                <w:szCs w:val="18"/>
              </w:rPr>
              <w:t>172.16.4.39</w:t>
            </w:r>
          </w:p>
          <w:p w:rsidR="005A7EDF" w:rsidRPr="00625ECB" w:rsidRDefault="005A7EDF" w:rsidP="005A7EDF">
            <w:pPr>
              <w:spacing w:after="0"/>
              <w:jc w:val="center"/>
              <w:rPr>
                <w:sz w:val="18"/>
                <w:szCs w:val="18"/>
              </w:rPr>
            </w:pPr>
            <w:r w:rsidRPr="00625ECB">
              <w:rPr>
                <w:sz w:val="18"/>
                <w:szCs w:val="18"/>
              </w:rPr>
              <w:t>172.16.4.41</w:t>
            </w:r>
          </w:p>
          <w:p w:rsidR="005A7EDF" w:rsidRPr="00625ECB" w:rsidRDefault="005A7EDF" w:rsidP="005A7EDF">
            <w:pPr>
              <w:spacing w:after="0"/>
              <w:jc w:val="center"/>
              <w:rPr>
                <w:sz w:val="18"/>
                <w:szCs w:val="18"/>
              </w:rPr>
            </w:pPr>
            <w:r w:rsidRPr="00625ECB">
              <w:rPr>
                <w:sz w:val="18"/>
                <w:szCs w:val="18"/>
              </w:rPr>
              <w:t>172.16.4.40</w:t>
            </w:r>
          </w:p>
          <w:p w:rsidR="005A7EDF" w:rsidRPr="00625ECB" w:rsidRDefault="005A7EDF" w:rsidP="005A7EDF">
            <w:pPr>
              <w:spacing w:after="0"/>
              <w:jc w:val="center"/>
              <w:rPr>
                <w:sz w:val="18"/>
                <w:szCs w:val="18"/>
              </w:rPr>
            </w:pPr>
            <w:r w:rsidRPr="00625ECB">
              <w:rPr>
                <w:sz w:val="18"/>
                <w:szCs w:val="18"/>
              </w:rPr>
              <w:t>172.16.4.46</w:t>
            </w:r>
          </w:p>
          <w:p w:rsidR="005A7EDF" w:rsidRPr="00625ECB" w:rsidRDefault="005A7EDF" w:rsidP="005A7EDF">
            <w:pPr>
              <w:spacing w:after="0"/>
              <w:jc w:val="center"/>
              <w:rPr>
                <w:sz w:val="18"/>
                <w:szCs w:val="18"/>
              </w:rPr>
            </w:pPr>
            <w:r w:rsidRPr="00625ECB">
              <w:rPr>
                <w:sz w:val="18"/>
                <w:szCs w:val="18"/>
              </w:rPr>
              <w:t>172.16.4.54</w:t>
            </w:r>
          </w:p>
          <w:p w:rsidR="005A7EDF" w:rsidRPr="000A3142" w:rsidRDefault="005A7EDF" w:rsidP="005A7EDF">
            <w:pPr>
              <w:spacing w:after="0"/>
              <w:jc w:val="center"/>
              <w:rPr>
                <w:sz w:val="18"/>
                <w:szCs w:val="18"/>
              </w:rPr>
            </w:pPr>
            <w:r>
              <w:rPr>
                <w:sz w:val="18"/>
                <w:szCs w:val="18"/>
              </w:rPr>
              <w:t>172.16.4.52</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172.16.4.53</w:t>
            </w:r>
          </w:p>
          <w:p w:rsidR="005A7EDF" w:rsidRPr="00625ECB" w:rsidRDefault="005A7EDF" w:rsidP="005A7EDF">
            <w:pPr>
              <w:spacing w:after="0"/>
              <w:jc w:val="center"/>
              <w:rPr>
                <w:sz w:val="18"/>
                <w:szCs w:val="18"/>
              </w:rPr>
            </w:pPr>
            <w:r w:rsidRPr="00625ECB">
              <w:rPr>
                <w:sz w:val="18"/>
                <w:szCs w:val="18"/>
              </w:rPr>
              <w:t>172.16.4.55</w:t>
            </w:r>
          </w:p>
          <w:p w:rsidR="005A7EDF" w:rsidRPr="00625ECB" w:rsidRDefault="005A7EDF" w:rsidP="005A7EDF">
            <w:pPr>
              <w:spacing w:after="0"/>
              <w:jc w:val="center"/>
              <w:rPr>
                <w:sz w:val="18"/>
                <w:szCs w:val="18"/>
              </w:rPr>
            </w:pPr>
            <w:r w:rsidRPr="00625ECB">
              <w:rPr>
                <w:sz w:val="18"/>
                <w:szCs w:val="18"/>
              </w:rPr>
              <w:t>172.16.4.80</w:t>
            </w:r>
          </w:p>
          <w:p w:rsidR="005A7EDF" w:rsidRPr="00625ECB" w:rsidRDefault="005A7EDF" w:rsidP="005A7EDF">
            <w:pPr>
              <w:spacing w:after="0"/>
              <w:jc w:val="center"/>
              <w:rPr>
                <w:sz w:val="18"/>
                <w:szCs w:val="18"/>
              </w:rPr>
            </w:pPr>
            <w:r w:rsidRPr="00625ECB">
              <w:rPr>
                <w:sz w:val="18"/>
                <w:szCs w:val="18"/>
              </w:rPr>
              <w:t>172.16.4.84</w:t>
            </w:r>
          </w:p>
          <w:p w:rsidR="005A7EDF" w:rsidRPr="00625ECB" w:rsidRDefault="005A7EDF" w:rsidP="005A7EDF">
            <w:pPr>
              <w:spacing w:after="0"/>
              <w:jc w:val="center"/>
              <w:rPr>
                <w:sz w:val="18"/>
                <w:szCs w:val="18"/>
              </w:rPr>
            </w:pPr>
            <w:r w:rsidRPr="00625ECB">
              <w:rPr>
                <w:sz w:val="18"/>
                <w:szCs w:val="18"/>
              </w:rPr>
              <w:t>172.16.4.142</w:t>
            </w:r>
          </w:p>
          <w:p w:rsidR="005A7EDF" w:rsidRPr="00625ECB" w:rsidRDefault="005A7EDF" w:rsidP="005A7EDF">
            <w:pPr>
              <w:spacing w:after="0"/>
              <w:jc w:val="center"/>
              <w:rPr>
                <w:sz w:val="18"/>
                <w:szCs w:val="18"/>
              </w:rPr>
            </w:pPr>
            <w:r w:rsidRPr="00625ECB">
              <w:rPr>
                <w:sz w:val="18"/>
                <w:szCs w:val="18"/>
              </w:rPr>
              <w:t>172.16.4.141</w:t>
            </w:r>
          </w:p>
          <w:p w:rsidR="005A7EDF" w:rsidRPr="00625ECB" w:rsidRDefault="005A7EDF" w:rsidP="005A7EDF">
            <w:pPr>
              <w:spacing w:after="0"/>
              <w:jc w:val="center"/>
              <w:rPr>
                <w:sz w:val="18"/>
                <w:szCs w:val="18"/>
              </w:rPr>
            </w:pPr>
            <w:r w:rsidRPr="00625ECB">
              <w:rPr>
                <w:sz w:val="18"/>
                <w:szCs w:val="18"/>
              </w:rPr>
              <w:t>172.16.4.144</w:t>
            </w:r>
          </w:p>
          <w:p w:rsidR="005A7EDF" w:rsidRPr="000A3142" w:rsidRDefault="005A7EDF" w:rsidP="005A7EDF">
            <w:pPr>
              <w:spacing w:after="0"/>
              <w:jc w:val="center"/>
              <w:rPr>
                <w:sz w:val="18"/>
                <w:szCs w:val="18"/>
              </w:rPr>
            </w:pPr>
            <w:r>
              <w:rPr>
                <w:sz w:val="18"/>
                <w:szCs w:val="18"/>
              </w:rPr>
              <w:t>172.16.4.146</w:t>
            </w:r>
          </w:p>
        </w:tc>
        <w:tc>
          <w:tcPr>
            <w:tcW w:w="2707" w:type="dxa"/>
            <w:shd w:val="clear" w:color="auto" w:fill="D9D9D9" w:themeFill="background1" w:themeFillShade="D9"/>
            <w:vAlign w:val="center"/>
          </w:tcPr>
          <w:p w:rsidR="005A7EDF" w:rsidRPr="00625ECB" w:rsidRDefault="005A7EDF" w:rsidP="005A7EDF">
            <w:pPr>
              <w:spacing w:after="0"/>
              <w:jc w:val="center"/>
              <w:rPr>
                <w:sz w:val="18"/>
                <w:szCs w:val="18"/>
              </w:rPr>
            </w:pPr>
            <w:r w:rsidRPr="00625ECB">
              <w:rPr>
                <w:sz w:val="18"/>
                <w:szCs w:val="18"/>
              </w:rPr>
              <w:t>172.16.4.147</w:t>
            </w:r>
          </w:p>
          <w:p w:rsidR="005A7EDF" w:rsidRPr="00625ECB" w:rsidRDefault="005A7EDF" w:rsidP="005A7EDF">
            <w:pPr>
              <w:spacing w:after="0"/>
              <w:jc w:val="center"/>
              <w:rPr>
                <w:sz w:val="18"/>
                <w:szCs w:val="18"/>
              </w:rPr>
            </w:pPr>
            <w:r w:rsidRPr="00625ECB">
              <w:rPr>
                <w:sz w:val="18"/>
                <w:szCs w:val="18"/>
              </w:rPr>
              <w:t>172.16.4.145</w:t>
            </w:r>
          </w:p>
          <w:p w:rsidR="005A7EDF" w:rsidRPr="00625ECB" w:rsidRDefault="005A7EDF" w:rsidP="005A7EDF">
            <w:pPr>
              <w:spacing w:after="0"/>
              <w:jc w:val="center"/>
              <w:rPr>
                <w:sz w:val="18"/>
                <w:szCs w:val="18"/>
              </w:rPr>
            </w:pPr>
            <w:r w:rsidRPr="00625ECB">
              <w:rPr>
                <w:sz w:val="18"/>
                <w:szCs w:val="18"/>
              </w:rPr>
              <w:t>172.16.4.149</w:t>
            </w:r>
          </w:p>
          <w:p w:rsidR="005A7EDF" w:rsidRPr="00625ECB" w:rsidRDefault="005A7EDF" w:rsidP="005A7EDF">
            <w:pPr>
              <w:spacing w:after="0"/>
              <w:jc w:val="center"/>
              <w:rPr>
                <w:sz w:val="18"/>
                <w:szCs w:val="18"/>
              </w:rPr>
            </w:pPr>
            <w:r w:rsidRPr="00625ECB">
              <w:rPr>
                <w:sz w:val="18"/>
                <w:szCs w:val="18"/>
              </w:rPr>
              <w:t>172.16.4.150</w:t>
            </w:r>
          </w:p>
          <w:p w:rsidR="005A7EDF" w:rsidRPr="00625ECB" w:rsidRDefault="005A7EDF" w:rsidP="005A7EDF">
            <w:pPr>
              <w:spacing w:after="0"/>
              <w:jc w:val="center"/>
              <w:rPr>
                <w:sz w:val="18"/>
                <w:szCs w:val="18"/>
              </w:rPr>
            </w:pPr>
            <w:r w:rsidRPr="00625ECB">
              <w:rPr>
                <w:sz w:val="18"/>
                <w:szCs w:val="18"/>
              </w:rPr>
              <w:t>172.16.4.151</w:t>
            </w:r>
          </w:p>
          <w:p w:rsidR="005A7EDF" w:rsidRPr="00625ECB" w:rsidRDefault="005A7EDF" w:rsidP="005A7EDF">
            <w:pPr>
              <w:spacing w:after="0"/>
              <w:jc w:val="center"/>
              <w:rPr>
                <w:sz w:val="18"/>
                <w:szCs w:val="18"/>
              </w:rPr>
            </w:pPr>
            <w:r w:rsidRPr="00625ECB">
              <w:rPr>
                <w:sz w:val="18"/>
                <w:szCs w:val="18"/>
              </w:rPr>
              <w:t>172.16.4.154</w:t>
            </w:r>
          </w:p>
          <w:p w:rsidR="005A7EDF" w:rsidRDefault="005A7EDF" w:rsidP="005A7EDF">
            <w:pPr>
              <w:spacing w:after="0"/>
              <w:jc w:val="center"/>
              <w:rPr>
                <w:sz w:val="18"/>
                <w:szCs w:val="18"/>
              </w:rPr>
            </w:pPr>
            <w:r>
              <w:rPr>
                <w:sz w:val="18"/>
                <w:szCs w:val="18"/>
              </w:rPr>
              <w:t>172.16.4.175</w:t>
            </w:r>
          </w:p>
          <w:p w:rsidR="005A7EDF" w:rsidRPr="000A3142" w:rsidRDefault="005A7EDF" w:rsidP="005A7EDF">
            <w:pPr>
              <w:spacing w:after="0"/>
              <w:jc w:val="center"/>
              <w:rPr>
                <w:sz w:val="18"/>
                <w:szCs w:val="18"/>
              </w:rPr>
            </w:pPr>
          </w:p>
        </w:tc>
      </w:tr>
    </w:tbl>
    <w:p w:rsidR="00866C4E" w:rsidRDefault="00866C4E" w:rsidP="00866C4E"/>
    <w:sectPr w:rsidR="00866C4E" w:rsidSect="0010240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6A94" w:rsidRDefault="00326A94">
      <w:r>
        <w:separator/>
      </w:r>
    </w:p>
  </w:endnote>
  <w:endnote w:type="continuationSeparator" w:id="0">
    <w:p w:rsidR="00326A94" w:rsidRDefault="00326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old">
    <w:altName w:val="Arial"/>
    <w:panose1 w:val="00000000000000000000"/>
    <w:charset w:val="00"/>
    <w:family w:val="roman"/>
    <w:notTrueType/>
    <w:pitch w:val="default"/>
  </w:font>
  <w:font w:name="Frutiger LT Std 55 Roman">
    <w:altName w:val="Calibri"/>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Mono">
    <w:altName w:val="Lucida Console"/>
    <w:charset w:val="00"/>
    <w:family w:val="modern"/>
    <w:pitch w:val="fixed"/>
    <w:sig w:usb0="800000AF" w:usb1="1000204A" w:usb2="00000000" w:usb3="00000000" w:csb0="00000001" w:csb1="00000000"/>
  </w:font>
  <w:font w:name="Nimbus Roman No9 L">
    <w:altName w:val="Times New Roman"/>
    <w:charset w:val="00"/>
    <w:family w:val="roman"/>
    <w:pitch w:val="variable"/>
  </w:font>
  <w:font w:name="Bitstream Vera Sans">
    <w:charset w:val="00"/>
    <w:family w:val="swiss"/>
    <w:pitch w:val="variable"/>
    <w:sig w:usb0="800000AF" w:usb1="1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192" w:rsidRPr="00B15376" w:rsidRDefault="00AB4192" w:rsidP="00BF3342">
    <w:pPr>
      <w:pStyle w:val="Footer"/>
      <w:jc w:val="right"/>
      <w:rPr>
        <w:rFonts w:cs="Arial"/>
        <w:color w:val="808080"/>
        <w:szCs w:val="20"/>
      </w:rPr>
    </w:pPr>
    <w:r w:rsidRPr="00B15376">
      <w:rPr>
        <w:rFonts w:cs="Arial"/>
        <w:color w:val="808080"/>
        <w:szCs w:val="20"/>
      </w:rPr>
      <w:t>Proprietary and Confidential</w:t>
    </w:r>
  </w:p>
  <w:p w:rsidR="00AB4192" w:rsidRPr="00B15376" w:rsidRDefault="00AB4192" w:rsidP="00BF3342">
    <w:pPr>
      <w:pStyle w:val="Footer"/>
      <w:jc w:val="right"/>
      <w:rPr>
        <w:rFonts w:cs="Arial"/>
        <w:color w:val="999999"/>
        <w:szCs w:val="20"/>
      </w:rPr>
    </w:pPr>
    <w:r w:rsidRPr="00B15376">
      <w:rPr>
        <w:rFonts w:cs="Arial"/>
        <w:color w:val="808080"/>
        <w:szCs w:val="20"/>
      </w:rPr>
      <w:t>Copyright © 20</w:t>
    </w:r>
    <w:r>
      <w:rPr>
        <w:rFonts w:cs="Arial"/>
        <w:color w:val="808080"/>
        <w:szCs w:val="20"/>
      </w:rPr>
      <w:t>18</w:t>
    </w:r>
    <w:r w:rsidRPr="00B15376">
      <w:rPr>
        <w:rFonts w:cs="Arial"/>
        <w:color w:val="808080"/>
        <w:szCs w:val="20"/>
      </w:rPr>
      <w:t xml:space="preserve"> TraceSecurity</w:t>
    </w:r>
    <w:r>
      <w:rPr>
        <w:rFonts w:cs="Arial"/>
        <w:color w:val="808080"/>
        <w:szCs w:val="20"/>
      </w:rPr>
      <w:t xml:space="preserve"> LLC - </w:t>
    </w:r>
    <w:r w:rsidRPr="00B15376">
      <w:rPr>
        <w:rFonts w:cs="Arial"/>
        <w:color w:val="808080"/>
        <w:szCs w:val="20"/>
      </w:rPr>
      <w:t>All rights reserved</w:t>
    </w:r>
    <w:r w:rsidRPr="00B15376">
      <w:rPr>
        <w:rFonts w:cs="Arial"/>
        <w:color w:val="999999"/>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192" w:rsidRPr="00B15376" w:rsidRDefault="00AB4192" w:rsidP="00010B5C">
    <w:pPr>
      <w:pStyle w:val="Footer"/>
      <w:tabs>
        <w:tab w:val="clear" w:pos="8640"/>
        <w:tab w:val="right" w:pos="10800"/>
      </w:tabs>
      <w:jc w:val="left"/>
      <w:rPr>
        <w:rFonts w:cs="Arial"/>
        <w:color w:val="808080"/>
        <w:szCs w:val="20"/>
      </w:rPr>
    </w:pPr>
    <w:r w:rsidRPr="00B15376">
      <w:rPr>
        <w:rFonts w:cs="Arial"/>
        <w:color w:val="808080"/>
        <w:szCs w:val="20"/>
      </w:rPr>
      <w:t>Proprietary and Confidential</w:t>
    </w:r>
    <w:r>
      <w:rPr>
        <w:rFonts w:cs="Arial"/>
        <w:color w:val="808080"/>
        <w:szCs w:val="20"/>
      </w:rPr>
      <w:tab/>
    </w:r>
    <w:r>
      <w:rPr>
        <w:rFonts w:cs="Arial"/>
        <w:color w:val="808080"/>
        <w:szCs w:val="20"/>
      </w:rPr>
      <w:tab/>
    </w:r>
    <w:r w:rsidRPr="00010B5C">
      <w:rPr>
        <w:rFonts w:cs="Arial"/>
        <w:color w:val="808080"/>
        <w:szCs w:val="20"/>
      </w:rPr>
      <w:t xml:space="preserve">Page </w:t>
    </w:r>
    <w:r w:rsidRPr="00010B5C">
      <w:rPr>
        <w:rFonts w:cs="Arial"/>
        <w:color w:val="808080"/>
        <w:szCs w:val="20"/>
      </w:rPr>
      <w:fldChar w:fldCharType="begin"/>
    </w:r>
    <w:r w:rsidRPr="00010B5C">
      <w:rPr>
        <w:rFonts w:cs="Arial"/>
        <w:color w:val="808080"/>
        <w:szCs w:val="20"/>
      </w:rPr>
      <w:instrText xml:space="preserve"> PAGE </w:instrText>
    </w:r>
    <w:r w:rsidRPr="00010B5C">
      <w:rPr>
        <w:rFonts w:cs="Arial"/>
        <w:color w:val="808080"/>
        <w:szCs w:val="20"/>
      </w:rPr>
      <w:fldChar w:fldCharType="separate"/>
    </w:r>
    <w:r>
      <w:rPr>
        <w:rFonts w:cs="Arial"/>
        <w:noProof/>
        <w:color w:val="808080"/>
        <w:szCs w:val="20"/>
      </w:rPr>
      <w:t>21</w:t>
    </w:r>
    <w:r w:rsidRPr="00010B5C">
      <w:rPr>
        <w:rFonts w:cs="Arial"/>
        <w:color w:val="808080"/>
        <w:szCs w:val="20"/>
      </w:rPr>
      <w:fldChar w:fldCharType="end"/>
    </w:r>
    <w:r w:rsidRPr="00010B5C">
      <w:rPr>
        <w:rFonts w:cs="Arial"/>
        <w:color w:val="808080"/>
        <w:szCs w:val="20"/>
      </w:rPr>
      <w:t xml:space="preserve"> of </w:t>
    </w:r>
    <w:r w:rsidRPr="00010B5C">
      <w:rPr>
        <w:rFonts w:cs="Arial"/>
        <w:color w:val="808080"/>
        <w:szCs w:val="20"/>
      </w:rPr>
      <w:fldChar w:fldCharType="begin"/>
    </w:r>
    <w:r w:rsidRPr="00010B5C">
      <w:rPr>
        <w:rFonts w:cs="Arial"/>
        <w:color w:val="808080"/>
        <w:szCs w:val="20"/>
      </w:rPr>
      <w:instrText xml:space="preserve"> NUMPAGES </w:instrText>
    </w:r>
    <w:r w:rsidRPr="00010B5C">
      <w:rPr>
        <w:rFonts w:cs="Arial"/>
        <w:color w:val="808080"/>
        <w:szCs w:val="20"/>
      </w:rPr>
      <w:fldChar w:fldCharType="separate"/>
    </w:r>
    <w:r>
      <w:rPr>
        <w:rFonts w:cs="Arial"/>
        <w:noProof/>
        <w:color w:val="808080"/>
        <w:szCs w:val="20"/>
      </w:rPr>
      <w:t>65</w:t>
    </w:r>
    <w:r w:rsidRPr="00010B5C">
      <w:rPr>
        <w:rFonts w:cs="Arial"/>
        <w:color w:val="808080"/>
        <w:szCs w:val="20"/>
      </w:rPr>
      <w:fldChar w:fldCharType="end"/>
    </w:r>
  </w:p>
  <w:p w:rsidR="00AB4192" w:rsidRPr="00B15376" w:rsidRDefault="00AB4192" w:rsidP="00010B5C">
    <w:pPr>
      <w:pStyle w:val="Footer"/>
      <w:jc w:val="left"/>
      <w:rPr>
        <w:rFonts w:cs="Arial"/>
        <w:color w:val="999999"/>
        <w:szCs w:val="20"/>
      </w:rPr>
    </w:pPr>
    <w:r>
      <w:rPr>
        <w:rFonts w:cs="Arial"/>
        <w:color w:val="808080"/>
        <w:szCs w:val="20"/>
      </w:rPr>
      <w:t>Copyright © 2018</w:t>
    </w:r>
    <w:r w:rsidRPr="00B15376">
      <w:rPr>
        <w:rFonts w:cs="Arial"/>
        <w:color w:val="808080"/>
        <w:szCs w:val="20"/>
      </w:rPr>
      <w:t xml:space="preserve"> TraceSecurity, Inc.</w:t>
    </w:r>
    <w:r>
      <w:rPr>
        <w:rFonts w:cs="Arial"/>
        <w:color w:val="808080"/>
        <w:szCs w:val="20"/>
      </w:rPr>
      <w:t xml:space="preserve"> </w:t>
    </w:r>
    <w:r w:rsidRPr="00B15376">
      <w:rPr>
        <w:rFonts w:cs="Arial"/>
        <w:color w:val="808080"/>
        <w:szCs w:val="20"/>
      </w:rPr>
      <w:t xml:space="preserve">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6A94" w:rsidRDefault="00326A94">
      <w:r>
        <w:separator/>
      </w:r>
    </w:p>
  </w:footnote>
  <w:footnote w:type="continuationSeparator" w:id="0">
    <w:p w:rsidR="00326A94" w:rsidRDefault="00326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192" w:rsidRDefault="00AB4192" w:rsidP="00BF3342">
    <w:pPr>
      <w:pStyle w:val="Header"/>
      <w:ind w:left="1440"/>
      <w:jc w:val="right"/>
    </w:pPr>
    <w:r>
      <w:rPr>
        <w:noProof/>
      </w:rPr>
      <w:drawing>
        <wp:inline distT="0" distB="0" distL="0" distR="0" wp14:anchorId="68EB2056" wp14:editId="1F446C5E">
          <wp:extent cx="2647950" cy="666750"/>
          <wp:effectExtent l="0" t="0" r="0" b="0"/>
          <wp:docPr id="12" name="Picture 12" descr="TraceSecurity_Full_Logo_H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Security_Full_Logo_Hu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7950" cy="6667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3230C"/>
    <w:multiLevelType w:val="hybridMultilevel"/>
    <w:tmpl w:val="91B42094"/>
    <w:lvl w:ilvl="0" w:tplc="2F6EE52C">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2327F"/>
    <w:multiLevelType w:val="hybridMultilevel"/>
    <w:tmpl w:val="C458D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AA3114"/>
    <w:multiLevelType w:val="hybridMultilevel"/>
    <w:tmpl w:val="3744A69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AA14848"/>
    <w:multiLevelType w:val="hybridMultilevel"/>
    <w:tmpl w:val="5218D7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4815C7"/>
    <w:multiLevelType w:val="hybridMultilevel"/>
    <w:tmpl w:val="52BC913C"/>
    <w:lvl w:ilvl="0" w:tplc="7A101AB4">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22B10F7F"/>
    <w:multiLevelType w:val="hybridMultilevel"/>
    <w:tmpl w:val="A7A84B96"/>
    <w:lvl w:ilvl="0" w:tplc="7A101AB4">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A42F19"/>
    <w:multiLevelType w:val="hybridMultilevel"/>
    <w:tmpl w:val="05A27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B0FCF"/>
    <w:multiLevelType w:val="hybridMultilevel"/>
    <w:tmpl w:val="57FE25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47CF5"/>
    <w:multiLevelType w:val="hybridMultilevel"/>
    <w:tmpl w:val="52563D54"/>
    <w:lvl w:ilvl="0" w:tplc="36A2556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64652FD"/>
    <w:multiLevelType w:val="hybridMultilevel"/>
    <w:tmpl w:val="17BCC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9C7FCE"/>
    <w:multiLevelType w:val="hybridMultilevel"/>
    <w:tmpl w:val="C48A5B7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42CC5BF0"/>
    <w:multiLevelType w:val="hybridMultilevel"/>
    <w:tmpl w:val="A7D8B5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9335B95"/>
    <w:multiLevelType w:val="hybridMultilevel"/>
    <w:tmpl w:val="8490F75A"/>
    <w:lvl w:ilvl="0" w:tplc="74B6CB2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091F7B"/>
    <w:multiLevelType w:val="hybridMultilevel"/>
    <w:tmpl w:val="F3BE64DE"/>
    <w:lvl w:ilvl="0" w:tplc="7A101AB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0B844A0"/>
    <w:multiLevelType w:val="multilevel"/>
    <w:tmpl w:val="EC66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E874F4"/>
    <w:multiLevelType w:val="hybridMultilevel"/>
    <w:tmpl w:val="C6A64B42"/>
    <w:lvl w:ilvl="0" w:tplc="74B6CB2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05E08CE"/>
    <w:multiLevelType w:val="hybridMultilevel"/>
    <w:tmpl w:val="D5AEFE38"/>
    <w:lvl w:ilvl="0" w:tplc="36A2556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4DC6554"/>
    <w:multiLevelType w:val="hybridMultilevel"/>
    <w:tmpl w:val="DB1451D8"/>
    <w:lvl w:ilvl="0" w:tplc="74B6CB22">
      <w:start w:val="1"/>
      <w:numFmt w:val="bullet"/>
      <w:pStyle w:val="ListStyle"/>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A58616D"/>
    <w:multiLevelType w:val="hybridMultilevel"/>
    <w:tmpl w:val="D49040A0"/>
    <w:lvl w:ilvl="0" w:tplc="5294543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43148E"/>
    <w:multiLevelType w:val="hybridMultilevel"/>
    <w:tmpl w:val="8FF2B5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17"/>
  </w:num>
  <w:num w:numId="2">
    <w:abstractNumId w:val="12"/>
  </w:num>
  <w:num w:numId="3">
    <w:abstractNumId w:val="15"/>
  </w:num>
  <w:num w:numId="4">
    <w:abstractNumId w:val="10"/>
  </w:num>
  <w:num w:numId="5">
    <w:abstractNumId w:val="5"/>
  </w:num>
  <w:num w:numId="6">
    <w:abstractNumId w:val="4"/>
  </w:num>
  <w:num w:numId="7">
    <w:abstractNumId w:val="2"/>
  </w:num>
  <w:num w:numId="8">
    <w:abstractNumId w:val="3"/>
  </w:num>
  <w:num w:numId="9">
    <w:abstractNumId w:val="19"/>
  </w:num>
  <w:num w:numId="10">
    <w:abstractNumId w:val="11"/>
  </w:num>
  <w:num w:numId="11">
    <w:abstractNumId w:val="13"/>
  </w:num>
  <w:num w:numId="12">
    <w:abstractNumId w:val="1"/>
  </w:num>
  <w:num w:numId="13">
    <w:abstractNumId w:val="16"/>
  </w:num>
  <w:num w:numId="14">
    <w:abstractNumId w:val="8"/>
  </w:num>
  <w:num w:numId="15">
    <w:abstractNumId w:val="7"/>
  </w:num>
  <w:num w:numId="16">
    <w:abstractNumId w:val="0"/>
  </w:num>
  <w:num w:numId="17">
    <w:abstractNumId w:val="14"/>
  </w:num>
  <w:num w:numId="18">
    <w:abstractNumId w:val="17"/>
  </w:num>
  <w:num w:numId="19">
    <w:abstractNumId w:val="17"/>
  </w:num>
  <w:num w:numId="20">
    <w:abstractNumId w:val="18"/>
  </w:num>
  <w:num w:numId="21">
    <w:abstractNumId w:val="6"/>
  </w:num>
  <w:num w:numId="2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49">
      <o:colormru v:ext="edit" colors="#d62828,#a3263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33B"/>
    <w:rsid w:val="00000495"/>
    <w:rsid w:val="0000171B"/>
    <w:rsid w:val="00003693"/>
    <w:rsid w:val="00003EC1"/>
    <w:rsid w:val="000044A9"/>
    <w:rsid w:val="00004875"/>
    <w:rsid w:val="0000562A"/>
    <w:rsid w:val="0000601F"/>
    <w:rsid w:val="0000685F"/>
    <w:rsid w:val="00007F10"/>
    <w:rsid w:val="0001030E"/>
    <w:rsid w:val="00010B5C"/>
    <w:rsid w:val="00010F08"/>
    <w:rsid w:val="00010F1A"/>
    <w:rsid w:val="00013177"/>
    <w:rsid w:val="00013732"/>
    <w:rsid w:val="00015D66"/>
    <w:rsid w:val="000204B0"/>
    <w:rsid w:val="00021563"/>
    <w:rsid w:val="0002198C"/>
    <w:rsid w:val="00021CF2"/>
    <w:rsid w:val="00021D86"/>
    <w:rsid w:val="0002221B"/>
    <w:rsid w:val="000223E1"/>
    <w:rsid w:val="00023507"/>
    <w:rsid w:val="0002418A"/>
    <w:rsid w:val="0002672E"/>
    <w:rsid w:val="00026F40"/>
    <w:rsid w:val="00026FE2"/>
    <w:rsid w:val="000277BD"/>
    <w:rsid w:val="00027930"/>
    <w:rsid w:val="00027ED3"/>
    <w:rsid w:val="00030127"/>
    <w:rsid w:val="0003041F"/>
    <w:rsid w:val="00030E96"/>
    <w:rsid w:val="000320B6"/>
    <w:rsid w:val="0003214C"/>
    <w:rsid w:val="00032168"/>
    <w:rsid w:val="00032D9C"/>
    <w:rsid w:val="00032F69"/>
    <w:rsid w:val="00032FA3"/>
    <w:rsid w:val="000352F5"/>
    <w:rsid w:val="00035F15"/>
    <w:rsid w:val="00036D2F"/>
    <w:rsid w:val="00037132"/>
    <w:rsid w:val="0003739C"/>
    <w:rsid w:val="00037DD0"/>
    <w:rsid w:val="00040969"/>
    <w:rsid w:val="0004110B"/>
    <w:rsid w:val="00041840"/>
    <w:rsid w:val="00042EDF"/>
    <w:rsid w:val="000433AF"/>
    <w:rsid w:val="00043BBB"/>
    <w:rsid w:val="00044024"/>
    <w:rsid w:val="000444D7"/>
    <w:rsid w:val="000447BB"/>
    <w:rsid w:val="00044C4B"/>
    <w:rsid w:val="00045EEC"/>
    <w:rsid w:val="00050018"/>
    <w:rsid w:val="000501F9"/>
    <w:rsid w:val="000503AE"/>
    <w:rsid w:val="000507BC"/>
    <w:rsid w:val="0005152F"/>
    <w:rsid w:val="00052489"/>
    <w:rsid w:val="00052A16"/>
    <w:rsid w:val="00052D8B"/>
    <w:rsid w:val="000531D3"/>
    <w:rsid w:val="00053A99"/>
    <w:rsid w:val="00053DA1"/>
    <w:rsid w:val="000543CC"/>
    <w:rsid w:val="000559F2"/>
    <w:rsid w:val="00056713"/>
    <w:rsid w:val="000567EF"/>
    <w:rsid w:val="00057F1E"/>
    <w:rsid w:val="000605FB"/>
    <w:rsid w:val="0006096A"/>
    <w:rsid w:val="00061E02"/>
    <w:rsid w:val="00061EB8"/>
    <w:rsid w:val="00061FB1"/>
    <w:rsid w:val="000622F0"/>
    <w:rsid w:val="000623D8"/>
    <w:rsid w:val="000634B6"/>
    <w:rsid w:val="00063D9D"/>
    <w:rsid w:val="000648DD"/>
    <w:rsid w:val="00064B7F"/>
    <w:rsid w:val="000655B3"/>
    <w:rsid w:val="00066A9B"/>
    <w:rsid w:val="00066B05"/>
    <w:rsid w:val="00066BB8"/>
    <w:rsid w:val="00067010"/>
    <w:rsid w:val="0006709D"/>
    <w:rsid w:val="00067FDF"/>
    <w:rsid w:val="00070353"/>
    <w:rsid w:val="00071137"/>
    <w:rsid w:val="00071EBC"/>
    <w:rsid w:val="00072641"/>
    <w:rsid w:val="00072902"/>
    <w:rsid w:val="00073468"/>
    <w:rsid w:val="00073EB2"/>
    <w:rsid w:val="00073F64"/>
    <w:rsid w:val="00074109"/>
    <w:rsid w:val="0007422E"/>
    <w:rsid w:val="00074966"/>
    <w:rsid w:val="00074E8F"/>
    <w:rsid w:val="00075126"/>
    <w:rsid w:val="000756B0"/>
    <w:rsid w:val="00076CC1"/>
    <w:rsid w:val="00077150"/>
    <w:rsid w:val="000804DE"/>
    <w:rsid w:val="0008072B"/>
    <w:rsid w:val="00080913"/>
    <w:rsid w:val="0008094A"/>
    <w:rsid w:val="00081D92"/>
    <w:rsid w:val="000821D3"/>
    <w:rsid w:val="0008300D"/>
    <w:rsid w:val="000836D3"/>
    <w:rsid w:val="000849E3"/>
    <w:rsid w:val="00084AD1"/>
    <w:rsid w:val="00085248"/>
    <w:rsid w:val="00085432"/>
    <w:rsid w:val="000855D1"/>
    <w:rsid w:val="00085784"/>
    <w:rsid w:val="00085BC9"/>
    <w:rsid w:val="00085C3E"/>
    <w:rsid w:val="00085C66"/>
    <w:rsid w:val="00087A7F"/>
    <w:rsid w:val="00087AE7"/>
    <w:rsid w:val="00090E87"/>
    <w:rsid w:val="00091100"/>
    <w:rsid w:val="000929E8"/>
    <w:rsid w:val="00093A7B"/>
    <w:rsid w:val="000943E6"/>
    <w:rsid w:val="00094668"/>
    <w:rsid w:val="00094BBA"/>
    <w:rsid w:val="00094C48"/>
    <w:rsid w:val="00094EAB"/>
    <w:rsid w:val="000953F9"/>
    <w:rsid w:val="000958DC"/>
    <w:rsid w:val="00095C8C"/>
    <w:rsid w:val="00096A9F"/>
    <w:rsid w:val="00097DA9"/>
    <w:rsid w:val="000A0AD3"/>
    <w:rsid w:val="000A11D2"/>
    <w:rsid w:val="000A131B"/>
    <w:rsid w:val="000A1BC5"/>
    <w:rsid w:val="000A1DCD"/>
    <w:rsid w:val="000A2269"/>
    <w:rsid w:val="000A3142"/>
    <w:rsid w:val="000A335D"/>
    <w:rsid w:val="000A3504"/>
    <w:rsid w:val="000A4339"/>
    <w:rsid w:val="000A4E8F"/>
    <w:rsid w:val="000A532A"/>
    <w:rsid w:val="000A5D21"/>
    <w:rsid w:val="000A71F3"/>
    <w:rsid w:val="000A77E4"/>
    <w:rsid w:val="000A78CB"/>
    <w:rsid w:val="000A7C6B"/>
    <w:rsid w:val="000B0A86"/>
    <w:rsid w:val="000B0ECB"/>
    <w:rsid w:val="000B2BCA"/>
    <w:rsid w:val="000B2C37"/>
    <w:rsid w:val="000B2ECE"/>
    <w:rsid w:val="000B33DF"/>
    <w:rsid w:val="000B36B6"/>
    <w:rsid w:val="000B4EC7"/>
    <w:rsid w:val="000B5396"/>
    <w:rsid w:val="000B6B70"/>
    <w:rsid w:val="000B7264"/>
    <w:rsid w:val="000B7B04"/>
    <w:rsid w:val="000B7FBC"/>
    <w:rsid w:val="000C34DD"/>
    <w:rsid w:val="000C355C"/>
    <w:rsid w:val="000C429B"/>
    <w:rsid w:val="000C4638"/>
    <w:rsid w:val="000C4BAA"/>
    <w:rsid w:val="000C4E1E"/>
    <w:rsid w:val="000C50E2"/>
    <w:rsid w:val="000C52B0"/>
    <w:rsid w:val="000C5889"/>
    <w:rsid w:val="000C591E"/>
    <w:rsid w:val="000C5DF5"/>
    <w:rsid w:val="000C5E00"/>
    <w:rsid w:val="000C623E"/>
    <w:rsid w:val="000C6BE4"/>
    <w:rsid w:val="000C6D93"/>
    <w:rsid w:val="000C702B"/>
    <w:rsid w:val="000C705F"/>
    <w:rsid w:val="000C798F"/>
    <w:rsid w:val="000D014C"/>
    <w:rsid w:val="000D070F"/>
    <w:rsid w:val="000D1148"/>
    <w:rsid w:val="000D1583"/>
    <w:rsid w:val="000D1C3B"/>
    <w:rsid w:val="000D3374"/>
    <w:rsid w:val="000D3600"/>
    <w:rsid w:val="000D3D06"/>
    <w:rsid w:val="000D3F5F"/>
    <w:rsid w:val="000D41C3"/>
    <w:rsid w:val="000D4331"/>
    <w:rsid w:val="000D4DDF"/>
    <w:rsid w:val="000D51A5"/>
    <w:rsid w:val="000D5AC2"/>
    <w:rsid w:val="000D5CC8"/>
    <w:rsid w:val="000D617E"/>
    <w:rsid w:val="000D6EF0"/>
    <w:rsid w:val="000D7896"/>
    <w:rsid w:val="000D7964"/>
    <w:rsid w:val="000E0111"/>
    <w:rsid w:val="000E07B3"/>
    <w:rsid w:val="000E122D"/>
    <w:rsid w:val="000E2907"/>
    <w:rsid w:val="000E342A"/>
    <w:rsid w:val="000E351F"/>
    <w:rsid w:val="000E45F6"/>
    <w:rsid w:val="000E46CC"/>
    <w:rsid w:val="000E49C7"/>
    <w:rsid w:val="000E57D8"/>
    <w:rsid w:val="000E5B3E"/>
    <w:rsid w:val="000E61C9"/>
    <w:rsid w:val="000F147E"/>
    <w:rsid w:val="000F172F"/>
    <w:rsid w:val="000F1E49"/>
    <w:rsid w:val="000F2248"/>
    <w:rsid w:val="000F2ABE"/>
    <w:rsid w:val="000F30CC"/>
    <w:rsid w:val="000F3A7A"/>
    <w:rsid w:val="000F3EA2"/>
    <w:rsid w:val="000F3F80"/>
    <w:rsid w:val="000F424F"/>
    <w:rsid w:val="000F616C"/>
    <w:rsid w:val="000F6AB0"/>
    <w:rsid w:val="000F6E70"/>
    <w:rsid w:val="000F7029"/>
    <w:rsid w:val="000F7C82"/>
    <w:rsid w:val="000F7DBF"/>
    <w:rsid w:val="001008C2"/>
    <w:rsid w:val="001010DB"/>
    <w:rsid w:val="00101596"/>
    <w:rsid w:val="00102407"/>
    <w:rsid w:val="00102462"/>
    <w:rsid w:val="001029E7"/>
    <w:rsid w:val="00102C79"/>
    <w:rsid w:val="00103F97"/>
    <w:rsid w:val="00104922"/>
    <w:rsid w:val="00106494"/>
    <w:rsid w:val="00106556"/>
    <w:rsid w:val="00106D78"/>
    <w:rsid w:val="00106EB3"/>
    <w:rsid w:val="00107261"/>
    <w:rsid w:val="001072F8"/>
    <w:rsid w:val="00107DCD"/>
    <w:rsid w:val="00110066"/>
    <w:rsid w:val="00110178"/>
    <w:rsid w:val="001105B9"/>
    <w:rsid w:val="00110DE6"/>
    <w:rsid w:val="00112AFA"/>
    <w:rsid w:val="00112F21"/>
    <w:rsid w:val="00112FA3"/>
    <w:rsid w:val="00113000"/>
    <w:rsid w:val="00113152"/>
    <w:rsid w:val="001134BA"/>
    <w:rsid w:val="00115429"/>
    <w:rsid w:val="00115C9C"/>
    <w:rsid w:val="00115D5A"/>
    <w:rsid w:val="00115FCE"/>
    <w:rsid w:val="001172B9"/>
    <w:rsid w:val="00117836"/>
    <w:rsid w:val="00117E5B"/>
    <w:rsid w:val="001208DC"/>
    <w:rsid w:val="00120A78"/>
    <w:rsid w:val="00120EF3"/>
    <w:rsid w:val="00121364"/>
    <w:rsid w:val="00121696"/>
    <w:rsid w:val="001218D6"/>
    <w:rsid w:val="00121FC2"/>
    <w:rsid w:val="00122354"/>
    <w:rsid w:val="001231B1"/>
    <w:rsid w:val="001233D1"/>
    <w:rsid w:val="00123696"/>
    <w:rsid w:val="00125CD3"/>
    <w:rsid w:val="00126351"/>
    <w:rsid w:val="001269D5"/>
    <w:rsid w:val="001274B5"/>
    <w:rsid w:val="00127F27"/>
    <w:rsid w:val="00130146"/>
    <w:rsid w:val="0013040C"/>
    <w:rsid w:val="001308D1"/>
    <w:rsid w:val="00131226"/>
    <w:rsid w:val="001318AE"/>
    <w:rsid w:val="001322C6"/>
    <w:rsid w:val="001324B4"/>
    <w:rsid w:val="001373FB"/>
    <w:rsid w:val="00137E6E"/>
    <w:rsid w:val="00141188"/>
    <w:rsid w:val="001419B5"/>
    <w:rsid w:val="00141A62"/>
    <w:rsid w:val="001425C1"/>
    <w:rsid w:val="001426AD"/>
    <w:rsid w:val="00142B2A"/>
    <w:rsid w:val="00146116"/>
    <w:rsid w:val="001468FE"/>
    <w:rsid w:val="00147C45"/>
    <w:rsid w:val="001522FB"/>
    <w:rsid w:val="00153965"/>
    <w:rsid w:val="00153D07"/>
    <w:rsid w:val="00154BA6"/>
    <w:rsid w:val="00154C0E"/>
    <w:rsid w:val="00155C82"/>
    <w:rsid w:val="00156765"/>
    <w:rsid w:val="00156AAE"/>
    <w:rsid w:val="0015731D"/>
    <w:rsid w:val="00157C4F"/>
    <w:rsid w:val="00160529"/>
    <w:rsid w:val="00160B87"/>
    <w:rsid w:val="0016130B"/>
    <w:rsid w:val="00162221"/>
    <w:rsid w:val="001626EA"/>
    <w:rsid w:val="0016335C"/>
    <w:rsid w:val="0016362F"/>
    <w:rsid w:val="00163714"/>
    <w:rsid w:val="00164615"/>
    <w:rsid w:val="00164A69"/>
    <w:rsid w:val="00165864"/>
    <w:rsid w:val="00167F27"/>
    <w:rsid w:val="0017059D"/>
    <w:rsid w:val="001705FC"/>
    <w:rsid w:val="00170AD6"/>
    <w:rsid w:val="00170C80"/>
    <w:rsid w:val="0017112A"/>
    <w:rsid w:val="00171565"/>
    <w:rsid w:val="00171D6E"/>
    <w:rsid w:val="0017346B"/>
    <w:rsid w:val="0017414D"/>
    <w:rsid w:val="0017459D"/>
    <w:rsid w:val="00174B02"/>
    <w:rsid w:val="00175CAD"/>
    <w:rsid w:val="00175CF7"/>
    <w:rsid w:val="00176797"/>
    <w:rsid w:val="001771B0"/>
    <w:rsid w:val="00177F09"/>
    <w:rsid w:val="001807B4"/>
    <w:rsid w:val="00180C08"/>
    <w:rsid w:val="00181120"/>
    <w:rsid w:val="0018153A"/>
    <w:rsid w:val="00182D14"/>
    <w:rsid w:val="00182F79"/>
    <w:rsid w:val="001834A9"/>
    <w:rsid w:val="00183BE9"/>
    <w:rsid w:val="00185033"/>
    <w:rsid w:val="00185196"/>
    <w:rsid w:val="0018610E"/>
    <w:rsid w:val="00186BC8"/>
    <w:rsid w:val="00190A6E"/>
    <w:rsid w:val="00190B57"/>
    <w:rsid w:val="00193515"/>
    <w:rsid w:val="001935E5"/>
    <w:rsid w:val="001936FE"/>
    <w:rsid w:val="001952E7"/>
    <w:rsid w:val="00195419"/>
    <w:rsid w:val="00197B85"/>
    <w:rsid w:val="001A1EB6"/>
    <w:rsid w:val="001A25F8"/>
    <w:rsid w:val="001A33D6"/>
    <w:rsid w:val="001A34EA"/>
    <w:rsid w:val="001A35B7"/>
    <w:rsid w:val="001A361B"/>
    <w:rsid w:val="001A4519"/>
    <w:rsid w:val="001A4860"/>
    <w:rsid w:val="001A523C"/>
    <w:rsid w:val="001A5A4C"/>
    <w:rsid w:val="001A6A7E"/>
    <w:rsid w:val="001A7686"/>
    <w:rsid w:val="001B2418"/>
    <w:rsid w:val="001B3B66"/>
    <w:rsid w:val="001B3E39"/>
    <w:rsid w:val="001B40E0"/>
    <w:rsid w:val="001B4E97"/>
    <w:rsid w:val="001B516F"/>
    <w:rsid w:val="001B51CE"/>
    <w:rsid w:val="001B5593"/>
    <w:rsid w:val="001B7442"/>
    <w:rsid w:val="001B785D"/>
    <w:rsid w:val="001B7A9A"/>
    <w:rsid w:val="001B7D84"/>
    <w:rsid w:val="001B7DF5"/>
    <w:rsid w:val="001C01DE"/>
    <w:rsid w:val="001C0221"/>
    <w:rsid w:val="001C02B4"/>
    <w:rsid w:val="001C05A4"/>
    <w:rsid w:val="001C124A"/>
    <w:rsid w:val="001C1A5B"/>
    <w:rsid w:val="001C1CA7"/>
    <w:rsid w:val="001C234A"/>
    <w:rsid w:val="001C3B3E"/>
    <w:rsid w:val="001C4050"/>
    <w:rsid w:val="001C5BC7"/>
    <w:rsid w:val="001C63DC"/>
    <w:rsid w:val="001C6DFE"/>
    <w:rsid w:val="001C7D66"/>
    <w:rsid w:val="001D09D0"/>
    <w:rsid w:val="001D16B6"/>
    <w:rsid w:val="001D235F"/>
    <w:rsid w:val="001D2428"/>
    <w:rsid w:val="001D253B"/>
    <w:rsid w:val="001D2D4B"/>
    <w:rsid w:val="001D3454"/>
    <w:rsid w:val="001D3529"/>
    <w:rsid w:val="001D4DCC"/>
    <w:rsid w:val="001D53B6"/>
    <w:rsid w:val="001D5A3C"/>
    <w:rsid w:val="001E03B3"/>
    <w:rsid w:val="001E163E"/>
    <w:rsid w:val="001E1F7A"/>
    <w:rsid w:val="001E2BBD"/>
    <w:rsid w:val="001E3C3B"/>
    <w:rsid w:val="001E4516"/>
    <w:rsid w:val="001E5043"/>
    <w:rsid w:val="001E63F5"/>
    <w:rsid w:val="001E6B20"/>
    <w:rsid w:val="001E71D2"/>
    <w:rsid w:val="001F0169"/>
    <w:rsid w:val="001F0185"/>
    <w:rsid w:val="001F198D"/>
    <w:rsid w:val="001F3D9C"/>
    <w:rsid w:val="001F4D28"/>
    <w:rsid w:val="001F5947"/>
    <w:rsid w:val="001F5BE4"/>
    <w:rsid w:val="001F6F72"/>
    <w:rsid w:val="002025AA"/>
    <w:rsid w:val="002041C2"/>
    <w:rsid w:val="00206198"/>
    <w:rsid w:val="0020633C"/>
    <w:rsid w:val="002067EC"/>
    <w:rsid w:val="00206D74"/>
    <w:rsid w:val="002073B5"/>
    <w:rsid w:val="00207C47"/>
    <w:rsid w:val="00210AAD"/>
    <w:rsid w:val="00212530"/>
    <w:rsid w:val="00212E38"/>
    <w:rsid w:val="00213DA8"/>
    <w:rsid w:val="00214305"/>
    <w:rsid w:val="00215078"/>
    <w:rsid w:val="0021538D"/>
    <w:rsid w:val="002159D9"/>
    <w:rsid w:val="002171FC"/>
    <w:rsid w:val="002177D9"/>
    <w:rsid w:val="002178E8"/>
    <w:rsid w:val="00217E5B"/>
    <w:rsid w:val="00217EBA"/>
    <w:rsid w:val="0022050E"/>
    <w:rsid w:val="00220511"/>
    <w:rsid w:val="002213E7"/>
    <w:rsid w:val="00221DA7"/>
    <w:rsid w:val="002220A9"/>
    <w:rsid w:val="00222156"/>
    <w:rsid w:val="0022259E"/>
    <w:rsid w:val="002237FF"/>
    <w:rsid w:val="002248E2"/>
    <w:rsid w:val="002250B5"/>
    <w:rsid w:val="00225AFF"/>
    <w:rsid w:val="0022626D"/>
    <w:rsid w:val="0022681C"/>
    <w:rsid w:val="00226D73"/>
    <w:rsid w:val="00227FA5"/>
    <w:rsid w:val="002302BB"/>
    <w:rsid w:val="00231A8B"/>
    <w:rsid w:val="002327FD"/>
    <w:rsid w:val="00232D4B"/>
    <w:rsid w:val="002351EC"/>
    <w:rsid w:val="00235277"/>
    <w:rsid w:val="00235B18"/>
    <w:rsid w:val="002372EE"/>
    <w:rsid w:val="002413AA"/>
    <w:rsid w:val="0024187B"/>
    <w:rsid w:val="00241AE3"/>
    <w:rsid w:val="00241F6B"/>
    <w:rsid w:val="00242325"/>
    <w:rsid w:val="00242D37"/>
    <w:rsid w:val="00244E3A"/>
    <w:rsid w:val="00244EDA"/>
    <w:rsid w:val="00244F89"/>
    <w:rsid w:val="00246A79"/>
    <w:rsid w:val="0024787B"/>
    <w:rsid w:val="00247DB2"/>
    <w:rsid w:val="0025050B"/>
    <w:rsid w:val="00250D11"/>
    <w:rsid w:val="002513C2"/>
    <w:rsid w:val="00251815"/>
    <w:rsid w:val="002544CA"/>
    <w:rsid w:val="00254D8B"/>
    <w:rsid w:val="0025540E"/>
    <w:rsid w:val="002566A6"/>
    <w:rsid w:val="00256AE3"/>
    <w:rsid w:val="002577FB"/>
    <w:rsid w:val="00257CE8"/>
    <w:rsid w:val="0026012E"/>
    <w:rsid w:val="00260C9A"/>
    <w:rsid w:val="002638E6"/>
    <w:rsid w:val="00263B07"/>
    <w:rsid w:val="002650D6"/>
    <w:rsid w:val="00265473"/>
    <w:rsid w:val="00267970"/>
    <w:rsid w:val="00267EF2"/>
    <w:rsid w:val="0027064F"/>
    <w:rsid w:val="0027075D"/>
    <w:rsid w:val="00270AA7"/>
    <w:rsid w:val="00270B07"/>
    <w:rsid w:val="0027264A"/>
    <w:rsid w:val="00272C34"/>
    <w:rsid w:val="002737DE"/>
    <w:rsid w:val="00273AC4"/>
    <w:rsid w:val="00275E1A"/>
    <w:rsid w:val="00276D36"/>
    <w:rsid w:val="00277E2D"/>
    <w:rsid w:val="00280BBB"/>
    <w:rsid w:val="00280CD4"/>
    <w:rsid w:val="00280F7B"/>
    <w:rsid w:val="0028233F"/>
    <w:rsid w:val="0028236C"/>
    <w:rsid w:val="0028283E"/>
    <w:rsid w:val="0028322A"/>
    <w:rsid w:val="0028326F"/>
    <w:rsid w:val="002832D4"/>
    <w:rsid w:val="00283389"/>
    <w:rsid w:val="00283523"/>
    <w:rsid w:val="00283A83"/>
    <w:rsid w:val="00283D42"/>
    <w:rsid w:val="002841D1"/>
    <w:rsid w:val="00284AD5"/>
    <w:rsid w:val="00285668"/>
    <w:rsid w:val="00287BCA"/>
    <w:rsid w:val="002911F5"/>
    <w:rsid w:val="00291393"/>
    <w:rsid w:val="00291F3A"/>
    <w:rsid w:val="00295A1F"/>
    <w:rsid w:val="00295C7D"/>
    <w:rsid w:val="0029684C"/>
    <w:rsid w:val="002969B9"/>
    <w:rsid w:val="00297AAB"/>
    <w:rsid w:val="00297E39"/>
    <w:rsid w:val="002A0235"/>
    <w:rsid w:val="002A04BF"/>
    <w:rsid w:val="002A138D"/>
    <w:rsid w:val="002A231D"/>
    <w:rsid w:val="002A28C0"/>
    <w:rsid w:val="002A2D55"/>
    <w:rsid w:val="002A2DE2"/>
    <w:rsid w:val="002A2FC2"/>
    <w:rsid w:val="002A3649"/>
    <w:rsid w:val="002A433B"/>
    <w:rsid w:val="002A4D95"/>
    <w:rsid w:val="002A5B52"/>
    <w:rsid w:val="002A5FB2"/>
    <w:rsid w:val="002A752B"/>
    <w:rsid w:val="002A7764"/>
    <w:rsid w:val="002B0318"/>
    <w:rsid w:val="002B1FD2"/>
    <w:rsid w:val="002B24BC"/>
    <w:rsid w:val="002B2609"/>
    <w:rsid w:val="002B2D7A"/>
    <w:rsid w:val="002B311A"/>
    <w:rsid w:val="002B3A4B"/>
    <w:rsid w:val="002B4E3D"/>
    <w:rsid w:val="002B609F"/>
    <w:rsid w:val="002B6A01"/>
    <w:rsid w:val="002B7627"/>
    <w:rsid w:val="002B7966"/>
    <w:rsid w:val="002C1A39"/>
    <w:rsid w:val="002C215A"/>
    <w:rsid w:val="002C33F0"/>
    <w:rsid w:val="002C4E30"/>
    <w:rsid w:val="002C4FBA"/>
    <w:rsid w:val="002C5DE0"/>
    <w:rsid w:val="002C779B"/>
    <w:rsid w:val="002D1039"/>
    <w:rsid w:val="002D104C"/>
    <w:rsid w:val="002D476C"/>
    <w:rsid w:val="002D496F"/>
    <w:rsid w:val="002D5F06"/>
    <w:rsid w:val="002D6B7D"/>
    <w:rsid w:val="002D7096"/>
    <w:rsid w:val="002D70A3"/>
    <w:rsid w:val="002D7820"/>
    <w:rsid w:val="002D7E71"/>
    <w:rsid w:val="002E1689"/>
    <w:rsid w:val="002E4707"/>
    <w:rsid w:val="002E4B63"/>
    <w:rsid w:val="002E5390"/>
    <w:rsid w:val="002E5611"/>
    <w:rsid w:val="002E57AD"/>
    <w:rsid w:val="002E5F45"/>
    <w:rsid w:val="002F0569"/>
    <w:rsid w:val="002F0626"/>
    <w:rsid w:val="002F06EF"/>
    <w:rsid w:val="002F0A4B"/>
    <w:rsid w:val="002F0D7C"/>
    <w:rsid w:val="002F280E"/>
    <w:rsid w:val="002F2D40"/>
    <w:rsid w:val="002F3029"/>
    <w:rsid w:val="002F43CB"/>
    <w:rsid w:val="002F49AA"/>
    <w:rsid w:val="002F4C91"/>
    <w:rsid w:val="002F4F9F"/>
    <w:rsid w:val="002F59D1"/>
    <w:rsid w:val="002F60EC"/>
    <w:rsid w:val="00300AD7"/>
    <w:rsid w:val="00300C09"/>
    <w:rsid w:val="00301A79"/>
    <w:rsid w:val="00301D1F"/>
    <w:rsid w:val="00302B89"/>
    <w:rsid w:val="00303210"/>
    <w:rsid w:val="00303366"/>
    <w:rsid w:val="00304925"/>
    <w:rsid w:val="00305CD5"/>
    <w:rsid w:val="0030723B"/>
    <w:rsid w:val="003073A2"/>
    <w:rsid w:val="00307491"/>
    <w:rsid w:val="00307A09"/>
    <w:rsid w:val="00307BF3"/>
    <w:rsid w:val="00307C2C"/>
    <w:rsid w:val="003100E7"/>
    <w:rsid w:val="0031119C"/>
    <w:rsid w:val="00311222"/>
    <w:rsid w:val="00311B03"/>
    <w:rsid w:val="003121E8"/>
    <w:rsid w:val="00312959"/>
    <w:rsid w:val="00312A98"/>
    <w:rsid w:val="00313913"/>
    <w:rsid w:val="00313D61"/>
    <w:rsid w:val="00313F25"/>
    <w:rsid w:val="0031407C"/>
    <w:rsid w:val="003163D4"/>
    <w:rsid w:val="00316823"/>
    <w:rsid w:val="00316DD6"/>
    <w:rsid w:val="00317196"/>
    <w:rsid w:val="003211A1"/>
    <w:rsid w:val="003214B3"/>
    <w:rsid w:val="00321687"/>
    <w:rsid w:val="0032199A"/>
    <w:rsid w:val="00321A01"/>
    <w:rsid w:val="003221D8"/>
    <w:rsid w:val="00323678"/>
    <w:rsid w:val="003236F1"/>
    <w:rsid w:val="00323AFC"/>
    <w:rsid w:val="003245DE"/>
    <w:rsid w:val="00325C01"/>
    <w:rsid w:val="00326215"/>
    <w:rsid w:val="0032665A"/>
    <w:rsid w:val="003269D0"/>
    <w:rsid w:val="00326A94"/>
    <w:rsid w:val="00326EEB"/>
    <w:rsid w:val="00327162"/>
    <w:rsid w:val="003304EC"/>
    <w:rsid w:val="00330630"/>
    <w:rsid w:val="003310D2"/>
    <w:rsid w:val="00332770"/>
    <w:rsid w:val="00332CE9"/>
    <w:rsid w:val="00333114"/>
    <w:rsid w:val="00333C46"/>
    <w:rsid w:val="00334A2B"/>
    <w:rsid w:val="003352BF"/>
    <w:rsid w:val="00335389"/>
    <w:rsid w:val="00335B90"/>
    <w:rsid w:val="0033600D"/>
    <w:rsid w:val="00336378"/>
    <w:rsid w:val="00336522"/>
    <w:rsid w:val="003371EA"/>
    <w:rsid w:val="00337C33"/>
    <w:rsid w:val="003400E4"/>
    <w:rsid w:val="00340650"/>
    <w:rsid w:val="00340E73"/>
    <w:rsid w:val="00340FF1"/>
    <w:rsid w:val="00341CF0"/>
    <w:rsid w:val="00341F42"/>
    <w:rsid w:val="00342C7C"/>
    <w:rsid w:val="0034395F"/>
    <w:rsid w:val="003456DC"/>
    <w:rsid w:val="0034600B"/>
    <w:rsid w:val="00346CA9"/>
    <w:rsid w:val="00347C25"/>
    <w:rsid w:val="00351312"/>
    <w:rsid w:val="003517BA"/>
    <w:rsid w:val="0035280E"/>
    <w:rsid w:val="00353789"/>
    <w:rsid w:val="00353B09"/>
    <w:rsid w:val="00353E1A"/>
    <w:rsid w:val="00353EF1"/>
    <w:rsid w:val="0035571D"/>
    <w:rsid w:val="00355B3A"/>
    <w:rsid w:val="00356C20"/>
    <w:rsid w:val="00361BCB"/>
    <w:rsid w:val="00363185"/>
    <w:rsid w:val="00364777"/>
    <w:rsid w:val="0036485B"/>
    <w:rsid w:val="00364AD7"/>
    <w:rsid w:val="00364C97"/>
    <w:rsid w:val="003657DF"/>
    <w:rsid w:val="0036614A"/>
    <w:rsid w:val="00366430"/>
    <w:rsid w:val="003670D3"/>
    <w:rsid w:val="0037225F"/>
    <w:rsid w:val="003726B3"/>
    <w:rsid w:val="00372ACD"/>
    <w:rsid w:val="00372D3C"/>
    <w:rsid w:val="003734A9"/>
    <w:rsid w:val="003734D8"/>
    <w:rsid w:val="00373737"/>
    <w:rsid w:val="00374BFD"/>
    <w:rsid w:val="00376067"/>
    <w:rsid w:val="00380BFF"/>
    <w:rsid w:val="003814D3"/>
    <w:rsid w:val="00382F4D"/>
    <w:rsid w:val="0038350F"/>
    <w:rsid w:val="00383F8D"/>
    <w:rsid w:val="0038456B"/>
    <w:rsid w:val="0038514A"/>
    <w:rsid w:val="00385D60"/>
    <w:rsid w:val="00391661"/>
    <w:rsid w:val="00391ED1"/>
    <w:rsid w:val="00393EBA"/>
    <w:rsid w:val="00396B68"/>
    <w:rsid w:val="00397169"/>
    <w:rsid w:val="00397A02"/>
    <w:rsid w:val="003A0899"/>
    <w:rsid w:val="003A0EE3"/>
    <w:rsid w:val="003A0FC9"/>
    <w:rsid w:val="003A2435"/>
    <w:rsid w:val="003A2742"/>
    <w:rsid w:val="003A3123"/>
    <w:rsid w:val="003A435F"/>
    <w:rsid w:val="003A4531"/>
    <w:rsid w:val="003A48A6"/>
    <w:rsid w:val="003A56ED"/>
    <w:rsid w:val="003A5771"/>
    <w:rsid w:val="003A5C8D"/>
    <w:rsid w:val="003A6293"/>
    <w:rsid w:val="003A62F4"/>
    <w:rsid w:val="003A635E"/>
    <w:rsid w:val="003A64D5"/>
    <w:rsid w:val="003A74BA"/>
    <w:rsid w:val="003A776E"/>
    <w:rsid w:val="003B02F1"/>
    <w:rsid w:val="003B04D7"/>
    <w:rsid w:val="003B081E"/>
    <w:rsid w:val="003B2C47"/>
    <w:rsid w:val="003B34A4"/>
    <w:rsid w:val="003B3645"/>
    <w:rsid w:val="003B4F85"/>
    <w:rsid w:val="003B724D"/>
    <w:rsid w:val="003B765F"/>
    <w:rsid w:val="003C0CD4"/>
    <w:rsid w:val="003C0F29"/>
    <w:rsid w:val="003C1095"/>
    <w:rsid w:val="003C2251"/>
    <w:rsid w:val="003C3E4B"/>
    <w:rsid w:val="003C592D"/>
    <w:rsid w:val="003C6949"/>
    <w:rsid w:val="003C7DFC"/>
    <w:rsid w:val="003D147F"/>
    <w:rsid w:val="003D164E"/>
    <w:rsid w:val="003D3CBE"/>
    <w:rsid w:val="003D45FB"/>
    <w:rsid w:val="003D463C"/>
    <w:rsid w:val="003D6346"/>
    <w:rsid w:val="003E0C2D"/>
    <w:rsid w:val="003E0F77"/>
    <w:rsid w:val="003E2DA6"/>
    <w:rsid w:val="003E34FE"/>
    <w:rsid w:val="003E3A2F"/>
    <w:rsid w:val="003E4244"/>
    <w:rsid w:val="003E570B"/>
    <w:rsid w:val="003E5AED"/>
    <w:rsid w:val="003E5C3E"/>
    <w:rsid w:val="003E6284"/>
    <w:rsid w:val="003F045D"/>
    <w:rsid w:val="003F0A32"/>
    <w:rsid w:val="003F0D54"/>
    <w:rsid w:val="003F2329"/>
    <w:rsid w:val="003F24F8"/>
    <w:rsid w:val="003F4B02"/>
    <w:rsid w:val="003F5054"/>
    <w:rsid w:val="003F686F"/>
    <w:rsid w:val="003F6F74"/>
    <w:rsid w:val="003F7160"/>
    <w:rsid w:val="003F7E1F"/>
    <w:rsid w:val="00400F20"/>
    <w:rsid w:val="00400FE8"/>
    <w:rsid w:val="0040167A"/>
    <w:rsid w:val="00403711"/>
    <w:rsid w:val="00403C5C"/>
    <w:rsid w:val="00404222"/>
    <w:rsid w:val="00405955"/>
    <w:rsid w:val="00406E31"/>
    <w:rsid w:val="00407679"/>
    <w:rsid w:val="00407C31"/>
    <w:rsid w:val="0041063D"/>
    <w:rsid w:val="0041119A"/>
    <w:rsid w:val="00412205"/>
    <w:rsid w:val="0041223B"/>
    <w:rsid w:val="00412700"/>
    <w:rsid w:val="00412784"/>
    <w:rsid w:val="00412DA5"/>
    <w:rsid w:val="00413201"/>
    <w:rsid w:val="00413242"/>
    <w:rsid w:val="00413B0A"/>
    <w:rsid w:val="00413D70"/>
    <w:rsid w:val="00414285"/>
    <w:rsid w:val="004152C6"/>
    <w:rsid w:val="004156C7"/>
    <w:rsid w:val="004158AC"/>
    <w:rsid w:val="00415EE5"/>
    <w:rsid w:val="00416577"/>
    <w:rsid w:val="00416BF4"/>
    <w:rsid w:val="00417784"/>
    <w:rsid w:val="00417C53"/>
    <w:rsid w:val="00420559"/>
    <w:rsid w:val="00421B74"/>
    <w:rsid w:val="00421DB3"/>
    <w:rsid w:val="00422F04"/>
    <w:rsid w:val="00424054"/>
    <w:rsid w:val="004244E3"/>
    <w:rsid w:val="00424C2A"/>
    <w:rsid w:val="0042527C"/>
    <w:rsid w:val="004252F6"/>
    <w:rsid w:val="00426712"/>
    <w:rsid w:val="004268A1"/>
    <w:rsid w:val="00426A6F"/>
    <w:rsid w:val="00427C56"/>
    <w:rsid w:val="004308FC"/>
    <w:rsid w:val="00430A22"/>
    <w:rsid w:val="0043120E"/>
    <w:rsid w:val="00431E30"/>
    <w:rsid w:val="00432A4C"/>
    <w:rsid w:val="00432E7A"/>
    <w:rsid w:val="0043369E"/>
    <w:rsid w:val="00433A35"/>
    <w:rsid w:val="00435461"/>
    <w:rsid w:val="00435EE8"/>
    <w:rsid w:val="004366CA"/>
    <w:rsid w:val="00436CA6"/>
    <w:rsid w:val="00440438"/>
    <w:rsid w:val="00440D0F"/>
    <w:rsid w:val="00441307"/>
    <w:rsid w:val="00441D5E"/>
    <w:rsid w:val="00442742"/>
    <w:rsid w:val="004439B2"/>
    <w:rsid w:val="004446DB"/>
    <w:rsid w:val="00444F3A"/>
    <w:rsid w:val="00445447"/>
    <w:rsid w:val="00446360"/>
    <w:rsid w:val="00447F5C"/>
    <w:rsid w:val="0045009B"/>
    <w:rsid w:val="004512C5"/>
    <w:rsid w:val="004527E3"/>
    <w:rsid w:val="004533AD"/>
    <w:rsid w:val="004539D7"/>
    <w:rsid w:val="00453A7D"/>
    <w:rsid w:val="00453F9B"/>
    <w:rsid w:val="0045455E"/>
    <w:rsid w:val="0045482B"/>
    <w:rsid w:val="00454DAA"/>
    <w:rsid w:val="004552C0"/>
    <w:rsid w:val="00455F0D"/>
    <w:rsid w:val="004562F2"/>
    <w:rsid w:val="00456562"/>
    <w:rsid w:val="00456A7A"/>
    <w:rsid w:val="0045704A"/>
    <w:rsid w:val="0045746E"/>
    <w:rsid w:val="00457A5E"/>
    <w:rsid w:val="004600C8"/>
    <w:rsid w:val="00461899"/>
    <w:rsid w:val="00461C13"/>
    <w:rsid w:val="00462123"/>
    <w:rsid w:val="0046268F"/>
    <w:rsid w:val="004642A7"/>
    <w:rsid w:val="0046531D"/>
    <w:rsid w:val="00465653"/>
    <w:rsid w:val="0046607F"/>
    <w:rsid w:val="004668AF"/>
    <w:rsid w:val="0047056A"/>
    <w:rsid w:val="004706EC"/>
    <w:rsid w:val="004707CB"/>
    <w:rsid w:val="00470940"/>
    <w:rsid w:val="00470A99"/>
    <w:rsid w:val="00470AA6"/>
    <w:rsid w:val="00471736"/>
    <w:rsid w:val="00471970"/>
    <w:rsid w:val="004722C0"/>
    <w:rsid w:val="00472676"/>
    <w:rsid w:val="0047310F"/>
    <w:rsid w:val="00473189"/>
    <w:rsid w:val="0047332A"/>
    <w:rsid w:val="004743EE"/>
    <w:rsid w:val="00476F45"/>
    <w:rsid w:val="00480A65"/>
    <w:rsid w:val="00482581"/>
    <w:rsid w:val="00482C8C"/>
    <w:rsid w:val="00483255"/>
    <w:rsid w:val="004839C7"/>
    <w:rsid w:val="004845BF"/>
    <w:rsid w:val="00484669"/>
    <w:rsid w:val="004846B8"/>
    <w:rsid w:val="00486003"/>
    <w:rsid w:val="00490ED9"/>
    <w:rsid w:val="00491F0F"/>
    <w:rsid w:val="00492C26"/>
    <w:rsid w:val="0049339A"/>
    <w:rsid w:val="00493BC6"/>
    <w:rsid w:val="00493EAA"/>
    <w:rsid w:val="004945FE"/>
    <w:rsid w:val="00494CB0"/>
    <w:rsid w:val="00495069"/>
    <w:rsid w:val="004959E2"/>
    <w:rsid w:val="00495D07"/>
    <w:rsid w:val="00495D4A"/>
    <w:rsid w:val="00496BF6"/>
    <w:rsid w:val="004A078F"/>
    <w:rsid w:val="004A112F"/>
    <w:rsid w:val="004A1CC0"/>
    <w:rsid w:val="004A3D7C"/>
    <w:rsid w:val="004A3EF9"/>
    <w:rsid w:val="004A40F3"/>
    <w:rsid w:val="004A4973"/>
    <w:rsid w:val="004A5414"/>
    <w:rsid w:val="004A543D"/>
    <w:rsid w:val="004A6278"/>
    <w:rsid w:val="004A6A47"/>
    <w:rsid w:val="004A7041"/>
    <w:rsid w:val="004B0BC0"/>
    <w:rsid w:val="004B1AC3"/>
    <w:rsid w:val="004B2A66"/>
    <w:rsid w:val="004B2E9E"/>
    <w:rsid w:val="004B3DD8"/>
    <w:rsid w:val="004B47EC"/>
    <w:rsid w:val="004B4F3B"/>
    <w:rsid w:val="004B5A7B"/>
    <w:rsid w:val="004B5B87"/>
    <w:rsid w:val="004B5DF8"/>
    <w:rsid w:val="004B618E"/>
    <w:rsid w:val="004B6571"/>
    <w:rsid w:val="004B7303"/>
    <w:rsid w:val="004B7A04"/>
    <w:rsid w:val="004C0338"/>
    <w:rsid w:val="004C0789"/>
    <w:rsid w:val="004C129D"/>
    <w:rsid w:val="004C1F0A"/>
    <w:rsid w:val="004C3D7B"/>
    <w:rsid w:val="004C46E7"/>
    <w:rsid w:val="004C58C6"/>
    <w:rsid w:val="004C62EA"/>
    <w:rsid w:val="004C6576"/>
    <w:rsid w:val="004C69DE"/>
    <w:rsid w:val="004D0873"/>
    <w:rsid w:val="004D217D"/>
    <w:rsid w:val="004D221B"/>
    <w:rsid w:val="004D284B"/>
    <w:rsid w:val="004D2C71"/>
    <w:rsid w:val="004D3AE8"/>
    <w:rsid w:val="004D3B26"/>
    <w:rsid w:val="004D4E11"/>
    <w:rsid w:val="004D510A"/>
    <w:rsid w:val="004D55BC"/>
    <w:rsid w:val="004D5BAE"/>
    <w:rsid w:val="004D6060"/>
    <w:rsid w:val="004D66D2"/>
    <w:rsid w:val="004D69D7"/>
    <w:rsid w:val="004D6B36"/>
    <w:rsid w:val="004E00FD"/>
    <w:rsid w:val="004E12CD"/>
    <w:rsid w:val="004E2BAC"/>
    <w:rsid w:val="004E3C90"/>
    <w:rsid w:val="004E43F1"/>
    <w:rsid w:val="004E4A95"/>
    <w:rsid w:val="004E4EDF"/>
    <w:rsid w:val="004E54DC"/>
    <w:rsid w:val="004E60B1"/>
    <w:rsid w:val="004E65EE"/>
    <w:rsid w:val="004E7125"/>
    <w:rsid w:val="004E76FB"/>
    <w:rsid w:val="004F01B7"/>
    <w:rsid w:val="004F1C9C"/>
    <w:rsid w:val="004F4CEE"/>
    <w:rsid w:val="004F5941"/>
    <w:rsid w:val="004F625B"/>
    <w:rsid w:val="004F6318"/>
    <w:rsid w:val="004F76E4"/>
    <w:rsid w:val="004F7C58"/>
    <w:rsid w:val="00502D46"/>
    <w:rsid w:val="00503BCD"/>
    <w:rsid w:val="00504286"/>
    <w:rsid w:val="005042B7"/>
    <w:rsid w:val="00504761"/>
    <w:rsid w:val="0050513D"/>
    <w:rsid w:val="00506448"/>
    <w:rsid w:val="005067AE"/>
    <w:rsid w:val="00506867"/>
    <w:rsid w:val="005074A2"/>
    <w:rsid w:val="005079B3"/>
    <w:rsid w:val="00507BF2"/>
    <w:rsid w:val="00507EE6"/>
    <w:rsid w:val="005100FC"/>
    <w:rsid w:val="005110F6"/>
    <w:rsid w:val="00511326"/>
    <w:rsid w:val="00512796"/>
    <w:rsid w:val="005129AB"/>
    <w:rsid w:val="0051403C"/>
    <w:rsid w:val="00514E60"/>
    <w:rsid w:val="00516ACC"/>
    <w:rsid w:val="00516D6F"/>
    <w:rsid w:val="0051729A"/>
    <w:rsid w:val="00517F12"/>
    <w:rsid w:val="00520472"/>
    <w:rsid w:val="005210AB"/>
    <w:rsid w:val="005218D9"/>
    <w:rsid w:val="00521A43"/>
    <w:rsid w:val="00521F51"/>
    <w:rsid w:val="005235BD"/>
    <w:rsid w:val="0052645D"/>
    <w:rsid w:val="00527071"/>
    <w:rsid w:val="00527C0E"/>
    <w:rsid w:val="00527E19"/>
    <w:rsid w:val="005314C8"/>
    <w:rsid w:val="00531859"/>
    <w:rsid w:val="00531A3C"/>
    <w:rsid w:val="00531C3A"/>
    <w:rsid w:val="005328A0"/>
    <w:rsid w:val="00532C52"/>
    <w:rsid w:val="005334F1"/>
    <w:rsid w:val="00533FBB"/>
    <w:rsid w:val="005344BE"/>
    <w:rsid w:val="00534C35"/>
    <w:rsid w:val="00535795"/>
    <w:rsid w:val="005359AE"/>
    <w:rsid w:val="00536171"/>
    <w:rsid w:val="00536DC5"/>
    <w:rsid w:val="00536ECB"/>
    <w:rsid w:val="00540F0B"/>
    <w:rsid w:val="0054140B"/>
    <w:rsid w:val="00541603"/>
    <w:rsid w:val="00541A5E"/>
    <w:rsid w:val="00541F77"/>
    <w:rsid w:val="00542AEA"/>
    <w:rsid w:val="00542FAB"/>
    <w:rsid w:val="00543021"/>
    <w:rsid w:val="005439C6"/>
    <w:rsid w:val="00544245"/>
    <w:rsid w:val="00544D3B"/>
    <w:rsid w:val="00545788"/>
    <w:rsid w:val="00546F17"/>
    <w:rsid w:val="005478CF"/>
    <w:rsid w:val="00550669"/>
    <w:rsid w:val="00551507"/>
    <w:rsid w:val="005518CA"/>
    <w:rsid w:val="00552601"/>
    <w:rsid w:val="00552943"/>
    <w:rsid w:val="00552D14"/>
    <w:rsid w:val="005530E9"/>
    <w:rsid w:val="0055319D"/>
    <w:rsid w:val="005547D6"/>
    <w:rsid w:val="00555C6B"/>
    <w:rsid w:val="00556FBF"/>
    <w:rsid w:val="00560280"/>
    <w:rsid w:val="005607B6"/>
    <w:rsid w:val="00560BCE"/>
    <w:rsid w:val="00560BDA"/>
    <w:rsid w:val="00561CAB"/>
    <w:rsid w:val="00562229"/>
    <w:rsid w:val="00563247"/>
    <w:rsid w:val="00563A28"/>
    <w:rsid w:val="00564347"/>
    <w:rsid w:val="00564495"/>
    <w:rsid w:val="005647BF"/>
    <w:rsid w:val="005650A2"/>
    <w:rsid w:val="00565D34"/>
    <w:rsid w:val="00565D53"/>
    <w:rsid w:val="00565F70"/>
    <w:rsid w:val="00566163"/>
    <w:rsid w:val="0056655D"/>
    <w:rsid w:val="00570114"/>
    <w:rsid w:val="00571B22"/>
    <w:rsid w:val="00572BA6"/>
    <w:rsid w:val="00573481"/>
    <w:rsid w:val="0057370C"/>
    <w:rsid w:val="005746AA"/>
    <w:rsid w:val="00575295"/>
    <w:rsid w:val="00576607"/>
    <w:rsid w:val="00577D0F"/>
    <w:rsid w:val="00580F30"/>
    <w:rsid w:val="0058162B"/>
    <w:rsid w:val="0058192E"/>
    <w:rsid w:val="0058204C"/>
    <w:rsid w:val="0058210A"/>
    <w:rsid w:val="00582225"/>
    <w:rsid w:val="00582905"/>
    <w:rsid w:val="005848C6"/>
    <w:rsid w:val="00584A7E"/>
    <w:rsid w:val="00584F3F"/>
    <w:rsid w:val="005852CA"/>
    <w:rsid w:val="005857AB"/>
    <w:rsid w:val="00586BC0"/>
    <w:rsid w:val="005878ED"/>
    <w:rsid w:val="00587EDA"/>
    <w:rsid w:val="005913B0"/>
    <w:rsid w:val="00591808"/>
    <w:rsid w:val="00591939"/>
    <w:rsid w:val="00592740"/>
    <w:rsid w:val="005936E1"/>
    <w:rsid w:val="00593F33"/>
    <w:rsid w:val="00594569"/>
    <w:rsid w:val="0059571A"/>
    <w:rsid w:val="00596AF5"/>
    <w:rsid w:val="00596B98"/>
    <w:rsid w:val="005A01EF"/>
    <w:rsid w:val="005A1D1C"/>
    <w:rsid w:val="005A1D97"/>
    <w:rsid w:val="005A327A"/>
    <w:rsid w:val="005A3EBA"/>
    <w:rsid w:val="005A4932"/>
    <w:rsid w:val="005A6B12"/>
    <w:rsid w:val="005A6DE5"/>
    <w:rsid w:val="005A77E0"/>
    <w:rsid w:val="005A7C6B"/>
    <w:rsid w:val="005A7D40"/>
    <w:rsid w:val="005A7EDF"/>
    <w:rsid w:val="005B12DD"/>
    <w:rsid w:val="005B16B2"/>
    <w:rsid w:val="005B1AE8"/>
    <w:rsid w:val="005B25D5"/>
    <w:rsid w:val="005B265A"/>
    <w:rsid w:val="005B2CA0"/>
    <w:rsid w:val="005B33FD"/>
    <w:rsid w:val="005B3FD5"/>
    <w:rsid w:val="005B47BB"/>
    <w:rsid w:val="005B51BA"/>
    <w:rsid w:val="005B5724"/>
    <w:rsid w:val="005B5801"/>
    <w:rsid w:val="005B5CA7"/>
    <w:rsid w:val="005B690D"/>
    <w:rsid w:val="005B72C4"/>
    <w:rsid w:val="005B76D3"/>
    <w:rsid w:val="005C1AEE"/>
    <w:rsid w:val="005C1ED0"/>
    <w:rsid w:val="005C37B2"/>
    <w:rsid w:val="005C3AA4"/>
    <w:rsid w:val="005C450D"/>
    <w:rsid w:val="005C5146"/>
    <w:rsid w:val="005C5A5C"/>
    <w:rsid w:val="005C5CCD"/>
    <w:rsid w:val="005C6765"/>
    <w:rsid w:val="005C6ECC"/>
    <w:rsid w:val="005C7D0C"/>
    <w:rsid w:val="005D0BF0"/>
    <w:rsid w:val="005D1FD5"/>
    <w:rsid w:val="005D29CF"/>
    <w:rsid w:val="005D2AC5"/>
    <w:rsid w:val="005D41F1"/>
    <w:rsid w:val="005D5218"/>
    <w:rsid w:val="005D5238"/>
    <w:rsid w:val="005D5DB9"/>
    <w:rsid w:val="005D6F74"/>
    <w:rsid w:val="005D70D7"/>
    <w:rsid w:val="005D711C"/>
    <w:rsid w:val="005D7741"/>
    <w:rsid w:val="005D7DC7"/>
    <w:rsid w:val="005D7EA8"/>
    <w:rsid w:val="005E063F"/>
    <w:rsid w:val="005E0A29"/>
    <w:rsid w:val="005E11E5"/>
    <w:rsid w:val="005E141E"/>
    <w:rsid w:val="005E14E6"/>
    <w:rsid w:val="005E179A"/>
    <w:rsid w:val="005E1B2A"/>
    <w:rsid w:val="005E1C22"/>
    <w:rsid w:val="005E31EA"/>
    <w:rsid w:val="005E33A8"/>
    <w:rsid w:val="005E423C"/>
    <w:rsid w:val="005E43AB"/>
    <w:rsid w:val="005E44D6"/>
    <w:rsid w:val="005E5AA7"/>
    <w:rsid w:val="005E6983"/>
    <w:rsid w:val="005E7BEB"/>
    <w:rsid w:val="005E7D38"/>
    <w:rsid w:val="005F0554"/>
    <w:rsid w:val="005F13AB"/>
    <w:rsid w:val="005F1671"/>
    <w:rsid w:val="005F16A9"/>
    <w:rsid w:val="005F259D"/>
    <w:rsid w:val="005F30FC"/>
    <w:rsid w:val="005F3E5A"/>
    <w:rsid w:val="005F4A97"/>
    <w:rsid w:val="005F555B"/>
    <w:rsid w:val="005F566E"/>
    <w:rsid w:val="005F69BE"/>
    <w:rsid w:val="005F6B6F"/>
    <w:rsid w:val="0060008E"/>
    <w:rsid w:val="006001FA"/>
    <w:rsid w:val="00600457"/>
    <w:rsid w:val="00600890"/>
    <w:rsid w:val="0060148C"/>
    <w:rsid w:val="0060252B"/>
    <w:rsid w:val="0060390B"/>
    <w:rsid w:val="006049CE"/>
    <w:rsid w:val="006064E0"/>
    <w:rsid w:val="00606A11"/>
    <w:rsid w:val="00606CAC"/>
    <w:rsid w:val="00606F08"/>
    <w:rsid w:val="00607BEF"/>
    <w:rsid w:val="00610397"/>
    <w:rsid w:val="00611BCA"/>
    <w:rsid w:val="0061250B"/>
    <w:rsid w:val="006139FF"/>
    <w:rsid w:val="00613E07"/>
    <w:rsid w:val="0061493D"/>
    <w:rsid w:val="00615E8C"/>
    <w:rsid w:val="006173E4"/>
    <w:rsid w:val="00617B32"/>
    <w:rsid w:val="00620449"/>
    <w:rsid w:val="006207EE"/>
    <w:rsid w:val="00620979"/>
    <w:rsid w:val="00620AB8"/>
    <w:rsid w:val="00620D3B"/>
    <w:rsid w:val="00621ED6"/>
    <w:rsid w:val="00622119"/>
    <w:rsid w:val="0062280B"/>
    <w:rsid w:val="00622CF7"/>
    <w:rsid w:val="00623BE4"/>
    <w:rsid w:val="00624582"/>
    <w:rsid w:val="0062461C"/>
    <w:rsid w:val="00624B6C"/>
    <w:rsid w:val="00625566"/>
    <w:rsid w:val="00625ECB"/>
    <w:rsid w:val="00627451"/>
    <w:rsid w:val="00627D91"/>
    <w:rsid w:val="00627F0D"/>
    <w:rsid w:val="006304A1"/>
    <w:rsid w:val="006315D3"/>
    <w:rsid w:val="00633ED5"/>
    <w:rsid w:val="00634330"/>
    <w:rsid w:val="00634714"/>
    <w:rsid w:val="00634743"/>
    <w:rsid w:val="006348D5"/>
    <w:rsid w:val="0063520D"/>
    <w:rsid w:val="00635DFB"/>
    <w:rsid w:val="0064059A"/>
    <w:rsid w:val="006407E6"/>
    <w:rsid w:val="00640F57"/>
    <w:rsid w:val="006410AE"/>
    <w:rsid w:val="0064158E"/>
    <w:rsid w:val="00641B9A"/>
    <w:rsid w:val="006425ED"/>
    <w:rsid w:val="0064262F"/>
    <w:rsid w:val="006435EC"/>
    <w:rsid w:val="0064416A"/>
    <w:rsid w:val="00644C36"/>
    <w:rsid w:val="0064547E"/>
    <w:rsid w:val="00645498"/>
    <w:rsid w:val="00645B78"/>
    <w:rsid w:val="00645E85"/>
    <w:rsid w:val="00646AD9"/>
    <w:rsid w:val="0065000E"/>
    <w:rsid w:val="0065016D"/>
    <w:rsid w:val="00650661"/>
    <w:rsid w:val="00650F5D"/>
    <w:rsid w:val="0065153D"/>
    <w:rsid w:val="006517A0"/>
    <w:rsid w:val="0065238E"/>
    <w:rsid w:val="006535B7"/>
    <w:rsid w:val="006539CD"/>
    <w:rsid w:val="0065401D"/>
    <w:rsid w:val="0065480D"/>
    <w:rsid w:val="00654E6A"/>
    <w:rsid w:val="00654EC7"/>
    <w:rsid w:val="00655644"/>
    <w:rsid w:val="00657087"/>
    <w:rsid w:val="00657204"/>
    <w:rsid w:val="006579DC"/>
    <w:rsid w:val="00660302"/>
    <w:rsid w:val="0066031F"/>
    <w:rsid w:val="006617FE"/>
    <w:rsid w:val="00662E1C"/>
    <w:rsid w:val="00662E81"/>
    <w:rsid w:val="006650EE"/>
    <w:rsid w:val="006658C7"/>
    <w:rsid w:val="00665A51"/>
    <w:rsid w:val="0066688E"/>
    <w:rsid w:val="00666C4B"/>
    <w:rsid w:val="006677A3"/>
    <w:rsid w:val="00670603"/>
    <w:rsid w:val="00670CE9"/>
    <w:rsid w:val="00674076"/>
    <w:rsid w:val="006746DD"/>
    <w:rsid w:val="0067488E"/>
    <w:rsid w:val="006754D8"/>
    <w:rsid w:val="006755FA"/>
    <w:rsid w:val="00677374"/>
    <w:rsid w:val="006778CF"/>
    <w:rsid w:val="006805AE"/>
    <w:rsid w:val="00680D6E"/>
    <w:rsid w:val="00680FD8"/>
    <w:rsid w:val="00681B69"/>
    <w:rsid w:val="0068385C"/>
    <w:rsid w:val="00684244"/>
    <w:rsid w:val="006854DB"/>
    <w:rsid w:val="00685D19"/>
    <w:rsid w:val="00685E23"/>
    <w:rsid w:val="00685F05"/>
    <w:rsid w:val="00686FC8"/>
    <w:rsid w:val="00687008"/>
    <w:rsid w:val="00690806"/>
    <w:rsid w:val="00690C0F"/>
    <w:rsid w:val="00690F19"/>
    <w:rsid w:val="006913C3"/>
    <w:rsid w:val="00691C9A"/>
    <w:rsid w:val="00692E9C"/>
    <w:rsid w:val="00694B6C"/>
    <w:rsid w:val="00694BBF"/>
    <w:rsid w:val="00694CE2"/>
    <w:rsid w:val="00694D28"/>
    <w:rsid w:val="006956A2"/>
    <w:rsid w:val="00695F59"/>
    <w:rsid w:val="006A048B"/>
    <w:rsid w:val="006A097B"/>
    <w:rsid w:val="006A1118"/>
    <w:rsid w:val="006A1410"/>
    <w:rsid w:val="006A1491"/>
    <w:rsid w:val="006A1E1E"/>
    <w:rsid w:val="006A2232"/>
    <w:rsid w:val="006A22A5"/>
    <w:rsid w:val="006A2806"/>
    <w:rsid w:val="006A365A"/>
    <w:rsid w:val="006A3B91"/>
    <w:rsid w:val="006A3EFE"/>
    <w:rsid w:val="006A4F4C"/>
    <w:rsid w:val="006A5297"/>
    <w:rsid w:val="006A583A"/>
    <w:rsid w:val="006A5A78"/>
    <w:rsid w:val="006A5EA8"/>
    <w:rsid w:val="006A68FA"/>
    <w:rsid w:val="006A757F"/>
    <w:rsid w:val="006B000A"/>
    <w:rsid w:val="006B1454"/>
    <w:rsid w:val="006B1852"/>
    <w:rsid w:val="006B19C2"/>
    <w:rsid w:val="006B25F1"/>
    <w:rsid w:val="006B352C"/>
    <w:rsid w:val="006B4559"/>
    <w:rsid w:val="006B77E8"/>
    <w:rsid w:val="006B7A52"/>
    <w:rsid w:val="006B7C36"/>
    <w:rsid w:val="006C223C"/>
    <w:rsid w:val="006C24C4"/>
    <w:rsid w:val="006C388B"/>
    <w:rsid w:val="006C3A89"/>
    <w:rsid w:val="006C3FBC"/>
    <w:rsid w:val="006C5DFC"/>
    <w:rsid w:val="006C6988"/>
    <w:rsid w:val="006C7C16"/>
    <w:rsid w:val="006C7DF6"/>
    <w:rsid w:val="006D2781"/>
    <w:rsid w:val="006D35D6"/>
    <w:rsid w:val="006D3FBB"/>
    <w:rsid w:val="006D447B"/>
    <w:rsid w:val="006D45E3"/>
    <w:rsid w:val="006D47F7"/>
    <w:rsid w:val="006D5716"/>
    <w:rsid w:val="006D6878"/>
    <w:rsid w:val="006D7131"/>
    <w:rsid w:val="006D7284"/>
    <w:rsid w:val="006E1066"/>
    <w:rsid w:val="006E1B52"/>
    <w:rsid w:val="006E4496"/>
    <w:rsid w:val="006E5257"/>
    <w:rsid w:val="006E592E"/>
    <w:rsid w:val="006E5CF3"/>
    <w:rsid w:val="006E6205"/>
    <w:rsid w:val="006E7104"/>
    <w:rsid w:val="006E788F"/>
    <w:rsid w:val="006F14F2"/>
    <w:rsid w:val="006F17EF"/>
    <w:rsid w:val="006F1A1A"/>
    <w:rsid w:val="006F1D45"/>
    <w:rsid w:val="006F2534"/>
    <w:rsid w:val="006F2980"/>
    <w:rsid w:val="006F4AF1"/>
    <w:rsid w:val="006F544F"/>
    <w:rsid w:val="006F5596"/>
    <w:rsid w:val="006F57C8"/>
    <w:rsid w:val="006F5B5F"/>
    <w:rsid w:val="00700562"/>
    <w:rsid w:val="007010BD"/>
    <w:rsid w:val="007022C2"/>
    <w:rsid w:val="007031A4"/>
    <w:rsid w:val="0070482C"/>
    <w:rsid w:val="00704BD4"/>
    <w:rsid w:val="00705448"/>
    <w:rsid w:val="00705AE4"/>
    <w:rsid w:val="007062ED"/>
    <w:rsid w:val="00707152"/>
    <w:rsid w:val="00710625"/>
    <w:rsid w:val="007108E1"/>
    <w:rsid w:val="00710F65"/>
    <w:rsid w:val="00711A3D"/>
    <w:rsid w:val="00712831"/>
    <w:rsid w:val="00712BBA"/>
    <w:rsid w:val="0071310D"/>
    <w:rsid w:val="00716551"/>
    <w:rsid w:val="00716866"/>
    <w:rsid w:val="00716C2B"/>
    <w:rsid w:val="00716D41"/>
    <w:rsid w:val="0071742D"/>
    <w:rsid w:val="00717755"/>
    <w:rsid w:val="00717E0D"/>
    <w:rsid w:val="00720C73"/>
    <w:rsid w:val="00721D48"/>
    <w:rsid w:val="00721D49"/>
    <w:rsid w:val="00722922"/>
    <w:rsid w:val="007233A2"/>
    <w:rsid w:val="00724022"/>
    <w:rsid w:val="007264D7"/>
    <w:rsid w:val="00726A88"/>
    <w:rsid w:val="00727A2B"/>
    <w:rsid w:val="00730964"/>
    <w:rsid w:val="00732256"/>
    <w:rsid w:val="007323A2"/>
    <w:rsid w:val="00732A6C"/>
    <w:rsid w:val="00732B35"/>
    <w:rsid w:val="00734231"/>
    <w:rsid w:val="0073453C"/>
    <w:rsid w:val="007347F0"/>
    <w:rsid w:val="007353D0"/>
    <w:rsid w:val="0073735A"/>
    <w:rsid w:val="00737B0C"/>
    <w:rsid w:val="00737B35"/>
    <w:rsid w:val="00741516"/>
    <w:rsid w:val="00741720"/>
    <w:rsid w:val="007417A7"/>
    <w:rsid w:val="00742A06"/>
    <w:rsid w:val="00742BFD"/>
    <w:rsid w:val="00742FEB"/>
    <w:rsid w:val="00743260"/>
    <w:rsid w:val="007433D4"/>
    <w:rsid w:val="00743E09"/>
    <w:rsid w:val="00744540"/>
    <w:rsid w:val="0074504D"/>
    <w:rsid w:val="00745428"/>
    <w:rsid w:val="00746484"/>
    <w:rsid w:val="00746601"/>
    <w:rsid w:val="0074689A"/>
    <w:rsid w:val="00746A56"/>
    <w:rsid w:val="007470B1"/>
    <w:rsid w:val="007471AB"/>
    <w:rsid w:val="0074741E"/>
    <w:rsid w:val="0074757B"/>
    <w:rsid w:val="00750611"/>
    <w:rsid w:val="007508E1"/>
    <w:rsid w:val="00750D18"/>
    <w:rsid w:val="00750E05"/>
    <w:rsid w:val="00751322"/>
    <w:rsid w:val="0075184A"/>
    <w:rsid w:val="00751F87"/>
    <w:rsid w:val="00753464"/>
    <w:rsid w:val="00753D3C"/>
    <w:rsid w:val="0075566D"/>
    <w:rsid w:val="00756498"/>
    <w:rsid w:val="007575D2"/>
    <w:rsid w:val="0076289D"/>
    <w:rsid w:val="00762DF2"/>
    <w:rsid w:val="007639A1"/>
    <w:rsid w:val="00764969"/>
    <w:rsid w:val="007652D5"/>
    <w:rsid w:val="00765DCE"/>
    <w:rsid w:val="00765FAD"/>
    <w:rsid w:val="00766D9A"/>
    <w:rsid w:val="00767E15"/>
    <w:rsid w:val="00770FEA"/>
    <w:rsid w:val="00772957"/>
    <w:rsid w:val="00773238"/>
    <w:rsid w:val="00774103"/>
    <w:rsid w:val="00774678"/>
    <w:rsid w:val="0077554A"/>
    <w:rsid w:val="00775D1E"/>
    <w:rsid w:val="00775E6B"/>
    <w:rsid w:val="00776CC2"/>
    <w:rsid w:val="007770F6"/>
    <w:rsid w:val="0077786A"/>
    <w:rsid w:val="0078001D"/>
    <w:rsid w:val="007809B7"/>
    <w:rsid w:val="00780A20"/>
    <w:rsid w:val="0078117D"/>
    <w:rsid w:val="00781236"/>
    <w:rsid w:val="00781688"/>
    <w:rsid w:val="00783B6F"/>
    <w:rsid w:val="00784592"/>
    <w:rsid w:val="007847B0"/>
    <w:rsid w:val="007847DE"/>
    <w:rsid w:val="00785052"/>
    <w:rsid w:val="0078562C"/>
    <w:rsid w:val="00786A72"/>
    <w:rsid w:val="0078744B"/>
    <w:rsid w:val="00787461"/>
    <w:rsid w:val="007875F0"/>
    <w:rsid w:val="00790C7C"/>
    <w:rsid w:val="00792169"/>
    <w:rsid w:val="007925E1"/>
    <w:rsid w:val="00792A86"/>
    <w:rsid w:val="00793259"/>
    <w:rsid w:val="007933C9"/>
    <w:rsid w:val="00793489"/>
    <w:rsid w:val="007939C4"/>
    <w:rsid w:val="00794374"/>
    <w:rsid w:val="00794C54"/>
    <w:rsid w:val="0079535B"/>
    <w:rsid w:val="0079562F"/>
    <w:rsid w:val="00795742"/>
    <w:rsid w:val="0079576F"/>
    <w:rsid w:val="0079684B"/>
    <w:rsid w:val="00796F09"/>
    <w:rsid w:val="00797009"/>
    <w:rsid w:val="007A3A80"/>
    <w:rsid w:val="007A436A"/>
    <w:rsid w:val="007A4494"/>
    <w:rsid w:val="007A461B"/>
    <w:rsid w:val="007A4DC6"/>
    <w:rsid w:val="007A5239"/>
    <w:rsid w:val="007A6833"/>
    <w:rsid w:val="007A6BBE"/>
    <w:rsid w:val="007A6C5F"/>
    <w:rsid w:val="007B11D2"/>
    <w:rsid w:val="007B3119"/>
    <w:rsid w:val="007B3187"/>
    <w:rsid w:val="007B3F6D"/>
    <w:rsid w:val="007B6865"/>
    <w:rsid w:val="007B6F46"/>
    <w:rsid w:val="007C05E0"/>
    <w:rsid w:val="007C1340"/>
    <w:rsid w:val="007C1D97"/>
    <w:rsid w:val="007C1F72"/>
    <w:rsid w:val="007C24B0"/>
    <w:rsid w:val="007C6304"/>
    <w:rsid w:val="007C65AF"/>
    <w:rsid w:val="007C73DB"/>
    <w:rsid w:val="007D0E76"/>
    <w:rsid w:val="007D1BD5"/>
    <w:rsid w:val="007D1FF1"/>
    <w:rsid w:val="007D2247"/>
    <w:rsid w:val="007D22AF"/>
    <w:rsid w:val="007D28D6"/>
    <w:rsid w:val="007D2BBE"/>
    <w:rsid w:val="007D2BD0"/>
    <w:rsid w:val="007D2EA2"/>
    <w:rsid w:val="007D3D29"/>
    <w:rsid w:val="007D3D98"/>
    <w:rsid w:val="007D4AE0"/>
    <w:rsid w:val="007D4CB3"/>
    <w:rsid w:val="007D501F"/>
    <w:rsid w:val="007D6E4C"/>
    <w:rsid w:val="007D76A9"/>
    <w:rsid w:val="007D7A73"/>
    <w:rsid w:val="007E1890"/>
    <w:rsid w:val="007E23C2"/>
    <w:rsid w:val="007E3FAC"/>
    <w:rsid w:val="007E606C"/>
    <w:rsid w:val="007E6103"/>
    <w:rsid w:val="007E6BAC"/>
    <w:rsid w:val="007E6D2E"/>
    <w:rsid w:val="007E7012"/>
    <w:rsid w:val="007E7403"/>
    <w:rsid w:val="007F0219"/>
    <w:rsid w:val="007F0C89"/>
    <w:rsid w:val="007F1034"/>
    <w:rsid w:val="007F14D2"/>
    <w:rsid w:val="007F1BC4"/>
    <w:rsid w:val="007F250A"/>
    <w:rsid w:val="007F28DC"/>
    <w:rsid w:val="007F45BD"/>
    <w:rsid w:val="007F548C"/>
    <w:rsid w:val="007F5CE2"/>
    <w:rsid w:val="007F73DF"/>
    <w:rsid w:val="008007C8"/>
    <w:rsid w:val="00800D5B"/>
    <w:rsid w:val="008014C6"/>
    <w:rsid w:val="00801A10"/>
    <w:rsid w:val="00802528"/>
    <w:rsid w:val="00803162"/>
    <w:rsid w:val="00803571"/>
    <w:rsid w:val="00803FEC"/>
    <w:rsid w:val="00804519"/>
    <w:rsid w:val="00804C5C"/>
    <w:rsid w:val="0080583C"/>
    <w:rsid w:val="00805AE2"/>
    <w:rsid w:val="00805BD1"/>
    <w:rsid w:val="00805D2C"/>
    <w:rsid w:val="00805D2E"/>
    <w:rsid w:val="00805DB0"/>
    <w:rsid w:val="0080677C"/>
    <w:rsid w:val="00806B75"/>
    <w:rsid w:val="00806D2E"/>
    <w:rsid w:val="00806F2C"/>
    <w:rsid w:val="00807921"/>
    <w:rsid w:val="00807E3C"/>
    <w:rsid w:val="00812300"/>
    <w:rsid w:val="00813806"/>
    <w:rsid w:val="00813CFF"/>
    <w:rsid w:val="00813D5D"/>
    <w:rsid w:val="00814E56"/>
    <w:rsid w:val="00814FCD"/>
    <w:rsid w:val="00815687"/>
    <w:rsid w:val="00816242"/>
    <w:rsid w:val="008165EB"/>
    <w:rsid w:val="008166C6"/>
    <w:rsid w:val="00817047"/>
    <w:rsid w:val="008175C7"/>
    <w:rsid w:val="008202F9"/>
    <w:rsid w:val="00820B4F"/>
    <w:rsid w:val="00820DBF"/>
    <w:rsid w:val="0082122F"/>
    <w:rsid w:val="00821E8B"/>
    <w:rsid w:val="00822853"/>
    <w:rsid w:val="008236A1"/>
    <w:rsid w:val="00825AEC"/>
    <w:rsid w:val="00825D0A"/>
    <w:rsid w:val="00826091"/>
    <w:rsid w:val="008267C3"/>
    <w:rsid w:val="008272A9"/>
    <w:rsid w:val="008276D6"/>
    <w:rsid w:val="00827FA8"/>
    <w:rsid w:val="008302B3"/>
    <w:rsid w:val="00830D91"/>
    <w:rsid w:val="00831D1B"/>
    <w:rsid w:val="00832454"/>
    <w:rsid w:val="0083263C"/>
    <w:rsid w:val="00832778"/>
    <w:rsid w:val="00833053"/>
    <w:rsid w:val="00834028"/>
    <w:rsid w:val="00834A28"/>
    <w:rsid w:val="00835BB6"/>
    <w:rsid w:val="00835F25"/>
    <w:rsid w:val="00836530"/>
    <w:rsid w:val="0083701B"/>
    <w:rsid w:val="008416BF"/>
    <w:rsid w:val="00841FC6"/>
    <w:rsid w:val="008422B2"/>
    <w:rsid w:val="00842FFB"/>
    <w:rsid w:val="008437F1"/>
    <w:rsid w:val="008438B2"/>
    <w:rsid w:val="0084409B"/>
    <w:rsid w:val="008447E0"/>
    <w:rsid w:val="00845821"/>
    <w:rsid w:val="00846238"/>
    <w:rsid w:val="008467CD"/>
    <w:rsid w:val="00850093"/>
    <w:rsid w:val="00852109"/>
    <w:rsid w:val="008528F1"/>
    <w:rsid w:val="00852935"/>
    <w:rsid w:val="00853504"/>
    <w:rsid w:val="0085437D"/>
    <w:rsid w:val="00854581"/>
    <w:rsid w:val="00854D16"/>
    <w:rsid w:val="0085538B"/>
    <w:rsid w:val="008574F5"/>
    <w:rsid w:val="00860F85"/>
    <w:rsid w:val="00861ACF"/>
    <w:rsid w:val="00861D54"/>
    <w:rsid w:val="008626F8"/>
    <w:rsid w:val="00863802"/>
    <w:rsid w:val="0086456C"/>
    <w:rsid w:val="00864A14"/>
    <w:rsid w:val="008665B0"/>
    <w:rsid w:val="00866C4E"/>
    <w:rsid w:val="00866DED"/>
    <w:rsid w:val="008674C7"/>
    <w:rsid w:val="00867A51"/>
    <w:rsid w:val="00870718"/>
    <w:rsid w:val="008718C4"/>
    <w:rsid w:val="00871958"/>
    <w:rsid w:val="00871ED3"/>
    <w:rsid w:val="00873A43"/>
    <w:rsid w:val="00873C45"/>
    <w:rsid w:val="0087445B"/>
    <w:rsid w:val="00874A2E"/>
    <w:rsid w:val="00874C49"/>
    <w:rsid w:val="008779D8"/>
    <w:rsid w:val="00877B07"/>
    <w:rsid w:val="00880DDA"/>
    <w:rsid w:val="00881024"/>
    <w:rsid w:val="008810DA"/>
    <w:rsid w:val="00881643"/>
    <w:rsid w:val="00881B00"/>
    <w:rsid w:val="008840CF"/>
    <w:rsid w:val="0088537F"/>
    <w:rsid w:val="0088562E"/>
    <w:rsid w:val="00885BA3"/>
    <w:rsid w:val="0088615C"/>
    <w:rsid w:val="00886DCE"/>
    <w:rsid w:val="0088743D"/>
    <w:rsid w:val="00887877"/>
    <w:rsid w:val="0089079C"/>
    <w:rsid w:val="00890A73"/>
    <w:rsid w:val="00891CDF"/>
    <w:rsid w:val="00895DDC"/>
    <w:rsid w:val="00895E31"/>
    <w:rsid w:val="008962E0"/>
    <w:rsid w:val="008963CF"/>
    <w:rsid w:val="00896619"/>
    <w:rsid w:val="00897641"/>
    <w:rsid w:val="008A0404"/>
    <w:rsid w:val="008A11BF"/>
    <w:rsid w:val="008A1722"/>
    <w:rsid w:val="008A1FFD"/>
    <w:rsid w:val="008A2336"/>
    <w:rsid w:val="008A257D"/>
    <w:rsid w:val="008A3E93"/>
    <w:rsid w:val="008A51CF"/>
    <w:rsid w:val="008A5849"/>
    <w:rsid w:val="008A644D"/>
    <w:rsid w:val="008A6E89"/>
    <w:rsid w:val="008A7C34"/>
    <w:rsid w:val="008A7CBE"/>
    <w:rsid w:val="008B038F"/>
    <w:rsid w:val="008B060D"/>
    <w:rsid w:val="008B0EAB"/>
    <w:rsid w:val="008B39E0"/>
    <w:rsid w:val="008B3D17"/>
    <w:rsid w:val="008B454D"/>
    <w:rsid w:val="008B51C4"/>
    <w:rsid w:val="008B5244"/>
    <w:rsid w:val="008B59C0"/>
    <w:rsid w:val="008B6761"/>
    <w:rsid w:val="008B75B1"/>
    <w:rsid w:val="008B796F"/>
    <w:rsid w:val="008B798F"/>
    <w:rsid w:val="008B7BFE"/>
    <w:rsid w:val="008C0665"/>
    <w:rsid w:val="008C07D2"/>
    <w:rsid w:val="008C0940"/>
    <w:rsid w:val="008C1DFA"/>
    <w:rsid w:val="008C2A6F"/>
    <w:rsid w:val="008C3634"/>
    <w:rsid w:val="008C40B7"/>
    <w:rsid w:val="008C4E0B"/>
    <w:rsid w:val="008C7277"/>
    <w:rsid w:val="008D1001"/>
    <w:rsid w:val="008D1B59"/>
    <w:rsid w:val="008D2794"/>
    <w:rsid w:val="008D36B7"/>
    <w:rsid w:val="008D47E7"/>
    <w:rsid w:val="008D4ADB"/>
    <w:rsid w:val="008D4C16"/>
    <w:rsid w:val="008D6177"/>
    <w:rsid w:val="008D63C7"/>
    <w:rsid w:val="008D711D"/>
    <w:rsid w:val="008D7399"/>
    <w:rsid w:val="008E00B4"/>
    <w:rsid w:val="008E08CE"/>
    <w:rsid w:val="008E1777"/>
    <w:rsid w:val="008E1B52"/>
    <w:rsid w:val="008E2153"/>
    <w:rsid w:val="008E281E"/>
    <w:rsid w:val="008E42E6"/>
    <w:rsid w:val="008E4EB7"/>
    <w:rsid w:val="008E4F26"/>
    <w:rsid w:val="008E52E3"/>
    <w:rsid w:val="008E5A2E"/>
    <w:rsid w:val="008E5DAB"/>
    <w:rsid w:val="008E6698"/>
    <w:rsid w:val="008F0171"/>
    <w:rsid w:val="008F0BFE"/>
    <w:rsid w:val="008F11B7"/>
    <w:rsid w:val="008F226D"/>
    <w:rsid w:val="008F3984"/>
    <w:rsid w:val="008F54D7"/>
    <w:rsid w:val="008F55CC"/>
    <w:rsid w:val="008F6C5E"/>
    <w:rsid w:val="008F7369"/>
    <w:rsid w:val="009000AE"/>
    <w:rsid w:val="00900157"/>
    <w:rsid w:val="00900944"/>
    <w:rsid w:val="0090179E"/>
    <w:rsid w:val="00901DBF"/>
    <w:rsid w:val="00901E7B"/>
    <w:rsid w:val="009034DD"/>
    <w:rsid w:val="00904033"/>
    <w:rsid w:val="009045BE"/>
    <w:rsid w:val="00904A1E"/>
    <w:rsid w:val="00905CE8"/>
    <w:rsid w:val="00906790"/>
    <w:rsid w:val="00906A4C"/>
    <w:rsid w:val="00906B2F"/>
    <w:rsid w:val="009105A0"/>
    <w:rsid w:val="00911855"/>
    <w:rsid w:val="00911BD9"/>
    <w:rsid w:val="009142CC"/>
    <w:rsid w:val="0091477E"/>
    <w:rsid w:val="009156F3"/>
    <w:rsid w:val="0091593C"/>
    <w:rsid w:val="00915A3E"/>
    <w:rsid w:val="00915AE5"/>
    <w:rsid w:val="00915C7D"/>
    <w:rsid w:val="009161B3"/>
    <w:rsid w:val="009168E8"/>
    <w:rsid w:val="00916E7C"/>
    <w:rsid w:val="009172D0"/>
    <w:rsid w:val="009175EA"/>
    <w:rsid w:val="00920CBD"/>
    <w:rsid w:val="00920D12"/>
    <w:rsid w:val="00921950"/>
    <w:rsid w:val="00921982"/>
    <w:rsid w:val="00921B37"/>
    <w:rsid w:val="0092261C"/>
    <w:rsid w:val="00922996"/>
    <w:rsid w:val="00922D65"/>
    <w:rsid w:val="009252C3"/>
    <w:rsid w:val="00925A28"/>
    <w:rsid w:val="00925E92"/>
    <w:rsid w:val="0092618B"/>
    <w:rsid w:val="0092693B"/>
    <w:rsid w:val="0092713B"/>
    <w:rsid w:val="00930308"/>
    <w:rsid w:val="00930553"/>
    <w:rsid w:val="009311B4"/>
    <w:rsid w:val="00931CB4"/>
    <w:rsid w:val="00931FC8"/>
    <w:rsid w:val="0093227C"/>
    <w:rsid w:val="00933120"/>
    <w:rsid w:val="00934BA3"/>
    <w:rsid w:val="00935B67"/>
    <w:rsid w:val="00935BC8"/>
    <w:rsid w:val="00940122"/>
    <w:rsid w:val="009403F4"/>
    <w:rsid w:val="00940583"/>
    <w:rsid w:val="00940C1C"/>
    <w:rsid w:val="00941337"/>
    <w:rsid w:val="00941A96"/>
    <w:rsid w:val="00941F0E"/>
    <w:rsid w:val="00942090"/>
    <w:rsid w:val="00943566"/>
    <w:rsid w:val="00943E94"/>
    <w:rsid w:val="009441D0"/>
    <w:rsid w:val="00944D97"/>
    <w:rsid w:val="00945A12"/>
    <w:rsid w:val="00945CEE"/>
    <w:rsid w:val="009461A9"/>
    <w:rsid w:val="0094622B"/>
    <w:rsid w:val="009472D6"/>
    <w:rsid w:val="00950081"/>
    <w:rsid w:val="009504E0"/>
    <w:rsid w:val="009516C5"/>
    <w:rsid w:val="00951782"/>
    <w:rsid w:val="009518F9"/>
    <w:rsid w:val="009537DC"/>
    <w:rsid w:val="00953E02"/>
    <w:rsid w:val="009551C3"/>
    <w:rsid w:val="0095573D"/>
    <w:rsid w:val="00955868"/>
    <w:rsid w:val="0095677D"/>
    <w:rsid w:val="00956C94"/>
    <w:rsid w:val="00957123"/>
    <w:rsid w:val="009571B3"/>
    <w:rsid w:val="00957B46"/>
    <w:rsid w:val="00962A19"/>
    <w:rsid w:val="009635DC"/>
    <w:rsid w:val="0096427E"/>
    <w:rsid w:val="009644A9"/>
    <w:rsid w:val="00964F8B"/>
    <w:rsid w:val="00965179"/>
    <w:rsid w:val="00965373"/>
    <w:rsid w:val="009655F9"/>
    <w:rsid w:val="00966468"/>
    <w:rsid w:val="0096727E"/>
    <w:rsid w:val="00967FFB"/>
    <w:rsid w:val="00970263"/>
    <w:rsid w:val="00970C6D"/>
    <w:rsid w:val="0097124A"/>
    <w:rsid w:val="009718AB"/>
    <w:rsid w:val="00973698"/>
    <w:rsid w:val="00973A6E"/>
    <w:rsid w:val="00973B9A"/>
    <w:rsid w:val="00974D37"/>
    <w:rsid w:val="009754CF"/>
    <w:rsid w:val="009769DF"/>
    <w:rsid w:val="00976DBA"/>
    <w:rsid w:val="00976FE3"/>
    <w:rsid w:val="00977FB3"/>
    <w:rsid w:val="00982A3D"/>
    <w:rsid w:val="00983B23"/>
    <w:rsid w:val="00983FA7"/>
    <w:rsid w:val="009848E6"/>
    <w:rsid w:val="00984E40"/>
    <w:rsid w:val="009856FD"/>
    <w:rsid w:val="009859C3"/>
    <w:rsid w:val="00987693"/>
    <w:rsid w:val="00990C0D"/>
    <w:rsid w:val="00990C55"/>
    <w:rsid w:val="00990CED"/>
    <w:rsid w:val="00990F47"/>
    <w:rsid w:val="00991137"/>
    <w:rsid w:val="0099205F"/>
    <w:rsid w:val="0099217E"/>
    <w:rsid w:val="00992FE1"/>
    <w:rsid w:val="0099300C"/>
    <w:rsid w:val="00994343"/>
    <w:rsid w:val="009946D9"/>
    <w:rsid w:val="0099570C"/>
    <w:rsid w:val="00995CFD"/>
    <w:rsid w:val="00997228"/>
    <w:rsid w:val="009A1614"/>
    <w:rsid w:val="009A2DAA"/>
    <w:rsid w:val="009A3030"/>
    <w:rsid w:val="009A445A"/>
    <w:rsid w:val="009A447D"/>
    <w:rsid w:val="009A48E7"/>
    <w:rsid w:val="009A4CB8"/>
    <w:rsid w:val="009A57D4"/>
    <w:rsid w:val="009A7F7E"/>
    <w:rsid w:val="009B0245"/>
    <w:rsid w:val="009B0984"/>
    <w:rsid w:val="009B0D25"/>
    <w:rsid w:val="009B1870"/>
    <w:rsid w:val="009B1F24"/>
    <w:rsid w:val="009B2B5A"/>
    <w:rsid w:val="009B2E1B"/>
    <w:rsid w:val="009B3C62"/>
    <w:rsid w:val="009B4151"/>
    <w:rsid w:val="009B52EB"/>
    <w:rsid w:val="009B75E9"/>
    <w:rsid w:val="009B7F2A"/>
    <w:rsid w:val="009C001E"/>
    <w:rsid w:val="009C02AD"/>
    <w:rsid w:val="009C02D4"/>
    <w:rsid w:val="009C0554"/>
    <w:rsid w:val="009C3DE9"/>
    <w:rsid w:val="009C427C"/>
    <w:rsid w:val="009C4594"/>
    <w:rsid w:val="009C540D"/>
    <w:rsid w:val="009C68BB"/>
    <w:rsid w:val="009C6AE4"/>
    <w:rsid w:val="009C7D9A"/>
    <w:rsid w:val="009C7DB1"/>
    <w:rsid w:val="009D00CA"/>
    <w:rsid w:val="009D05EE"/>
    <w:rsid w:val="009D0A9B"/>
    <w:rsid w:val="009D114A"/>
    <w:rsid w:val="009D157F"/>
    <w:rsid w:val="009D1978"/>
    <w:rsid w:val="009D2259"/>
    <w:rsid w:val="009D251F"/>
    <w:rsid w:val="009D3219"/>
    <w:rsid w:val="009D5543"/>
    <w:rsid w:val="009D77F3"/>
    <w:rsid w:val="009D7A02"/>
    <w:rsid w:val="009E0921"/>
    <w:rsid w:val="009E115B"/>
    <w:rsid w:val="009E1486"/>
    <w:rsid w:val="009E1587"/>
    <w:rsid w:val="009E1C73"/>
    <w:rsid w:val="009E2F0E"/>
    <w:rsid w:val="009E3EFD"/>
    <w:rsid w:val="009E525B"/>
    <w:rsid w:val="009E6321"/>
    <w:rsid w:val="009E79B3"/>
    <w:rsid w:val="009E7CD7"/>
    <w:rsid w:val="009E7DB6"/>
    <w:rsid w:val="009F0A5F"/>
    <w:rsid w:val="009F0AE6"/>
    <w:rsid w:val="009F1D8A"/>
    <w:rsid w:val="009F24C5"/>
    <w:rsid w:val="009F32A3"/>
    <w:rsid w:val="009F334D"/>
    <w:rsid w:val="009F34C3"/>
    <w:rsid w:val="009F3889"/>
    <w:rsid w:val="009F43E0"/>
    <w:rsid w:val="009F4F00"/>
    <w:rsid w:val="009F67B6"/>
    <w:rsid w:val="009F6AB4"/>
    <w:rsid w:val="009F7585"/>
    <w:rsid w:val="009F7A73"/>
    <w:rsid w:val="009F7F1F"/>
    <w:rsid w:val="00A00C55"/>
    <w:rsid w:val="00A00E8D"/>
    <w:rsid w:val="00A0118C"/>
    <w:rsid w:val="00A01A84"/>
    <w:rsid w:val="00A0206B"/>
    <w:rsid w:val="00A02586"/>
    <w:rsid w:val="00A02DF6"/>
    <w:rsid w:val="00A02E43"/>
    <w:rsid w:val="00A02FB8"/>
    <w:rsid w:val="00A0345E"/>
    <w:rsid w:val="00A043DA"/>
    <w:rsid w:val="00A04B3D"/>
    <w:rsid w:val="00A05C8F"/>
    <w:rsid w:val="00A1031E"/>
    <w:rsid w:val="00A11088"/>
    <w:rsid w:val="00A111B4"/>
    <w:rsid w:val="00A1164C"/>
    <w:rsid w:val="00A11791"/>
    <w:rsid w:val="00A11FE6"/>
    <w:rsid w:val="00A12AB4"/>
    <w:rsid w:val="00A12B59"/>
    <w:rsid w:val="00A142D5"/>
    <w:rsid w:val="00A14C87"/>
    <w:rsid w:val="00A14D25"/>
    <w:rsid w:val="00A1535B"/>
    <w:rsid w:val="00A15B80"/>
    <w:rsid w:val="00A15E01"/>
    <w:rsid w:val="00A16526"/>
    <w:rsid w:val="00A16DE3"/>
    <w:rsid w:val="00A1720A"/>
    <w:rsid w:val="00A200EB"/>
    <w:rsid w:val="00A203AE"/>
    <w:rsid w:val="00A21979"/>
    <w:rsid w:val="00A22273"/>
    <w:rsid w:val="00A23B92"/>
    <w:rsid w:val="00A241F7"/>
    <w:rsid w:val="00A248DF"/>
    <w:rsid w:val="00A25DB6"/>
    <w:rsid w:val="00A3035A"/>
    <w:rsid w:val="00A30E35"/>
    <w:rsid w:val="00A3132F"/>
    <w:rsid w:val="00A31B4E"/>
    <w:rsid w:val="00A31C7A"/>
    <w:rsid w:val="00A330A7"/>
    <w:rsid w:val="00A3461A"/>
    <w:rsid w:val="00A357FF"/>
    <w:rsid w:val="00A37F13"/>
    <w:rsid w:val="00A41A2C"/>
    <w:rsid w:val="00A41B65"/>
    <w:rsid w:val="00A4360A"/>
    <w:rsid w:val="00A43AFC"/>
    <w:rsid w:val="00A44A56"/>
    <w:rsid w:val="00A44E9F"/>
    <w:rsid w:val="00A45F65"/>
    <w:rsid w:val="00A461A0"/>
    <w:rsid w:val="00A472A4"/>
    <w:rsid w:val="00A5033C"/>
    <w:rsid w:val="00A511EA"/>
    <w:rsid w:val="00A522BF"/>
    <w:rsid w:val="00A52CE9"/>
    <w:rsid w:val="00A530C8"/>
    <w:rsid w:val="00A538F2"/>
    <w:rsid w:val="00A54075"/>
    <w:rsid w:val="00A55BC6"/>
    <w:rsid w:val="00A57508"/>
    <w:rsid w:val="00A60504"/>
    <w:rsid w:val="00A61842"/>
    <w:rsid w:val="00A61A9F"/>
    <w:rsid w:val="00A61AD3"/>
    <w:rsid w:val="00A61E46"/>
    <w:rsid w:val="00A6235D"/>
    <w:rsid w:val="00A62360"/>
    <w:rsid w:val="00A6242F"/>
    <w:rsid w:val="00A62570"/>
    <w:rsid w:val="00A648A3"/>
    <w:rsid w:val="00A667FA"/>
    <w:rsid w:val="00A66C89"/>
    <w:rsid w:val="00A676C0"/>
    <w:rsid w:val="00A67FF3"/>
    <w:rsid w:val="00A7003C"/>
    <w:rsid w:val="00A71494"/>
    <w:rsid w:val="00A71880"/>
    <w:rsid w:val="00A72992"/>
    <w:rsid w:val="00A72A93"/>
    <w:rsid w:val="00A76866"/>
    <w:rsid w:val="00A774CE"/>
    <w:rsid w:val="00A80272"/>
    <w:rsid w:val="00A81A61"/>
    <w:rsid w:val="00A82429"/>
    <w:rsid w:val="00A82538"/>
    <w:rsid w:val="00A8385B"/>
    <w:rsid w:val="00A8391F"/>
    <w:rsid w:val="00A83C31"/>
    <w:rsid w:val="00A84BC0"/>
    <w:rsid w:val="00A850F0"/>
    <w:rsid w:val="00A85458"/>
    <w:rsid w:val="00A85730"/>
    <w:rsid w:val="00A8587B"/>
    <w:rsid w:val="00A864F3"/>
    <w:rsid w:val="00A86678"/>
    <w:rsid w:val="00A86F09"/>
    <w:rsid w:val="00A87069"/>
    <w:rsid w:val="00A87D55"/>
    <w:rsid w:val="00A87D93"/>
    <w:rsid w:val="00A90ECC"/>
    <w:rsid w:val="00A92C34"/>
    <w:rsid w:val="00A92E30"/>
    <w:rsid w:val="00A93407"/>
    <w:rsid w:val="00A935C4"/>
    <w:rsid w:val="00A93709"/>
    <w:rsid w:val="00A94C46"/>
    <w:rsid w:val="00A94DDD"/>
    <w:rsid w:val="00A95172"/>
    <w:rsid w:val="00A96985"/>
    <w:rsid w:val="00A96DDE"/>
    <w:rsid w:val="00A9736B"/>
    <w:rsid w:val="00AA0A5D"/>
    <w:rsid w:val="00AA18BE"/>
    <w:rsid w:val="00AA1CEB"/>
    <w:rsid w:val="00AA24EC"/>
    <w:rsid w:val="00AA2C90"/>
    <w:rsid w:val="00AA30FE"/>
    <w:rsid w:val="00AA353B"/>
    <w:rsid w:val="00AA36D1"/>
    <w:rsid w:val="00AA3ABD"/>
    <w:rsid w:val="00AA4304"/>
    <w:rsid w:val="00AA4696"/>
    <w:rsid w:val="00AA50FC"/>
    <w:rsid w:val="00AA6D17"/>
    <w:rsid w:val="00AA71C7"/>
    <w:rsid w:val="00AA7C21"/>
    <w:rsid w:val="00AB0F3F"/>
    <w:rsid w:val="00AB1003"/>
    <w:rsid w:val="00AB10E3"/>
    <w:rsid w:val="00AB1876"/>
    <w:rsid w:val="00AB1A59"/>
    <w:rsid w:val="00AB1BA4"/>
    <w:rsid w:val="00AB278B"/>
    <w:rsid w:val="00AB336D"/>
    <w:rsid w:val="00AB4192"/>
    <w:rsid w:val="00AB4F99"/>
    <w:rsid w:val="00AB513B"/>
    <w:rsid w:val="00AB5475"/>
    <w:rsid w:val="00AB5BEC"/>
    <w:rsid w:val="00AC09FC"/>
    <w:rsid w:val="00AC285B"/>
    <w:rsid w:val="00AC33A3"/>
    <w:rsid w:val="00AC3F35"/>
    <w:rsid w:val="00AC4228"/>
    <w:rsid w:val="00AC4EFF"/>
    <w:rsid w:val="00AC574B"/>
    <w:rsid w:val="00AC58A1"/>
    <w:rsid w:val="00AC5BB9"/>
    <w:rsid w:val="00AC5DD1"/>
    <w:rsid w:val="00AC5E76"/>
    <w:rsid w:val="00AC7E53"/>
    <w:rsid w:val="00AC7FE6"/>
    <w:rsid w:val="00AD04A8"/>
    <w:rsid w:val="00AD10FF"/>
    <w:rsid w:val="00AD2F2F"/>
    <w:rsid w:val="00AD3BF8"/>
    <w:rsid w:val="00AD43B7"/>
    <w:rsid w:val="00AD44BD"/>
    <w:rsid w:val="00AD489B"/>
    <w:rsid w:val="00AD50B8"/>
    <w:rsid w:val="00AD5232"/>
    <w:rsid w:val="00AD5C4F"/>
    <w:rsid w:val="00AD5D61"/>
    <w:rsid w:val="00AD5E07"/>
    <w:rsid w:val="00AD6891"/>
    <w:rsid w:val="00AE00DE"/>
    <w:rsid w:val="00AE12E8"/>
    <w:rsid w:val="00AE29BA"/>
    <w:rsid w:val="00AE3BCA"/>
    <w:rsid w:val="00AE4F04"/>
    <w:rsid w:val="00AE57B3"/>
    <w:rsid w:val="00AE5ED5"/>
    <w:rsid w:val="00AE5FC5"/>
    <w:rsid w:val="00AE7E6C"/>
    <w:rsid w:val="00AF0027"/>
    <w:rsid w:val="00AF00DB"/>
    <w:rsid w:val="00AF0652"/>
    <w:rsid w:val="00AF0BCC"/>
    <w:rsid w:val="00AF16F7"/>
    <w:rsid w:val="00AF1863"/>
    <w:rsid w:val="00AF18E4"/>
    <w:rsid w:val="00AF1A52"/>
    <w:rsid w:val="00AF1BE6"/>
    <w:rsid w:val="00AF1FE2"/>
    <w:rsid w:val="00AF2102"/>
    <w:rsid w:val="00AF2D1E"/>
    <w:rsid w:val="00AF3A5A"/>
    <w:rsid w:val="00AF4FCE"/>
    <w:rsid w:val="00AF5677"/>
    <w:rsid w:val="00AF5794"/>
    <w:rsid w:val="00AF63AB"/>
    <w:rsid w:val="00AF6B2C"/>
    <w:rsid w:val="00B00A67"/>
    <w:rsid w:val="00B00CC8"/>
    <w:rsid w:val="00B01368"/>
    <w:rsid w:val="00B015E4"/>
    <w:rsid w:val="00B01693"/>
    <w:rsid w:val="00B01A19"/>
    <w:rsid w:val="00B028C8"/>
    <w:rsid w:val="00B02E83"/>
    <w:rsid w:val="00B03935"/>
    <w:rsid w:val="00B062F9"/>
    <w:rsid w:val="00B06472"/>
    <w:rsid w:val="00B07096"/>
    <w:rsid w:val="00B07467"/>
    <w:rsid w:val="00B07D49"/>
    <w:rsid w:val="00B07DE8"/>
    <w:rsid w:val="00B07FE6"/>
    <w:rsid w:val="00B109E5"/>
    <w:rsid w:val="00B11029"/>
    <w:rsid w:val="00B112CE"/>
    <w:rsid w:val="00B119CF"/>
    <w:rsid w:val="00B135E4"/>
    <w:rsid w:val="00B14F23"/>
    <w:rsid w:val="00B15376"/>
    <w:rsid w:val="00B16075"/>
    <w:rsid w:val="00B17A98"/>
    <w:rsid w:val="00B17EC7"/>
    <w:rsid w:val="00B20594"/>
    <w:rsid w:val="00B20880"/>
    <w:rsid w:val="00B22AD7"/>
    <w:rsid w:val="00B22C86"/>
    <w:rsid w:val="00B23080"/>
    <w:rsid w:val="00B23F15"/>
    <w:rsid w:val="00B25189"/>
    <w:rsid w:val="00B252A4"/>
    <w:rsid w:val="00B26130"/>
    <w:rsid w:val="00B263E1"/>
    <w:rsid w:val="00B264F6"/>
    <w:rsid w:val="00B2726B"/>
    <w:rsid w:val="00B309A9"/>
    <w:rsid w:val="00B30A2F"/>
    <w:rsid w:val="00B30A61"/>
    <w:rsid w:val="00B32552"/>
    <w:rsid w:val="00B328BF"/>
    <w:rsid w:val="00B32B97"/>
    <w:rsid w:val="00B32D4A"/>
    <w:rsid w:val="00B33C4C"/>
    <w:rsid w:val="00B33CAE"/>
    <w:rsid w:val="00B33CF0"/>
    <w:rsid w:val="00B34281"/>
    <w:rsid w:val="00B343CD"/>
    <w:rsid w:val="00B34B14"/>
    <w:rsid w:val="00B34ED6"/>
    <w:rsid w:val="00B3521A"/>
    <w:rsid w:val="00B36076"/>
    <w:rsid w:val="00B360F4"/>
    <w:rsid w:val="00B3629D"/>
    <w:rsid w:val="00B36A97"/>
    <w:rsid w:val="00B36BDD"/>
    <w:rsid w:val="00B37585"/>
    <w:rsid w:val="00B37F91"/>
    <w:rsid w:val="00B400EB"/>
    <w:rsid w:val="00B40FD6"/>
    <w:rsid w:val="00B41DC3"/>
    <w:rsid w:val="00B42A26"/>
    <w:rsid w:val="00B43812"/>
    <w:rsid w:val="00B440A9"/>
    <w:rsid w:val="00B441C9"/>
    <w:rsid w:val="00B44294"/>
    <w:rsid w:val="00B44825"/>
    <w:rsid w:val="00B4553A"/>
    <w:rsid w:val="00B4766B"/>
    <w:rsid w:val="00B50B4A"/>
    <w:rsid w:val="00B50D09"/>
    <w:rsid w:val="00B51140"/>
    <w:rsid w:val="00B51418"/>
    <w:rsid w:val="00B52D00"/>
    <w:rsid w:val="00B533E6"/>
    <w:rsid w:val="00B5368B"/>
    <w:rsid w:val="00B54584"/>
    <w:rsid w:val="00B55533"/>
    <w:rsid w:val="00B56124"/>
    <w:rsid w:val="00B5763A"/>
    <w:rsid w:val="00B57C41"/>
    <w:rsid w:val="00B613A5"/>
    <w:rsid w:val="00B619E5"/>
    <w:rsid w:val="00B61EB7"/>
    <w:rsid w:val="00B633F8"/>
    <w:rsid w:val="00B636F9"/>
    <w:rsid w:val="00B644AD"/>
    <w:rsid w:val="00B64574"/>
    <w:rsid w:val="00B64671"/>
    <w:rsid w:val="00B660B9"/>
    <w:rsid w:val="00B66166"/>
    <w:rsid w:val="00B678D7"/>
    <w:rsid w:val="00B67D05"/>
    <w:rsid w:val="00B70512"/>
    <w:rsid w:val="00B71571"/>
    <w:rsid w:val="00B71FF7"/>
    <w:rsid w:val="00B73DF1"/>
    <w:rsid w:val="00B742FA"/>
    <w:rsid w:val="00B74732"/>
    <w:rsid w:val="00B74C43"/>
    <w:rsid w:val="00B75435"/>
    <w:rsid w:val="00B756AF"/>
    <w:rsid w:val="00B7617D"/>
    <w:rsid w:val="00B763B9"/>
    <w:rsid w:val="00B7674F"/>
    <w:rsid w:val="00B76DBA"/>
    <w:rsid w:val="00B808F0"/>
    <w:rsid w:val="00B81301"/>
    <w:rsid w:val="00B82142"/>
    <w:rsid w:val="00B82335"/>
    <w:rsid w:val="00B84635"/>
    <w:rsid w:val="00B8514C"/>
    <w:rsid w:val="00B862AA"/>
    <w:rsid w:val="00B87207"/>
    <w:rsid w:val="00B874DA"/>
    <w:rsid w:val="00B91AFE"/>
    <w:rsid w:val="00B921B6"/>
    <w:rsid w:val="00B92267"/>
    <w:rsid w:val="00B9284B"/>
    <w:rsid w:val="00B92AB0"/>
    <w:rsid w:val="00B9328C"/>
    <w:rsid w:val="00B95C41"/>
    <w:rsid w:val="00B961E8"/>
    <w:rsid w:val="00B96C30"/>
    <w:rsid w:val="00B970E0"/>
    <w:rsid w:val="00BA0366"/>
    <w:rsid w:val="00BA0FD2"/>
    <w:rsid w:val="00BA12AE"/>
    <w:rsid w:val="00BA27AC"/>
    <w:rsid w:val="00BA289C"/>
    <w:rsid w:val="00BA3139"/>
    <w:rsid w:val="00BA4216"/>
    <w:rsid w:val="00BA511A"/>
    <w:rsid w:val="00BA60F6"/>
    <w:rsid w:val="00BA67DF"/>
    <w:rsid w:val="00BA718E"/>
    <w:rsid w:val="00BB0802"/>
    <w:rsid w:val="00BB0E4C"/>
    <w:rsid w:val="00BB1009"/>
    <w:rsid w:val="00BB1B07"/>
    <w:rsid w:val="00BB1B89"/>
    <w:rsid w:val="00BB1DCA"/>
    <w:rsid w:val="00BB1FC6"/>
    <w:rsid w:val="00BB24CD"/>
    <w:rsid w:val="00BB2A71"/>
    <w:rsid w:val="00BB2AEE"/>
    <w:rsid w:val="00BB2DBA"/>
    <w:rsid w:val="00BB306B"/>
    <w:rsid w:val="00BB3088"/>
    <w:rsid w:val="00BB345F"/>
    <w:rsid w:val="00BB360E"/>
    <w:rsid w:val="00BB42D6"/>
    <w:rsid w:val="00BB4360"/>
    <w:rsid w:val="00BB4CF8"/>
    <w:rsid w:val="00BB5CFB"/>
    <w:rsid w:val="00BB7047"/>
    <w:rsid w:val="00BB7A27"/>
    <w:rsid w:val="00BC199C"/>
    <w:rsid w:val="00BC1A3F"/>
    <w:rsid w:val="00BC1E07"/>
    <w:rsid w:val="00BC2C43"/>
    <w:rsid w:val="00BC2CAA"/>
    <w:rsid w:val="00BC2F05"/>
    <w:rsid w:val="00BC351B"/>
    <w:rsid w:val="00BC400F"/>
    <w:rsid w:val="00BC442C"/>
    <w:rsid w:val="00BC562F"/>
    <w:rsid w:val="00BC7381"/>
    <w:rsid w:val="00BC7739"/>
    <w:rsid w:val="00BD02E6"/>
    <w:rsid w:val="00BD0B23"/>
    <w:rsid w:val="00BD0F22"/>
    <w:rsid w:val="00BD1984"/>
    <w:rsid w:val="00BD24AB"/>
    <w:rsid w:val="00BD2691"/>
    <w:rsid w:val="00BD44BF"/>
    <w:rsid w:val="00BD4660"/>
    <w:rsid w:val="00BD5397"/>
    <w:rsid w:val="00BD54AB"/>
    <w:rsid w:val="00BD5C32"/>
    <w:rsid w:val="00BD5F8D"/>
    <w:rsid w:val="00BD6472"/>
    <w:rsid w:val="00BD64C3"/>
    <w:rsid w:val="00BE1034"/>
    <w:rsid w:val="00BE1422"/>
    <w:rsid w:val="00BE19BA"/>
    <w:rsid w:val="00BE36D9"/>
    <w:rsid w:val="00BE3DF0"/>
    <w:rsid w:val="00BE4BE7"/>
    <w:rsid w:val="00BE501B"/>
    <w:rsid w:val="00BE5A02"/>
    <w:rsid w:val="00BE6537"/>
    <w:rsid w:val="00BE7E0F"/>
    <w:rsid w:val="00BF0F18"/>
    <w:rsid w:val="00BF1270"/>
    <w:rsid w:val="00BF1C8E"/>
    <w:rsid w:val="00BF1CD9"/>
    <w:rsid w:val="00BF28F9"/>
    <w:rsid w:val="00BF2FE2"/>
    <w:rsid w:val="00BF3342"/>
    <w:rsid w:val="00BF39C0"/>
    <w:rsid w:val="00BF464C"/>
    <w:rsid w:val="00BF4E2C"/>
    <w:rsid w:val="00BF5023"/>
    <w:rsid w:val="00BF5C15"/>
    <w:rsid w:val="00BF6F9A"/>
    <w:rsid w:val="00BF7A43"/>
    <w:rsid w:val="00BF7C4A"/>
    <w:rsid w:val="00C00D5A"/>
    <w:rsid w:val="00C012C0"/>
    <w:rsid w:val="00C02AD8"/>
    <w:rsid w:val="00C02D95"/>
    <w:rsid w:val="00C03070"/>
    <w:rsid w:val="00C03BCC"/>
    <w:rsid w:val="00C05929"/>
    <w:rsid w:val="00C05995"/>
    <w:rsid w:val="00C0604F"/>
    <w:rsid w:val="00C060F0"/>
    <w:rsid w:val="00C0638D"/>
    <w:rsid w:val="00C063C7"/>
    <w:rsid w:val="00C066FF"/>
    <w:rsid w:val="00C0752A"/>
    <w:rsid w:val="00C077A1"/>
    <w:rsid w:val="00C07935"/>
    <w:rsid w:val="00C109D5"/>
    <w:rsid w:val="00C126FB"/>
    <w:rsid w:val="00C14D57"/>
    <w:rsid w:val="00C14F59"/>
    <w:rsid w:val="00C150B9"/>
    <w:rsid w:val="00C1568B"/>
    <w:rsid w:val="00C169BB"/>
    <w:rsid w:val="00C16C13"/>
    <w:rsid w:val="00C17310"/>
    <w:rsid w:val="00C1753F"/>
    <w:rsid w:val="00C17DEF"/>
    <w:rsid w:val="00C17E12"/>
    <w:rsid w:val="00C2098F"/>
    <w:rsid w:val="00C2417C"/>
    <w:rsid w:val="00C25BDE"/>
    <w:rsid w:val="00C25FD9"/>
    <w:rsid w:val="00C26D9C"/>
    <w:rsid w:val="00C27248"/>
    <w:rsid w:val="00C273DF"/>
    <w:rsid w:val="00C27702"/>
    <w:rsid w:val="00C27979"/>
    <w:rsid w:val="00C27F87"/>
    <w:rsid w:val="00C310BD"/>
    <w:rsid w:val="00C31A4D"/>
    <w:rsid w:val="00C34B0E"/>
    <w:rsid w:val="00C34E67"/>
    <w:rsid w:val="00C353ED"/>
    <w:rsid w:val="00C35522"/>
    <w:rsid w:val="00C3567C"/>
    <w:rsid w:val="00C359BD"/>
    <w:rsid w:val="00C359E5"/>
    <w:rsid w:val="00C35D61"/>
    <w:rsid w:val="00C36304"/>
    <w:rsid w:val="00C3696E"/>
    <w:rsid w:val="00C36A6D"/>
    <w:rsid w:val="00C37716"/>
    <w:rsid w:val="00C40BC4"/>
    <w:rsid w:val="00C4116A"/>
    <w:rsid w:val="00C44878"/>
    <w:rsid w:val="00C449F8"/>
    <w:rsid w:val="00C451D6"/>
    <w:rsid w:val="00C453A6"/>
    <w:rsid w:val="00C45809"/>
    <w:rsid w:val="00C466D0"/>
    <w:rsid w:val="00C467CD"/>
    <w:rsid w:val="00C47F46"/>
    <w:rsid w:val="00C47F63"/>
    <w:rsid w:val="00C502EF"/>
    <w:rsid w:val="00C5047C"/>
    <w:rsid w:val="00C50AA2"/>
    <w:rsid w:val="00C5146B"/>
    <w:rsid w:val="00C51F1B"/>
    <w:rsid w:val="00C52044"/>
    <w:rsid w:val="00C5360E"/>
    <w:rsid w:val="00C53F7F"/>
    <w:rsid w:val="00C54F72"/>
    <w:rsid w:val="00C552CC"/>
    <w:rsid w:val="00C571B9"/>
    <w:rsid w:val="00C57A6E"/>
    <w:rsid w:val="00C57AAF"/>
    <w:rsid w:val="00C61174"/>
    <w:rsid w:val="00C61265"/>
    <w:rsid w:val="00C613FD"/>
    <w:rsid w:val="00C61E0E"/>
    <w:rsid w:val="00C63250"/>
    <w:rsid w:val="00C634B7"/>
    <w:rsid w:val="00C63F36"/>
    <w:rsid w:val="00C64101"/>
    <w:rsid w:val="00C6428C"/>
    <w:rsid w:val="00C6475D"/>
    <w:rsid w:val="00C65FE8"/>
    <w:rsid w:val="00C6743D"/>
    <w:rsid w:val="00C67B1F"/>
    <w:rsid w:val="00C67E6B"/>
    <w:rsid w:val="00C70E99"/>
    <w:rsid w:val="00C71629"/>
    <w:rsid w:val="00C720DA"/>
    <w:rsid w:val="00C72684"/>
    <w:rsid w:val="00C72ABA"/>
    <w:rsid w:val="00C7315A"/>
    <w:rsid w:val="00C75881"/>
    <w:rsid w:val="00C75D2F"/>
    <w:rsid w:val="00C766DB"/>
    <w:rsid w:val="00C76B9C"/>
    <w:rsid w:val="00C77722"/>
    <w:rsid w:val="00C77B0A"/>
    <w:rsid w:val="00C800D5"/>
    <w:rsid w:val="00C80379"/>
    <w:rsid w:val="00C809EC"/>
    <w:rsid w:val="00C81202"/>
    <w:rsid w:val="00C81234"/>
    <w:rsid w:val="00C81BC3"/>
    <w:rsid w:val="00C8476F"/>
    <w:rsid w:val="00C84D9C"/>
    <w:rsid w:val="00C852DD"/>
    <w:rsid w:val="00C854E1"/>
    <w:rsid w:val="00C858D1"/>
    <w:rsid w:val="00C86610"/>
    <w:rsid w:val="00C86B21"/>
    <w:rsid w:val="00C86ED2"/>
    <w:rsid w:val="00C87844"/>
    <w:rsid w:val="00C87BC4"/>
    <w:rsid w:val="00C87F1D"/>
    <w:rsid w:val="00C901B4"/>
    <w:rsid w:val="00C902FF"/>
    <w:rsid w:val="00C903FF"/>
    <w:rsid w:val="00C906B4"/>
    <w:rsid w:val="00C9087F"/>
    <w:rsid w:val="00C912D0"/>
    <w:rsid w:val="00C91906"/>
    <w:rsid w:val="00C92077"/>
    <w:rsid w:val="00C936CB"/>
    <w:rsid w:val="00C9464B"/>
    <w:rsid w:val="00C95688"/>
    <w:rsid w:val="00C95BDF"/>
    <w:rsid w:val="00C96970"/>
    <w:rsid w:val="00C97122"/>
    <w:rsid w:val="00C972FF"/>
    <w:rsid w:val="00C97CB4"/>
    <w:rsid w:val="00CA031C"/>
    <w:rsid w:val="00CA102B"/>
    <w:rsid w:val="00CA2886"/>
    <w:rsid w:val="00CA2B43"/>
    <w:rsid w:val="00CA2BE8"/>
    <w:rsid w:val="00CA3869"/>
    <w:rsid w:val="00CA4AFE"/>
    <w:rsid w:val="00CA54D5"/>
    <w:rsid w:val="00CA5671"/>
    <w:rsid w:val="00CA6566"/>
    <w:rsid w:val="00CA6DD6"/>
    <w:rsid w:val="00CA7BF2"/>
    <w:rsid w:val="00CA7E42"/>
    <w:rsid w:val="00CB0314"/>
    <w:rsid w:val="00CB0EBA"/>
    <w:rsid w:val="00CB1004"/>
    <w:rsid w:val="00CB1C06"/>
    <w:rsid w:val="00CB2421"/>
    <w:rsid w:val="00CB24F3"/>
    <w:rsid w:val="00CB32EE"/>
    <w:rsid w:val="00CB3F1A"/>
    <w:rsid w:val="00CB4CB6"/>
    <w:rsid w:val="00CB57ED"/>
    <w:rsid w:val="00CB5CA4"/>
    <w:rsid w:val="00CB632A"/>
    <w:rsid w:val="00CB6414"/>
    <w:rsid w:val="00CB7EF1"/>
    <w:rsid w:val="00CC03A5"/>
    <w:rsid w:val="00CC1CB2"/>
    <w:rsid w:val="00CC256F"/>
    <w:rsid w:val="00CC3210"/>
    <w:rsid w:val="00CC34BD"/>
    <w:rsid w:val="00CC35E9"/>
    <w:rsid w:val="00CC373D"/>
    <w:rsid w:val="00CC4134"/>
    <w:rsid w:val="00CC4E2E"/>
    <w:rsid w:val="00CC5461"/>
    <w:rsid w:val="00CC7667"/>
    <w:rsid w:val="00CC76E2"/>
    <w:rsid w:val="00CC7D2B"/>
    <w:rsid w:val="00CD0063"/>
    <w:rsid w:val="00CD06BA"/>
    <w:rsid w:val="00CD0832"/>
    <w:rsid w:val="00CD08BD"/>
    <w:rsid w:val="00CD1AFF"/>
    <w:rsid w:val="00CD24CD"/>
    <w:rsid w:val="00CD2B39"/>
    <w:rsid w:val="00CD413A"/>
    <w:rsid w:val="00CD7C37"/>
    <w:rsid w:val="00CE01D7"/>
    <w:rsid w:val="00CE102B"/>
    <w:rsid w:val="00CE1681"/>
    <w:rsid w:val="00CE1930"/>
    <w:rsid w:val="00CE1B5D"/>
    <w:rsid w:val="00CE1CEC"/>
    <w:rsid w:val="00CE30F1"/>
    <w:rsid w:val="00CE3E73"/>
    <w:rsid w:val="00CE415C"/>
    <w:rsid w:val="00CE42FB"/>
    <w:rsid w:val="00CE5C9A"/>
    <w:rsid w:val="00CE6C4F"/>
    <w:rsid w:val="00CE6F15"/>
    <w:rsid w:val="00CE6FCF"/>
    <w:rsid w:val="00CE7115"/>
    <w:rsid w:val="00CE7465"/>
    <w:rsid w:val="00CE796B"/>
    <w:rsid w:val="00CE7B87"/>
    <w:rsid w:val="00CE7D2E"/>
    <w:rsid w:val="00CE7D52"/>
    <w:rsid w:val="00CF0060"/>
    <w:rsid w:val="00CF1355"/>
    <w:rsid w:val="00CF2D40"/>
    <w:rsid w:val="00CF3323"/>
    <w:rsid w:val="00CF3AE5"/>
    <w:rsid w:val="00CF470D"/>
    <w:rsid w:val="00CF4715"/>
    <w:rsid w:val="00CF7600"/>
    <w:rsid w:val="00CF7C0B"/>
    <w:rsid w:val="00D01024"/>
    <w:rsid w:val="00D01C36"/>
    <w:rsid w:val="00D048DE"/>
    <w:rsid w:val="00D05204"/>
    <w:rsid w:val="00D054CB"/>
    <w:rsid w:val="00D058E2"/>
    <w:rsid w:val="00D07570"/>
    <w:rsid w:val="00D07728"/>
    <w:rsid w:val="00D07778"/>
    <w:rsid w:val="00D10431"/>
    <w:rsid w:val="00D1140E"/>
    <w:rsid w:val="00D118DA"/>
    <w:rsid w:val="00D11DE4"/>
    <w:rsid w:val="00D12671"/>
    <w:rsid w:val="00D12BB2"/>
    <w:rsid w:val="00D13776"/>
    <w:rsid w:val="00D14804"/>
    <w:rsid w:val="00D14BA8"/>
    <w:rsid w:val="00D170FD"/>
    <w:rsid w:val="00D17167"/>
    <w:rsid w:val="00D172D3"/>
    <w:rsid w:val="00D17B7B"/>
    <w:rsid w:val="00D17F34"/>
    <w:rsid w:val="00D20665"/>
    <w:rsid w:val="00D2318D"/>
    <w:rsid w:val="00D233DA"/>
    <w:rsid w:val="00D2477F"/>
    <w:rsid w:val="00D24881"/>
    <w:rsid w:val="00D26239"/>
    <w:rsid w:val="00D263F2"/>
    <w:rsid w:val="00D26C9C"/>
    <w:rsid w:val="00D2700F"/>
    <w:rsid w:val="00D303DF"/>
    <w:rsid w:val="00D32091"/>
    <w:rsid w:val="00D32A6B"/>
    <w:rsid w:val="00D33C86"/>
    <w:rsid w:val="00D35600"/>
    <w:rsid w:val="00D374D5"/>
    <w:rsid w:val="00D37A4C"/>
    <w:rsid w:val="00D37DC7"/>
    <w:rsid w:val="00D40FAE"/>
    <w:rsid w:val="00D416BF"/>
    <w:rsid w:val="00D419FA"/>
    <w:rsid w:val="00D4201C"/>
    <w:rsid w:val="00D423B0"/>
    <w:rsid w:val="00D429A1"/>
    <w:rsid w:val="00D42AF1"/>
    <w:rsid w:val="00D42FA9"/>
    <w:rsid w:val="00D435C9"/>
    <w:rsid w:val="00D438D7"/>
    <w:rsid w:val="00D44572"/>
    <w:rsid w:val="00D44FB3"/>
    <w:rsid w:val="00D455CF"/>
    <w:rsid w:val="00D45B92"/>
    <w:rsid w:val="00D45DB9"/>
    <w:rsid w:val="00D46806"/>
    <w:rsid w:val="00D46D2C"/>
    <w:rsid w:val="00D4751F"/>
    <w:rsid w:val="00D47C26"/>
    <w:rsid w:val="00D5002D"/>
    <w:rsid w:val="00D507E0"/>
    <w:rsid w:val="00D511AB"/>
    <w:rsid w:val="00D522E9"/>
    <w:rsid w:val="00D536B2"/>
    <w:rsid w:val="00D54BBE"/>
    <w:rsid w:val="00D55860"/>
    <w:rsid w:val="00D57BF8"/>
    <w:rsid w:val="00D613F2"/>
    <w:rsid w:val="00D61BEB"/>
    <w:rsid w:val="00D62349"/>
    <w:rsid w:val="00D63889"/>
    <w:rsid w:val="00D65AC5"/>
    <w:rsid w:val="00D662F4"/>
    <w:rsid w:val="00D67A3B"/>
    <w:rsid w:val="00D67B5C"/>
    <w:rsid w:val="00D70215"/>
    <w:rsid w:val="00D705FE"/>
    <w:rsid w:val="00D724CC"/>
    <w:rsid w:val="00D725CA"/>
    <w:rsid w:val="00D72609"/>
    <w:rsid w:val="00D729B8"/>
    <w:rsid w:val="00D73BE4"/>
    <w:rsid w:val="00D7403C"/>
    <w:rsid w:val="00D744B1"/>
    <w:rsid w:val="00D748D3"/>
    <w:rsid w:val="00D75C87"/>
    <w:rsid w:val="00D7635D"/>
    <w:rsid w:val="00D76450"/>
    <w:rsid w:val="00D76782"/>
    <w:rsid w:val="00D76AC3"/>
    <w:rsid w:val="00D775A0"/>
    <w:rsid w:val="00D81B9D"/>
    <w:rsid w:val="00D8238B"/>
    <w:rsid w:val="00D824EE"/>
    <w:rsid w:val="00D82D45"/>
    <w:rsid w:val="00D83CB5"/>
    <w:rsid w:val="00D863CF"/>
    <w:rsid w:val="00D874EA"/>
    <w:rsid w:val="00D908C5"/>
    <w:rsid w:val="00D93C8E"/>
    <w:rsid w:val="00D944FE"/>
    <w:rsid w:val="00D95803"/>
    <w:rsid w:val="00D959ED"/>
    <w:rsid w:val="00D95FB6"/>
    <w:rsid w:val="00D9657D"/>
    <w:rsid w:val="00D96986"/>
    <w:rsid w:val="00D96DCD"/>
    <w:rsid w:val="00DA0079"/>
    <w:rsid w:val="00DA1F32"/>
    <w:rsid w:val="00DA2A93"/>
    <w:rsid w:val="00DA2B4B"/>
    <w:rsid w:val="00DA2CD8"/>
    <w:rsid w:val="00DA4121"/>
    <w:rsid w:val="00DA577A"/>
    <w:rsid w:val="00DA5D38"/>
    <w:rsid w:val="00DB0C7C"/>
    <w:rsid w:val="00DB0F07"/>
    <w:rsid w:val="00DB2CCB"/>
    <w:rsid w:val="00DB2DF5"/>
    <w:rsid w:val="00DB2EB8"/>
    <w:rsid w:val="00DB2F6C"/>
    <w:rsid w:val="00DB2F90"/>
    <w:rsid w:val="00DB3E90"/>
    <w:rsid w:val="00DB4D1D"/>
    <w:rsid w:val="00DB5380"/>
    <w:rsid w:val="00DB6651"/>
    <w:rsid w:val="00DB708F"/>
    <w:rsid w:val="00DB72CF"/>
    <w:rsid w:val="00DB776F"/>
    <w:rsid w:val="00DC0568"/>
    <w:rsid w:val="00DC131D"/>
    <w:rsid w:val="00DC261B"/>
    <w:rsid w:val="00DC2AA4"/>
    <w:rsid w:val="00DC323B"/>
    <w:rsid w:val="00DC37D5"/>
    <w:rsid w:val="00DC381D"/>
    <w:rsid w:val="00DC4902"/>
    <w:rsid w:val="00DC5482"/>
    <w:rsid w:val="00DC55B7"/>
    <w:rsid w:val="00DC567B"/>
    <w:rsid w:val="00DC5947"/>
    <w:rsid w:val="00DC598F"/>
    <w:rsid w:val="00DC5D27"/>
    <w:rsid w:val="00DC6973"/>
    <w:rsid w:val="00DC6982"/>
    <w:rsid w:val="00DC7491"/>
    <w:rsid w:val="00DC7833"/>
    <w:rsid w:val="00DC796D"/>
    <w:rsid w:val="00DD2386"/>
    <w:rsid w:val="00DD2475"/>
    <w:rsid w:val="00DD2B6C"/>
    <w:rsid w:val="00DD3138"/>
    <w:rsid w:val="00DD4B81"/>
    <w:rsid w:val="00DD4B82"/>
    <w:rsid w:val="00DD4F2D"/>
    <w:rsid w:val="00DD58D6"/>
    <w:rsid w:val="00DD5DBD"/>
    <w:rsid w:val="00DD619C"/>
    <w:rsid w:val="00DD685A"/>
    <w:rsid w:val="00DD6CFA"/>
    <w:rsid w:val="00DD71EC"/>
    <w:rsid w:val="00DD7837"/>
    <w:rsid w:val="00DE0335"/>
    <w:rsid w:val="00DE0974"/>
    <w:rsid w:val="00DE0B68"/>
    <w:rsid w:val="00DE22B3"/>
    <w:rsid w:val="00DE3FF2"/>
    <w:rsid w:val="00DE4F7E"/>
    <w:rsid w:val="00DE5929"/>
    <w:rsid w:val="00DE5EC2"/>
    <w:rsid w:val="00DE6852"/>
    <w:rsid w:val="00DE6C1D"/>
    <w:rsid w:val="00DE7C3C"/>
    <w:rsid w:val="00DE7D3F"/>
    <w:rsid w:val="00DF05F7"/>
    <w:rsid w:val="00DF3340"/>
    <w:rsid w:val="00DF3DB5"/>
    <w:rsid w:val="00DF4800"/>
    <w:rsid w:val="00DF526E"/>
    <w:rsid w:val="00DF5A12"/>
    <w:rsid w:val="00DF64B8"/>
    <w:rsid w:val="00DF6949"/>
    <w:rsid w:val="00DF7C55"/>
    <w:rsid w:val="00E00D46"/>
    <w:rsid w:val="00E01DE4"/>
    <w:rsid w:val="00E0207C"/>
    <w:rsid w:val="00E020B1"/>
    <w:rsid w:val="00E0246E"/>
    <w:rsid w:val="00E02797"/>
    <w:rsid w:val="00E02D86"/>
    <w:rsid w:val="00E02F26"/>
    <w:rsid w:val="00E0400D"/>
    <w:rsid w:val="00E0403D"/>
    <w:rsid w:val="00E046B7"/>
    <w:rsid w:val="00E04AF6"/>
    <w:rsid w:val="00E05D7E"/>
    <w:rsid w:val="00E06167"/>
    <w:rsid w:val="00E0689F"/>
    <w:rsid w:val="00E072AE"/>
    <w:rsid w:val="00E102DD"/>
    <w:rsid w:val="00E113A9"/>
    <w:rsid w:val="00E11B1A"/>
    <w:rsid w:val="00E12022"/>
    <w:rsid w:val="00E12809"/>
    <w:rsid w:val="00E12DFA"/>
    <w:rsid w:val="00E1343E"/>
    <w:rsid w:val="00E13F09"/>
    <w:rsid w:val="00E141AD"/>
    <w:rsid w:val="00E14995"/>
    <w:rsid w:val="00E15554"/>
    <w:rsid w:val="00E15855"/>
    <w:rsid w:val="00E15AFA"/>
    <w:rsid w:val="00E16E20"/>
    <w:rsid w:val="00E17297"/>
    <w:rsid w:val="00E20379"/>
    <w:rsid w:val="00E20768"/>
    <w:rsid w:val="00E207B0"/>
    <w:rsid w:val="00E20A8D"/>
    <w:rsid w:val="00E20E22"/>
    <w:rsid w:val="00E22E76"/>
    <w:rsid w:val="00E23B17"/>
    <w:rsid w:val="00E26780"/>
    <w:rsid w:val="00E302BF"/>
    <w:rsid w:val="00E304A4"/>
    <w:rsid w:val="00E32801"/>
    <w:rsid w:val="00E3362D"/>
    <w:rsid w:val="00E33CB3"/>
    <w:rsid w:val="00E34A8C"/>
    <w:rsid w:val="00E3519F"/>
    <w:rsid w:val="00E36465"/>
    <w:rsid w:val="00E4121C"/>
    <w:rsid w:val="00E43574"/>
    <w:rsid w:val="00E45F59"/>
    <w:rsid w:val="00E4795E"/>
    <w:rsid w:val="00E50061"/>
    <w:rsid w:val="00E500CA"/>
    <w:rsid w:val="00E506F9"/>
    <w:rsid w:val="00E50A98"/>
    <w:rsid w:val="00E5108C"/>
    <w:rsid w:val="00E51522"/>
    <w:rsid w:val="00E51695"/>
    <w:rsid w:val="00E52378"/>
    <w:rsid w:val="00E526B7"/>
    <w:rsid w:val="00E5413C"/>
    <w:rsid w:val="00E5437D"/>
    <w:rsid w:val="00E5452E"/>
    <w:rsid w:val="00E577C0"/>
    <w:rsid w:val="00E6105E"/>
    <w:rsid w:val="00E61BD8"/>
    <w:rsid w:val="00E61CB3"/>
    <w:rsid w:val="00E621E7"/>
    <w:rsid w:val="00E62B57"/>
    <w:rsid w:val="00E62D2C"/>
    <w:rsid w:val="00E64537"/>
    <w:rsid w:val="00E65374"/>
    <w:rsid w:val="00E6538B"/>
    <w:rsid w:val="00E6596A"/>
    <w:rsid w:val="00E70227"/>
    <w:rsid w:val="00E71221"/>
    <w:rsid w:val="00E712F5"/>
    <w:rsid w:val="00E71D0B"/>
    <w:rsid w:val="00E731D8"/>
    <w:rsid w:val="00E733D0"/>
    <w:rsid w:val="00E74277"/>
    <w:rsid w:val="00E757B5"/>
    <w:rsid w:val="00E7719F"/>
    <w:rsid w:val="00E77469"/>
    <w:rsid w:val="00E778A7"/>
    <w:rsid w:val="00E814AC"/>
    <w:rsid w:val="00E81CE1"/>
    <w:rsid w:val="00E83216"/>
    <w:rsid w:val="00E84873"/>
    <w:rsid w:val="00E84C5B"/>
    <w:rsid w:val="00E86194"/>
    <w:rsid w:val="00E8619A"/>
    <w:rsid w:val="00E86F9A"/>
    <w:rsid w:val="00E8753A"/>
    <w:rsid w:val="00E9149C"/>
    <w:rsid w:val="00E91A89"/>
    <w:rsid w:val="00E92009"/>
    <w:rsid w:val="00E92773"/>
    <w:rsid w:val="00E93349"/>
    <w:rsid w:val="00E93D80"/>
    <w:rsid w:val="00E94070"/>
    <w:rsid w:val="00E940F6"/>
    <w:rsid w:val="00E942B6"/>
    <w:rsid w:val="00E9433B"/>
    <w:rsid w:val="00E94387"/>
    <w:rsid w:val="00E9457F"/>
    <w:rsid w:val="00E94985"/>
    <w:rsid w:val="00E96792"/>
    <w:rsid w:val="00E97339"/>
    <w:rsid w:val="00E97385"/>
    <w:rsid w:val="00E9750A"/>
    <w:rsid w:val="00E978BF"/>
    <w:rsid w:val="00E97B52"/>
    <w:rsid w:val="00EA023D"/>
    <w:rsid w:val="00EA0D01"/>
    <w:rsid w:val="00EA1596"/>
    <w:rsid w:val="00EA162D"/>
    <w:rsid w:val="00EA18A0"/>
    <w:rsid w:val="00EA2472"/>
    <w:rsid w:val="00EA2EE6"/>
    <w:rsid w:val="00EA332E"/>
    <w:rsid w:val="00EA455C"/>
    <w:rsid w:val="00EA4B80"/>
    <w:rsid w:val="00EA679B"/>
    <w:rsid w:val="00EA6D60"/>
    <w:rsid w:val="00EA7C3E"/>
    <w:rsid w:val="00EB0354"/>
    <w:rsid w:val="00EB1315"/>
    <w:rsid w:val="00EB4260"/>
    <w:rsid w:val="00EB48D1"/>
    <w:rsid w:val="00EB5671"/>
    <w:rsid w:val="00EB59AB"/>
    <w:rsid w:val="00EB60FF"/>
    <w:rsid w:val="00EB63A5"/>
    <w:rsid w:val="00EB6874"/>
    <w:rsid w:val="00EB7434"/>
    <w:rsid w:val="00EC06B5"/>
    <w:rsid w:val="00EC1ABA"/>
    <w:rsid w:val="00EC2008"/>
    <w:rsid w:val="00EC2598"/>
    <w:rsid w:val="00EC29BD"/>
    <w:rsid w:val="00EC2F12"/>
    <w:rsid w:val="00EC300D"/>
    <w:rsid w:val="00EC357E"/>
    <w:rsid w:val="00EC394A"/>
    <w:rsid w:val="00EC3A50"/>
    <w:rsid w:val="00EC3B11"/>
    <w:rsid w:val="00EC42A4"/>
    <w:rsid w:val="00EC57F3"/>
    <w:rsid w:val="00EC6300"/>
    <w:rsid w:val="00EC6A3B"/>
    <w:rsid w:val="00EC6CC4"/>
    <w:rsid w:val="00EC78B8"/>
    <w:rsid w:val="00EC7958"/>
    <w:rsid w:val="00EC7AA5"/>
    <w:rsid w:val="00ED0970"/>
    <w:rsid w:val="00ED0997"/>
    <w:rsid w:val="00ED136D"/>
    <w:rsid w:val="00ED2E08"/>
    <w:rsid w:val="00ED4097"/>
    <w:rsid w:val="00ED522D"/>
    <w:rsid w:val="00ED67B1"/>
    <w:rsid w:val="00ED69D3"/>
    <w:rsid w:val="00ED6C88"/>
    <w:rsid w:val="00EE048E"/>
    <w:rsid w:val="00EE0B63"/>
    <w:rsid w:val="00EE1409"/>
    <w:rsid w:val="00EE25C0"/>
    <w:rsid w:val="00EE28B9"/>
    <w:rsid w:val="00EE3ECA"/>
    <w:rsid w:val="00EE3FF2"/>
    <w:rsid w:val="00EE462C"/>
    <w:rsid w:val="00EE4FA3"/>
    <w:rsid w:val="00EE5215"/>
    <w:rsid w:val="00EE541D"/>
    <w:rsid w:val="00EE587A"/>
    <w:rsid w:val="00EE6011"/>
    <w:rsid w:val="00EE6076"/>
    <w:rsid w:val="00EF0EA7"/>
    <w:rsid w:val="00EF14A1"/>
    <w:rsid w:val="00EF1CE5"/>
    <w:rsid w:val="00EF229E"/>
    <w:rsid w:val="00EF45ED"/>
    <w:rsid w:val="00EF4945"/>
    <w:rsid w:val="00EF5AC7"/>
    <w:rsid w:val="00EF6AF9"/>
    <w:rsid w:val="00EF6B4D"/>
    <w:rsid w:val="00EF6DE8"/>
    <w:rsid w:val="00F00468"/>
    <w:rsid w:val="00F0469D"/>
    <w:rsid w:val="00F04BB5"/>
    <w:rsid w:val="00F05329"/>
    <w:rsid w:val="00F064BE"/>
    <w:rsid w:val="00F108A4"/>
    <w:rsid w:val="00F109BD"/>
    <w:rsid w:val="00F112ED"/>
    <w:rsid w:val="00F11E5E"/>
    <w:rsid w:val="00F11EDE"/>
    <w:rsid w:val="00F12EB2"/>
    <w:rsid w:val="00F14111"/>
    <w:rsid w:val="00F142E8"/>
    <w:rsid w:val="00F155C5"/>
    <w:rsid w:val="00F15BCC"/>
    <w:rsid w:val="00F166EB"/>
    <w:rsid w:val="00F16EC6"/>
    <w:rsid w:val="00F17529"/>
    <w:rsid w:val="00F224C7"/>
    <w:rsid w:val="00F2329C"/>
    <w:rsid w:val="00F23EC5"/>
    <w:rsid w:val="00F24869"/>
    <w:rsid w:val="00F249F7"/>
    <w:rsid w:val="00F25E1D"/>
    <w:rsid w:val="00F30EE2"/>
    <w:rsid w:val="00F31F85"/>
    <w:rsid w:val="00F32022"/>
    <w:rsid w:val="00F3235E"/>
    <w:rsid w:val="00F32FBC"/>
    <w:rsid w:val="00F33CB9"/>
    <w:rsid w:val="00F349B3"/>
    <w:rsid w:val="00F34C84"/>
    <w:rsid w:val="00F35911"/>
    <w:rsid w:val="00F359A4"/>
    <w:rsid w:val="00F35C49"/>
    <w:rsid w:val="00F35C8A"/>
    <w:rsid w:val="00F36BB8"/>
    <w:rsid w:val="00F37F64"/>
    <w:rsid w:val="00F424ED"/>
    <w:rsid w:val="00F43191"/>
    <w:rsid w:val="00F434B5"/>
    <w:rsid w:val="00F45C2B"/>
    <w:rsid w:val="00F45C2F"/>
    <w:rsid w:val="00F46576"/>
    <w:rsid w:val="00F46E46"/>
    <w:rsid w:val="00F470A7"/>
    <w:rsid w:val="00F47C01"/>
    <w:rsid w:val="00F50017"/>
    <w:rsid w:val="00F50068"/>
    <w:rsid w:val="00F5015F"/>
    <w:rsid w:val="00F50A11"/>
    <w:rsid w:val="00F50D9F"/>
    <w:rsid w:val="00F52408"/>
    <w:rsid w:val="00F5392C"/>
    <w:rsid w:val="00F53C6A"/>
    <w:rsid w:val="00F55123"/>
    <w:rsid w:val="00F5591A"/>
    <w:rsid w:val="00F55AA7"/>
    <w:rsid w:val="00F55C07"/>
    <w:rsid w:val="00F5628A"/>
    <w:rsid w:val="00F571AE"/>
    <w:rsid w:val="00F5748E"/>
    <w:rsid w:val="00F57BC9"/>
    <w:rsid w:val="00F60E3A"/>
    <w:rsid w:val="00F60FE2"/>
    <w:rsid w:val="00F62A53"/>
    <w:rsid w:val="00F64489"/>
    <w:rsid w:val="00F64902"/>
    <w:rsid w:val="00F64A05"/>
    <w:rsid w:val="00F64E70"/>
    <w:rsid w:val="00F64F4C"/>
    <w:rsid w:val="00F65833"/>
    <w:rsid w:val="00F6658F"/>
    <w:rsid w:val="00F66E93"/>
    <w:rsid w:val="00F70B33"/>
    <w:rsid w:val="00F72387"/>
    <w:rsid w:val="00F72ADF"/>
    <w:rsid w:val="00F72B95"/>
    <w:rsid w:val="00F72E86"/>
    <w:rsid w:val="00F7306A"/>
    <w:rsid w:val="00F732CB"/>
    <w:rsid w:val="00F73971"/>
    <w:rsid w:val="00F740CC"/>
    <w:rsid w:val="00F74FF0"/>
    <w:rsid w:val="00F762CD"/>
    <w:rsid w:val="00F7654D"/>
    <w:rsid w:val="00F76E57"/>
    <w:rsid w:val="00F7729D"/>
    <w:rsid w:val="00F7764C"/>
    <w:rsid w:val="00F80595"/>
    <w:rsid w:val="00F80DF1"/>
    <w:rsid w:val="00F81253"/>
    <w:rsid w:val="00F818FC"/>
    <w:rsid w:val="00F833C1"/>
    <w:rsid w:val="00F84415"/>
    <w:rsid w:val="00F8507E"/>
    <w:rsid w:val="00F85CD5"/>
    <w:rsid w:val="00F86843"/>
    <w:rsid w:val="00F868C0"/>
    <w:rsid w:val="00F9024B"/>
    <w:rsid w:val="00F90314"/>
    <w:rsid w:val="00F907A7"/>
    <w:rsid w:val="00F91FE8"/>
    <w:rsid w:val="00F92613"/>
    <w:rsid w:val="00F936CC"/>
    <w:rsid w:val="00F93A50"/>
    <w:rsid w:val="00F93E9A"/>
    <w:rsid w:val="00F948D3"/>
    <w:rsid w:val="00F94BFF"/>
    <w:rsid w:val="00F95C37"/>
    <w:rsid w:val="00F979D7"/>
    <w:rsid w:val="00FA49D5"/>
    <w:rsid w:val="00FA5246"/>
    <w:rsid w:val="00FA6DBD"/>
    <w:rsid w:val="00FA7FF3"/>
    <w:rsid w:val="00FB042C"/>
    <w:rsid w:val="00FB0784"/>
    <w:rsid w:val="00FB095F"/>
    <w:rsid w:val="00FB0A6B"/>
    <w:rsid w:val="00FB169B"/>
    <w:rsid w:val="00FB29A5"/>
    <w:rsid w:val="00FB427E"/>
    <w:rsid w:val="00FB45DB"/>
    <w:rsid w:val="00FB56D1"/>
    <w:rsid w:val="00FB589E"/>
    <w:rsid w:val="00FC2A5C"/>
    <w:rsid w:val="00FC2B58"/>
    <w:rsid w:val="00FC2DAC"/>
    <w:rsid w:val="00FC2EA7"/>
    <w:rsid w:val="00FC46EE"/>
    <w:rsid w:val="00FC4D64"/>
    <w:rsid w:val="00FC5360"/>
    <w:rsid w:val="00FC6CEB"/>
    <w:rsid w:val="00FC7829"/>
    <w:rsid w:val="00FD02BA"/>
    <w:rsid w:val="00FD084B"/>
    <w:rsid w:val="00FD133B"/>
    <w:rsid w:val="00FD157E"/>
    <w:rsid w:val="00FD2005"/>
    <w:rsid w:val="00FD312F"/>
    <w:rsid w:val="00FD3279"/>
    <w:rsid w:val="00FD388C"/>
    <w:rsid w:val="00FD47B6"/>
    <w:rsid w:val="00FD4CA7"/>
    <w:rsid w:val="00FD5981"/>
    <w:rsid w:val="00FD5E60"/>
    <w:rsid w:val="00FD6B90"/>
    <w:rsid w:val="00FD6E53"/>
    <w:rsid w:val="00FD7607"/>
    <w:rsid w:val="00FE0774"/>
    <w:rsid w:val="00FE2352"/>
    <w:rsid w:val="00FE2528"/>
    <w:rsid w:val="00FE3E19"/>
    <w:rsid w:val="00FE4191"/>
    <w:rsid w:val="00FE5E14"/>
    <w:rsid w:val="00FE65B3"/>
    <w:rsid w:val="00FE6C03"/>
    <w:rsid w:val="00FE6D9B"/>
    <w:rsid w:val="00FF0EE2"/>
    <w:rsid w:val="00FF24F1"/>
    <w:rsid w:val="00FF2819"/>
    <w:rsid w:val="00FF2E3E"/>
    <w:rsid w:val="00FF3498"/>
    <w:rsid w:val="00FF4299"/>
    <w:rsid w:val="00FF4DCF"/>
    <w:rsid w:val="00FF4E89"/>
    <w:rsid w:val="00FF4EF0"/>
    <w:rsid w:val="00FF5259"/>
    <w:rsid w:val="00FF66A7"/>
    <w:rsid w:val="00FF6A5B"/>
    <w:rsid w:val="00FF6D94"/>
    <w:rsid w:val="00FF724E"/>
    <w:rsid w:val="00FF7718"/>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62828,#a32638"/>
    </o:shapedefaults>
    <o:shapelayout v:ext="edit">
      <o:idmap v:ext="edit" data="1"/>
    </o:shapelayout>
  </w:shapeDefaults>
  <w:decimalSymbol w:val="."/>
  <w:listSeparator w:val=","/>
  <w14:docId w14:val="30D624C0"/>
  <w15:chartTrackingRefBased/>
  <w15:docId w15:val="{A70B038C-2DA9-494C-B0B5-BC4CA425C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700F"/>
    <w:pPr>
      <w:spacing w:after="120"/>
      <w:jc w:val="both"/>
    </w:pPr>
    <w:rPr>
      <w:rFonts w:ascii="Arial" w:hAnsi="Arial"/>
      <w:color w:val="000000" w:themeColor="text1"/>
      <w:szCs w:val="24"/>
    </w:rPr>
  </w:style>
  <w:style w:type="paragraph" w:styleId="Heading1">
    <w:name w:val="heading 1"/>
    <w:basedOn w:val="Normal"/>
    <w:next w:val="Normal"/>
    <w:autoRedefine/>
    <w:qFormat/>
    <w:rsid w:val="00074109"/>
    <w:pPr>
      <w:pageBreakBefore/>
      <w:tabs>
        <w:tab w:val="left" w:pos="720"/>
        <w:tab w:val="left" w:pos="2340"/>
        <w:tab w:val="left" w:pos="3420"/>
        <w:tab w:val="left" w:pos="4500"/>
        <w:tab w:val="left" w:pos="5580"/>
        <w:tab w:val="left" w:pos="6660"/>
        <w:tab w:val="left" w:pos="7740"/>
      </w:tabs>
      <w:spacing w:before="240"/>
      <w:jc w:val="center"/>
      <w:outlineLvl w:val="0"/>
    </w:pPr>
    <w:rPr>
      <w:rFonts w:ascii="Arial Bold" w:hAnsi="Arial Bold"/>
      <w:b/>
      <w:caps/>
      <w:color w:val="DB0029"/>
      <w:sz w:val="22"/>
      <w:szCs w:val="20"/>
    </w:rPr>
  </w:style>
  <w:style w:type="paragraph" w:styleId="Heading2">
    <w:name w:val="heading 2"/>
    <w:basedOn w:val="Normal"/>
    <w:next w:val="Normal"/>
    <w:link w:val="Heading2Char"/>
    <w:autoRedefine/>
    <w:qFormat/>
    <w:rsid w:val="009B0245"/>
    <w:pPr>
      <w:keepNext/>
      <w:pBdr>
        <w:top w:val="single" w:sz="18" w:space="1" w:color="DBDBDB"/>
        <w:left w:val="single" w:sz="18" w:space="4" w:color="DBDBDB"/>
        <w:bottom w:val="single" w:sz="18" w:space="1" w:color="DBDBDB"/>
        <w:right w:val="single" w:sz="18" w:space="4" w:color="DBDBDB"/>
      </w:pBdr>
      <w:shd w:val="clear" w:color="auto" w:fill="DBDBDB"/>
      <w:spacing w:after="60"/>
      <w:outlineLvl w:val="1"/>
    </w:pPr>
    <w:rPr>
      <w:rFonts w:cs="Arial"/>
      <w:bCs/>
      <w:iCs/>
      <w:caps/>
      <w:spacing w:val="20"/>
      <w:szCs w:val="20"/>
    </w:rPr>
  </w:style>
  <w:style w:type="paragraph" w:styleId="Heading3">
    <w:name w:val="heading 3"/>
    <w:basedOn w:val="Normal"/>
    <w:next w:val="Normal"/>
    <w:link w:val="Heading3Char"/>
    <w:autoRedefine/>
    <w:qFormat/>
    <w:rsid w:val="00074109"/>
    <w:pPr>
      <w:keepNext/>
      <w:spacing w:before="240" w:after="60"/>
      <w:outlineLvl w:val="2"/>
    </w:pPr>
    <w:rPr>
      <w:rFonts w:ascii="Arial Bold" w:hAnsi="Arial Bold" w:cs="Arial"/>
      <w:b/>
      <w:bCs/>
      <w:caps/>
      <w:color w:val="auto"/>
      <w:szCs w:val="26"/>
    </w:rPr>
  </w:style>
  <w:style w:type="paragraph" w:styleId="Heading4">
    <w:name w:val="heading 4"/>
    <w:basedOn w:val="Normal"/>
    <w:next w:val="Normal"/>
    <w:qFormat/>
    <w:rsid w:val="00074109"/>
    <w:pPr>
      <w:keepNext/>
      <w:spacing w:before="240" w:after="60"/>
      <w:outlineLvl w:val="3"/>
    </w:pPr>
    <w:rPr>
      <w:b/>
      <w:bCs/>
      <w:sz w:val="28"/>
      <w:szCs w:val="28"/>
    </w:rPr>
  </w:style>
  <w:style w:type="paragraph" w:styleId="Heading5">
    <w:name w:val="heading 5"/>
    <w:basedOn w:val="Normal"/>
    <w:next w:val="Normal"/>
    <w:qFormat/>
    <w:rsid w:val="00074109"/>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B0245"/>
    <w:rPr>
      <w:rFonts w:ascii="Arial" w:hAnsi="Arial" w:cs="Arial"/>
      <w:bCs/>
      <w:iCs/>
      <w:caps/>
      <w:color w:val="000000" w:themeColor="text1"/>
      <w:spacing w:val="20"/>
      <w:shd w:val="clear" w:color="auto" w:fill="DBDBDB"/>
    </w:rPr>
  </w:style>
  <w:style w:type="character" w:customStyle="1" w:styleId="Heading3Char">
    <w:name w:val="Heading 3 Char"/>
    <w:link w:val="Heading3"/>
    <w:rsid w:val="00074109"/>
    <w:rPr>
      <w:rFonts w:ascii="Arial Bold" w:hAnsi="Arial Bold" w:cs="Arial"/>
      <w:b/>
      <w:bCs/>
      <w:caps/>
      <w:szCs w:val="26"/>
    </w:rPr>
  </w:style>
  <w:style w:type="paragraph" w:styleId="Header">
    <w:name w:val="header"/>
    <w:basedOn w:val="Normal"/>
    <w:rsid w:val="00BF3342"/>
    <w:pPr>
      <w:tabs>
        <w:tab w:val="center" w:pos="4320"/>
        <w:tab w:val="right" w:pos="8640"/>
      </w:tabs>
    </w:pPr>
  </w:style>
  <w:style w:type="paragraph" w:styleId="Footer">
    <w:name w:val="footer"/>
    <w:basedOn w:val="Normal"/>
    <w:rsid w:val="00BF3342"/>
    <w:pPr>
      <w:tabs>
        <w:tab w:val="center" w:pos="4320"/>
        <w:tab w:val="right" w:pos="8640"/>
      </w:tabs>
    </w:pPr>
  </w:style>
  <w:style w:type="paragraph" w:styleId="TOC1">
    <w:name w:val="toc 1"/>
    <w:basedOn w:val="Normal"/>
    <w:next w:val="Normal"/>
    <w:autoRedefine/>
    <w:uiPriority w:val="39"/>
    <w:rsid w:val="00EC357E"/>
    <w:rPr>
      <w:rFonts w:ascii="Arial Bold" w:hAnsi="Arial Bold"/>
      <w:b/>
      <w:bCs/>
      <w:caps/>
      <w:color w:val="DB0029"/>
      <w:szCs w:val="20"/>
    </w:rPr>
  </w:style>
  <w:style w:type="character" w:styleId="PageNumber">
    <w:name w:val="page number"/>
    <w:basedOn w:val="DefaultParagraphFont"/>
    <w:rsid w:val="000C429B"/>
  </w:style>
  <w:style w:type="paragraph" w:styleId="TOC2">
    <w:name w:val="toc 2"/>
    <w:basedOn w:val="Normal"/>
    <w:next w:val="Normal"/>
    <w:autoRedefine/>
    <w:uiPriority w:val="39"/>
    <w:rsid w:val="00EC357E"/>
    <w:pPr>
      <w:ind w:left="200"/>
    </w:pPr>
    <w:rPr>
      <w:i/>
      <w:iCs/>
      <w:caps/>
      <w:szCs w:val="20"/>
    </w:rPr>
  </w:style>
  <w:style w:type="paragraph" w:styleId="TOC3">
    <w:name w:val="toc 3"/>
    <w:basedOn w:val="Normal"/>
    <w:next w:val="Normal"/>
    <w:autoRedefine/>
    <w:uiPriority w:val="39"/>
    <w:rsid w:val="00EC357E"/>
    <w:pPr>
      <w:ind w:left="400"/>
    </w:pPr>
    <w:rPr>
      <w:caps/>
      <w:szCs w:val="20"/>
    </w:rPr>
  </w:style>
  <w:style w:type="paragraph" w:styleId="TOC4">
    <w:name w:val="toc 4"/>
    <w:basedOn w:val="Normal"/>
    <w:next w:val="Normal"/>
    <w:autoRedefine/>
    <w:semiHidden/>
    <w:rsid w:val="000C429B"/>
    <w:pPr>
      <w:ind w:left="600"/>
    </w:pPr>
    <w:rPr>
      <w:szCs w:val="20"/>
    </w:rPr>
  </w:style>
  <w:style w:type="paragraph" w:styleId="TOC5">
    <w:name w:val="toc 5"/>
    <w:basedOn w:val="Normal"/>
    <w:next w:val="Normal"/>
    <w:autoRedefine/>
    <w:semiHidden/>
    <w:rsid w:val="000C429B"/>
    <w:pPr>
      <w:ind w:left="800"/>
    </w:pPr>
    <w:rPr>
      <w:szCs w:val="20"/>
    </w:rPr>
  </w:style>
  <w:style w:type="paragraph" w:customStyle="1" w:styleId="TableHeader">
    <w:name w:val="Table Header"/>
    <w:basedOn w:val="Normal"/>
    <w:next w:val="Normal"/>
    <w:rsid w:val="000623D8"/>
    <w:pPr>
      <w:jc w:val="center"/>
    </w:pPr>
    <w:rPr>
      <w:b/>
      <w:bCs/>
    </w:rPr>
  </w:style>
  <w:style w:type="table" w:customStyle="1" w:styleId="Table">
    <w:name w:val="Table"/>
    <w:basedOn w:val="TableNormal"/>
    <w:rsid w:val="00DD2B6C"/>
    <w:pPr>
      <w:keepLines/>
      <w:jc w:val="both"/>
    </w:pPr>
    <w:rPr>
      <w:rFonts w:ascii="Arial" w:hAnsi="Arial"/>
    </w:rPr>
    <w:tblPr>
      <w:tblInd w:w="28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14" w:type="dxa"/>
        <w:left w:w="115" w:type="dxa"/>
        <w:bottom w:w="14" w:type="dxa"/>
        <w:right w:w="115" w:type="dxa"/>
      </w:tblCellMar>
    </w:tblPr>
    <w:trPr>
      <w:cantSplit/>
    </w:trPr>
    <w:tcPr>
      <w:shd w:val="clear" w:color="auto" w:fill="D9D9D9"/>
      <w:vAlign w:val="center"/>
    </w:tcPr>
    <w:tblStylePr w:type="firstRow">
      <w:pPr>
        <w:jc w:val="center"/>
      </w:pPr>
      <w:rPr>
        <w:rFonts w:ascii="Arial" w:hAnsi="Arial"/>
        <w:b/>
        <w:sz w:val="20"/>
      </w:rPr>
    </w:tblStylePr>
  </w:style>
  <w:style w:type="paragraph" w:customStyle="1" w:styleId="FTableText">
    <w:name w:val="FTableText"/>
    <w:basedOn w:val="Normal"/>
    <w:link w:val="FTableTextChar"/>
    <w:rsid w:val="00F7764C"/>
    <w:pPr>
      <w:spacing w:line="220" w:lineRule="exact"/>
    </w:pPr>
    <w:rPr>
      <w:rFonts w:ascii="Frutiger LT Std 55 Roman" w:eastAsia="Times" w:hAnsi="Frutiger LT Std 55 Roman"/>
      <w:caps/>
      <w:sz w:val="16"/>
      <w:szCs w:val="16"/>
    </w:rPr>
  </w:style>
  <w:style w:type="character" w:customStyle="1" w:styleId="FTableTextChar">
    <w:name w:val="FTableText Char"/>
    <w:link w:val="FTableText"/>
    <w:rsid w:val="00813D5D"/>
    <w:rPr>
      <w:rFonts w:ascii="Frutiger LT Std 55 Roman" w:eastAsia="Times" w:hAnsi="Frutiger LT Std 55 Roman"/>
      <w:caps/>
      <w:color w:val="000000" w:themeColor="text1"/>
      <w:sz w:val="16"/>
      <w:szCs w:val="16"/>
    </w:rPr>
  </w:style>
  <w:style w:type="paragraph" w:styleId="TOC6">
    <w:name w:val="toc 6"/>
    <w:basedOn w:val="Normal"/>
    <w:next w:val="Normal"/>
    <w:autoRedefine/>
    <w:semiHidden/>
    <w:rsid w:val="000C429B"/>
    <w:pPr>
      <w:ind w:left="1000"/>
    </w:pPr>
    <w:rPr>
      <w:szCs w:val="20"/>
    </w:rPr>
  </w:style>
  <w:style w:type="paragraph" w:styleId="TOC7">
    <w:name w:val="toc 7"/>
    <w:basedOn w:val="Normal"/>
    <w:next w:val="Normal"/>
    <w:autoRedefine/>
    <w:semiHidden/>
    <w:rsid w:val="000C429B"/>
    <w:pPr>
      <w:ind w:left="1200"/>
    </w:pPr>
    <w:rPr>
      <w:szCs w:val="20"/>
    </w:rPr>
  </w:style>
  <w:style w:type="paragraph" w:styleId="TOC8">
    <w:name w:val="toc 8"/>
    <w:basedOn w:val="Normal"/>
    <w:next w:val="Normal"/>
    <w:autoRedefine/>
    <w:semiHidden/>
    <w:rsid w:val="000C429B"/>
    <w:pPr>
      <w:ind w:left="1400"/>
    </w:pPr>
    <w:rPr>
      <w:szCs w:val="20"/>
    </w:rPr>
  </w:style>
  <w:style w:type="paragraph" w:styleId="TOC9">
    <w:name w:val="toc 9"/>
    <w:basedOn w:val="Normal"/>
    <w:next w:val="Normal"/>
    <w:autoRedefine/>
    <w:semiHidden/>
    <w:rsid w:val="000C429B"/>
    <w:pPr>
      <w:ind w:left="1600"/>
    </w:pPr>
    <w:rPr>
      <w:szCs w:val="20"/>
    </w:rPr>
  </w:style>
  <w:style w:type="character" w:styleId="Hyperlink">
    <w:name w:val="Hyperlink"/>
    <w:uiPriority w:val="99"/>
    <w:rsid w:val="000C429B"/>
    <w:rPr>
      <w:color w:val="0000FF"/>
      <w:u w:val="single"/>
    </w:rPr>
  </w:style>
  <w:style w:type="paragraph" w:styleId="NormalWeb">
    <w:name w:val="Normal (Web)"/>
    <w:basedOn w:val="Normal"/>
    <w:rsid w:val="000C429B"/>
    <w:pPr>
      <w:spacing w:before="100" w:beforeAutospacing="1" w:after="100" w:afterAutospacing="1"/>
    </w:pPr>
  </w:style>
  <w:style w:type="paragraph" w:styleId="PlainText">
    <w:name w:val="Plain Text"/>
    <w:basedOn w:val="Normal"/>
    <w:rsid w:val="00541A5E"/>
    <w:pPr>
      <w:jc w:val="left"/>
    </w:pPr>
    <w:rPr>
      <w:rFonts w:ascii="Courier New" w:hAnsi="Courier New" w:cs="Courier New"/>
      <w:szCs w:val="20"/>
    </w:rPr>
  </w:style>
  <w:style w:type="paragraph" w:customStyle="1" w:styleId="Figures">
    <w:name w:val="Figures"/>
    <w:basedOn w:val="Normal"/>
    <w:next w:val="Normal"/>
    <w:rsid w:val="00B51140"/>
    <w:pPr>
      <w:keepNext/>
    </w:pPr>
    <w:rPr>
      <w:rFonts w:cs="Arial"/>
      <w:b/>
      <w:i/>
      <w:color w:val="DB0029"/>
    </w:rPr>
  </w:style>
  <w:style w:type="paragraph" w:styleId="TableofFigures">
    <w:name w:val="table of figures"/>
    <w:basedOn w:val="Normal"/>
    <w:next w:val="Normal"/>
    <w:uiPriority w:val="99"/>
    <w:rsid w:val="000C429B"/>
    <w:rPr>
      <w:szCs w:val="20"/>
    </w:rPr>
  </w:style>
  <w:style w:type="character" w:customStyle="1" w:styleId="ReportTitle">
    <w:name w:val="Report Title"/>
    <w:rsid w:val="00541A5E"/>
    <w:rPr>
      <w:rFonts w:ascii="Arial" w:hAnsi="Arial"/>
      <w:b/>
      <w:bCs/>
      <w:color w:val="D62828"/>
      <w:sz w:val="40"/>
    </w:rPr>
  </w:style>
  <w:style w:type="table" w:customStyle="1" w:styleId="Table-Output">
    <w:name w:val="Table - Output"/>
    <w:basedOn w:val="TableNormal"/>
    <w:rsid w:val="0066031F"/>
    <w:pPr>
      <w:suppressAutoHyphens/>
    </w:pPr>
    <w:tblPr>
      <w:tblInd w:w="288" w:type="dxa"/>
      <w:tblBorders>
        <w:top w:val="single" w:sz="4" w:space="0" w:color="808080"/>
        <w:left w:val="single" w:sz="4" w:space="0" w:color="808080"/>
        <w:bottom w:val="single" w:sz="4" w:space="0" w:color="808080"/>
        <w:right w:val="single" w:sz="4" w:space="0" w:color="808080"/>
      </w:tblBorders>
      <w:tblCellMar>
        <w:top w:w="14" w:type="dxa"/>
        <w:left w:w="115" w:type="dxa"/>
        <w:bottom w:w="14" w:type="dxa"/>
        <w:right w:w="115" w:type="dxa"/>
      </w:tblCellMar>
    </w:tblPr>
    <w:tcPr>
      <w:shd w:val="clear" w:color="auto" w:fill="D9D9D9"/>
    </w:tcPr>
  </w:style>
  <w:style w:type="paragraph" w:styleId="z-TopofForm">
    <w:name w:val="HTML Top of Form"/>
    <w:basedOn w:val="Normal"/>
    <w:next w:val="Normal"/>
    <w:hidden/>
    <w:rsid w:val="000C429B"/>
    <w:pPr>
      <w:pBdr>
        <w:bottom w:val="single" w:sz="6" w:space="1" w:color="auto"/>
      </w:pBdr>
      <w:jc w:val="center"/>
    </w:pPr>
    <w:rPr>
      <w:rFonts w:cs="Arial"/>
      <w:vanish/>
      <w:sz w:val="16"/>
      <w:szCs w:val="16"/>
    </w:rPr>
  </w:style>
  <w:style w:type="paragraph" w:styleId="z-BottomofForm">
    <w:name w:val="HTML Bottom of Form"/>
    <w:basedOn w:val="Normal"/>
    <w:next w:val="Normal"/>
    <w:hidden/>
    <w:rsid w:val="000C429B"/>
    <w:pPr>
      <w:pBdr>
        <w:top w:val="single" w:sz="6" w:space="1" w:color="auto"/>
      </w:pBdr>
      <w:jc w:val="center"/>
    </w:pPr>
    <w:rPr>
      <w:rFonts w:cs="Arial"/>
      <w:vanish/>
      <w:sz w:val="16"/>
      <w:szCs w:val="16"/>
    </w:rPr>
  </w:style>
  <w:style w:type="paragraph" w:styleId="BalloonText">
    <w:name w:val="Balloon Text"/>
    <w:basedOn w:val="Normal"/>
    <w:semiHidden/>
    <w:rsid w:val="000C429B"/>
    <w:rPr>
      <w:rFonts w:ascii="Tahoma" w:hAnsi="Tahoma" w:cs="Tahoma"/>
      <w:sz w:val="16"/>
      <w:szCs w:val="16"/>
    </w:rPr>
  </w:style>
  <w:style w:type="paragraph" w:customStyle="1" w:styleId="ReportDetails">
    <w:name w:val="Report Details"/>
    <w:basedOn w:val="Normal"/>
    <w:rsid w:val="00541A5E"/>
    <w:pPr>
      <w:ind w:right="180"/>
      <w:jc w:val="right"/>
    </w:pPr>
    <w:rPr>
      <w:color w:val="FFFFFF"/>
      <w:sz w:val="28"/>
      <w:szCs w:val="20"/>
    </w:rPr>
  </w:style>
  <w:style w:type="paragraph" w:customStyle="1" w:styleId="PreformattedText">
    <w:name w:val="Preformatted Text"/>
    <w:basedOn w:val="Normal"/>
    <w:rsid w:val="00044C4B"/>
    <w:pPr>
      <w:widowControl w:val="0"/>
      <w:suppressAutoHyphens/>
      <w:jc w:val="left"/>
    </w:pPr>
    <w:rPr>
      <w:rFonts w:ascii="Bitstream Vera Sans Mono" w:eastAsia="Bitstream Vera Sans Mono" w:hAnsi="Bitstream Vera Sans Mono" w:cs="Bitstream Vera Sans Mono"/>
      <w:szCs w:val="20"/>
    </w:rPr>
  </w:style>
  <w:style w:type="paragraph" w:styleId="BodyText">
    <w:name w:val="Body Text"/>
    <w:basedOn w:val="Normal"/>
    <w:rsid w:val="000C429B"/>
    <w:pPr>
      <w:widowControl w:val="0"/>
      <w:suppressAutoHyphens/>
    </w:pPr>
    <w:rPr>
      <w:rFonts w:ascii="Nimbus Roman No9 L" w:eastAsia="Bitstream Vera Sans" w:hAnsi="Nimbus Roman No9 L"/>
    </w:rPr>
  </w:style>
  <w:style w:type="character" w:styleId="FollowedHyperlink">
    <w:name w:val="FollowedHyperlink"/>
    <w:uiPriority w:val="99"/>
    <w:semiHidden/>
    <w:rsid w:val="000C429B"/>
    <w:rPr>
      <w:color w:val="800080"/>
      <w:u w:val="single"/>
    </w:rPr>
  </w:style>
  <w:style w:type="paragraph" w:customStyle="1" w:styleId="Score">
    <w:name w:val="Score"/>
    <w:basedOn w:val="Normal"/>
    <w:next w:val="Normal"/>
    <w:rsid w:val="00774678"/>
    <w:pPr>
      <w:jc w:val="center"/>
    </w:pPr>
    <w:rPr>
      <w:bCs/>
      <w:caps/>
      <w:sz w:val="24"/>
    </w:rPr>
  </w:style>
  <w:style w:type="table" w:styleId="TableGrid">
    <w:name w:val="Table Grid"/>
    <w:basedOn w:val="TableNormal"/>
    <w:rsid w:val="008D4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4109"/>
    <w:pPr>
      <w:spacing w:line="276" w:lineRule="auto"/>
      <w:ind w:left="720"/>
      <w:contextualSpacing/>
      <w:jc w:val="left"/>
    </w:pPr>
    <w:rPr>
      <w:rFonts w:ascii="Calibri" w:eastAsia="Calibri" w:hAnsi="Calibri"/>
      <w:sz w:val="22"/>
      <w:szCs w:val="22"/>
    </w:rPr>
  </w:style>
  <w:style w:type="paragraph" w:styleId="Caption">
    <w:name w:val="caption"/>
    <w:basedOn w:val="Normal"/>
    <w:next w:val="Normal"/>
    <w:autoRedefine/>
    <w:unhideWhenUsed/>
    <w:qFormat/>
    <w:rsid w:val="00235277"/>
    <w:rPr>
      <w:b/>
      <w:bCs/>
      <w:i/>
      <w:color w:val="FF0000"/>
      <w:szCs w:val="20"/>
    </w:rPr>
  </w:style>
  <w:style w:type="paragraph" w:customStyle="1" w:styleId="LargeHeader">
    <w:name w:val="Large Header"/>
    <w:basedOn w:val="Normal"/>
    <w:link w:val="LargeHeaderChar"/>
    <w:autoRedefine/>
    <w:qFormat/>
    <w:rsid w:val="00074109"/>
    <w:rPr>
      <w:rFonts w:ascii="Arial Bold" w:hAnsi="Arial Bold"/>
      <w:caps/>
      <w:noProof/>
      <w:color w:val="C00000"/>
      <w:sz w:val="36"/>
      <w:szCs w:val="36"/>
    </w:rPr>
  </w:style>
  <w:style w:type="character" w:customStyle="1" w:styleId="LargeHeaderChar">
    <w:name w:val="Large Header Char"/>
    <w:basedOn w:val="DefaultParagraphFont"/>
    <w:link w:val="LargeHeader"/>
    <w:rsid w:val="00074109"/>
    <w:rPr>
      <w:rFonts w:ascii="Arial Bold" w:hAnsi="Arial Bold"/>
      <w:caps/>
      <w:noProof/>
      <w:color w:val="C00000"/>
      <w:sz w:val="36"/>
      <w:szCs w:val="36"/>
    </w:rPr>
  </w:style>
  <w:style w:type="paragraph" w:styleId="NoSpacing">
    <w:name w:val="No Spacing"/>
    <w:uiPriority w:val="1"/>
    <w:qFormat/>
    <w:rsid w:val="00074109"/>
    <w:pPr>
      <w:jc w:val="both"/>
    </w:pPr>
    <w:rPr>
      <w:rFonts w:ascii="Arial" w:hAnsi="Arial"/>
      <w:szCs w:val="24"/>
    </w:rPr>
  </w:style>
  <w:style w:type="paragraph" w:customStyle="1" w:styleId="FIGURETITLE">
    <w:name w:val="FIGURE TITLE"/>
    <w:basedOn w:val="Figures"/>
    <w:link w:val="FIGURETITLEChar"/>
    <w:autoRedefine/>
    <w:qFormat/>
    <w:rsid w:val="00074109"/>
    <w:rPr>
      <w:rFonts w:ascii="Arial Bold" w:eastAsia="Times" w:hAnsi="Arial Bold"/>
      <w:color w:val="C00000"/>
      <w:szCs w:val="16"/>
    </w:rPr>
  </w:style>
  <w:style w:type="character" w:customStyle="1" w:styleId="FIGURETITLEChar">
    <w:name w:val="FIGURE TITLE Char"/>
    <w:basedOn w:val="DefaultParagraphFont"/>
    <w:link w:val="FIGURETITLE"/>
    <w:rsid w:val="00074109"/>
    <w:rPr>
      <w:rFonts w:ascii="Arial Bold" w:eastAsia="Times" w:hAnsi="Arial Bold" w:cs="Arial"/>
      <w:b/>
      <w:i/>
      <w:color w:val="C00000"/>
      <w:szCs w:val="16"/>
    </w:rPr>
  </w:style>
  <w:style w:type="paragraph" w:customStyle="1" w:styleId="Style1">
    <w:name w:val="Style1"/>
    <w:basedOn w:val="FIGURETITLE"/>
    <w:link w:val="Style1Char"/>
    <w:rsid w:val="0031407C"/>
  </w:style>
  <w:style w:type="character" w:customStyle="1" w:styleId="Style1Char">
    <w:name w:val="Style1 Char"/>
    <w:basedOn w:val="FIGURETITLEChar"/>
    <w:link w:val="Style1"/>
    <w:rsid w:val="0031407C"/>
    <w:rPr>
      <w:rFonts w:ascii="Arial" w:eastAsia="Times" w:hAnsi="Arial" w:cs="Arial"/>
      <w:b/>
      <w:i/>
      <w:color w:val="DB0029"/>
      <w:szCs w:val="16"/>
    </w:rPr>
  </w:style>
  <w:style w:type="paragraph" w:customStyle="1" w:styleId="ListStyle">
    <w:name w:val="List Style"/>
    <w:basedOn w:val="Normal"/>
    <w:link w:val="ListStyleChar"/>
    <w:autoRedefine/>
    <w:qFormat/>
    <w:rsid w:val="00074109"/>
    <w:pPr>
      <w:numPr>
        <w:numId w:val="1"/>
      </w:numPr>
      <w:tabs>
        <w:tab w:val="right" w:pos="7920"/>
      </w:tabs>
    </w:pPr>
    <w:rPr>
      <w:rFonts w:cs="Arial"/>
      <w:szCs w:val="20"/>
    </w:rPr>
  </w:style>
  <w:style w:type="character" w:customStyle="1" w:styleId="ListStyleChar">
    <w:name w:val="List Style Char"/>
    <w:basedOn w:val="DefaultParagraphFont"/>
    <w:link w:val="ListStyle"/>
    <w:rsid w:val="00074109"/>
    <w:rPr>
      <w:rFonts w:ascii="Arial" w:hAnsi="Arial" w:cs="Arial"/>
      <w:color w:val="000000" w:themeColor="text1"/>
    </w:rPr>
  </w:style>
  <w:style w:type="paragraph" w:customStyle="1" w:styleId="StyleFTableTextLatinArialBoxSinglesolidlineCustomC">
    <w:name w:val="Style FTableText + (Latin) Arial Box: (Single solid line Custom C..."/>
    <w:basedOn w:val="FTableText"/>
    <w:rsid w:val="00813D5D"/>
    <w:pPr>
      <w:spacing w:after="0"/>
    </w:pPr>
    <w:rPr>
      <w:rFonts w:ascii="Arial" w:eastAsia="Times New Roman" w:hAnsi="Arial"/>
      <w:caps w:val="0"/>
      <w:color w:val="auto"/>
      <w:szCs w:val="20"/>
    </w:rPr>
  </w:style>
  <w:style w:type="character" w:styleId="PlaceholderText">
    <w:name w:val="Placeholder Text"/>
    <w:basedOn w:val="DefaultParagraphFont"/>
    <w:uiPriority w:val="99"/>
    <w:semiHidden/>
    <w:rsid w:val="00ED67B1"/>
    <w:rPr>
      <w:color w:val="808080"/>
    </w:rPr>
  </w:style>
  <w:style w:type="paragraph" w:styleId="HTMLPreformatted">
    <w:name w:val="HTML Preformatted"/>
    <w:basedOn w:val="Normal"/>
    <w:link w:val="HTMLPreformattedChar"/>
    <w:rsid w:val="00C03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szCs w:val="20"/>
    </w:rPr>
  </w:style>
  <w:style w:type="character" w:customStyle="1" w:styleId="HTMLPreformattedChar">
    <w:name w:val="HTML Preformatted Char"/>
    <w:basedOn w:val="DefaultParagraphFont"/>
    <w:link w:val="HTMLPreformatted"/>
    <w:rsid w:val="00C03070"/>
    <w:rPr>
      <w:rFonts w:ascii="Courier New" w:hAnsi="Courier New" w:cs="Courier New"/>
    </w:rPr>
  </w:style>
  <w:style w:type="paragraph" w:customStyle="1" w:styleId="TextTableFigure">
    <w:name w:val="Text Table Figure"/>
    <w:basedOn w:val="Normal"/>
    <w:link w:val="TextTableFigureChar"/>
    <w:qFormat/>
    <w:rsid w:val="00C03070"/>
    <w:pPr>
      <w:spacing w:after="0"/>
    </w:pPr>
    <w:rPr>
      <w:rFonts w:ascii="Courier New" w:hAnsi="Courier New" w:cs="Courier New"/>
      <w:color w:val="auto"/>
      <w:szCs w:val="20"/>
    </w:rPr>
  </w:style>
  <w:style w:type="character" w:customStyle="1" w:styleId="TextTableFigureChar">
    <w:name w:val="Text Table Figure Char"/>
    <w:link w:val="TextTableFigure"/>
    <w:rsid w:val="00C03070"/>
    <w:rPr>
      <w:rFonts w:ascii="Courier New" w:hAnsi="Courier New" w:cs="Courier New"/>
    </w:rPr>
  </w:style>
  <w:style w:type="paragraph" w:customStyle="1" w:styleId="TextFigure">
    <w:name w:val="Text Figure"/>
    <w:basedOn w:val="TextTableFigure"/>
    <w:link w:val="TextFigureChar"/>
    <w:qFormat/>
    <w:rsid w:val="00C03070"/>
    <w:pPr>
      <w:pBdr>
        <w:top w:val="single" w:sz="2" w:space="1" w:color="auto"/>
        <w:left w:val="single" w:sz="2" w:space="4" w:color="auto"/>
        <w:bottom w:val="single" w:sz="2" w:space="1" w:color="auto"/>
        <w:right w:val="single" w:sz="2" w:space="4" w:color="auto"/>
      </w:pBdr>
      <w:shd w:val="clear" w:color="auto" w:fill="D9D9D9"/>
    </w:pPr>
  </w:style>
  <w:style w:type="character" w:customStyle="1" w:styleId="TextFigureChar">
    <w:name w:val="Text Figure Char"/>
    <w:link w:val="TextFigure"/>
    <w:rsid w:val="00C03070"/>
    <w:rPr>
      <w:rFonts w:ascii="Courier New" w:hAnsi="Courier New" w:cs="Courier New"/>
      <w:shd w:val="clear" w:color="auto" w:fill="D9D9D9"/>
    </w:rPr>
  </w:style>
  <w:style w:type="paragraph" w:customStyle="1" w:styleId="Default">
    <w:name w:val="Default"/>
    <w:rsid w:val="00EA2EE6"/>
    <w:pPr>
      <w:autoSpaceDE w:val="0"/>
      <w:autoSpaceDN w:val="0"/>
      <w:adjustRightInd w:val="0"/>
    </w:pPr>
    <w:rPr>
      <w:rFonts w:ascii="Arial" w:hAnsi="Arial" w:cs="Arial"/>
      <w:color w:val="000000"/>
      <w:sz w:val="24"/>
      <w:szCs w:val="24"/>
    </w:rPr>
  </w:style>
  <w:style w:type="character" w:styleId="LineNumber">
    <w:name w:val="line number"/>
    <w:basedOn w:val="DefaultParagraphFont"/>
    <w:rsid w:val="00830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37">
      <w:bodyDiv w:val="1"/>
      <w:marLeft w:val="0"/>
      <w:marRight w:val="0"/>
      <w:marTop w:val="0"/>
      <w:marBottom w:val="0"/>
      <w:divBdr>
        <w:top w:val="none" w:sz="0" w:space="0" w:color="auto"/>
        <w:left w:val="none" w:sz="0" w:space="0" w:color="auto"/>
        <w:bottom w:val="none" w:sz="0" w:space="0" w:color="auto"/>
        <w:right w:val="none" w:sz="0" w:space="0" w:color="auto"/>
      </w:divBdr>
    </w:div>
    <w:div w:id="13846371">
      <w:bodyDiv w:val="1"/>
      <w:marLeft w:val="0"/>
      <w:marRight w:val="0"/>
      <w:marTop w:val="0"/>
      <w:marBottom w:val="0"/>
      <w:divBdr>
        <w:top w:val="none" w:sz="0" w:space="0" w:color="auto"/>
        <w:left w:val="none" w:sz="0" w:space="0" w:color="auto"/>
        <w:bottom w:val="none" w:sz="0" w:space="0" w:color="auto"/>
        <w:right w:val="none" w:sz="0" w:space="0" w:color="auto"/>
      </w:divBdr>
    </w:div>
    <w:div w:id="14115624">
      <w:bodyDiv w:val="1"/>
      <w:marLeft w:val="0"/>
      <w:marRight w:val="0"/>
      <w:marTop w:val="0"/>
      <w:marBottom w:val="0"/>
      <w:divBdr>
        <w:top w:val="none" w:sz="0" w:space="0" w:color="auto"/>
        <w:left w:val="none" w:sz="0" w:space="0" w:color="auto"/>
        <w:bottom w:val="none" w:sz="0" w:space="0" w:color="auto"/>
        <w:right w:val="none" w:sz="0" w:space="0" w:color="auto"/>
      </w:divBdr>
    </w:div>
    <w:div w:id="31926373">
      <w:bodyDiv w:val="1"/>
      <w:marLeft w:val="0"/>
      <w:marRight w:val="0"/>
      <w:marTop w:val="0"/>
      <w:marBottom w:val="0"/>
      <w:divBdr>
        <w:top w:val="none" w:sz="0" w:space="0" w:color="auto"/>
        <w:left w:val="none" w:sz="0" w:space="0" w:color="auto"/>
        <w:bottom w:val="none" w:sz="0" w:space="0" w:color="auto"/>
        <w:right w:val="none" w:sz="0" w:space="0" w:color="auto"/>
      </w:divBdr>
    </w:div>
    <w:div w:id="37972433">
      <w:bodyDiv w:val="1"/>
      <w:marLeft w:val="0"/>
      <w:marRight w:val="0"/>
      <w:marTop w:val="0"/>
      <w:marBottom w:val="0"/>
      <w:divBdr>
        <w:top w:val="none" w:sz="0" w:space="0" w:color="auto"/>
        <w:left w:val="none" w:sz="0" w:space="0" w:color="auto"/>
        <w:bottom w:val="none" w:sz="0" w:space="0" w:color="auto"/>
        <w:right w:val="none" w:sz="0" w:space="0" w:color="auto"/>
      </w:divBdr>
    </w:div>
    <w:div w:id="48771613">
      <w:bodyDiv w:val="1"/>
      <w:marLeft w:val="0"/>
      <w:marRight w:val="0"/>
      <w:marTop w:val="0"/>
      <w:marBottom w:val="0"/>
      <w:divBdr>
        <w:top w:val="none" w:sz="0" w:space="0" w:color="auto"/>
        <w:left w:val="none" w:sz="0" w:space="0" w:color="auto"/>
        <w:bottom w:val="none" w:sz="0" w:space="0" w:color="auto"/>
        <w:right w:val="none" w:sz="0" w:space="0" w:color="auto"/>
      </w:divBdr>
    </w:div>
    <w:div w:id="63450627">
      <w:bodyDiv w:val="1"/>
      <w:marLeft w:val="0"/>
      <w:marRight w:val="0"/>
      <w:marTop w:val="0"/>
      <w:marBottom w:val="0"/>
      <w:divBdr>
        <w:top w:val="none" w:sz="0" w:space="0" w:color="auto"/>
        <w:left w:val="none" w:sz="0" w:space="0" w:color="auto"/>
        <w:bottom w:val="none" w:sz="0" w:space="0" w:color="auto"/>
        <w:right w:val="none" w:sz="0" w:space="0" w:color="auto"/>
      </w:divBdr>
    </w:div>
    <w:div w:id="65498286">
      <w:bodyDiv w:val="1"/>
      <w:marLeft w:val="0"/>
      <w:marRight w:val="0"/>
      <w:marTop w:val="0"/>
      <w:marBottom w:val="0"/>
      <w:divBdr>
        <w:top w:val="none" w:sz="0" w:space="0" w:color="auto"/>
        <w:left w:val="none" w:sz="0" w:space="0" w:color="auto"/>
        <w:bottom w:val="none" w:sz="0" w:space="0" w:color="auto"/>
        <w:right w:val="none" w:sz="0" w:space="0" w:color="auto"/>
      </w:divBdr>
    </w:div>
    <w:div w:id="72510187">
      <w:bodyDiv w:val="1"/>
      <w:marLeft w:val="0"/>
      <w:marRight w:val="0"/>
      <w:marTop w:val="0"/>
      <w:marBottom w:val="0"/>
      <w:divBdr>
        <w:top w:val="none" w:sz="0" w:space="0" w:color="auto"/>
        <w:left w:val="none" w:sz="0" w:space="0" w:color="auto"/>
        <w:bottom w:val="none" w:sz="0" w:space="0" w:color="auto"/>
        <w:right w:val="none" w:sz="0" w:space="0" w:color="auto"/>
      </w:divBdr>
    </w:div>
    <w:div w:id="98726056">
      <w:bodyDiv w:val="1"/>
      <w:marLeft w:val="0"/>
      <w:marRight w:val="0"/>
      <w:marTop w:val="0"/>
      <w:marBottom w:val="0"/>
      <w:divBdr>
        <w:top w:val="none" w:sz="0" w:space="0" w:color="auto"/>
        <w:left w:val="none" w:sz="0" w:space="0" w:color="auto"/>
        <w:bottom w:val="none" w:sz="0" w:space="0" w:color="auto"/>
        <w:right w:val="none" w:sz="0" w:space="0" w:color="auto"/>
      </w:divBdr>
    </w:div>
    <w:div w:id="106197304">
      <w:bodyDiv w:val="1"/>
      <w:marLeft w:val="0"/>
      <w:marRight w:val="0"/>
      <w:marTop w:val="0"/>
      <w:marBottom w:val="0"/>
      <w:divBdr>
        <w:top w:val="none" w:sz="0" w:space="0" w:color="auto"/>
        <w:left w:val="none" w:sz="0" w:space="0" w:color="auto"/>
        <w:bottom w:val="none" w:sz="0" w:space="0" w:color="auto"/>
        <w:right w:val="none" w:sz="0" w:space="0" w:color="auto"/>
      </w:divBdr>
    </w:div>
    <w:div w:id="115567387">
      <w:bodyDiv w:val="1"/>
      <w:marLeft w:val="0"/>
      <w:marRight w:val="0"/>
      <w:marTop w:val="0"/>
      <w:marBottom w:val="0"/>
      <w:divBdr>
        <w:top w:val="none" w:sz="0" w:space="0" w:color="auto"/>
        <w:left w:val="none" w:sz="0" w:space="0" w:color="auto"/>
        <w:bottom w:val="none" w:sz="0" w:space="0" w:color="auto"/>
        <w:right w:val="none" w:sz="0" w:space="0" w:color="auto"/>
      </w:divBdr>
    </w:div>
    <w:div w:id="129057611">
      <w:bodyDiv w:val="1"/>
      <w:marLeft w:val="0"/>
      <w:marRight w:val="0"/>
      <w:marTop w:val="0"/>
      <w:marBottom w:val="0"/>
      <w:divBdr>
        <w:top w:val="none" w:sz="0" w:space="0" w:color="auto"/>
        <w:left w:val="none" w:sz="0" w:space="0" w:color="auto"/>
        <w:bottom w:val="none" w:sz="0" w:space="0" w:color="auto"/>
        <w:right w:val="none" w:sz="0" w:space="0" w:color="auto"/>
      </w:divBdr>
    </w:div>
    <w:div w:id="137495586">
      <w:bodyDiv w:val="1"/>
      <w:marLeft w:val="0"/>
      <w:marRight w:val="0"/>
      <w:marTop w:val="0"/>
      <w:marBottom w:val="0"/>
      <w:divBdr>
        <w:top w:val="none" w:sz="0" w:space="0" w:color="auto"/>
        <w:left w:val="none" w:sz="0" w:space="0" w:color="auto"/>
        <w:bottom w:val="none" w:sz="0" w:space="0" w:color="auto"/>
        <w:right w:val="none" w:sz="0" w:space="0" w:color="auto"/>
      </w:divBdr>
    </w:div>
    <w:div w:id="140582950">
      <w:bodyDiv w:val="1"/>
      <w:marLeft w:val="0"/>
      <w:marRight w:val="0"/>
      <w:marTop w:val="0"/>
      <w:marBottom w:val="0"/>
      <w:divBdr>
        <w:top w:val="none" w:sz="0" w:space="0" w:color="auto"/>
        <w:left w:val="none" w:sz="0" w:space="0" w:color="auto"/>
        <w:bottom w:val="none" w:sz="0" w:space="0" w:color="auto"/>
        <w:right w:val="none" w:sz="0" w:space="0" w:color="auto"/>
      </w:divBdr>
    </w:div>
    <w:div w:id="161118904">
      <w:bodyDiv w:val="1"/>
      <w:marLeft w:val="0"/>
      <w:marRight w:val="0"/>
      <w:marTop w:val="0"/>
      <w:marBottom w:val="0"/>
      <w:divBdr>
        <w:top w:val="none" w:sz="0" w:space="0" w:color="auto"/>
        <w:left w:val="none" w:sz="0" w:space="0" w:color="auto"/>
        <w:bottom w:val="none" w:sz="0" w:space="0" w:color="auto"/>
        <w:right w:val="none" w:sz="0" w:space="0" w:color="auto"/>
      </w:divBdr>
    </w:div>
    <w:div w:id="166751434">
      <w:bodyDiv w:val="1"/>
      <w:marLeft w:val="0"/>
      <w:marRight w:val="0"/>
      <w:marTop w:val="0"/>
      <w:marBottom w:val="0"/>
      <w:divBdr>
        <w:top w:val="none" w:sz="0" w:space="0" w:color="auto"/>
        <w:left w:val="none" w:sz="0" w:space="0" w:color="auto"/>
        <w:bottom w:val="none" w:sz="0" w:space="0" w:color="auto"/>
        <w:right w:val="none" w:sz="0" w:space="0" w:color="auto"/>
      </w:divBdr>
    </w:div>
    <w:div w:id="172695139">
      <w:bodyDiv w:val="1"/>
      <w:marLeft w:val="0"/>
      <w:marRight w:val="0"/>
      <w:marTop w:val="0"/>
      <w:marBottom w:val="0"/>
      <w:divBdr>
        <w:top w:val="none" w:sz="0" w:space="0" w:color="auto"/>
        <w:left w:val="none" w:sz="0" w:space="0" w:color="auto"/>
        <w:bottom w:val="none" w:sz="0" w:space="0" w:color="auto"/>
        <w:right w:val="none" w:sz="0" w:space="0" w:color="auto"/>
      </w:divBdr>
    </w:div>
    <w:div w:id="180433842">
      <w:bodyDiv w:val="1"/>
      <w:marLeft w:val="0"/>
      <w:marRight w:val="0"/>
      <w:marTop w:val="0"/>
      <w:marBottom w:val="0"/>
      <w:divBdr>
        <w:top w:val="none" w:sz="0" w:space="0" w:color="auto"/>
        <w:left w:val="none" w:sz="0" w:space="0" w:color="auto"/>
        <w:bottom w:val="none" w:sz="0" w:space="0" w:color="auto"/>
        <w:right w:val="none" w:sz="0" w:space="0" w:color="auto"/>
      </w:divBdr>
    </w:div>
    <w:div w:id="188185648">
      <w:bodyDiv w:val="1"/>
      <w:marLeft w:val="0"/>
      <w:marRight w:val="0"/>
      <w:marTop w:val="0"/>
      <w:marBottom w:val="0"/>
      <w:divBdr>
        <w:top w:val="none" w:sz="0" w:space="0" w:color="auto"/>
        <w:left w:val="none" w:sz="0" w:space="0" w:color="auto"/>
        <w:bottom w:val="none" w:sz="0" w:space="0" w:color="auto"/>
        <w:right w:val="none" w:sz="0" w:space="0" w:color="auto"/>
      </w:divBdr>
    </w:div>
    <w:div w:id="189224565">
      <w:bodyDiv w:val="1"/>
      <w:marLeft w:val="0"/>
      <w:marRight w:val="0"/>
      <w:marTop w:val="0"/>
      <w:marBottom w:val="0"/>
      <w:divBdr>
        <w:top w:val="none" w:sz="0" w:space="0" w:color="auto"/>
        <w:left w:val="none" w:sz="0" w:space="0" w:color="auto"/>
        <w:bottom w:val="none" w:sz="0" w:space="0" w:color="auto"/>
        <w:right w:val="none" w:sz="0" w:space="0" w:color="auto"/>
      </w:divBdr>
    </w:div>
    <w:div w:id="194389332">
      <w:bodyDiv w:val="1"/>
      <w:marLeft w:val="0"/>
      <w:marRight w:val="0"/>
      <w:marTop w:val="0"/>
      <w:marBottom w:val="0"/>
      <w:divBdr>
        <w:top w:val="none" w:sz="0" w:space="0" w:color="auto"/>
        <w:left w:val="none" w:sz="0" w:space="0" w:color="auto"/>
        <w:bottom w:val="none" w:sz="0" w:space="0" w:color="auto"/>
        <w:right w:val="none" w:sz="0" w:space="0" w:color="auto"/>
      </w:divBdr>
    </w:div>
    <w:div w:id="200216034">
      <w:bodyDiv w:val="1"/>
      <w:marLeft w:val="0"/>
      <w:marRight w:val="0"/>
      <w:marTop w:val="0"/>
      <w:marBottom w:val="0"/>
      <w:divBdr>
        <w:top w:val="none" w:sz="0" w:space="0" w:color="auto"/>
        <w:left w:val="none" w:sz="0" w:space="0" w:color="auto"/>
        <w:bottom w:val="none" w:sz="0" w:space="0" w:color="auto"/>
        <w:right w:val="none" w:sz="0" w:space="0" w:color="auto"/>
      </w:divBdr>
    </w:div>
    <w:div w:id="215362440">
      <w:bodyDiv w:val="1"/>
      <w:marLeft w:val="0"/>
      <w:marRight w:val="0"/>
      <w:marTop w:val="0"/>
      <w:marBottom w:val="0"/>
      <w:divBdr>
        <w:top w:val="none" w:sz="0" w:space="0" w:color="auto"/>
        <w:left w:val="none" w:sz="0" w:space="0" w:color="auto"/>
        <w:bottom w:val="none" w:sz="0" w:space="0" w:color="auto"/>
        <w:right w:val="none" w:sz="0" w:space="0" w:color="auto"/>
      </w:divBdr>
    </w:div>
    <w:div w:id="220479539">
      <w:bodyDiv w:val="1"/>
      <w:marLeft w:val="0"/>
      <w:marRight w:val="0"/>
      <w:marTop w:val="0"/>
      <w:marBottom w:val="0"/>
      <w:divBdr>
        <w:top w:val="none" w:sz="0" w:space="0" w:color="auto"/>
        <w:left w:val="none" w:sz="0" w:space="0" w:color="auto"/>
        <w:bottom w:val="none" w:sz="0" w:space="0" w:color="auto"/>
        <w:right w:val="none" w:sz="0" w:space="0" w:color="auto"/>
      </w:divBdr>
    </w:div>
    <w:div w:id="228273429">
      <w:bodyDiv w:val="1"/>
      <w:marLeft w:val="0"/>
      <w:marRight w:val="0"/>
      <w:marTop w:val="0"/>
      <w:marBottom w:val="0"/>
      <w:divBdr>
        <w:top w:val="none" w:sz="0" w:space="0" w:color="auto"/>
        <w:left w:val="none" w:sz="0" w:space="0" w:color="auto"/>
        <w:bottom w:val="none" w:sz="0" w:space="0" w:color="auto"/>
        <w:right w:val="none" w:sz="0" w:space="0" w:color="auto"/>
      </w:divBdr>
    </w:div>
    <w:div w:id="228736109">
      <w:bodyDiv w:val="1"/>
      <w:marLeft w:val="0"/>
      <w:marRight w:val="0"/>
      <w:marTop w:val="0"/>
      <w:marBottom w:val="0"/>
      <w:divBdr>
        <w:top w:val="none" w:sz="0" w:space="0" w:color="auto"/>
        <w:left w:val="none" w:sz="0" w:space="0" w:color="auto"/>
        <w:bottom w:val="none" w:sz="0" w:space="0" w:color="auto"/>
        <w:right w:val="none" w:sz="0" w:space="0" w:color="auto"/>
      </w:divBdr>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37135299">
      <w:bodyDiv w:val="1"/>
      <w:marLeft w:val="0"/>
      <w:marRight w:val="0"/>
      <w:marTop w:val="0"/>
      <w:marBottom w:val="0"/>
      <w:divBdr>
        <w:top w:val="none" w:sz="0" w:space="0" w:color="auto"/>
        <w:left w:val="none" w:sz="0" w:space="0" w:color="auto"/>
        <w:bottom w:val="none" w:sz="0" w:space="0" w:color="auto"/>
        <w:right w:val="none" w:sz="0" w:space="0" w:color="auto"/>
      </w:divBdr>
    </w:div>
    <w:div w:id="251742284">
      <w:bodyDiv w:val="1"/>
      <w:marLeft w:val="0"/>
      <w:marRight w:val="0"/>
      <w:marTop w:val="0"/>
      <w:marBottom w:val="0"/>
      <w:divBdr>
        <w:top w:val="none" w:sz="0" w:space="0" w:color="auto"/>
        <w:left w:val="none" w:sz="0" w:space="0" w:color="auto"/>
        <w:bottom w:val="none" w:sz="0" w:space="0" w:color="auto"/>
        <w:right w:val="none" w:sz="0" w:space="0" w:color="auto"/>
      </w:divBdr>
    </w:div>
    <w:div w:id="261228795">
      <w:bodyDiv w:val="1"/>
      <w:marLeft w:val="0"/>
      <w:marRight w:val="0"/>
      <w:marTop w:val="0"/>
      <w:marBottom w:val="0"/>
      <w:divBdr>
        <w:top w:val="none" w:sz="0" w:space="0" w:color="auto"/>
        <w:left w:val="none" w:sz="0" w:space="0" w:color="auto"/>
        <w:bottom w:val="none" w:sz="0" w:space="0" w:color="auto"/>
        <w:right w:val="none" w:sz="0" w:space="0" w:color="auto"/>
      </w:divBdr>
    </w:div>
    <w:div w:id="265232371">
      <w:bodyDiv w:val="1"/>
      <w:marLeft w:val="0"/>
      <w:marRight w:val="0"/>
      <w:marTop w:val="0"/>
      <w:marBottom w:val="0"/>
      <w:divBdr>
        <w:top w:val="none" w:sz="0" w:space="0" w:color="auto"/>
        <w:left w:val="none" w:sz="0" w:space="0" w:color="auto"/>
        <w:bottom w:val="none" w:sz="0" w:space="0" w:color="auto"/>
        <w:right w:val="none" w:sz="0" w:space="0" w:color="auto"/>
      </w:divBdr>
    </w:div>
    <w:div w:id="268465482">
      <w:bodyDiv w:val="1"/>
      <w:marLeft w:val="0"/>
      <w:marRight w:val="0"/>
      <w:marTop w:val="0"/>
      <w:marBottom w:val="0"/>
      <w:divBdr>
        <w:top w:val="none" w:sz="0" w:space="0" w:color="auto"/>
        <w:left w:val="none" w:sz="0" w:space="0" w:color="auto"/>
        <w:bottom w:val="none" w:sz="0" w:space="0" w:color="auto"/>
        <w:right w:val="none" w:sz="0" w:space="0" w:color="auto"/>
      </w:divBdr>
    </w:div>
    <w:div w:id="269900469">
      <w:bodyDiv w:val="1"/>
      <w:marLeft w:val="0"/>
      <w:marRight w:val="0"/>
      <w:marTop w:val="0"/>
      <w:marBottom w:val="0"/>
      <w:divBdr>
        <w:top w:val="none" w:sz="0" w:space="0" w:color="auto"/>
        <w:left w:val="none" w:sz="0" w:space="0" w:color="auto"/>
        <w:bottom w:val="none" w:sz="0" w:space="0" w:color="auto"/>
        <w:right w:val="none" w:sz="0" w:space="0" w:color="auto"/>
      </w:divBdr>
    </w:div>
    <w:div w:id="282661915">
      <w:bodyDiv w:val="1"/>
      <w:marLeft w:val="0"/>
      <w:marRight w:val="0"/>
      <w:marTop w:val="0"/>
      <w:marBottom w:val="0"/>
      <w:divBdr>
        <w:top w:val="none" w:sz="0" w:space="0" w:color="auto"/>
        <w:left w:val="none" w:sz="0" w:space="0" w:color="auto"/>
        <w:bottom w:val="none" w:sz="0" w:space="0" w:color="auto"/>
        <w:right w:val="none" w:sz="0" w:space="0" w:color="auto"/>
      </w:divBdr>
    </w:div>
    <w:div w:id="316150215">
      <w:bodyDiv w:val="1"/>
      <w:marLeft w:val="0"/>
      <w:marRight w:val="0"/>
      <w:marTop w:val="0"/>
      <w:marBottom w:val="0"/>
      <w:divBdr>
        <w:top w:val="none" w:sz="0" w:space="0" w:color="auto"/>
        <w:left w:val="none" w:sz="0" w:space="0" w:color="auto"/>
        <w:bottom w:val="none" w:sz="0" w:space="0" w:color="auto"/>
        <w:right w:val="none" w:sz="0" w:space="0" w:color="auto"/>
      </w:divBdr>
    </w:div>
    <w:div w:id="362829534">
      <w:bodyDiv w:val="1"/>
      <w:marLeft w:val="0"/>
      <w:marRight w:val="0"/>
      <w:marTop w:val="0"/>
      <w:marBottom w:val="0"/>
      <w:divBdr>
        <w:top w:val="none" w:sz="0" w:space="0" w:color="auto"/>
        <w:left w:val="none" w:sz="0" w:space="0" w:color="auto"/>
        <w:bottom w:val="none" w:sz="0" w:space="0" w:color="auto"/>
        <w:right w:val="none" w:sz="0" w:space="0" w:color="auto"/>
      </w:divBdr>
    </w:div>
    <w:div w:id="369956758">
      <w:bodyDiv w:val="1"/>
      <w:marLeft w:val="0"/>
      <w:marRight w:val="0"/>
      <w:marTop w:val="0"/>
      <w:marBottom w:val="0"/>
      <w:divBdr>
        <w:top w:val="none" w:sz="0" w:space="0" w:color="auto"/>
        <w:left w:val="none" w:sz="0" w:space="0" w:color="auto"/>
        <w:bottom w:val="none" w:sz="0" w:space="0" w:color="auto"/>
        <w:right w:val="none" w:sz="0" w:space="0" w:color="auto"/>
      </w:divBdr>
    </w:div>
    <w:div w:id="374043454">
      <w:bodyDiv w:val="1"/>
      <w:marLeft w:val="0"/>
      <w:marRight w:val="0"/>
      <w:marTop w:val="0"/>
      <w:marBottom w:val="0"/>
      <w:divBdr>
        <w:top w:val="none" w:sz="0" w:space="0" w:color="auto"/>
        <w:left w:val="none" w:sz="0" w:space="0" w:color="auto"/>
        <w:bottom w:val="none" w:sz="0" w:space="0" w:color="auto"/>
        <w:right w:val="none" w:sz="0" w:space="0" w:color="auto"/>
      </w:divBdr>
    </w:div>
    <w:div w:id="396628341">
      <w:bodyDiv w:val="1"/>
      <w:marLeft w:val="0"/>
      <w:marRight w:val="0"/>
      <w:marTop w:val="0"/>
      <w:marBottom w:val="0"/>
      <w:divBdr>
        <w:top w:val="none" w:sz="0" w:space="0" w:color="auto"/>
        <w:left w:val="none" w:sz="0" w:space="0" w:color="auto"/>
        <w:bottom w:val="none" w:sz="0" w:space="0" w:color="auto"/>
        <w:right w:val="none" w:sz="0" w:space="0" w:color="auto"/>
      </w:divBdr>
    </w:div>
    <w:div w:id="399210942">
      <w:bodyDiv w:val="1"/>
      <w:marLeft w:val="0"/>
      <w:marRight w:val="0"/>
      <w:marTop w:val="0"/>
      <w:marBottom w:val="0"/>
      <w:divBdr>
        <w:top w:val="none" w:sz="0" w:space="0" w:color="auto"/>
        <w:left w:val="none" w:sz="0" w:space="0" w:color="auto"/>
        <w:bottom w:val="none" w:sz="0" w:space="0" w:color="auto"/>
        <w:right w:val="none" w:sz="0" w:space="0" w:color="auto"/>
      </w:divBdr>
    </w:div>
    <w:div w:id="402260477">
      <w:bodyDiv w:val="1"/>
      <w:marLeft w:val="0"/>
      <w:marRight w:val="0"/>
      <w:marTop w:val="0"/>
      <w:marBottom w:val="0"/>
      <w:divBdr>
        <w:top w:val="none" w:sz="0" w:space="0" w:color="auto"/>
        <w:left w:val="none" w:sz="0" w:space="0" w:color="auto"/>
        <w:bottom w:val="none" w:sz="0" w:space="0" w:color="auto"/>
        <w:right w:val="none" w:sz="0" w:space="0" w:color="auto"/>
      </w:divBdr>
    </w:div>
    <w:div w:id="411437378">
      <w:bodyDiv w:val="1"/>
      <w:marLeft w:val="0"/>
      <w:marRight w:val="0"/>
      <w:marTop w:val="0"/>
      <w:marBottom w:val="0"/>
      <w:divBdr>
        <w:top w:val="none" w:sz="0" w:space="0" w:color="auto"/>
        <w:left w:val="none" w:sz="0" w:space="0" w:color="auto"/>
        <w:bottom w:val="none" w:sz="0" w:space="0" w:color="auto"/>
        <w:right w:val="none" w:sz="0" w:space="0" w:color="auto"/>
      </w:divBdr>
    </w:div>
    <w:div w:id="443814694">
      <w:bodyDiv w:val="1"/>
      <w:marLeft w:val="0"/>
      <w:marRight w:val="0"/>
      <w:marTop w:val="0"/>
      <w:marBottom w:val="0"/>
      <w:divBdr>
        <w:top w:val="none" w:sz="0" w:space="0" w:color="auto"/>
        <w:left w:val="none" w:sz="0" w:space="0" w:color="auto"/>
        <w:bottom w:val="none" w:sz="0" w:space="0" w:color="auto"/>
        <w:right w:val="none" w:sz="0" w:space="0" w:color="auto"/>
      </w:divBdr>
    </w:div>
    <w:div w:id="449472793">
      <w:bodyDiv w:val="1"/>
      <w:marLeft w:val="0"/>
      <w:marRight w:val="0"/>
      <w:marTop w:val="0"/>
      <w:marBottom w:val="0"/>
      <w:divBdr>
        <w:top w:val="none" w:sz="0" w:space="0" w:color="auto"/>
        <w:left w:val="none" w:sz="0" w:space="0" w:color="auto"/>
        <w:bottom w:val="none" w:sz="0" w:space="0" w:color="auto"/>
        <w:right w:val="none" w:sz="0" w:space="0" w:color="auto"/>
      </w:divBdr>
    </w:div>
    <w:div w:id="470484724">
      <w:bodyDiv w:val="1"/>
      <w:marLeft w:val="0"/>
      <w:marRight w:val="0"/>
      <w:marTop w:val="0"/>
      <w:marBottom w:val="0"/>
      <w:divBdr>
        <w:top w:val="none" w:sz="0" w:space="0" w:color="auto"/>
        <w:left w:val="none" w:sz="0" w:space="0" w:color="auto"/>
        <w:bottom w:val="none" w:sz="0" w:space="0" w:color="auto"/>
        <w:right w:val="none" w:sz="0" w:space="0" w:color="auto"/>
      </w:divBdr>
    </w:div>
    <w:div w:id="482241954">
      <w:bodyDiv w:val="1"/>
      <w:marLeft w:val="0"/>
      <w:marRight w:val="0"/>
      <w:marTop w:val="0"/>
      <w:marBottom w:val="0"/>
      <w:divBdr>
        <w:top w:val="none" w:sz="0" w:space="0" w:color="auto"/>
        <w:left w:val="none" w:sz="0" w:space="0" w:color="auto"/>
        <w:bottom w:val="none" w:sz="0" w:space="0" w:color="auto"/>
        <w:right w:val="none" w:sz="0" w:space="0" w:color="auto"/>
      </w:divBdr>
    </w:div>
    <w:div w:id="510024134">
      <w:bodyDiv w:val="1"/>
      <w:marLeft w:val="0"/>
      <w:marRight w:val="0"/>
      <w:marTop w:val="0"/>
      <w:marBottom w:val="0"/>
      <w:divBdr>
        <w:top w:val="none" w:sz="0" w:space="0" w:color="auto"/>
        <w:left w:val="none" w:sz="0" w:space="0" w:color="auto"/>
        <w:bottom w:val="none" w:sz="0" w:space="0" w:color="auto"/>
        <w:right w:val="none" w:sz="0" w:space="0" w:color="auto"/>
      </w:divBdr>
    </w:div>
    <w:div w:id="516702368">
      <w:bodyDiv w:val="1"/>
      <w:marLeft w:val="0"/>
      <w:marRight w:val="0"/>
      <w:marTop w:val="0"/>
      <w:marBottom w:val="0"/>
      <w:divBdr>
        <w:top w:val="none" w:sz="0" w:space="0" w:color="auto"/>
        <w:left w:val="none" w:sz="0" w:space="0" w:color="auto"/>
        <w:bottom w:val="none" w:sz="0" w:space="0" w:color="auto"/>
        <w:right w:val="none" w:sz="0" w:space="0" w:color="auto"/>
      </w:divBdr>
    </w:div>
    <w:div w:id="525752137">
      <w:bodyDiv w:val="1"/>
      <w:marLeft w:val="0"/>
      <w:marRight w:val="0"/>
      <w:marTop w:val="0"/>
      <w:marBottom w:val="0"/>
      <w:divBdr>
        <w:top w:val="none" w:sz="0" w:space="0" w:color="auto"/>
        <w:left w:val="none" w:sz="0" w:space="0" w:color="auto"/>
        <w:bottom w:val="none" w:sz="0" w:space="0" w:color="auto"/>
        <w:right w:val="none" w:sz="0" w:space="0" w:color="auto"/>
      </w:divBdr>
    </w:div>
    <w:div w:id="541946858">
      <w:bodyDiv w:val="1"/>
      <w:marLeft w:val="0"/>
      <w:marRight w:val="0"/>
      <w:marTop w:val="0"/>
      <w:marBottom w:val="0"/>
      <w:divBdr>
        <w:top w:val="none" w:sz="0" w:space="0" w:color="auto"/>
        <w:left w:val="none" w:sz="0" w:space="0" w:color="auto"/>
        <w:bottom w:val="none" w:sz="0" w:space="0" w:color="auto"/>
        <w:right w:val="none" w:sz="0" w:space="0" w:color="auto"/>
      </w:divBdr>
    </w:div>
    <w:div w:id="569929764">
      <w:bodyDiv w:val="1"/>
      <w:marLeft w:val="0"/>
      <w:marRight w:val="0"/>
      <w:marTop w:val="0"/>
      <w:marBottom w:val="0"/>
      <w:divBdr>
        <w:top w:val="none" w:sz="0" w:space="0" w:color="auto"/>
        <w:left w:val="none" w:sz="0" w:space="0" w:color="auto"/>
        <w:bottom w:val="none" w:sz="0" w:space="0" w:color="auto"/>
        <w:right w:val="none" w:sz="0" w:space="0" w:color="auto"/>
      </w:divBdr>
    </w:div>
    <w:div w:id="619460194">
      <w:bodyDiv w:val="1"/>
      <w:marLeft w:val="0"/>
      <w:marRight w:val="0"/>
      <w:marTop w:val="0"/>
      <w:marBottom w:val="0"/>
      <w:divBdr>
        <w:top w:val="none" w:sz="0" w:space="0" w:color="auto"/>
        <w:left w:val="none" w:sz="0" w:space="0" w:color="auto"/>
        <w:bottom w:val="none" w:sz="0" w:space="0" w:color="auto"/>
        <w:right w:val="none" w:sz="0" w:space="0" w:color="auto"/>
      </w:divBdr>
    </w:div>
    <w:div w:id="625821223">
      <w:bodyDiv w:val="1"/>
      <w:marLeft w:val="0"/>
      <w:marRight w:val="0"/>
      <w:marTop w:val="0"/>
      <w:marBottom w:val="0"/>
      <w:divBdr>
        <w:top w:val="none" w:sz="0" w:space="0" w:color="auto"/>
        <w:left w:val="none" w:sz="0" w:space="0" w:color="auto"/>
        <w:bottom w:val="none" w:sz="0" w:space="0" w:color="auto"/>
        <w:right w:val="none" w:sz="0" w:space="0" w:color="auto"/>
      </w:divBdr>
    </w:div>
    <w:div w:id="628560339">
      <w:bodyDiv w:val="1"/>
      <w:marLeft w:val="0"/>
      <w:marRight w:val="0"/>
      <w:marTop w:val="0"/>
      <w:marBottom w:val="0"/>
      <w:divBdr>
        <w:top w:val="none" w:sz="0" w:space="0" w:color="auto"/>
        <w:left w:val="none" w:sz="0" w:space="0" w:color="auto"/>
        <w:bottom w:val="none" w:sz="0" w:space="0" w:color="auto"/>
        <w:right w:val="none" w:sz="0" w:space="0" w:color="auto"/>
      </w:divBdr>
    </w:div>
    <w:div w:id="641735381">
      <w:bodyDiv w:val="1"/>
      <w:marLeft w:val="0"/>
      <w:marRight w:val="0"/>
      <w:marTop w:val="0"/>
      <w:marBottom w:val="0"/>
      <w:divBdr>
        <w:top w:val="none" w:sz="0" w:space="0" w:color="auto"/>
        <w:left w:val="none" w:sz="0" w:space="0" w:color="auto"/>
        <w:bottom w:val="none" w:sz="0" w:space="0" w:color="auto"/>
        <w:right w:val="none" w:sz="0" w:space="0" w:color="auto"/>
      </w:divBdr>
    </w:div>
    <w:div w:id="642976398">
      <w:bodyDiv w:val="1"/>
      <w:marLeft w:val="0"/>
      <w:marRight w:val="0"/>
      <w:marTop w:val="0"/>
      <w:marBottom w:val="0"/>
      <w:divBdr>
        <w:top w:val="none" w:sz="0" w:space="0" w:color="auto"/>
        <w:left w:val="none" w:sz="0" w:space="0" w:color="auto"/>
        <w:bottom w:val="none" w:sz="0" w:space="0" w:color="auto"/>
        <w:right w:val="none" w:sz="0" w:space="0" w:color="auto"/>
      </w:divBdr>
    </w:div>
    <w:div w:id="644041351">
      <w:bodyDiv w:val="1"/>
      <w:marLeft w:val="0"/>
      <w:marRight w:val="0"/>
      <w:marTop w:val="0"/>
      <w:marBottom w:val="0"/>
      <w:divBdr>
        <w:top w:val="none" w:sz="0" w:space="0" w:color="auto"/>
        <w:left w:val="none" w:sz="0" w:space="0" w:color="auto"/>
        <w:bottom w:val="none" w:sz="0" w:space="0" w:color="auto"/>
        <w:right w:val="none" w:sz="0" w:space="0" w:color="auto"/>
      </w:divBdr>
    </w:div>
    <w:div w:id="644512348">
      <w:bodyDiv w:val="1"/>
      <w:marLeft w:val="0"/>
      <w:marRight w:val="0"/>
      <w:marTop w:val="0"/>
      <w:marBottom w:val="0"/>
      <w:divBdr>
        <w:top w:val="none" w:sz="0" w:space="0" w:color="auto"/>
        <w:left w:val="none" w:sz="0" w:space="0" w:color="auto"/>
        <w:bottom w:val="none" w:sz="0" w:space="0" w:color="auto"/>
        <w:right w:val="none" w:sz="0" w:space="0" w:color="auto"/>
      </w:divBdr>
    </w:div>
    <w:div w:id="656223640">
      <w:bodyDiv w:val="1"/>
      <w:marLeft w:val="0"/>
      <w:marRight w:val="0"/>
      <w:marTop w:val="0"/>
      <w:marBottom w:val="0"/>
      <w:divBdr>
        <w:top w:val="none" w:sz="0" w:space="0" w:color="auto"/>
        <w:left w:val="none" w:sz="0" w:space="0" w:color="auto"/>
        <w:bottom w:val="none" w:sz="0" w:space="0" w:color="auto"/>
        <w:right w:val="none" w:sz="0" w:space="0" w:color="auto"/>
      </w:divBdr>
    </w:div>
    <w:div w:id="662585043">
      <w:bodyDiv w:val="1"/>
      <w:marLeft w:val="0"/>
      <w:marRight w:val="0"/>
      <w:marTop w:val="0"/>
      <w:marBottom w:val="0"/>
      <w:divBdr>
        <w:top w:val="none" w:sz="0" w:space="0" w:color="auto"/>
        <w:left w:val="none" w:sz="0" w:space="0" w:color="auto"/>
        <w:bottom w:val="none" w:sz="0" w:space="0" w:color="auto"/>
        <w:right w:val="none" w:sz="0" w:space="0" w:color="auto"/>
      </w:divBdr>
    </w:div>
    <w:div w:id="666203315">
      <w:bodyDiv w:val="1"/>
      <w:marLeft w:val="0"/>
      <w:marRight w:val="0"/>
      <w:marTop w:val="0"/>
      <w:marBottom w:val="0"/>
      <w:divBdr>
        <w:top w:val="none" w:sz="0" w:space="0" w:color="auto"/>
        <w:left w:val="none" w:sz="0" w:space="0" w:color="auto"/>
        <w:bottom w:val="none" w:sz="0" w:space="0" w:color="auto"/>
        <w:right w:val="none" w:sz="0" w:space="0" w:color="auto"/>
      </w:divBdr>
    </w:div>
    <w:div w:id="688945980">
      <w:bodyDiv w:val="1"/>
      <w:marLeft w:val="0"/>
      <w:marRight w:val="0"/>
      <w:marTop w:val="0"/>
      <w:marBottom w:val="0"/>
      <w:divBdr>
        <w:top w:val="none" w:sz="0" w:space="0" w:color="auto"/>
        <w:left w:val="none" w:sz="0" w:space="0" w:color="auto"/>
        <w:bottom w:val="none" w:sz="0" w:space="0" w:color="auto"/>
        <w:right w:val="none" w:sz="0" w:space="0" w:color="auto"/>
      </w:divBdr>
    </w:div>
    <w:div w:id="690254644">
      <w:bodyDiv w:val="1"/>
      <w:marLeft w:val="0"/>
      <w:marRight w:val="0"/>
      <w:marTop w:val="0"/>
      <w:marBottom w:val="0"/>
      <w:divBdr>
        <w:top w:val="none" w:sz="0" w:space="0" w:color="auto"/>
        <w:left w:val="none" w:sz="0" w:space="0" w:color="auto"/>
        <w:bottom w:val="none" w:sz="0" w:space="0" w:color="auto"/>
        <w:right w:val="none" w:sz="0" w:space="0" w:color="auto"/>
      </w:divBdr>
    </w:div>
    <w:div w:id="711001220">
      <w:bodyDiv w:val="1"/>
      <w:marLeft w:val="0"/>
      <w:marRight w:val="0"/>
      <w:marTop w:val="0"/>
      <w:marBottom w:val="0"/>
      <w:divBdr>
        <w:top w:val="none" w:sz="0" w:space="0" w:color="auto"/>
        <w:left w:val="none" w:sz="0" w:space="0" w:color="auto"/>
        <w:bottom w:val="none" w:sz="0" w:space="0" w:color="auto"/>
        <w:right w:val="none" w:sz="0" w:space="0" w:color="auto"/>
      </w:divBdr>
    </w:div>
    <w:div w:id="719985504">
      <w:bodyDiv w:val="1"/>
      <w:marLeft w:val="0"/>
      <w:marRight w:val="0"/>
      <w:marTop w:val="0"/>
      <w:marBottom w:val="0"/>
      <w:divBdr>
        <w:top w:val="none" w:sz="0" w:space="0" w:color="auto"/>
        <w:left w:val="none" w:sz="0" w:space="0" w:color="auto"/>
        <w:bottom w:val="none" w:sz="0" w:space="0" w:color="auto"/>
        <w:right w:val="none" w:sz="0" w:space="0" w:color="auto"/>
      </w:divBdr>
    </w:div>
    <w:div w:id="720059713">
      <w:bodyDiv w:val="1"/>
      <w:marLeft w:val="0"/>
      <w:marRight w:val="0"/>
      <w:marTop w:val="0"/>
      <w:marBottom w:val="0"/>
      <w:divBdr>
        <w:top w:val="none" w:sz="0" w:space="0" w:color="auto"/>
        <w:left w:val="none" w:sz="0" w:space="0" w:color="auto"/>
        <w:bottom w:val="none" w:sz="0" w:space="0" w:color="auto"/>
        <w:right w:val="none" w:sz="0" w:space="0" w:color="auto"/>
      </w:divBdr>
    </w:div>
    <w:div w:id="738409356">
      <w:bodyDiv w:val="1"/>
      <w:marLeft w:val="0"/>
      <w:marRight w:val="0"/>
      <w:marTop w:val="0"/>
      <w:marBottom w:val="0"/>
      <w:divBdr>
        <w:top w:val="none" w:sz="0" w:space="0" w:color="auto"/>
        <w:left w:val="none" w:sz="0" w:space="0" w:color="auto"/>
        <w:bottom w:val="none" w:sz="0" w:space="0" w:color="auto"/>
        <w:right w:val="none" w:sz="0" w:space="0" w:color="auto"/>
      </w:divBdr>
    </w:div>
    <w:div w:id="740518803">
      <w:bodyDiv w:val="1"/>
      <w:marLeft w:val="0"/>
      <w:marRight w:val="0"/>
      <w:marTop w:val="0"/>
      <w:marBottom w:val="0"/>
      <w:divBdr>
        <w:top w:val="none" w:sz="0" w:space="0" w:color="auto"/>
        <w:left w:val="none" w:sz="0" w:space="0" w:color="auto"/>
        <w:bottom w:val="none" w:sz="0" w:space="0" w:color="auto"/>
        <w:right w:val="none" w:sz="0" w:space="0" w:color="auto"/>
      </w:divBdr>
    </w:div>
    <w:div w:id="768236457">
      <w:bodyDiv w:val="1"/>
      <w:marLeft w:val="0"/>
      <w:marRight w:val="0"/>
      <w:marTop w:val="0"/>
      <w:marBottom w:val="0"/>
      <w:divBdr>
        <w:top w:val="none" w:sz="0" w:space="0" w:color="auto"/>
        <w:left w:val="none" w:sz="0" w:space="0" w:color="auto"/>
        <w:bottom w:val="none" w:sz="0" w:space="0" w:color="auto"/>
        <w:right w:val="none" w:sz="0" w:space="0" w:color="auto"/>
      </w:divBdr>
    </w:div>
    <w:div w:id="784929305">
      <w:bodyDiv w:val="1"/>
      <w:marLeft w:val="0"/>
      <w:marRight w:val="0"/>
      <w:marTop w:val="0"/>
      <w:marBottom w:val="0"/>
      <w:divBdr>
        <w:top w:val="none" w:sz="0" w:space="0" w:color="auto"/>
        <w:left w:val="none" w:sz="0" w:space="0" w:color="auto"/>
        <w:bottom w:val="none" w:sz="0" w:space="0" w:color="auto"/>
        <w:right w:val="none" w:sz="0" w:space="0" w:color="auto"/>
      </w:divBdr>
    </w:div>
    <w:div w:id="803811595">
      <w:bodyDiv w:val="1"/>
      <w:marLeft w:val="0"/>
      <w:marRight w:val="0"/>
      <w:marTop w:val="0"/>
      <w:marBottom w:val="0"/>
      <w:divBdr>
        <w:top w:val="none" w:sz="0" w:space="0" w:color="auto"/>
        <w:left w:val="none" w:sz="0" w:space="0" w:color="auto"/>
        <w:bottom w:val="none" w:sz="0" w:space="0" w:color="auto"/>
        <w:right w:val="none" w:sz="0" w:space="0" w:color="auto"/>
      </w:divBdr>
    </w:div>
    <w:div w:id="849030721">
      <w:bodyDiv w:val="1"/>
      <w:marLeft w:val="0"/>
      <w:marRight w:val="0"/>
      <w:marTop w:val="0"/>
      <w:marBottom w:val="0"/>
      <w:divBdr>
        <w:top w:val="none" w:sz="0" w:space="0" w:color="auto"/>
        <w:left w:val="none" w:sz="0" w:space="0" w:color="auto"/>
        <w:bottom w:val="none" w:sz="0" w:space="0" w:color="auto"/>
        <w:right w:val="none" w:sz="0" w:space="0" w:color="auto"/>
      </w:divBdr>
    </w:div>
    <w:div w:id="887451499">
      <w:bodyDiv w:val="1"/>
      <w:marLeft w:val="0"/>
      <w:marRight w:val="0"/>
      <w:marTop w:val="0"/>
      <w:marBottom w:val="0"/>
      <w:divBdr>
        <w:top w:val="none" w:sz="0" w:space="0" w:color="auto"/>
        <w:left w:val="none" w:sz="0" w:space="0" w:color="auto"/>
        <w:bottom w:val="none" w:sz="0" w:space="0" w:color="auto"/>
        <w:right w:val="none" w:sz="0" w:space="0" w:color="auto"/>
      </w:divBdr>
    </w:div>
    <w:div w:id="893198707">
      <w:bodyDiv w:val="1"/>
      <w:marLeft w:val="0"/>
      <w:marRight w:val="0"/>
      <w:marTop w:val="0"/>
      <w:marBottom w:val="0"/>
      <w:divBdr>
        <w:top w:val="none" w:sz="0" w:space="0" w:color="auto"/>
        <w:left w:val="none" w:sz="0" w:space="0" w:color="auto"/>
        <w:bottom w:val="none" w:sz="0" w:space="0" w:color="auto"/>
        <w:right w:val="none" w:sz="0" w:space="0" w:color="auto"/>
      </w:divBdr>
    </w:div>
    <w:div w:id="900672882">
      <w:bodyDiv w:val="1"/>
      <w:marLeft w:val="0"/>
      <w:marRight w:val="0"/>
      <w:marTop w:val="0"/>
      <w:marBottom w:val="0"/>
      <w:divBdr>
        <w:top w:val="none" w:sz="0" w:space="0" w:color="auto"/>
        <w:left w:val="none" w:sz="0" w:space="0" w:color="auto"/>
        <w:bottom w:val="none" w:sz="0" w:space="0" w:color="auto"/>
        <w:right w:val="none" w:sz="0" w:space="0" w:color="auto"/>
      </w:divBdr>
    </w:div>
    <w:div w:id="962466923">
      <w:bodyDiv w:val="1"/>
      <w:marLeft w:val="0"/>
      <w:marRight w:val="0"/>
      <w:marTop w:val="0"/>
      <w:marBottom w:val="0"/>
      <w:divBdr>
        <w:top w:val="none" w:sz="0" w:space="0" w:color="auto"/>
        <w:left w:val="none" w:sz="0" w:space="0" w:color="auto"/>
        <w:bottom w:val="none" w:sz="0" w:space="0" w:color="auto"/>
        <w:right w:val="none" w:sz="0" w:space="0" w:color="auto"/>
      </w:divBdr>
    </w:div>
    <w:div w:id="967518000">
      <w:bodyDiv w:val="1"/>
      <w:marLeft w:val="0"/>
      <w:marRight w:val="0"/>
      <w:marTop w:val="0"/>
      <w:marBottom w:val="0"/>
      <w:divBdr>
        <w:top w:val="none" w:sz="0" w:space="0" w:color="auto"/>
        <w:left w:val="none" w:sz="0" w:space="0" w:color="auto"/>
        <w:bottom w:val="none" w:sz="0" w:space="0" w:color="auto"/>
        <w:right w:val="none" w:sz="0" w:space="0" w:color="auto"/>
      </w:divBdr>
    </w:div>
    <w:div w:id="970787513">
      <w:bodyDiv w:val="1"/>
      <w:marLeft w:val="0"/>
      <w:marRight w:val="0"/>
      <w:marTop w:val="0"/>
      <w:marBottom w:val="0"/>
      <w:divBdr>
        <w:top w:val="none" w:sz="0" w:space="0" w:color="auto"/>
        <w:left w:val="none" w:sz="0" w:space="0" w:color="auto"/>
        <w:bottom w:val="none" w:sz="0" w:space="0" w:color="auto"/>
        <w:right w:val="none" w:sz="0" w:space="0" w:color="auto"/>
      </w:divBdr>
    </w:div>
    <w:div w:id="978068640">
      <w:bodyDiv w:val="1"/>
      <w:marLeft w:val="0"/>
      <w:marRight w:val="0"/>
      <w:marTop w:val="0"/>
      <w:marBottom w:val="0"/>
      <w:divBdr>
        <w:top w:val="none" w:sz="0" w:space="0" w:color="auto"/>
        <w:left w:val="none" w:sz="0" w:space="0" w:color="auto"/>
        <w:bottom w:val="none" w:sz="0" w:space="0" w:color="auto"/>
        <w:right w:val="none" w:sz="0" w:space="0" w:color="auto"/>
      </w:divBdr>
    </w:div>
    <w:div w:id="986009390">
      <w:bodyDiv w:val="1"/>
      <w:marLeft w:val="0"/>
      <w:marRight w:val="0"/>
      <w:marTop w:val="0"/>
      <w:marBottom w:val="0"/>
      <w:divBdr>
        <w:top w:val="none" w:sz="0" w:space="0" w:color="auto"/>
        <w:left w:val="none" w:sz="0" w:space="0" w:color="auto"/>
        <w:bottom w:val="none" w:sz="0" w:space="0" w:color="auto"/>
        <w:right w:val="none" w:sz="0" w:space="0" w:color="auto"/>
      </w:divBdr>
    </w:div>
    <w:div w:id="996106936">
      <w:bodyDiv w:val="1"/>
      <w:marLeft w:val="0"/>
      <w:marRight w:val="0"/>
      <w:marTop w:val="0"/>
      <w:marBottom w:val="0"/>
      <w:divBdr>
        <w:top w:val="none" w:sz="0" w:space="0" w:color="auto"/>
        <w:left w:val="none" w:sz="0" w:space="0" w:color="auto"/>
        <w:bottom w:val="none" w:sz="0" w:space="0" w:color="auto"/>
        <w:right w:val="none" w:sz="0" w:space="0" w:color="auto"/>
      </w:divBdr>
    </w:div>
    <w:div w:id="999234297">
      <w:bodyDiv w:val="1"/>
      <w:marLeft w:val="0"/>
      <w:marRight w:val="0"/>
      <w:marTop w:val="0"/>
      <w:marBottom w:val="0"/>
      <w:divBdr>
        <w:top w:val="none" w:sz="0" w:space="0" w:color="auto"/>
        <w:left w:val="none" w:sz="0" w:space="0" w:color="auto"/>
        <w:bottom w:val="none" w:sz="0" w:space="0" w:color="auto"/>
        <w:right w:val="none" w:sz="0" w:space="0" w:color="auto"/>
      </w:divBdr>
    </w:div>
    <w:div w:id="999700386">
      <w:bodyDiv w:val="1"/>
      <w:marLeft w:val="0"/>
      <w:marRight w:val="0"/>
      <w:marTop w:val="0"/>
      <w:marBottom w:val="0"/>
      <w:divBdr>
        <w:top w:val="none" w:sz="0" w:space="0" w:color="auto"/>
        <w:left w:val="none" w:sz="0" w:space="0" w:color="auto"/>
        <w:bottom w:val="none" w:sz="0" w:space="0" w:color="auto"/>
        <w:right w:val="none" w:sz="0" w:space="0" w:color="auto"/>
      </w:divBdr>
    </w:div>
    <w:div w:id="1045062412">
      <w:bodyDiv w:val="1"/>
      <w:marLeft w:val="0"/>
      <w:marRight w:val="0"/>
      <w:marTop w:val="0"/>
      <w:marBottom w:val="0"/>
      <w:divBdr>
        <w:top w:val="none" w:sz="0" w:space="0" w:color="auto"/>
        <w:left w:val="none" w:sz="0" w:space="0" w:color="auto"/>
        <w:bottom w:val="none" w:sz="0" w:space="0" w:color="auto"/>
        <w:right w:val="none" w:sz="0" w:space="0" w:color="auto"/>
      </w:divBdr>
    </w:div>
    <w:div w:id="1050152292">
      <w:bodyDiv w:val="1"/>
      <w:marLeft w:val="0"/>
      <w:marRight w:val="0"/>
      <w:marTop w:val="0"/>
      <w:marBottom w:val="0"/>
      <w:divBdr>
        <w:top w:val="none" w:sz="0" w:space="0" w:color="auto"/>
        <w:left w:val="none" w:sz="0" w:space="0" w:color="auto"/>
        <w:bottom w:val="none" w:sz="0" w:space="0" w:color="auto"/>
        <w:right w:val="none" w:sz="0" w:space="0" w:color="auto"/>
      </w:divBdr>
    </w:div>
    <w:div w:id="1067726076">
      <w:bodyDiv w:val="1"/>
      <w:marLeft w:val="0"/>
      <w:marRight w:val="0"/>
      <w:marTop w:val="0"/>
      <w:marBottom w:val="0"/>
      <w:divBdr>
        <w:top w:val="none" w:sz="0" w:space="0" w:color="auto"/>
        <w:left w:val="none" w:sz="0" w:space="0" w:color="auto"/>
        <w:bottom w:val="none" w:sz="0" w:space="0" w:color="auto"/>
        <w:right w:val="none" w:sz="0" w:space="0" w:color="auto"/>
      </w:divBdr>
    </w:div>
    <w:div w:id="1089275285">
      <w:bodyDiv w:val="1"/>
      <w:marLeft w:val="0"/>
      <w:marRight w:val="0"/>
      <w:marTop w:val="0"/>
      <w:marBottom w:val="0"/>
      <w:divBdr>
        <w:top w:val="none" w:sz="0" w:space="0" w:color="auto"/>
        <w:left w:val="none" w:sz="0" w:space="0" w:color="auto"/>
        <w:bottom w:val="none" w:sz="0" w:space="0" w:color="auto"/>
        <w:right w:val="none" w:sz="0" w:space="0" w:color="auto"/>
      </w:divBdr>
    </w:div>
    <w:div w:id="1089471504">
      <w:bodyDiv w:val="1"/>
      <w:marLeft w:val="0"/>
      <w:marRight w:val="0"/>
      <w:marTop w:val="0"/>
      <w:marBottom w:val="0"/>
      <w:divBdr>
        <w:top w:val="none" w:sz="0" w:space="0" w:color="auto"/>
        <w:left w:val="none" w:sz="0" w:space="0" w:color="auto"/>
        <w:bottom w:val="none" w:sz="0" w:space="0" w:color="auto"/>
        <w:right w:val="none" w:sz="0" w:space="0" w:color="auto"/>
      </w:divBdr>
    </w:div>
    <w:div w:id="1091655875">
      <w:bodyDiv w:val="1"/>
      <w:marLeft w:val="0"/>
      <w:marRight w:val="0"/>
      <w:marTop w:val="0"/>
      <w:marBottom w:val="0"/>
      <w:divBdr>
        <w:top w:val="none" w:sz="0" w:space="0" w:color="auto"/>
        <w:left w:val="none" w:sz="0" w:space="0" w:color="auto"/>
        <w:bottom w:val="none" w:sz="0" w:space="0" w:color="auto"/>
        <w:right w:val="none" w:sz="0" w:space="0" w:color="auto"/>
      </w:divBdr>
    </w:div>
    <w:div w:id="1107386553">
      <w:bodyDiv w:val="1"/>
      <w:marLeft w:val="0"/>
      <w:marRight w:val="0"/>
      <w:marTop w:val="0"/>
      <w:marBottom w:val="0"/>
      <w:divBdr>
        <w:top w:val="none" w:sz="0" w:space="0" w:color="auto"/>
        <w:left w:val="none" w:sz="0" w:space="0" w:color="auto"/>
        <w:bottom w:val="none" w:sz="0" w:space="0" w:color="auto"/>
        <w:right w:val="none" w:sz="0" w:space="0" w:color="auto"/>
      </w:divBdr>
    </w:div>
    <w:div w:id="1140489937">
      <w:bodyDiv w:val="1"/>
      <w:marLeft w:val="0"/>
      <w:marRight w:val="0"/>
      <w:marTop w:val="0"/>
      <w:marBottom w:val="0"/>
      <w:divBdr>
        <w:top w:val="none" w:sz="0" w:space="0" w:color="auto"/>
        <w:left w:val="none" w:sz="0" w:space="0" w:color="auto"/>
        <w:bottom w:val="none" w:sz="0" w:space="0" w:color="auto"/>
        <w:right w:val="none" w:sz="0" w:space="0" w:color="auto"/>
      </w:divBdr>
    </w:div>
    <w:div w:id="1176457743">
      <w:bodyDiv w:val="1"/>
      <w:marLeft w:val="0"/>
      <w:marRight w:val="0"/>
      <w:marTop w:val="0"/>
      <w:marBottom w:val="0"/>
      <w:divBdr>
        <w:top w:val="none" w:sz="0" w:space="0" w:color="auto"/>
        <w:left w:val="none" w:sz="0" w:space="0" w:color="auto"/>
        <w:bottom w:val="none" w:sz="0" w:space="0" w:color="auto"/>
        <w:right w:val="none" w:sz="0" w:space="0" w:color="auto"/>
      </w:divBdr>
    </w:div>
    <w:div w:id="1206673443">
      <w:bodyDiv w:val="1"/>
      <w:marLeft w:val="0"/>
      <w:marRight w:val="0"/>
      <w:marTop w:val="0"/>
      <w:marBottom w:val="0"/>
      <w:divBdr>
        <w:top w:val="none" w:sz="0" w:space="0" w:color="auto"/>
        <w:left w:val="none" w:sz="0" w:space="0" w:color="auto"/>
        <w:bottom w:val="none" w:sz="0" w:space="0" w:color="auto"/>
        <w:right w:val="none" w:sz="0" w:space="0" w:color="auto"/>
      </w:divBdr>
    </w:div>
    <w:div w:id="1207833201">
      <w:bodyDiv w:val="1"/>
      <w:marLeft w:val="0"/>
      <w:marRight w:val="0"/>
      <w:marTop w:val="0"/>
      <w:marBottom w:val="0"/>
      <w:divBdr>
        <w:top w:val="none" w:sz="0" w:space="0" w:color="auto"/>
        <w:left w:val="none" w:sz="0" w:space="0" w:color="auto"/>
        <w:bottom w:val="none" w:sz="0" w:space="0" w:color="auto"/>
        <w:right w:val="none" w:sz="0" w:space="0" w:color="auto"/>
      </w:divBdr>
    </w:div>
    <w:div w:id="1218515301">
      <w:bodyDiv w:val="1"/>
      <w:marLeft w:val="0"/>
      <w:marRight w:val="0"/>
      <w:marTop w:val="0"/>
      <w:marBottom w:val="0"/>
      <w:divBdr>
        <w:top w:val="none" w:sz="0" w:space="0" w:color="auto"/>
        <w:left w:val="none" w:sz="0" w:space="0" w:color="auto"/>
        <w:bottom w:val="none" w:sz="0" w:space="0" w:color="auto"/>
        <w:right w:val="none" w:sz="0" w:space="0" w:color="auto"/>
      </w:divBdr>
    </w:div>
    <w:div w:id="1242910659">
      <w:bodyDiv w:val="1"/>
      <w:marLeft w:val="0"/>
      <w:marRight w:val="0"/>
      <w:marTop w:val="0"/>
      <w:marBottom w:val="0"/>
      <w:divBdr>
        <w:top w:val="none" w:sz="0" w:space="0" w:color="auto"/>
        <w:left w:val="none" w:sz="0" w:space="0" w:color="auto"/>
        <w:bottom w:val="none" w:sz="0" w:space="0" w:color="auto"/>
        <w:right w:val="none" w:sz="0" w:space="0" w:color="auto"/>
      </w:divBdr>
    </w:div>
    <w:div w:id="1274825631">
      <w:bodyDiv w:val="1"/>
      <w:marLeft w:val="0"/>
      <w:marRight w:val="0"/>
      <w:marTop w:val="0"/>
      <w:marBottom w:val="0"/>
      <w:divBdr>
        <w:top w:val="none" w:sz="0" w:space="0" w:color="auto"/>
        <w:left w:val="none" w:sz="0" w:space="0" w:color="auto"/>
        <w:bottom w:val="none" w:sz="0" w:space="0" w:color="auto"/>
        <w:right w:val="none" w:sz="0" w:space="0" w:color="auto"/>
      </w:divBdr>
    </w:div>
    <w:div w:id="1283918340">
      <w:bodyDiv w:val="1"/>
      <w:marLeft w:val="0"/>
      <w:marRight w:val="0"/>
      <w:marTop w:val="0"/>
      <w:marBottom w:val="0"/>
      <w:divBdr>
        <w:top w:val="none" w:sz="0" w:space="0" w:color="auto"/>
        <w:left w:val="none" w:sz="0" w:space="0" w:color="auto"/>
        <w:bottom w:val="none" w:sz="0" w:space="0" w:color="auto"/>
        <w:right w:val="none" w:sz="0" w:space="0" w:color="auto"/>
      </w:divBdr>
    </w:div>
    <w:div w:id="1287080514">
      <w:bodyDiv w:val="1"/>
      <w:marLeft w:val="0"/>
      <w:marRight w:val="0"/>
      <w:marTop w:val="0"/>
      <w:marBottom w:val="0"/>
      <w:divBdr>
        <w:top w:val="none" w:sz="0" w:space="0" w:color="auto"/>
        <w:left w:val="none" w:sz="0" w:space="0" w:color="auto"/>
        <w:bottom w:val="none" w:sz="0" w:space="0" w:color="auto"/>
        <w:right w:val="none" w:sz="0" w:space="0" w:color="auto"/>
      </w:divBdr>
    </w:div>
    <w:div w:id="1295909307">
      <w:bodyDiv w:val="1"/>
      <w:marLeft w:val="0"/>
      <w:marRight w:val="0"/>
      <w:marTop w:val="0"/>
      <w:marBottom w:val="0"/>
      <w:divBdr>
        <w:top w:val="none" w:sz="0" w:space="0" w:color="auto"/>
        <w:left w:val="none" w:sz="0" w:space="0" w:color="auto"/>
        <w:bottom w:val="none" w:sz="0" w:space="0" w:color="auto"/>
        <w:right w:val="none" w:sz="0" w:space="0" w:color="auto"/>
      </w:divBdr>
    </w:div>
    <w:div w:id="1311400456">
      <w:bodyDiv w:val="1"/>
      <w:marLeft w:val="0"/>
      <w:marRight w:val="0"/>
      <w:marTop w:val="0"/>
      <w:marBottom w:val="0"/>
      <w:divBdr>
        <w:top w:val="none" w:sz="0" w:space="0" w:color="auto"/>
        <w:left w:val="none" w:sz="0" w:space="0" w:color="auto"/>
        <w:bottom w:val="none" w:sz="0" w:space="0" w:color="auto"/>
        <w:right w:val="none" w:sz="0" w:space="0" w:color="auto"/>
      </w:divBdr>
    </w:div>
    <w:div w:id="1344478782">
      <w:bodyDiv w:val="1"/>
      <w:marLeft w:val="0"/>
      <w:marRight w:val="0"/>
      <w:marTop w:val="0"/>
      <w:marBottom w:val="0"/>
      <w:divBdr>
        <w:top w:val="none" w:sz="0" w:space="0" w:color="auto"/>
        <w:left w:val="none" w:sz="0" w:space="0" w:color="auto"/>
        <w:bottom w:val="none" w:sz="0" w:space="0" w:color="auto"/>
        <w:right w:val="none" w:sz="0" w:space="0" w:color="auto"/>
      </w:divBdr>
    </w:div>
    <w:div w:id="1369337995">
      <w:bodyDiv w:val="1"/>
      <w:marLeft w:val="0"/>
      <w:marRight w:val="0"/>
      <w:marTop w:val="0"/>
      <w:marBottom w:val="0"/>
      <w:divBdr>
        <w:top w:val="none" w:sz="0" w:space="0" w:color="auto"/>
        <w:left w:val="none" w:sz="0" w:space="0" w:color="auto"/>
        <w:bottom w:val="none" w:sz="0" w:space="0" w:color="auto"/>
        <w:right w:val="none" w:sz="0" w:space="0" w:color="auto"/>
      </w:divBdr>
    </w:div>
    <w:div w:id="1370375638">
      <w:bodyDiv w:val="1"/>
      <w:marLeft w:val="0"/>
      <w:marRight w:val="0"/>
      <w:marTop w:val="0"/>
      <w:marBottom w:val="0"/>
      <w:divBdr>
        <w:top w:val="none" w:sz="0" w:space="0" w:color="auto"/>
        <w:left w:val="none" w:sz="0" w:space="0" w:color="auto"/>
        <w:bottom w:val="none" w:sz="0" w:space="0" w:color="auto"/>
        <w:right w:val="none" w:sz="0" w:space="0" w:color="auto"/>
      </w:divBdr>
    </w:div>
    <w:div w:id="1383481025">
      <w:bodyDiv w:val="1"/>
      <w:marLeft w:val="0"/>
      <w:marRight w:val="0"/>
      <w:marTop w:val="0"/>
      <w:marBottom w:val="0"/>
      <w:divBdr>
        <w:top w:val="none" w:sz="0" w:space="0" w:color="auto"/>
        <w:left w:val="none" w:sz="0" w:space="0" w:color="auto"/>
        <w:bottom w:val="none" w:sz="0" w:space="0" w:color="auto"/>
        <w:right w:val="none" w:sz="0" w:space="0" w:color="auto"/>
      </w:divBdr>
    </w:div>
    <w:div w:id="1398474045">
      <w:bodyDiv w:val="1"/>
      <w:marLeft w:val="0"/>
      <w:marRight w:val="0"/>
      <w:marTop w:val="0"/>
      <w:marBottom w:val="0"/>
      <w:divBdr>
        <w:top w:val="none" w:sz="0" w:space="0" w:color="auto"/>
        <w:left w:val="none" w:sz="0" w:space="0" w:color="auto"/>
        <w:bottom w:val="none" w:sz="0" w:space="0" w:color="auto"/>
        <w:right w:val="none" w:sz="0" w:space="0" w:color="auto"/>
      </w:divBdr>
    </w:div>
    <w:div w:id="1405882585">
      <w:bodyDiv w:val="1"/>
      <w:marLeft w:val="0"/>
      <w:marRight w:val="0"/>
      <w:marTop w:val="0"/>
      <w:marBottom w:val="0"/>
      <w:divBdr>
        <w:top w:val="none" w:sz="0" w:space="0" w:color="auto"/>
        <w:left w:val="none" w:sz="0" w:space="0" w:color="auto"/>
        <w:bottom w:val="none" w:sz="0" w:space="0" w:color="auto"/>
        <w:right w:val="none" w:sz="0" w:space="0" w:color="auto"/>
      </w:divBdr>
    </w:div>
    <w:div w:id="1410031441">
      <w:bodyDiv w:val="1"/>
      <w:marLeft w:val="0"/>
      <w:marRight w:val="0"/>
      <w:marTop w:val="0"/>
      <w:marBottom w:val="0"/>
      <w:divBdr>
        <w:top w:val="none" w:sz="0" w:space="0" w:color="auto"/>
        <w:left w:val="none" w:sz="0" w:space="0" w:color="auto"/>
        <w:bottom w:val="none" w:sz="0" w:space="0" w:color="auto"/>
        <w:right w:val="none" w:sz="0" w:space="0" w:color="auto"/>
      </w:divBdr>
    </w:div>
    <w:div w:id="1413891684">
      <w:bodyDiv w:val="1"/>
      <w:marLeft w:val="0"/>
      <w:marRight w:val="0"/>
      <w:marTop w:val="0"/>
      <w:marBottom w:val="0"/>
      <w:divBdr>
        <w:top w:val="none" w:sz="0" w:space="0" w:color="auto"/>
        <w:left w:val="none" w:sz="0" w:space="0" w:color="auto"/>
        <w:bottom w:val="none" w:sz="0" w:space="0" w:color="auto"/>
        <w:right w:val="none" w:sz="0" w:space="0" w:color="auto"/>
      </w:divBdr>
    </w:div>
    <w:div w:id="1430929431">
      <w:bodyDiv w:val="1"/>
      <w:marLeft w:val="0"/>
      <w:marRight w:val="0"/>
      <w:marTop w:val="0"/>
      <w:marBottom w:val="0"/>
      <w:divBdr>
        <w:top w:val="none" w:sz="0" w:space="0" w:color="auto"/>
        <w:left w:val="none" w:sz="0" w:space="0" w:color="auto"/>
        <w:bottom w:val="none" w:sz="0" w:space="0" w:color="auto"/>
        <w:right w:val="none" w:sz="0" w:space="0" w:color="auto"/>
      </w:divBdr>
    </w:div>
    <w:div w:id="1439639010">
      <w:bodyDiv w:val="1"/>
      <w:marLeft w:val="0"/>
      <w:marRight w:val="0"/>
      <w:marTop w:val="0"/>
      <w:marBottom w:val="0"/>
      <w:divBdr>
        <w:top w:val="none" w:sz="0" w:space="0" w:color="auto"/>
        <w:left w:val="none" w:sz="0" w:space="0" w:color="auto"/>
        <w:bottom w:val="none" w:sz="0" w:space="0" w:color="auto"/>
        <w:right w:val="none" w:sz="0" w:space="0" w:color="auto"/>
      </w:divBdr>
    </w:div>
    <w:div w:id="1441338762">
      <w:bodyDiv w:val="1"/>
      <w:marLeft w:val="0"/>
      <w:marRight w:val="0"/>
      <w:marTop w:val="0"/>
      <w:marBottom w:val="0"/>
      <w:divBdr>
        <w:top w:val="none" w:sz="0" w:space="0" w:color="auto"/>
        <w:left w:val="none" w:sz="0" w:space="0" w:color="auto"/>
        <w:bottom w:val="none" w:sz="0" w:space="0" w:color="auto"/>
        <w:right w:val="none" w:sz="0" w:space="0" w:color="auto"/>
      </w:divBdr>
    </w:div>
    <w:div w:id="1451391291">
      <w:bodyDiv w:val="1"/>
      <w:marLeft w:val="0"/>
      <w:marRight w:val="0"/>
      <w:marTop w:val="0"/>
      <w:marBottom w:val="0"/>
      <w:divBdr>
        <w:top w:val="none" w:sz="0" w:space="0" w:color="auto"/>
        <w:left w:val="none" w:sz="0" w:space="0" w:color="auto"/>
        <w:bottom w:val="none" w:sz="0" w:space="0" w:color="auto"/>
        <w:right w:val="none" w:sz="0" w:space="0" w:color="auto"/>
      </w:divBdr>
    </w:div>
    <w:div w:id="1456173763">
      <w:bodyDiv w:val="1"/>
      <w:marLeft w:val="0"/>
      <w:marRight w:val="0"/>
      <w:marTop w:val="0"/>
      <w:marBottom w:val="0"/>
      <w:divBdr>
        <w:top w:val="none" w:sz="0" w:space="0" w:color="auto"/>
        <w:left w:val="none" w:sz="0" w:space="0" w:color="auto"/>
        <w:bottom w:val="none" w:sz="0" w:space="0" w:color="auto"/>
        <w:right w:val="none" w:sz="0" w:space="0" w:color="auto"/>
      </w:divBdr>
    </w:div>
    <w:div w:id="1457523489">
      <w:bodyDiv w:val="1"/>
      <w:marLeft w:val="0"/>
      <w:marRight w:val="0"/>
      <w:marTop w:val="0"/>
      <w:marBottom w:val="0"/>
      <w:divBdr>
        <w:top w:val="none" w:sz="0" w:space="0" w:color="auto"/>
        <w:left w:val="none" w:sz="0" w:space="0" w:color="auto"/>
        <w:bottom w:val="none" w:sz="0" w:space="0" w:color="auto"/>
        <w:right w:val="none" w:sz="0" w:space="0" w:color="auto"/>
      </w:divBdr>
    </w:div>
    <w:div w:id="1471240766">
      <w:bodyDiv w:val="1"/>
      <w:marLeft w:val="0"/>
      <w:marRight w:val="0"/>
      <w:marTop w:val="0"/>
      <w:marBottom w:val="0"/>
      <w:divBdr>
        <w:top w:val="none" w:sz="0" w:space="0" w:color="auto"/>
        <w:left w:val="none" w:sz="0" w:space="0" w:color="auto"/>
        <w:bottom w:val="none" w:sz="0" w:space="0" w:color="auto"/>
        <w:right w:val="none" w:sz="0" w:space="0" w:color="auto"/>
      </w:divBdr>
    </w:div>
    <w:div w:id="1473329647">
      <w:bodyDiv w:val="1"/>
      <w:marLeft w:val="0"/>
      <w:marRight w:val="0"/>
      <w:marTop w:val="0"/>
      <w:marBottom w:val="0"/>
      <w:divBdr>
        <w:top w:val="none" w:sz="0" w:space="0" w:color="auto"/>
        <w:left w:val="none" w:sz="0" w:space="0" w:color="auto"/>
        <w:bottom w:val="none" w:sz="0" w:space="0" w:color="auto"/>
        <w:right w:val="none" w:sz="0" w:space="0" w:color="auto"/>
      </w:divBdr>
    </w:div>
    <w:div w:id="1486703578">
      <w:bodyDiv w:val="1"/>
      <w:marLeft w:val="0"/>
      <w:marRight w:val="0"/>
      <w:marTop w:val="0"/>
      <w:marBottom w:val="0"/>
      <w:divBdr>
        <w:top w:val="none" w:sz="0" w:space="0" w:color="auto"/>
        <w:left w:val="none" w:sz="0" w:space="0" w:color="auto"/>
        <w:bottom w:val="none" w:sz="0" w:space="0" w:color="auto"/>
        <w:right w:val="none" w:sz="0" w:space="0" w:color="auto"/>
      </w:divBdr>
    </w:div>
    <w:div w:id="1513763560">
      <w:bodyDiv w:val="1"/>
      <w:marLeft w:val="0"/>
      <w:marRight w:val="0"/>
      <w:marTop w:val="0"/>
      <w:marBottom w:val="0"/>
      <w:divBdr>
        <w:top w:val="none" w:sz="0" w:space="0" w:color="auto"/>
        <w:left w:val="none" w:sz="0" w:space="0" w:color="auto"/>
        <w:bottom w:val="none" w:sz="0" w:space="0" w:color="auto"/>
        <w:right w:val="none" w:sz="0" w:space="0" w:color="auto"/>
      </w:divBdr>
    </w:div>
    <w:div w:id="1515920453">
      <w:bodyDiv w:val="1"/>
      <w:marLeft w:val="0"/>
      <w:marRight w:val="0"/>
      <w:marTop w:val="0"/>
      <w:marBottom w:val="0"/>
      <w:divBdr>
        <w:top w:val="none" w:sz="0" w:space="0" w:color="auto"/>
        <w:left w:val="none" w:sz="0" w:space="0" w:color="auto"/>
        <w:bottom w:val="none" w:sz="0" w:space="0" w:color="auto"/>
        <w:right w:val="none" w:sz="0" w:space="0" w:color="auto"/>
      </w:divBdr>
    </w:div>
    <w:div w:id="1518349043">
      <w:bodyDiv w:val="1"/>
      <w:marLeft w:val="0"/>
      <w:marRight w:val="0"/>
      <w:marTop w:val="0"/>
      <w:marBottom w:val="0"/>
      <w:divBdr>
        <w:top w:val="none" w:sz="0" w:space="0" w:color="auto"/>
        <w:left w:val="none" w:sz="0" w:space="0" w:color="auto"/>
        <w:bottom w:val="none" w:sz="0" w:space="0" w:color="auto"/>
        <w:right w:val="none" w:sz="0" w:space="0" w:color="auto"/>
      </w:divBdr>
    </w:div>
    <w:div w:id="1521042657">
      <w:bodyDiv w:val="1"/>
      <w:marLeft w:val="0"/>
      <w:marRight w:val="0"/>
      <w:marTop w:val="0"/>
      <w:marBottom w:val="0"/>
      <w:divBdr>
        <w:top w:val="none" w:sz="0" w:space="0" w:color="auto"/>
        <w:left w:val="none" w:sz="0" w:space="0" w:color="auto"/>
        <w:bottom w:val="none" w:sz="0" w:space="0" w:color="auto"/>
        <w:right w:val="none" w:sz="0" w:space="0" w:color="auto"/>
      </w:divBdr>
    </w:div>
    <w:div w:id="1532180510">
      <w:bodyDiv w:val="1"/>
      <w:marLeft w:val="0"/>
      <w:marRight w:val="0"/>
      <w:marTop w:val="0"/>
      <w:marBottom w:val="0"/>
      <w:divBdr>
        <w:top w:val="none" w:sz="0" w:space="0" w:color="auto"/>
        <w:left w:val="none" w:sz="0" w:space="0" w:color="auto"/>
        <w:bottom w:val="none" w:sz="0" w:space="0" w:color="auto"/>
        <w:right w:val="none" w:sz="0" w:space="0" w:color="auto"/>
      </w:divBdr>
    </w:div>
    <w:div w:id="1535726691">
      <w:bodyDiv w:val="1"/>
      <w:marLeft w:val="0"/>
      <w:marRight w:val="0"/>
      <w:marTop w:val="0"/>
      <w:marBottom w:val="0"/>
      <w:divBdr>
        <w:top w:val="none" w:sz="0" w:space="0" w:color="auto"/>
        <w:left w:val="none" w:sz="0" w:space="0" w:color="auto"/>
        <w:bottom w:val="none" w:sz="0" w:space="0" w:color="auto"/>
        <w:right w:val="none" w:sz="0" w:space="0" w:color="auto"/>
      </w:divBdr>
    </w:div>
    <w:div w:id="1558859649">
      <w:bodyDiv w:val="1"/>
      <w:marLeft w:val="0"/>
      <w:marRight w:val="0"/>
      <w:marTop w:val="0"/>
      <w:marBottom w:val="0"/>
      <w:divBdr>
        <w:top w:val="none" w:sz="0" w:space="0" w:color="auto"/>
        <w:left w:val="none" w:sz="0" w:space="0" w:color="auto"/>
        <w:bottom w:val="none" w:sz="0" w:space="0" w:color="auto"/>
        <w:right w:val="none" w:sz="0" w:space="0" w:color="auto"/>
      </w:divBdr>
    </w:div>
    <w:div w:id="1579095437">
      <w:bodyDiv w:val="1"/>
      <w:marLeft w:val="0"/>
      <w:marRight w:val="0"/>
      <w:marTop w:val="0"/>
      <w:marBottom w:val="0"/>
      <w:divBdr>
        <w:top w:val="none" w:sz="0" w:space="0" w:color="auto"/>
        <w:left w:val="none" w:sz="0" w:space="0" w:color="auto"/>
        <w:bottom w:val="none" w:sz="0" w:space="0" w:color="auto"/>
        <w:right w:val="none" w:sz="0" w:space="0" w:color="auto"/>
      </w:divBdr>
    </w:div>
    <w:div w:id="1587886033">
      <w:bodyDiv w:val="1"/>
      <w:marLeft w:val="0"/>
      <w:marRight w:val="0"/>
      <w:marTop w:val="0"/>
      <w:marBottom w:val="0"/>
      <w:divBdr>
        <w:top w:val="none" w:sz="0" w:space="0" w:color="auto"/>
        <w:left w:val="none" w:sz="0" w:space="0" w:color="auto"/>
        <w:bottom w:val="none" w:sz="0" w:space="0" w:color="auto"/>
        <w:right w:val="none" w:sz="0" w:space="0" w:color="auto"/>
      </w:divBdr>
    </w:div>
    <w:div w:id="1591965935">
      <w:bodyDiv w:val="1"/>
      <w:marLeft w:val="0"/>
      <w:marRight w:val="0"/>
      <w:marTop w:val="0"/>
      <w:marBottom w:val="0"/>
      <w:divBdr>
        <w:top w:val="none" w:sz="0" w:space="0" w:color="auto"/>
        <w:left w:val="none" w:sz="0" w:space="0" w:color="auto"/>
        <w:bottom w:val="none" w:sz="0" w:space="0" w:color="auto"/>
        <w:right w:val="none" w:sz="0" w:space="0" w:color="auto"/>
      </w:divBdr>
    </w:div>
    <w:div w:id="1614097135">
      <w:bodyDiv w:val="1"/>
      <w:marLeft w:val="0"/>
      <w:marRight w:val="0"/>
      <w:marTop w:val="0"/>
      <w:marBottom w:val="0"/>
      <w:divBdr>
        <w:top w:val="none" w:sz="0" w:space="0" w:color="auto"/>
        <w:left w:val="none" w:sz="0" w:space="0" w:color="auto"/>
        <w:bottom w:val="none" w:sz="0" w:space="0" w:color="auto"/>
        <w:right w:val="none" w:sz="0" w:space="0" w:color="auto"/>
      </w:divBdr>
    </w:div>
    <w:div w:id="1620140381">
      <w:bodyDiv w:val="1"/>
      <w:marLeft w:val="0"/>
      <w:marRight w:val="0"/>
      <w:marTop w:val="0"/>
      <w:marBottom w:val="0"/>
      <w:divBdr>
        <w:top w:val="none" w:sz="0" w:space="0" w:color="auto"/>
        <w:left w:val="none" w:sz="0" w:space="0" w:color="auto"/>
        <w:bottom w:val="none" w:sz="0" w:space="0" w:color="auto"/>
        <w:right w:val="none" w:sz="0" w:space="0" w:color="auto"/>
      </w:divBdr>
    </w:div>
    <w:div w:id="1629042240">
      <w:bodyDiv w:val="1"/>
      <w:marLeft w:val="0"/>
      <w:marRight w:val="0"/>
      <w:marTop w:val="0"/>
      <w:marBottom w:val="0"/>
      <w:divBdr>
        <w:top w:val="none" w:sz="0" w:space="0" w:color="auto"/>
        <w:left w:val="none" w:sz="0" w:space="0" w:color="auto"/>
        <w:bottom w:val="none" w:sz="0" w:space="0" w:color="auto"/>
        <w:right w:val="none" w:sz="0" w:space="0" w:color="auto"/>
      </w:divBdr>
    </w:div>
    <w:div w:id="1633367177">
      <w:bodyDiv w:val="1"/>
      <w:marLeft w:val="0"/>
      <w:marRight w:val="0"/>
      <w:marTop w:val="0"/>
      <w:marBottom w:val="0"/>
      <w:divBdr>
        <w:top w:val="none" w:sz="0" w:space="0" w:color="auto"/>
        <w:left w:val="none" w:sz="0" w:space="0" w:color="auto"/>
        <w:bottom w:val="none" w:sz="0" w:space="0" w:color="auto"/>
        <w:right w:val="none" w:sz="0" w:space="0" w:color="auto"/>
      </w:divBdr>
    </w:div>
    <w:div w:id="1637566824">
      <w:bodyDiv w:val="1"/>
      <w:marLeft w:val="0"/>
      <w:marRight w:val="0"/>
      <w:marTop w:val="0"/>
      <w:marBottom w:val="0"/>
      <w:divBdr>
        <w:top w:val="none" w:sz="0" w:space="0" w:color="auto"/>
        <w:left w:val="none" w:sz="0" w:space="0" w:color="auto"/>
        <w:bottom w:val="none" w:sz="0" w:space="0" w:color="auto"/>
        <w:right w:val="none" w:sz="0" w:space="0" w:color="auto"/>
      </w:divBdr>
    </w:div>
    <w:div w:id="1654092824">
      <w:bodyDiv w:val="1"/>
      <w:marLeft w:val="0"/>
      <w:marRight w:val="0"/>
      <w:marTop w:val="0"/>
      <w:marBottom w:val="0"/>
      <w:divBdr>
        <w:top w:val="none" w:sz="0" w:space="0" w:color="auto"/>
        <w:left w:val="none" w:sz="0" w:space="0" w:color="auto"/>
        <w:bottom w:val="none" w:sz="0" w:space="0" w:color="auto"/>
        <w:right w:val="none" w:sz="0" w:space="0" w:color="auto"/>
      </w:divBdr>
    </w:div>
    <w:div w:id="1681008873">
      <w:bodyDiv w:val="1"/>
      <w:marLeft w:val="0"/>
      <w:marRight w:val="0"/>
      <w:marTop w:val="0"/>
      <w:marBottom w:val="0"/>
      <w:divBdr>
        <w:top w:val="none" w:sz="0" w:space="0" w:color="auto"/>
        <w:left w:val="none" w:sz="0" w:space="0" w:color="auto"/>
        <w:bottom w:val="none" w:sz="0" w:space="0" w:color="auto"/>
        <w:right w:val="none" w:sz="0" w:space="0" w:color="auto"/>
      </w:divBdr>
    </w:div>
    <w:div w:id="1684934233">
      <w:bodyDiv w:val="1"/>
      <w:marLeft w:val="0"/>
      <w:marRight w:val="0"/>
      <w:marTop w:val="0"/>
      <w:marBottom w:val="0"/>
      <w:divBdr>
        <w:top w:val="none" w:sz="0" w:space="0" w:color="auto"/>
        <w:left w:val="none" w:sz="0" w:space="0" w:color="auto"/>
        <w:bottom w:val="none" w:sz="0" w:space="0" w:color="auto"/>
        <w:right w:val="none" w:sz="0" w:space="0" w:color="auto"/>
      </w:divBdr>
    </w:div>
    <w:div w:id="1711687066">
      <w:bodyDiv w:val="1"/>
      <w:marLeft w:val="0"/>
      <w:marRight w:val="0"/>
      <w:marTop w:val="0"/>
      <w:marBottom w:val="0"/>
      <w:divBdr>
        <w:top w:val="none" w:sz="0" w:space="0" w:color="auto"/>
        <w:left w:val="none" w:sz="0" w:space="0" w:color="auto"/>
        <w:bottom w:val="none" w:sz="0" w:space="0" w:color="auto"/>
        <w:right w:val="none" w:sz="0" w:space="0" w:color="auto"/>
      </w:divBdr>
    </w:div>
    <w:div w:id="1712336440">
      <w:bodyDiv w:val="1"/>
      <w:marLeft w:val="0"/>
      <w:marRight w:val="0"/>
      <w:marTop w:val="0"/>
      <w:marBottom w:val="0"/>
      <w:divBdr>
        <w:top w:val="none" w:sz="0" w:space="0" w:color="auto"/>
        <w:left w:val="none" w:sz="0" w:space="0" w:color="auto"/>
        <w:bottom w:val="none" w:sz="0" w:space="0" w:color="auto"/>
        <w:right w:val="none" w:sz="0" w:space="0" w:color="auto"/>
      </w:divBdr>
    </w:div>
    <w:div w:id="1721006376">
      <w:bodyDiv w:val="1"/>
      <w:marLeft w:val="0"/>
      <w:marRight w:val="0"/>
      <w:marTop w:val="0"/>
      <w:marBottom w:val="0"/>
      <w:divBdr>
        <w:top w:val="none" w:sz="0" w:space="0" w:color="auto"/>
        <w:left w:val="none" w:sz="0" w:space="0" w:color="auto"/>
        <w:bottom w:val="none" w:sz="0" w:space="0" w:color="auto"/>
        <w:right w:val="none" w:sz="0" w:space="0" w:color="auto"/>
      </w:divBdr>
    </w:div>
    <w:div w:id="1722245771">
      <w:bodyDiv w:val="1"/>
      <w:marLeft w:val="0"/>
      <w:marRight w:val="0"/>
      <w:marTop w:val="0"/>
      <w:marBottom w:val="0"/>
      <w:divBdr>
        <w:top w:val="none" w:sz="0" w:space="0" w:color="auto"/>
        <w:left w:val="none" w:sz="0" w:space="0" w:color="auto"/>
        <w:bottom w:val="none" w:sz="0" w:space="0" w:color="auto"/>
        <w:right w:val="none" w:sz="0" w:space="0" w:color="auto"/>
      </w:divBdr>
    </w:div>
    <w:div w:id="1726903506">
      <w:bodyDiv w:val="1"/>
      <w:marLeft w:val="0"/>
      <w:marRight w:val="0"/>
      <w:marTop w:val="0"/>
      <w:marBottom w:val="0"/>
      <w:divBdr>
        <w:top w:val="none" w:sz="0" w:space="0" w:color="auto"/>
        <w:left w:val="none" w:sz="0" w:space="0" w:color="auto"/>
        <w:bottom w:val="none" w:sz="0" w:space="0" w:color="auto"/>
        <w:right w:val="none" w:sz="0" w:space="0" w:color="auto"/>
      </w:divBdr>
    </w:div>
    <w:div w:id="1765374066">
      <w:bodyDiv w:val="1"/>
      <w:marLeft w:val="0"/>
      <w:marRight w:val="0"/>
      <w:marTop w:val="0"/>
      <w:marBottom w:val="0"/>
      <w:divBdr>
        <w:top w:val="none" w:sz="0" w:space="0" w:color="auto"/>
        <w:left w:val="none" w:sz="0" w:space="0" w:color="auto"/>
        <w:bottom w:val="none" w:sz="0" w:space="0" w:color="auto"/>
        <w:right w:val="none" w:sz="0" w:space="0" w:color="auto"/>
      </w:divBdr>
    </w:div>
    <w:div w:id="1774864201">
      <w:bodyDiv w:val="1"/>
      <w:marLeft w:val="0"/>
      <w:marRight w:val="0"/>
      <w:marTop w:val="0"/>
      <w:marBottom w:val="0"/>
      <w:divBdr>
        <w:top w:val="none" w:sz="0" w:space="0" w:color="auto"/>
        <w:left w:val="none" w:sz="0" w:space="0" w:color="auto"/>
        <w:bottom w:val="none" w:sz="0" w:space="0" w:color="auto"/>
        <w:right w:val="none" w:sz="0" w:space="0" w:color="auto"/>
      </w:divBdr>
    </w:div>
    <w:div w:id="1787574783">
      <w:bodyDiv w:val="1"/>
      <w:marLeft w:val="0"/>
      <w:marRight w:val="0"/>
      <w:marTop w:val="0"/>
      <w:marBottom w:val="0"/>
      <w:divBdr>
        <w:top w:val="none" w:sz="0" w:space="0" w:color="auto"/>
        <w:left w:val="none" w:sz="0" w:space="0" w:color="auto"/>
        <w:bottom w:val="none" w:sz="0" w:space="0" w:color="auto"/>
        <w:right w:val="none" w:sz="0" w:space="0" w:color="auto"/>
      </w:divBdr>
    </w:div>
    <w:div w:id="1794834461">
      <w:bodyDiv w:val="1"/>
      <w:marLeft w:val="0"/>
      <w:marRight w:val="0"/>
      <w:marTop w:val="0"/>
      <w:marBottom w:val="0"/>
      <w:divBdr>
        <w:top w:val="none" w:sz="0" w:space="0" w:color="auto"/>
        <w:left w:val="none" w:sz="0" w:space="0" w:color="auto"/>
        <w:bottom w:val="none" w:sz="0" w:space="0" w:color="auto"/>
        <w:right w:val="none" w:sz="0" w:space="0" w:color="auto"/>
      </w:divBdr>
    </w:div>
    <w:div w:id="1795363988">
      <w:bodyDiv w:val="1"/>
      <w:marLeft w:val="0"/>
      <w:marRight w:val="0"/>
      <w:marTop w:val="0"/>
      <w:marBottom w:val="0"/>
      <w:divBdr>
        <w:top w:val="none" w:sz="0" w:space="0" w:color="auto"/>
        <w:left w:val="none" w:sz="0" w:space="0" w:color="auto"/>
        <w:bottom w:val="none" w:sz="0" w:space="0" w:color="auto"/>
        <w:right w:val="none" w:sz="0" w:space="0" w:color="auto"/>
      </w:divBdr>
    </w:div>
    <w:div w:id="1803229429">
      <w:bodyDiv w:val="1"/>
      <w:marLeft w:val="0"/>
      <w:marRight w:val="0"/>
      <w:marTop w:val="0"/>
      <w:marBottom w:val="0"/>
      <w:divBdr>
        <w:top w:val="none" w:sz="0" w:space="0" w:color="auto"/>
        <w:left w:val="none" w:sz="0" w:space="0" w:color="auto"/>
        <w:bottom w:val="none" w:sz="0" w:space="0" w:color="auto"/>
        <w:right w:val="none" w:sz="0" w:space="0" w:color="auto"/>
      </w:divBdr>
    </w:div>
    <w:div w:id="1829591052">
      <w:bodyDiv w:val="1"/>
      <w:marLeft w:val="0"/>
      <w:marRight w:val="0"/>
      <w:marTop w:val="0"/>
      <w:marBottom w:val="0"/>
      <w:divBdr>
        <w:top w:val="none" w:sz="0" w:space="0" w:color="auto"/>
        <w:left w:val="none" w:sz="0" w:space="0" w:color="auto"/>
        <w:bottom w:val="none" w:sz="0" w:space="0" w:color="auto"/>
        <w:right w:val="none" w:sz="0" w:space="0" w:color="auto"/>
      </w:divBdr>
    </w:div>
    <w:div w:id="1838378842">
      <w:bodyDiv w:val="1"/>
      <w:marLeft w:val="0"/>
      <w:marRight w:val="0"/>
      <w:marTop w:val="0"/>
      <w:marBottom w:val="0"/>
      <w:divBdr>
        <w:top w:val="none" w:sz="0" w:space="0" w:color="auto"/>
        <w:left w:val="none" w:sz="0" w:space="0" w:color="auto"/>
        <w:bottom w:val="none" w:sz="0" w:space="0" w:color="auto"/>
        <w:right w:val="none" w:sz="0" w:space="0" w:color="auto"/>
      </w:divBdr>
    </w:div>
    <w:div w:id="1841433412">
      <w:bodyDiv w:val="1"/>
      <w:marLeft w:val="0"/>
      <w:marRight w:val="0"/>
      <w:marTop w:val="0"/>
      <w:marBottom w:val="0"/>
      <w:divBdr>
        <w:top w:val="none" w:sz="0" w:space="0" w:color="auto"/>
        <w:left w:val="none" w:sz="0" w:space="0" w:color="auto"/>
        <w:bottom w:val="none" w:sz="0" w:space="0" w:color="auto"/>
        <w:right w:val="none" w:sz="0" w:space="0" w:color="auto"/>
      </w:divBdr>
    </w:div>
    <w:div w:id="1845591520">
      <w:bodyDiv w:val="1"/>
      <w:marLeft w:val="0"/>
      <w:marRight w:val="0"/>
      <w:marTop w:val="0"/>
      <w:marBottom w:val="0"/>
      <w:divBdr>
        <w:top w:val="none" w:sz="0" w:space="0" w:color="auto"/>
        <w:left w:val="none" w:sz="0" w:space="0" w:color="auto"/>
        <w:bottom w:val="none" w:sz="0" w:space="0" w:color="auto"/>
        <w:right w:val="none" w:sz="0" w:space="0" w:color="auto"/>
      </w:divBdr>
    </w:div>
    <w:div w:id="1854682686">
      <w:bodyDiv w:val="1"/>
      <w:marLeft w:val="0"/>
      <w:marRight w:val="0"/>
      <w:marTop w:val="0"/>
      <w:marBottom w:val="0"/>
      <w:divBdr>
        <w:top w:val="none" w:sz="0" w:space="0" w:color="auto"/>
        <w:left w:val="none" w:sz="0" w:space="0" w:color="auto"/>
        <w:bottom w:val="none" w:sz="0" w:space="0" w:color="auto"/>
        <w:right w:val="none" w:sz="0" w:space="0" w:color="auto"/>
      </w:divBdr>
    </w:div>
    <w:div w:id="1865166205">
      <w:bodyDiv w:val="1"/>
      <w:marLeft w:val="0"/>
      <w:marRight w:val="0"/>
      <w:marTop w:val="0"/>
      <w:marBottom w:val="0"/>
      <w:divBdr>
        <w:top w:val="none" w:sz="0" w:space="0" w:color="auto"/>
        <w:left w:val="none" w:sz="0" w:space="0" w:color="auto"/>
        <w:bottom w:val="none" w:sz="0" w:space="0" w:color="auto"/>
        <w:right w:val="none" w:sz="0" w:space="0" w:color="auto"/>
      </w:divBdr>
    </w:div>
    <w:div w:id="1892301032">
      <w:bodyDiv w:val="1"/>
      <w:marLeft w:val="0"/>
      <w:marRight w:val="0"/>
      <w:marTop w:val="0"/>
      <w:marBottom w:val="0"/>
      <w:divBdr>
        <w:top w:val="none" w:sz="0" w:space="0" w:color="auto"/>
        <w:left w:val="none" w:sz="0" w:space="0" w:color="auto"/>
        <w:bottom w:val="none" w:sz="0" w:space="0" w:color="auto"/>
        <w:right w:val="none" w:sz="0" w:space="0" w:color="auto"/>
      </w:divBdr>
    </w:div>
    <w:div w:id="1903515876">
      <w:bodyDiv w:val="1"/>
      <w:marLeft w:val="0"/>
      <w:marRight w:val="0"/>
      <w:marTop w:val="0"/>
      <w:marBottom w:val="0"/>
      <w:divBdr>
        <w:top w:val="none" w:sz="0" w:space="0" w:color="auto"/>
        <w:left w:val="none" w:sz="0" w:space="0" w:color="auto"/>
        <w:bottom w:val="none" w:sz="0" w:space="0" w:color="auto"/>
        <w:right w:val="none" w:sz="0" w:space="0" w:color="auto"/>
      </w:divBdr>
    </w:div>
    <w:div w:id="1906528263">
      <w:bodyDiv w:val="1"/>
      <w:marLeft w:val="0"/>
      <w:marRight w:val="0"/>
      <w:marTop w:val="0"/>
      <w:marBottom w:val="0"/>
      <w:divBdr>
        <w:top w:val="none" w:sz="0" w:space="0" w:color="auto"/>
        <w:left w:val="none" w:sz="0" w:space="0" w:color="auto"/>
        <w:bottom w:val="none" w:sz="0" w:space="0" w:color="auto"/>
        <w:right w:val="none" w:sz="0" w:space="0" w:color="auto"/>
      </w:divBdr>
    </w:div>
    <w:div w:id="1937513070">
      <w:bodyDiv w:val="1"/>
      <w:marLeft w:val="0"/>
      <w:marRight w:val="0"/>
      <w:marTop w:val="0"/>
      <w:marBottom w:val="0"/>
      <w:divBdr>
        <w:top w:val="none" w:sz="0" w:space="0" w:color="auto"/>
        <w:left w:val="none" w:sz="0" w:space="0" w:color="auto"/>
        <w:bottom w:val="none" w:sz="0" w:space="0" w:color="auto"/>
        <w:right w:val="none" w:sz="0" w:space="0" w:color="auto"/>
      </w:divBdr>
    </w:div>
    <w:div w:id="1946882483">
      <w:bodyDiv w:val="1"/>
      <w:marLeft w:val="0"/>
      <w:marRight w:val="0"/>
      <w:marTop w:val="0"/>
      <w:marBottom w:val="0"/>
      <w:divBdr>
        <w:top w:val="none" w:sz="0" w:space="0" w:color="auto"/>
        <w:left w:val="none" w:sz="0" w:space="0" w:color="auto"/>
        <w:bottom w:val="none" w:sz="0" w:space="0" w:color="auto"/>
        <w:right w:val="none" w:sz="0" w:space="0" w:color="auto"/>
      </w:divBdr>
    </w:div>
    <w:div w:id="1958680181">
      <w:bodyDiv w:val="1"/>
      <w:marLeft w:val="0"/>
      <w:marRight w:val="0"/>
      <w:marTop w:val="0"/>
      <w:marBottom w:val="0"/>
      <w:divBdr>
        <w:top w:val="none" w:sz="0" w:space="0" w:color="auto"/>
        <w:left w:val="none" w:sz="0" w:space="0" w:color="auto"/>
        <w:bottom w:val="none" w:sz="0" w:space="0" w:color="auto"/>
        <w:right w:val="none" w:sz="0" w:space="0" w:color="auto"/>
      </w:divBdr>
    </w:div>
    <w:div w:id="1963070352">
      <w:bodyDiv w:val="1"/>
      <w:marLeft w:val="0"/>
      <w:marRight w:val="0"/>
      <w:marTop w:val="0"/>
      <w:marBottom w:val="0"/>
      <w:divBdr>
        <w:top w:val="none" w:sz="0" w:space="0" w:color="auto"/>
        <w:left w:val="none" w:sz="0" w:space="0" w:color="auto"/>
        <w:bottom w:val="none" w:sz="0" w:space="0" w:color="auto"/>
        <w:right w:val="none" w:sz="0" w:space="0" w:color="auto"/>
      </w:divBdr>
    </w:div>
    <w:div w:id="1974750808">
      <w:bodyDiv w:val="1"/>
      <w:marLeft w:val="0"/>
      <w:marRight w:val="0"/>
      <w:marTop w:val="0"/>
      <w:marBottom w:val="0"/>
      <w:divBdr>
        <w:top w:val="none" w:sz="0" w:space="0" w:color="auto"/>
        <w:left w:val="none" w:sz="0" w:space="0" w:color="auto"/>
        <w:bottom w:val="none" w:sz="0" w:space="0" w:color="auto"/>
        <w:right w:val="none" w:sz="0" w:space="0" w:color="auto"/>
      </w:divBdr>
    </w:div>
    <w:div w:id="1979993739">
      <w:bodyDiv w:val="1"/>
      <w:marLeft w:val="0"/>
      <w:marRight w:val="0"/>
      <w:marTop w:val="0"/>
      <w:marBottom w:val="0"/>
      <w:divBdr>
        <w:top w:val="none" w:sz="0" w:space="0" w:color="auto"/>
        <w:left w:val="none" w:sz="0" w:space="0" w:color="auto"/>
        <w:bottom w:val="none" w:sz="0" w:space="0" w:color="auto"/>
        <w:right w:val="none" w:sz="0" w:space="0" w:color="auto"/>
      </w:divBdr>
    </w:div>
    <w:div w:id="1982883432">
      <w:bodyDiv w:val="1"/>
      <w:marLeft w:val="0"/>
      <w:marRight w:val="0"/>
      <w:marTop w:val="0"/>
      <w:marBottom w:val="0"/>
      <w:divBdr>
        <w:top w:val="none" w:sz="0" w:space="0" w:color="auto"/>
        <w:left w:val="none" w:sz="0" w:space="0" w:color="auto"/>
        <w:bottom w:val="none" w:sz="0" w:space="0" w:color="auto"/>
        <w:right w:val="none" w:sz="0" w:space="0" w:color="auto"/>
      </w:divBdr>
    </w:div>
    <w:div w:id="1999646379">
      <w:bodyDiv w:val="1"/>
      <w:marLeft w:val="0"/>
      <w:marRight w:val="0"/>
      <w:marTop w:val="0"/>
      <w:marBottom w:val="0"/>
      <w:divBdr>
        <w:top w:val="none" w:sz="0" w:space="0" w:color="auto"/>
        <w:left w:val="none" w:sz="0" w:space="0" w:color="auto"/>
        <w:bottom w:val="none" w:sz="0" w:space="0" w:color="auto"/>
        <w:right w:val="none" w:sz="0" w:space="0" w:color="auto"/>
      </w:divBdr>
    </w:div>
    <w:div w:id="2058775186">
      <w:bodyDiv w:val="1"/>
      <w:marLeft w:val="0"/>
      <w:marRight w:val="0"/>
      <w:marTop w:val="0"/>
      <w:marBottom w:val="0"/>
      <w:divBdr>
        <w:top w:val="none" w:sz="0" w:space="0" w:color="auto"/>
        <w:left w:val="none" w:sz="0" w:space="0" w:color="auto"/>
        <w:bottom w:val="none" w:sz="0" w:space="0" w:color="auto"/>
        <w:right w:val="none" w:sz="0" w:space="0" w:color="auto"/>
      </w:divBdr>
    </w:div>
    <w:div w:id="2094038945">
      <w:bodyDiv w:val="1"/>
      <w:marLeft w:val="0"/>
      <w:marRight w:val="0"/>
      <w:marTop w:val="0"/>
      <w:marBottom w:val="0"/>
      <w:divBdr>
        <w:top w:val="none" w:sz="0" w:space="0" w:color="auto"/>
        <w:left w:val="none" w:sz="0" w:space="0" w:color="auto"/>
        <w:bottom w:val="none" w:sz="0" w:space="0" w:color="auto"/>
        <w:right w:val="none" w:sz="0" w:space="0" w:color="auto"/>
      </w:divBdr>
    </w:div>
    <w:div w:id="2094620706">
      <w:bodyDiv w:val="1"/>
      <w:marLeft w:val="0"/>
      <w:marRight w:val="0"/>
      <w:marTop w:val="0"/>
      <w:marBottom w:val="0"/>
      <w:divBdr>
        <w:top w:val="none" w:sz="0" w:space="0" w:color="auto"/>
        <w:left w:val="none" w:sz="0" w:space="0" w:color="auto"/>
        <w:bottom w:val="none" w:sz="0" w:space="0" w:color="auto"/>
        <w:right w:val="none" w:sz="0" w:space="0" w:color="auto"/>
      </w:divBdr>
    </w:div>
    <w:div w:id="210469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192.168.101.188/"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192.168.101.102/"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192.168.101.135/"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192.168.101.122/"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hyperlink" Target="https://172.16.5.111/"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carper\Desktop\Trace%20Storage%20Docs\Shield%20Report%20Template%20-%20update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4"/>
        <w:category>
          <w:name w:val="General"/>
          <w:gallery w:val="placeholder"/>
        </w:category>
        <w:types>
          <w:type w:val="bbPlcHdr"/>
        </w:types>
        <w:behaviors>
          <w:behavior w:val="content"/>
        </w:behaviors>
        <w:guid w:val="{8A7DA21B-7554-4FD4-A691-AD402C2802B5}"/>
      </w:docPartPr>
      <w:docPartBody>
        <w:p w:rsidR="002130ED" w:rsidRDefault="001D6DCD">
          <w:r w:rsidRPr="00CB6456">
            <w:rPr>
              <w:rStyle w:val="PlaceholderText"/>
            </w:rPr>
            <w:t>Click here to enter text.</w:t>
          </w:r>
        </w:p>
      </w:docPartBody>
    </w:docPart>
    <w:docPart>
      <w:docPartPr>
        <w:name w:val="9DA6A87C22CF4AB298F6ED3DAA905983"/>
        <w:category>
          <w:name w:val="General"/>
          <w:gallery w:val="placeholder"/>
        </w:category>
        <w:types>
          <w:type w:val="bbPlcHdr"/>
        </w:types>
        <w:behaviors>
          <w:behavior w:val="content"/>
        </w:behaviors>
        <w:guid w:val="{37041627-74CF-4C74-9026-73F7CF46CE85}"/>
      </w:docPartPr>
      <w:docPartBody>
        <w:p w:rsidR="002130ED" w:rsidRDefault="002130ED" w:rsidP="002130ED">
          <w:pPr>
            <w:pStyle w:val="9DA6A87C22CF4AB298F6ED3DAA9059836"/>
          </w:pPr>
          <w:r w:rsidRPr="00CB6456">
            <w:rPr>
              <w:rStyle w:val="PlaceholderText"/>
            </w:rPr>
            <w:t>[</w:t>
          </w:r>
          <w:r>
            <w:rPr>
              <w:rStyle w:val="PlaceholderText"/>
            </w:rPr>
            <w:t>Client Name</w:t>
          </w:r>
          <w:r w:rsidRPr="00CB6456">
            <w:rPr>
              <w:rStyle w:val="PlaceholderText"/>
            </w:rPr>
            <w:t>]</w:t>
          </w:r>
        </w:p>
      </w:docPartBody>
    </w:docPart>
    <w:docPart>
      <w:docPartPr>
        <w:name w:val="1264977E18C14DADBFCD09A89135BABF"/>
        <w:category>
          <w:name w:val="General"/>
          <w:gallery w:val="placeholder"/>
        </w:category>
        <w:types>
          <w:type w:val="bbPlcHdr"/>
        </w:types>
        <w:behaviors>
          <w:behavior w:val="content"/>
        </w:behaviors>
        <w:guid w:val="{070053C5-961D-4AB2-886B-778442F92CE6}"/>
      </w:docPartPr>
      <w:docPartBody>
        <w:p w:rsidR="0035256B" w:rsidRDefault="000020F8" w:rsidP="000020F8">
          <w:pPr>
            <w:pStyle w:val="1264977E18C14DADBFCD09A89135BABF"/>
          </w:pPr>
          <w:r w:rsidRPr="00E7719F">
            <w:rPr>
              <w:rStyle w:val="PlaceholderText"/>
              <w:highlight w:val="lightGray"/>
            </w:rPr>
            <w:t>Risk Level</w:t>
          </w:r>
        </w:p>
      </w:docPartBody>
    </w:docPart>
    <w:docPart>
      <w:docPartPr>
        <w:name w:val="952414A4F6CA4806A04D9545E3252FE1"/>
        <w:category>
          <w:name w:val="General"/>
          <w:gallery w:val="placeholder"/>
        </w:category>
        <w:types>
          <w:type w:val="bbPlcHdr"/>
        </w:types>
        <w:behaviors>
          <w:behavior w:val="content"/>
        </w:behaviors>
        <w:guid w:val="{88C9BD51-B434-4F18-A825-C95AD93987EA}"/>
      </w:docPartPr>
      <w:docPartBody>
        <w:p w:rsidR="007F0815" w:rsidRDefault="007F0815" w:rsidP="007F0815">
          <w:pPr>
            <w:pStyle w:val="952414A4F6CA4806A04D9545E3252FE1"/>
          </w:pPr>
          <w:r w:rsidRPr="00E7719F">
            <w:rPr>
              <w:rStyle w:val="PlaceholderText"/>
              <w:highlight w:val="lightGray"/>
            </w:rPr>
            <w:t>Risk Level</w:t>
          </w:r>
        </w:p>
      </w:docPartBody>
    </w:docPart>
    <w:docPart>
      <w:docPartPr>
        <w:name w:val="1FAC74C54C514FF6A556061B3FAB2B9B"/>
        <w:category>
          <w:name w:val="General"/>
          <w:gallery w:val="placeholder"/>
        </w:category>
        <w:types>
          <w:type w:val="bbPlcHdr"/>
        </w:types>
        <w:behaviors>
          <w:behavior w:val="content"/>
        </w:behaviors>
        <w:guid w:val="{C67F180A-9770-4F35-AD0B-68CDFA0EA194}"/>
      </w:docPartPr>
      <w:docPartBody>
        <w:p w:rsidR="008B79FF" w:rsidRDefault="005A4BFD" w:rsidP="005A4BFD">
          <w:pPr>
            <w:pStyle w:val="1FAC74C54C514FF6A556061B3FAB2B9B"/>
          </w:pPr>
          <w:r w:rsidRPr="00E7719F">
            <w:rPr>
              <w:rStyle w:val="PlaceholderText"/>
              <w:highlight w:val="lightGray"/>
            </w:rPr>
            <w:t>Risk Level</w:t>
          </w:r>
        </w:p>
      </w:docPartBody>
    </w:docPart>
    <w:docPart>
      <w:docPartPr>
        <w:name w:val="A29EA0D4666C4CEF9368D2A3BFF8D5FA"/>
        <w:category>
          <w:name w:val="General"/>
          <w:gallery w:val="placeholder"/>
        </w:category>
        <w:types>
          <w:type w:val="bbPlcHdr"/>
        </w:types>
        <w:behaviors>
          <w:behavior w:val="content"/>
        </w:behaviors>
        <w:guid w:val="{2EB01114-A7EA-4056-908A-AC2771C1B641}"/>
      </w:docPartPr>
      <w:docPartBody>
        <w:p w:rsidR="008B79FF" w:rsidRDefault="005A4BFD" w:rsidP="005A4BFD">
          <w:pPr>
            <w:pStyle w:val="A29EA0D4666C4CEF9368D2A3BFF8D5FA"/>
          </w:pPr>
          <w:r w:rsidRPr="00E7719F">
            <w:rPr>
              <w:rStyle w:val="PlaceholderText"/>
              <w:highlight w:val="lightGray"/>
            </w:rPr>
            <w:t>Risk Level</w:t>
          </w:r>
        </w:p>
      </w:docPartBody>
    </w:docPart>
    <w:docPart>
      <w:docPartPr>
        <w:name w:val="BE9DAA6AF62F46F480496FE91842491C"/>
        <w:category>
          <w:name w:val="General"/>
          <w:gallery w:val="placeholder"/>
        </w:category>
        <w:types>
          <w:type w:val="bbPlcHdr"/>
        </w:types>
        <w:behaviors>
          <w:behavior w:val="content"/>
        </w:behaviors>
        <w:guid w:val="{2CE8DA70-E6F5-4234-8A7E-92211790D0B4}"/>
      </w:docPartPr>
      <w:docPartBody>
        <w:p w:rsidR="003F43B1" w:rsidRDefault="00694448" w:rsidP="00694448">
          <w:pPr>
            <w:pStyle w:val="BE9DAA6AF62F46F480496FE91842491C"/>
          </w:pPr>
          <w:r w:rsidRPr="00E7719F">
            <w:rPr>
              <w:rStyle w:val="PlaceholderText"/>
              <w:highlight w:val="lightGray"/>
            </w:rPr>
            <w:t>Risk Level</w:t>
          </w:r>
        </w:p>
      </w:docPartBody>
    </w:docPart>
    <w:docPart>
      <w:docPartPr>
        <w:name w:val="300C1ABB37D2481F8E1F793834DACB12"/>
        <w:category>
          <w:name w:val="General"/>
          <w:gallery w:val="placeholder"/>
        </w:category>
        <w:types>
          <w:type w:val="bbPlcHdr"/>
        </w:types>
        <w:behaviors>
          <w:behavior w:val="content"/>
        </w:behaviors>
        <w:guid w:val="{DB45D10C-6763-4CC3-9842-705E8EE539DD}"/>
      </w:docPartPr>
      <w:docPartBody>
        <w:p w:rsidR="00FD3D42" w:rsidRDefault="00810A80" w:rsidP="00810A80">
          <w:pPr>
            <w:pStyle w:val="300C1ABB37D2481F8E1F793834DACB12"/>
          </w:pPr>
          <w:r w:rsidRPr="00E7719F">
            <w:rPr>
              <w:rStyle w:val="PlaceholderText"/>
              <w:highlight w:val="lightGray"/>
            </w:rPr>
            <w:t>Risk Level</w:t>
          </w:r>
        </w:p>
      </w:docPartBody>
    </w:docPart>
    <w:docPart>
      <w:docPartPr>
        <w:name w:val="FA5270F8BD7546FCA22E3232736C66C2"/>
        <w:category>
          <w:name w:val="General"/>
          <w:gallery w:val="placeholder"/>
        </w:category>
        <w:types>
          <w:type w:val="bbPlcHdr"/>
        </w:types>
        <w:behaviors>
          <w:behavior w:val="content"/>
        </w:behaviors>
        <w:guid w:val="{F924187B-5919-4F5B-973F-DAA3D3969222}"/>
      </w:docPartPr>
      <w:docPartBody>
        <w:p w:rsidR="00FD3D42" w:rsidRDefault="00810A80" w:rsidP="00810A80">
          <w:pPr>
            <w:pStyle w:val="FA5270F8BD7546FCA22E3232736C66C2"/>
          </w:pPr>
          <w:r w:rsidRPr="00E7719F">
            <w:rPr>
              <w:rStyle w:val="PlaceholderText"/>
              <w:highlight w:val="lightGray"/>
            </w:rPr>
            <w:t>Risk Level</w:t>
          </w:r>
        </w:p>
      </w:docPartBody>
    </w:docPart>
    <w:docPart>
      <w:docPartPr>
        <w:name w:val="BC40E491A6A7433DBA0346998A9B8E4C"/>
        <w:category>
          <w:name w:val="General"/>
          <w:gallery w:val="placeholder"/>
        </w:category>
        <w:types>
          <w:type w:val="bbPlcHdr"/>
        </w:types>
        <w:behaviors>
          <w:behavior w:val="content"/>
        </w:behaviors>
        <w:guid w:val="{8C4DD9BF-0BF5-4945-8D92-B31B50510F61}"/>
      </w:docPartPr>
      <w:docPartBody>
        <w:p w:rsidR="00C2043F" w:rsidRDefault="00C2043F" w:rsidP="00C2043F">
          <w:pPr>
            <w:pStyle w:val="BC40E491A6A7433DBA0346998A9B8E4C"/>
          </w:pPr>
          <w:r w:rsidRPr="00E7719F">
            <w:rPr>
              <w:rStyle w:val="PlaceholderText"/>
              <w:highlight w:val="lightGray"/>
            </w:rPr>
            <w:t>Risk Level</w:t>
          </w:r>
        </w:p>
      </w:docPartBody>
    </w:docPart>
    <w:docPart>
      <w:docPartPr>
        <w:name w:val="63CC37B07730419FAB88343D3D60C763"/>
        <w:category>
          <w:name w:val="General"/>
          <w:gallery w:val="placeholder"/>
        </w:category>
        <w:types>
          <w:type w:val="bbPlcHdr"/>
        </w:types>
        <w:behaviors>
          <w:behavior w:val="content"/>
        </w:behaviors>
        <w:guid w:val="{513CC82B-25B0-4BDD-BBE2-E78C7B474C44}"/>
      </w:docPartPr>
      <w:docPartBody>
        <w:p w:rsidR="00BB74C8" w:rsidRDefault="00C2043F" w:rsidP="00C2043F">
          <w:pPr>
            <w:pStyle w:val="63CC37B07730419FAB88343D3D60C763"/>
          </w:pPr>
          <w:r w:rsidRPr="00E7719F">
            <w:rPr>
              <w:rStyle w:val="PlaceholderText"/>
              <w:highlight w:val="lightGray"/>
            </w:rPr>
            <w:t>Risk Level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old">
    <w:altName w:val="Arial"/>
    <w:panose1 w:val="00000000000000000000"/>
    <w:charset w:val="00"/>
    <w:family w:val="roman"/>
    <w:notTrueType/>
    <w:pitch w:val="default"/>
  </w:font>
  <w:font w:name="Frutiger LT Std 55 Roman">
    <w:altName w:val="Calibri"/>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Mono">
    <w:altName w:val="Lucida Console"/>
    <w:charset w:val="00"/>
    <w:family w:val="modern"/>
    <w:pitch w:val="fixed"/>
    <w:sig w:usb0="800000AF" w:usb1="1000204A" w:usb2="00000000" w:usb3="00000000" w:csb0="00000001" w:csb1="00000000"/>
  </w:font>
  <w:font w:name="Nimbus Roman No9 L">
    <w:altName w:val="Times New Roman"/>
    <w:charset w:val="00"/>
    <w:family w:val="roman"/>
    <w:pitch w:val="variable"/>
  </w:font>
  <w:font w:name="Bitstream Vera Sans">
    <w:charset w:val="00"/>
    <w:family w:val="swiss"/>
    <w:pitch w:val="variable"/>
    <w:sig w:usb0="800000AF" w:usb1="1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CD"/>
    <w:rsid w:val="000020F8"/>
    <w:rsid w:val="000C0F9D"/>
    <w:rsid w:val="000D1164"/>
    <w:rsid w:val="000D64C9"/>
    <w:rsid w:val="00104BB5"/>
    <w:rsid w:val="00114E42"/>
    <w:rsid w:val="00122AFE"/>
    <w:rsid w:val="001D6DCD"/>
    <w:rsid w:val="002130ED"/>
    <w:rsid w:val="00225347"/>
    <w:rsid w:val="0035256B"/>
    <w:rsid w:val="003F1C66"/>
    <w:rsid w:val="003F43B1"/>
    <w:rsid w:val="00401A92"/>
    <w:rsid w:val="00455CC8"/>
    <w:rsid w:val="0049306A"/>
    <w:rsid w:val="005109F1"/>
    <w:rsid w:val="00545D4B"/>
    <w:rsid w:val="005A4BFD"/>
    <w:rsid w:val="00693A2E"/>
    <w:rsid w:val="00694448"/>
    <w:rsid w:val="006D2766"/>
    <w:rsid w:val="007B3461"/>
    <w:rsid w:val="007F0815"/>
    <w:rsid w:val="00810A80"/>
    <w:rsid w:val="008B79FF"/>
    <w:rsid w:val="0092361E"/>
    <w:rsid w:val="009D72C1"/>
    <w:rsid w:val="00AD2A16"/>
    <w:rsid w:val="00AF2181"/>
    <w:rsid w:val="00B30E91"/>
    <w:rsid w:val="00BB74C8"/>
    <w:rsid w:val="00C2043F"/>
    <w:rsid w:val="00C55D73"/>
    <w:rsid w:val="00DF73E2"/>
    <w:rsid w:val="00EA16E2"/>
    <w:rsid w:val="00FA4CBC"/>
    <w:rsid w:val="00FD3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043F"/>
  </w:style>
  <w:style w:type="paragraph" w:customStyle="1" w:styleId="E174DD1ACD974415B2EF49C8BB24A0AC">
    <w:name w:val="E174DD1ACD974415B2EF49C8BB24A0AC"/>
    <w:rsid w:val="001D6DCD"/>
  </w:style>
  <w:style w:type="paragraph" w:customStyle="1" w:styleId="49E1D54A7FCD4ADC9CD5D3EC376657FF">
    <w:name w:val="49E1D54A7FCD4ADC9CD5D3EC376657FF"/>
    <w:rsid w:val="001D6DCD"/>
  </w:style>
  <w:style w:type="paragraph" w:customStyle="1" w:styleId="83ED215FACD2407F827F5CC32D3286D4">
    <w:name w:val="83ED215FACD2407F827F5CC32D3286D4"/>
    <w:rsid w:val="001D6DCD"/>
  </w:style>
  <w:style w:type="paragraph" w:customStyle="1" w:styleId="3FEBDC5130DA4767B24EADE4811E4B52">
    <w:name w:val="3FEBDC5130DA4767B24EADE4811E4B52"/>
    <w:rsid w:val="001D6DCD"/>
  </w:style>
  <w:style w:type="paragraph" w:customStyle="1" w:styleId="B75885174C4F4585955B080F18B9934B">
    <w:name w:val="B75885174C4F4585955B080F18B9934B"/>
    <w:rsid w:val="001D6DCD"/>
  </w:style>
  <w:style w:type="paragraph" w:customStyle="1" w:styleId="9DA6A87C22CF4AB298F6ED3DAA905983">
    <w:name w:val="9DA6A87C22CF4AB298F6ED3DAA905983"/>
    <w:rsid w:val="001D6DCD"/>
    <w:pPr>
      <w:spacing w:after="120" w:line="240" w:lineRule="auto"/>
      <w:jc w:val="both"/>
    </w:pPr>
    <w:rPr>
      <w:rFonts w:ascii="Arial" w:eastAsia="Times New Roman" w:hAnsi="Arial" w:cs="Times New Roman"/>
      <w:color w:val="000000" w:themeColor="text1"/>
      <w:sz w:val="20"/>
      <w:szCs w:val="24"/>
    </w:rPr>
  </w:style>
  <w:style w:type="paragraph" w:customStyle="1" w:styleId="9DA6A87C22CF4AB298F6ED3DAA9059831">
    <w:name w:val="9DA6A87C22CF4AB298F6ED3DAA9059831"/>
    <w:rsid w:val="001D6DC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
    <w:name w:val="1D336D6421D14654AA4EA6BF484C04AE"/>
    <w:rsid w:val="001D6DCD"/>
  </w:style>
  <w:style w:type="paragraph" w:customStyle="1" w:styleId="7A116C1D1B024586898B8F4BAACD41B1">
    <w:name w:val="7A116C1D1B024586898B8F4BAACD41B1"/>
    <w:rsid w:val="001D6DCD"/>
  </w:style>
  <w:style w:type="paragraph" w:customStyle="1" w:styleId="EA75FEF3450149738F63F6102EC5397A">
    <w:name w:val="EA75FEF3450149738F63F6102EC5397A"/>
    <w:rsid w:val="001D6DCD"/>
  </w:style>
  <w:style w:type="paragraph" w:customStyle="1" w:styleId="A9EEF40C6946430A97167B4F3B342063">
    <w:name w:val="A9EEF40C6946430A97167B4F3B342063"/>
    <w:rsid w:val="001D6DCD"/>
  </w:style>
  <w:style w:type="paragraph" w:customStyle="1" w:styleId="B429CCB123504232BF2838B33350FA46">
    <w:name w:val="B429CCB123504232BF2838B33350FA46"/>
    <w:rsid w:val="001D6DCD"/>
  </w:style>
  <w:style w:type="paragraph" w:customStyle="1" w:styleId="FC32933CC7F4475CAC8C43AC910226DA">
    <w:name w:val="FC32933CC7F4475CAC8C43AC910226DA"/>
    <w:rsid w:val="001D6DCD"/>
  </w:style>
  <w:style w:type="paragraph" w:customStyle="1" w:styleId="FDF544AEB92B4E119690ABC0F269D563">
    <w:name w:val="FDF544AEB92B4E119690ABC0F269D563"/>
    <w:rsid w:val="001D6DCD"/>
  </w:style>
  <w:style w:type="paragraph" w:customStyle="1" w:styleId="5CBC2B4730A340A48C7803FD0E6BC217">
    <w:name w:val="5CBC2B4730A340A48C7803FD0E6BC217"/>
    <w:rsid w:val="001D6DCD"/>
  </w:style>
  <w:style w:type="paragraph" w:customStyle="1" w:styleId="66A4212134814CDC8572098EA3D414DE">
    <w:name w:val="66A4212134814CDC8572098EA3D414DE"/>
    <w:rsid w:val="001D6DCD"/>
  </w:style>
  <w:style w:type="paragraph" w:customStyle="1" w:styleId="789D261364784A83BB869C8D762ED8C0">
    <w:name w:val="789D261364784A83BB869C8D762ED8C0"/>
    <w:rsid w:val="002130ED"/>
  </w:style>
  <w:style w:type="paragraph" w:customStyle="1" w:styleId="9FC180AD5B34431E8160313A4CAF9665">
    <w:name w:val="9FC180AD5B34431E8160313A4CAF9665"/>
    <w:rsid w:val="002130ED"/>
  </w:style>
  <w:style w:type="paragraph" w:customStyle="1" w:styleId="9FC180AD5B34431E8160313A4CAF96651">
    <w:name w:val="9FC180AD5B34431E8160313A4CAF9665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EA75FEF3450149738F63F6102EC5397A1">
    <w:name w:val="EA75FEF3450149738F63F6102EC5397A1"/>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9EEF40C6946430A97167B4F3B3420631">
    <w:name w:val="A9EEF40C6946430A97167B4F3B3420631"/>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B429CCB123504232BF2838B33350FA461">
    <w:name w:val="B429CCB123504232BF2838B33350FA461"/>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FC32933CC7F4475CAC8C43AC910226DA1">
    <w:name w:val="FC32933CC7F4475CAC8C43AC910226DA1"/>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9DA6A87C22CF4AB298F6ED3DAA9059832">
    <w:name w:val="9DA6A87C22CF4AB298F6ED3DAA905983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1">
    <w:name w:val="1D336D6421D14654AA4EA6BF484C04AE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7A116C1D1B024586898B8F4BAACD41B11">
    <w:name w:val="7A116C1D1B024586898B8F4BAACD41B1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FDF544AEB92B4E119690ABC0F269D5631">
    <w:name w:val="FDF544AEB92B4E119690ABC0F269D563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5CBC2B4730A340A48C7803FD0E6BC2171">
    <w:name w:val="5CBC2B4730A340A48C7803FD0E6BC217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66A4212134814CDC8572098EA3D414DE1">
    <w:name w:val="66A4212134814CDC8572098EA3D414DE1"/>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9FC180AD5B34431E8160313A4CAF96652">
    <w:name w:val="9FC180AD5B34431E8160313A4CAF9665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EA75FEF3450149738F63F6102EC5397A2">
    <w:name w:val="EA75FEF3450149738F63F6102EC5397A2"/>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9EEF40C6946430A97167B4F3B3420632">
    <w:name w:val="A9EEF40C6946430A97167B4F3B3420632"/>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B429CCB123504232BF2838B33350FA462">
    <w:name w:val="B429CCB123504232BF2838B33350FA462"/>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FC32933CC7F4475CAC8C43AC910226DA2">
    <w:name w:val="FC32933CC7F4475CAC8C43AC910226DA2"/>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9DA6A87C22CF4AB298F6ED3DAA9059833">
    <w:name w:val="9DA6A87C22CF4AB298F6ED3DAA905983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2">
    <w:name w:val="1D336D6421D14654AA4EA6BF484C04AE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7A116C1D1B024586898B8F4BAACD41B12">
    <w:name w:val="7A116C1D1B024586898B8F4BAACD41B1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FDF544AEB92B4E119690ABC0F269D5632">
    <w:name w:val="FDF544AEB92B4E119690ABC0F269D563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5CBC2B4730A340A48C7803FD0E6BC2172">
    <w:name w:val="5CBC2B4730A340A48C7803FD0E6BC217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66A4212134814CDC8572098EA3D414DE2">
    <w:name w:val="66A4212134814CDC8572098EA3D414DE2"/>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486F56D49B694571B39DCE33D5BC6DFA">
    <w:name w:val="486F56D49B694571B39DCE33D5BC6DFA"/>
    <w:rsid w:val="002130ED"/>
    <w:pPr>
      <w:keepNext/>
      <w:pBdr>
        <w:top w:val="single" w:sz="18" w:space="1" w:color="DBDBDB"/>
        <w:left w:val="single" w:sz="18" w:space="4" w:color="DBDBDB"/>
        <w:bottom w:val="single" w:sz="18" w:space="1" w:color="DBDBDB"/>
        <w:right w:val="single" w:sz="18" w:space="4" w:color="DBDBDB"/>
      </w:pBdr>
      <w:shd w:val="clear" w:color="auto" w:fill="DBDBDB"/>
      <w:spacing w:after="60" w:line="240" w:lineRule="auto"/>
      <w:jc w:val="both"/>
      <w:outlineLvl w:val="1"/>
    </w:pPr>
    <w:rPr>
      <w:rFonts w:ascii="Arial" w:eastAsia="Times New Roman" w:hAnsi="Arial" w:cs="Arial"/>
      <w:bCs/>
      <w:iCs/>
      <w:caps/>
      <w:color w:val="000000" w:themeColor="text1"/>
      <w:spacing w:val="20"/>
      <w:sz w:val="18"/>
      <w:szCs w:val="18"/>
    </w:rPr>
  </w:style>
  <w:style w:type="paragraph" w:customStyle="1" w:styleId="9FC180AD5B34431E8160313A4CAF96653">
    <w:name w:val="9FC180AD5B34431E8160313A4CAF9665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EA75FEF3450149738F63F6102EC5397A3">
    <w:name w:val="EA75FEF3450149738F63F6102EC5397A3"/>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9EEF40C6946430A97167B4F3B3420633">
    <w:name w:val="A9EEF40C6946430A97167B4F3B3420633"/>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B429CCB123504232BF2838B33350FA463">
    <w:name w:val="B429CCB123504232BF2838B33350FA463"/>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FC32933CC7F4475CAC8C43AC910226DA3">
    <w:name w:val="FC32933CC7F4475CAC8C43AC910226DA3"/>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9DA6A87C22CF4AB298F6ED3DAA9059834">
    <w:name w:val="9DA6A87C22CF4AB298F6ED3DAA905983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3">
    <w:name w:val="1D336D6421D14654AA4EA6BF484C04AE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7A116C1D1B024586898B8F4BAACD41B13">
    <w:name w:val="7A116C1D1B024586898B8F4BAACD41B1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FDF544AEB92B4E119690ABC0F269D5633">
    <w:name w:val="FDF544AEB92B4E119690ABC0F269D563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5CBC2B4730A340A48C7803FD0E6BC2173">
    <w:name w:val="5CBC2B4730A340A48C7803FD0E6BC217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66A4212134814CDC8572098EA3D414DE3">
    <w:name w:val="66A4212134814CDC8572098EA3D414DE3"/>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486F56D49B694571B39DCE33D5BC6DFA1">
    <w:name w:val="486F56D49B694571B39DCE33D5BC6DFA1"/>
    <w:rsid w:val="002130ED"/>
    <w:pPr>
      <w:keepNext/>
      <w:pBdr>
        <w:top w:val="single" w:sz="18" w:space="1" w:color="DBDBDB"/>
        <w:left w:val="single" w:sz="18" w:space="4" w:color="DBDBDB"/>
        <w:bottom w:val="single" w:sz="18" w:space="1" w:color="DBDBDB"/>
        <w:right w:val="single" w:sz="18" w:space="4" w:color="DBDBDB"/>
      </w:pBdr>
      <w:shd w:val="clear" w:color="auto" w:fill="DBDBDB"/>
      <w:spacing w:after="60" w:line="240" w:lineRule="auto"/>
      <w:jc w:val="both"/>
      <w:outlineLvl w:val="1"/>
    </w:pPr>
    <w:rPr>
      <w:rFonts w:ascii="Arial" w:eastAsia="Times New Roman" w:hAnsi="Arial" w:cs="Arial"/>
      <w:bCs/>
      <w:iCs/>
      <w:caps/>
      <w:color w:val="000000" w:themeColor="text1"/>
      <w:spacing w:val="20"/>
      <w:sz w:val="18"/>
      <w:szCs w:val="18"/>
    </w:rPr>
  </w:style>
  <w:style w:type="paragraph" w:customStyle="1" w:styleId="9FC180AD5B34431E8160313A4CAF96654">
    <w:name w:val="9FC180AD5B34431E8160313A4CAF9665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EA75FEF3450149738F63F6102EC5397A4">
    <w:name w:val="EA75FEF3450149738F63F6102EC5397A4"/>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9EEF40C6946430A97167B4F3B3420634">
    <w:name w:val="A9EEF40C6946430A97167B4F3B3420634"/>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B429CCB123504232BF2838B33350FA464">
    <w:name w:val="B429CCB123504232BF2838B33350FA464"/>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FC32933CC7F4475CAC8C43AC910226DA4">
    <w:name w:val="FC32933CC7F4475CAC8C43AC910226DA4"/>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9DA6A87C22CF4AB298F6ED3DAA9059835">
    <w:name w:val="9DA6A87C22CF4AB298F6ED3DAA905983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4">
    <w:name w:val="1D336D6421D14654AA4EA6BF484C04AE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7A116C1D1B024586898B8F4BAACD41B14">
    <w:name w:val="7A116C1D1B024586898B8F4BAACD41B1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FDF544AEB92B4E119690ABC0F269D5634">
    <w:name w:val="FDF544AEB92B4E119690ABC0F269D563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5CBC2B4730A340A48C7803FD0E6BC2174">
    <w:name w:val="5CBC2B4730A340A48C7803FD0E6BC217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66A4212134814CDC8572098EA3D414DE4">
    <w:name w:val="66A4212134814CDC8572098EA3D414DE4"/>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486F56D49B694571B39DCE33D5BC6DFA2">
    <w:name w:val="486F56D49B694571B39DCE33D5BC6DFA2"/>
    <w:rsid w:val="002130ED"/>
    <w:pPr>
      <w:keepNext/>
      <w:pBdr>
        <w:top w:val="single" w:sz="18" w:space="1" w:color="DBDBDB"/>
        <w:left w:val="single" w:sz="18" w:space="4" w:color="DBDBDB"/>
        <w:bottom w:val="single" w:sz="18" w:space="1" w:color="DBDBDB"/>
        <w:right w:val="single" w:sz="18" w:space="4" w:color="DBDBDB"/>
      </w:pBdr>
      <w:shd w:val="clear" w:color="auto" w:fill="DBDBDB"/>
      <w:spacing w:after="60" w:line="240" w:lineRule="auto"/>
      <w:jc w:val="both"/>
      <w:outlineLvl w:val="1"/>
    </w:pPr>
    <w:rPr>
      <w:rFonts w:ascii="Arial" w:eastAsia="Times New Roman" w:hAnsi="Arial" w:cs="Arial"/>
      <w:bCs/>
      <w:iCs/>
      <w:caps/>
      <w:color w:val="000000" w:themeColor="text1"/>
      <w:spacing w:val="20"/>
      <w:sz w:val="18"/>
      <w:szCs w:val="18"/>
    </w:rPr>
  </w:style>
  <w:style w:type="paragraph" w:customStyle="1" w:styleId="9FC180AD5B34431E8160313A4CAF96655">
    <w:name w:val="9FC180AD5B34431E8160313A4CAF9665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EA75FEF3450149738F63F6102EC5397A5">
    <w:name w:val="EA75FEF3450149738F63F6102EC5397A5"/>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8BC9FE3BE73491696E7A5E9C228DE65">
    <w:name w:val="A8BC9FE3BE73491696E7A5E9C228DE65"/>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A9EEF40C6946430A97167B4F3B3420635">
    <w:name w:val="A9EEF40C6946430A97167B4F3B3420635"/>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B429CCB123504232BF2838B33350FA465">
    <w:name w:val="B429CCB123504232BF2838B33350FA465"/>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FC32933CC7F4475CAC8C43AC910226DA5">
    <w:name w:val="FC32933CC7F4475CAC8C43AC910226DA5"/>
    <w:rsid w:val="002130ED"/>
    <w:pPr>
      <w:spacing w:after="120" w:line="220" w:lineRule="exact"/>
      <w:jc w:val="both"/>
    </w:pPr>
    <w:rPr>
      <w:rFonts w:ascii="Frutiger LT Std 55 Roman" w:eastAsia="Times" w:hAnsi="Frutiger LT Std 55 Roman" w:cs="Times New Roman"/>
      <w:caps/>
      <w:color w:val="000000" w:themeColor="text1"/>
      <w:sz w:val="16"/>
      <w:szCs w:val="16"/>
    </w:rPr>
  </w:style>
  <w:style w:type="paragraph" w:customStyle="1" w:styleId="9DA6A87C22CF4AB298F6ED3DAA9059836">
    <w:name w:val="9DA6A87C22CF4AB298F6ED3DAA9059836"/>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1D336D6421D14654AA4EA6BF484C04AE5">
    <w:name w:val="1D336D6421D14654AA4EA6BF484C04AE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7A116C1D1B024586898B8F4BAACD41B15">
    <w:name w:val="7A116C1D1B024586898B8F4BAACD41B1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FDF544AEB92B4E119690ABC0F269D5635">
    <w:name w:val="FDF544AEB92B4E119690ABC0F269D563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5CBC2B4730A340A48C7803FD0E6BC2175">
    <w:name w:val="5CBC2B4730A340A48C7803FD0E6BC217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66A4212134814CDC8572098EA3D414DE5">
    <w:name w:val="66A4212134814CDC8572098EA3D414DE5"/>
    <w:rsid w:val="002130ED"/>
    <w:pPr>
      <w:spacing w:after="120" w:line="240" w:lineRule="auto"/>
      <w:jc w:val="both"/>
    </w:pPr>
    <w:rPr>
      <w:rFonts w:ascii="Arial" w:eastAsia="Times New Roman" w:hAnsi="Arial" w:cs="Times New Roman"/>
      <w:color w:val="000000" w:themeColor="text1"/>
      <w:sz w:val="20"/>
      <w:szCs w:val="24"/>
    </w:rPr>
  </w:style>
  <w:style w:type="paragraph" w:customStyle="1" w:styleId="486F56D49B694571B39DCE33D5BC6DFA3">
    <w:name w:val="486F56D49B694571B39DCE33D5BC6DFA3"/>
    <w:rsid w:val="002130ED"/>
    <w:pPr>
      <w:keepNext/>
      <w:pBdr>
        <w:top w:val="single" w:sz="18" w:space="1" w:color="DBDBDB"/>
        <w:left w:val="single" w:sz="18" w:space="4" w:color="DBDBDB"/>
        <w:bottom w:val="single" w:sz="18" w:space="1" w:color="DBDBDB"/>
        <w:right w:val="single" w:sz="18" w:space="4" w:color="DBDBDB"/>
      </w:pBdr>
      <w:shd w:val="clear" w:color="auto" w:fill="DBDBDB"/>
      <w:spacing w:after="60" w:line="240" w:lineRule="auto"/>
      <w:jc w:val="both"/>
      <w:outlineLvl w:val="1"/>
    </w:pPr>
    <w:rPr>
      <w:rFonts w:ascii="Arial" w:eastAsia="Times New Roman" w:hAnsi="Arial" w:cs="Arial"/>
      <w:bCs/>
      <w:iCs/>
      <w:caps/>
      <w:color w:val="000000" w:themeColor="text1"/>
      <w:spacing w:val="20"/>
      <w:sz w:val="18"/>
      <w:szCs w:val="18"/>
    </w:rPr>
  </w:style>
  <w:style w:type="paragraph" w:customStyle="1" w:styleId="9AB7845C45364CB6A2AEAC273F526DF7">
    <w:name w:val="9AB7845C45364CB6A2AEAC273F526DF7"/>
    <w:rsid w:val="002130ED"/>
  </w:style>
  <w:style w:type="paragraph" w:customStyle="1" w:styleId="D66734EA089E4DA6A9F9CB1BED5D182A">
    <w:name w:val="D66734EA089E4DA6A9F9CB1BED5D182A"/>
    <w:rsid w:val="00455CC8"/>
  </w:style>
  <w:style w:type="paragraph" w:customStyle="1" w:styleId="BF867A0A6C1741F3B302F2063825ABB9">
    <w:name w:val="BF867A0A6C1741F3B302F2063825ABB9"/>
    <w:rsid w:val="00455CC8"/>
  </w:style>
  <w:style w:type="paragraph" w:customStyle="1" w:styleId="BC536A1F8A1C422E89EC1FB3CE052DE3">
    <w:name w:val="BC536A1F8A1C422E89EC1FB3CE052DE3"/>
    <w:rsid w:val="00455CC8"/>
  </w:style>
  <w:style w:type="paragraph" w:customStyle="1" w:styleId="1571CCD526824BB393D3B126A90D30B2">
    <w:name w:val="1571CCD526824BB393D3B126A90D30B2"/>
    <w:rsid w:val="00455CC8"/>
  </w:style>
  <w:style w:type="paragraph" w:customStyle="1" w:styleId="AE8BC91FD20849CC9EEBAA8A336F2BEB">
    <w:name w:val="AE8BC91FD20849CC9EEBAA8A336F2BEB"/>
    <w:rsid w:val="00455CC8"/>
  </w:style>
  <w:style w:type="paragraph" w:customStyle="1" w:styleId="E5CFF97D416342C9BE8B56C769FD1C87">
    <w:name w:val="E5CFF97D416342C9BE8B56C769FD1C87"/>
    <w:rsid w:val="00455CC8"/>
  </w:style>
  <w:style w:type="paragraph" w:customStyle="1" w:styleId="74CF7855F1AB48F9B755148F691E48C5">
    <w:name w:val="74CF7855F1AB48F9B755148F691E48C5"/>
    <w:rsid w:val="00455CC8"/>
  </w:style>
  <w:style w:type="paragraph" w:customStyle="1" w:styleId="57D8CFCC2A774A228315031F7287CD0B">
    <w:name w:val="57D8CFCC2A774A228315031F7287CD0B"/>
    <w:rsid w:val="00455CC8"/>
  </w:style>
  <w:style w:type="paragraph" w:customStyle="1" w:styleId="67248A2E830E4DB0BBEA181F30596971">
    <w:name w:val="67248A2E830E4DB0BBEA181F30596971"/>
    <w:rsid w:val="00455CC8"/>
  </w:style>
  <w:style w:type="paragraph" w:customStyle="1" w:styleId="93281506C9D24926A6592CEDE57EADFE">
    <w:name w:val="93281506C9D24926A6592CEDE57EADFE"/>
    <w:rsid w:val="00455CC8"/>
  </w:style>
  <w:style w:type="paragraph" w:customStyle="1" w:styleId="21013809D308471FBAE5D4337F038D1C">
    <w:name w:val="21013809D308471FBAE5D4337F038D1C"/>
    <w:rsid w:val="00455CC8"/>
  </w:style>
  <w:style w:type="paragraph" w:customStyle="1" w:styleId="75DA673019024090A1898FC8123D0EB7">
    <w:name w:val="75DA673019024090A1898FC8123D0EB7"/>
    <w:rsid w:val="00AF2181"/>
  </w:style>
  <w:style w:type="paragraph" w:customStyle="1" w:styleId="F51C8D5751514F869542B15245AEC349">
    <w:name w:val="F51C8D5751514F869542B15245AEC349"/>
    <w:rsid w:val="00AF2181"/>
  </w:style>
  <w:style w:type="paragraph" w:customStyle="1" w:styleId="D2C72A7C9D3A45CCB208A1E8A5C25919">
    <w:name w:val="D2C72A7C9D3A45CCB208A1E8A5C25919"/>
    <w:rsid w:val="00AF2181"/>
  </w:style>
  <w:style w:type="paragraph" w:customStyle="1" w:styleId="1264977E18C14DADBFCD09A89135BABF">
    <w:name w:val="1264977E18C14DADBFCD09A89135BABF"/>
    <w:rsid w:val="000020F8"/>
  </w:style>
  <w:style w:type="paragraph" w:customStyle="1" w:styleId="ACD22BED301746AAAC6E2A291974ABEE">
    <w:name w:val="ACD22BED301746AAAC6E2A291974ABEE"/>
    <w:rsid w:val="000C0F9D"/>
  </w:style>
  <w:style w:type="paragraph" w:customStyle="1" w:styleId="5DA42659A04A4AE68B98D61D5C807A6A">
    <w:name w:val="5DA42659A04A4AE68B98D61D5C807A6A"/>
    <w:rsid w:val="007F0815"/>
  </w:style>
  <w:style w:type="paragraph" w:customStyle="1" w:styleId="C999A5DB4B23491EB14EA559B20F32C4">
    <w:name w:val="C999A5DB4B23491EB14EA559B20F32C4"/>
    <w:rsid w:val="007F0815"/>
  </w:style>
  <w:style w:type="paragraph" w:customStyle="1" w:styleId="512C5470659C42CAA1A7C31132356646">
    <w:name w:val="512C5470659C42CAA1A7C31132356646"/>
    <w:rsid w:val="007F0815"/>
  </w:style>
  <w:style w:type="paragraph" w:customStyle="1" w:styleId="952414A4F6CA4806A04D9545E3252FE1">
    <w:name w:val="952414A4F6CA4806A04D9545E3252FE1"/>
    <w:rsid w:val="007F0815"/>
  </w:style>
  <w:style w:type="paragraph" w:customStyle="1" w:styleId="1FAC74C54C514FF6A556061B3FAB2B9B">
    <w:name w:val="1FAC74C54C514FF6A556061B3FAB2B9B"/>
    <w:rsid w:val="005A4BFD"/>
  </w:style>
  <w:style w:type="paragraph" w:customStyle="1" w:styleId="A29EA0D4666C4CEF9368D2A3BFF8D5FA">
    <w:name w:val="A29EA0D4666C4CEF9368D2A3BFF8D5FA"/>
    <w:rsid w:val="005A4BFD"/>
  </w:style>
  <w:style w:type="paragraph" w:customStyle="1" w:styleId="BE9DAA6AF62F46F480496FE91842491C">
    <w:name w:val="BE9DAA6AF62F46F480496FE91842491C"/>
    <w:rsid w:val="00694448"/>
  </w:style>
  <w:style w:type="paragraph" w:customStyle="1" w:styleId="300C1ABB37D2481F8E1F793834DACB12">
    <w:name w:val="300C1ABB37D2481F8E1F793834DACB12"/>
    <w:rsid w:val="00810A80"/>
  </w:style>
  <w:style w:type="paragraph" w:customStyle="1" w:styleId="FA5270F8BD7546FCA22E3232736C66C2">
    <w:name w:val="FA5270F8BD7546FCA22E3232736C66C2"/>
    <w:rsid w:val="00810A80"/>
  </w:style>
  <w:style w:type="paragraph" w:customStyle="1" w:styleId="D11B50B5D6FF47AAA06772E9A2C2ADBC">
    <w:name w:val="D11B50B5D6FF47AAA06772E9A2C2ADBC"/>
    <w:rsid w:val="00C2043F"/>
  </w:style>
  <w:style w:type="paragraph" w:customStyle="1" w:styleId="BC40E491A6A7433DBA0346998A9B8E4C">
    <w:name w:val="BC40E491A6A7433DBA0346998A9B8E4C"/>
    <w:rsid w:val="00C2043F"/>
  </w:style>
  <w:style w:type="paragraph" w:customStyle="1" w:styleId="63CC37B07730419FAB88343D3D60C763">
    <w:name w:val="63CC37B07730419FAB88343D3D60C763"/>
    <w:rsid w:val="00C204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&lt;Client Name&gt;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3269A6-DD3C-4718-AC9D-CE8B4204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Shield Report Template - updated.dotx</Template>
  <TotalTime>2147</TotalTime>
  <Pages>1</Pages>
  <Words>15015</Words>
  <Characters>85589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Internal Penetration Test</vt:lpstr>
    </vt:vector>
  </TitlesOfParts>
  <Company>TraceSecurity</Company>
  <LinksUpToDate>false</LinksUpToDate>
  <CharactersWithSpaces>100404</CharactersWithSpaces>
  <SharedDoc>false</SharedDoc>
  <HLinks>
    <vt:vector size="30" baseType="variant">
      <vt:variant>
        <vt:i4>1835059</vt:i4>
      </vt:variant>
      <vt:variant>
        <vt:i4>26</vt:i4>
      </vt:variant>
      <vt:variant>
        <vt:i4>0</vt:i4>
      </vt:variant>
      <vt:variant>
        <vt:i4>5</vt:i4>
      </vt:variant>
      <vt:variant>
        <vt:lpwstr/>
      </vt:variant>
      <vt:variant>
        <vt:lpwstr>_Toc397607734</vt:lpwstr>
      </vt:variant>
      <vt:variant>
        <vt:i4>1835059</vt:i4>
      </vt:variant>
      <vt:variant>
        <vt:i4>20</vt:i4>
      </vt:variant>
      <vt:variant>
        <vt:i4>0</vt:i4>
      </vt:variant>
      <vt:variant>
        <vt:i4>5</vt:i4>
      </vt:variant>
      <vt:variant>
        <vt:lpwstr/>
      </vt:variant>
      <vt:variant>
        <vt:lpwstr>_Toc397607733</vt:lpwstr>
      </vt:variant>
      <vt:variant>
        <vt:i4>1835059</vt:i4>
      </vt:variant>
      <vt:variant>
        <vt:i4>14</vt:i4>
      </vt:variant>
      <vt:variant>
        <vt:i4>0</vt:i4>
      </vt:variant>
      <vt:variant>
        <vt:i4>5</vt:i4>
      </vt:variant>
      <vt:variant>
        <vt:lpwstr/>
      </vt:variant>
      <vt:variant>
        <vt:lpwstr>_Toc397607732</vt:lpwstr>
      </vt:variant>
      <vt:variant>
        <vt:i4>1835059</vt:i4>
      </vt:variant>
      <vt:variant>
        <vt:i4>8</vt:i4>
      </vt:variant>
      <vt:variant>
        <vt:i4>0</vt:i4>
      </vt:variant>
      <vt:variant>
        <vt:i4>5</vt:i4>
      </vt:variant>
      <vt:variant>
        <vt:lpwstr/>
      </vt:variant>
      <vt:variant>
        <vt:lpwstr>_Toc397607731</vt:lpwstr>
      </vt:variant>
      <vt:variant>
        <vt:i4>1835059</vt:i4>
      </vt:variant>
      <vt:variant>
        <vt:i4>2</vt:i4>
      </vt:variant>
      <vt:variant>
        <vt:i4>0</vt:i4>
      </vt:variant>
      <vt:variant>
        <vt:i4>5</vt:i4>
      </vt:variant>
      <vt:variant>
        <vt:lpwstr/>
      </vt:variant>
      <vt:variant>
        <vt:lpwstr>_Toc397607730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Penetration Test</dc:title>
  <dc:subject/>
  <dc:creator>Robert Carper</dc:creator>
  <cp:keywords/>
  <cp:lastModifiedBy>Evan Royer</cp:lastModifiedBy>
  <cp:revision>6</cp:revision>
  <cp:lastPrinted>2008-03-03T17:31:00Z</cp:lastPrinted>
  <dcterms:created xsi:type="dcterms:W3CDTF">2018-07-18T17:49:00Z</dcterms:created>
  <dcterms:modified xsi:type="dcterms:W3CDTF">2018-12-05T17:46:00Z</dcterms:modified>
</cp:coreProperties>
</file>